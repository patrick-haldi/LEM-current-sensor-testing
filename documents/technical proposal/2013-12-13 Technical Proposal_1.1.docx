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8C8" w:rsidRPr="00F42061" w:rsidRDefault="007C38C8" w:rsidP="007E423A">
      <w:pPr>
        <w:pStyle w:val="Dokumentyp"/>
        <w:rPr>
          <w:lang w:val="en-GB"/>
        </w:rPr>
      </w:pPr>
    </w:p>
    <w:p w:rsidR="008B4E96" w:rsidRPr="00F42061" w:rsidRDefault="004E2173" w:rsidP="00EB310F">
      <w:pPr>
        <w:pStyle w:val="TitelLight"/>
        <w:rPr>
          <w:lang w:val="en-GB"/>
        </w:rPr>
      </w:pPr>
      <w:r w:rsidRPr="00F42061">
        <w:rPr>
          <w:lang w:val="en-GB"/>
        </w:rPr>
        <w:t>Technical Proposal</w:t>
      </w:r>
    </w:p>
    <w:p w:rsidR="000A2696" w:rsidRPr="00F42061" w:rsidRDefault="004E2173" w:rsidP="000A2696">
      <w:pPr>
        <w:pStyle w:val="Title"/>
        <w:rPr>
          <w:lang w:val="en-GB"/>
        </w:rPr>
      </w:pPr>
      <w:bookmarkStart w:id="0" w:name="_Toc374628453"/>
      <w:r w:rsidRPr="00F42061">
        <w:rPr>
          <w:lang w:val="en-GB"/>
        </w:rPr>
        <w:t xml:space="preserve">Charge </w:t>
      </w:r>
      <w:r w:rsidR="000C7A25" w:rsidRPr="00F42061">
        <w:rPr>
          <w:lang w:val="en-GB"/>
        </w:rPr>
        <w:t>m</w:t>
      </w:r>
      <w:r w:rsidRPr="00F42061">
        <w:rPr>
          <w:lang w:val="en-GB"/>
        </w:rPr>
        <w:t>easurements CAB300</w:t>
      </w:r>
      <w:bookmarkEnd w:id="0"/>
    </w:p>
    <w:p w:rsidR="005E7642" w:rsidRPr="00F42061" w:rsidRDefault="005E7642" w:rsidP="007E423A">
      <w:pPr>
        <w:pStyle w:val="Title"/>
        <w:rPr>
          <w:lang w:val="en-GB"/>
        </w:rPr>
      </w:pPr>
    </w:p>
    <w:p w:rsidR="00E77D73" w:rsidRPr="00F42061" w:rsidRDefault="00E77D73" w:rsidP="007258B8">
      <w:pPr>
        <w:pStyle w:val="BodyText"/>
        <w:tabs>
          <w:tab w:val="left" w:pos="2552"/>
        </w:tabs>
        <w:ind w:left="2552" w:hanging="2552"/>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4138"/>
        <w:gridCol w:w="2835"/>
      </w:tblGrid>
      <w:tr w:rsidR="00E77D73" w:rsidRPr="00F42061">
        <w:tc>
          <w:tcPr>
            <w:tcW w:w="9356" w:type="dxa"/>
            <w:gridSpan w:val="3"/>
            <w:shd w:val="pct10" w:color="auto" w:fill="auto"/>
          </w:tcPr>
          <w:p w:rsidR="00E77D73" w:rsidRPr="00F42061" w:rsidRDefault="00943A2D" w:rsidP="009659FD">
            <w:pPr>
              <w:pStyle w:val="Tabellentext"/>
              <w:jc w:val="center"/>
              <w:rPr>
                <w:lang w:val="en-GB"/>
              </w:rPr>
            </w:pPr>
            <w:r w:rsidRPr="00F42061">
              <w:rPr>
                <w:b/>
                <w:lang w:val="en-GB"/>
              </w:rPr>
              <w:t>Approved</w:t>
            </w: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shd w:val="pct10" w:color="auto" w:fill="auto"/>
          </w:tcPr>
          <w:p w:rsidR="00E77D73" w:rsidRPr="00F42061" w:rsidRDefault="00E77D73" w:rsidP="009659FD">
            <w:pPr>
              <w:pStyle w:val="Tabellentext"/>
              <w:rPr>
                <w:lang w:val="en-GB"/>
              </w:rPr>
            </w:pPr>
            <w:r w:rsidRPr="00F42061">
              <w:rPr>
                <w:lang w:val="en-GB"/>
              </w:rPr>
              <w:t>Name</w:t>
            </w:r>
          </w:p>
        </w:tc>
        <w:tc>
          <w:tcPr>
            <w:tcW w:w="2835" w:type="dxa"/>
            <w:shd w:val="pct10" w:color="auto" w:fill="auto"/>
          </w:tcPr>
          <w:p w:rsidR="00E77D73" w:rsidRPr="00F42061" w:rsidRDefault="00943A2D" w:rsidP="009659FD">
            <w:pPr>
              <w:pStyle w:val="Tabellentext"/>
              <w:rPr>
                <w:lang w:val="en-GB"/>
              </w:rPr>
            </w:pPr>
            <w:r w:rsidRPr="00F42061">
              <w:rPr>
                <w:lang w:val="en-GB"/>
              </w:rPr>
              <w:t>Signature</w:t>
            </w:r>
          </w:p>
        </w:tc>
      </w:tr>
      <w:tr w:rsidR="00E77D73" w:rsidRPr="00F42061">
        <w:tc>
          <w:tcPr>
            <w:tcW w:w="2383" w:type="dxa"/>
            <w:shd w:val="pct10" w:color="auto" w:fill="auto"/>
          </w:tcPr>
          <w:p w:rsidR="00E77D73" w:rsidRPr="00F42061" w:rsidRDefault="004E2173" w:rsidP="009659FD">
            <w:pPr>
              <w:pStyle w:val="Tabellentext"/>
              <w:rPr>
                <w:lang w:val="en-GB"/>
              </w:rPr>
            </w:pPr>
            <w:r w:rsidRPr="00F42061">
              <w:rPr>
                <w:lang w:val="en-GB"/>
              </w:rPr>
              <w:t>LEM</w:t>
            </w: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bl>
    <w:p w:rsidR="00E77D73" w:rsidRPr="00F42061" w:rsidRDefault="00E77D73" w:rsidP="00E77D73">
      <w:pPr>
        <w:rPr>
          <w:lang w:val="en-GB"/>
        </w:rPr>
      </w:pPr>
    </w:p>
    <w:p w:rsidR="00E77D73" w:rsidRPr="00F42061" w:rsidRDefault="00E77D73" w:rsidP="00E77D73">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4138"/>
        <w:gridCol w:w="2835"/>
      </w:tblGrid>
      <w:tr w:rsidR="00E77D73" w:rsidRPr="00F42061">
        <w:tc>
          <w:tcPr>
            <w:tcW w:w="9356" w:type="dxa"/>
            <w:gridSpan w:val="3"/>
            <w:shd w:val="pct10" w:color="auto" w:fill="auto"/>
          </w:tcPr>
          <w:p w:rsidR="00E77D73" w:rsidRPr="00F42061" w:rsidRDefault="00943A2D" w:rsidP="009659FD">
            <w:pPr>
              <w:pStyle w:val="Tabellentext"/>
              <w:jc w:val="center"/>
              <w:rPr>
                <w:lang w:val="en-GB"/>
              </w:rPr>
            </w:pPr>
            <w:r w:rsidRPr="00F42061">
              <w:rPr>
                <w:b/>
                <w:lang w:val="en-GB"/>
              </w:rPr>
              <w:t>Distribution</w:t>
            </w:r>
          </w:p>
        </w:tc>
      </w:tr>
      <w:tr w:rsidR="00E77D73" w:rsidRPr="00F42061">
        <w:tc>
          <w:tcPr>
            <w:tcW w:w="2383" w:type="dxa"/>
            <w:shd w:val="pct10" w:color="auto" w:fill="auto"/>
          </w:tcPr>
          <w:p w:rsidR="00E77D73" w:rsidRPr="00F42061" w:rsidRDefault="00943A2D" w:rsidP="009659FD">
            <w:pPr>
              <w:pStyle w:val="Tabellentext"/>
              <w:rPr>
                <w:lang w:val="en-GB"/>
              </w:rPr>
            </w:pPr>
            <w:r w:rsidRPr="00F42061">
              <w:rPr>
                <w:lang w:val="en-GB"/>
              </w:rPr>
              <w:t>Company/Department</w:t>
            </w:r>
          </w:p>
        </w:tc>
        <w:tc>
          <w:tcPr>
            <w:tcW w:w="4138" w:type="dxa"/>
            <w:shd w:val="pct10" w:color="auto" w:fill="auto"/>
          </w:tcPr>
          <w:p w:rsidR="00E77D73" w:rsidRPr="00F42061" w:rsidRDefault="00E77D73" w:rsidP="009659FD">
            <w:pPr>
              <w:pStyle w:val="Tabellentext"/>
              <w:rPr>
                <w:lang w:val="en-GB"/>
              </w:rPr>
            </w:pPr>
            <w:r w:rsidRPr="00F42061">
              <w:rPr>
                <w:lang w:val="en-GB"/>
              </w:rPr>
              <w:t>Name</w:t>
            </w:r>
          </w:p>
        </w:tc>
        <w:tc>
          <w:tcPr>
            <w:tcW w:w="2835" w:type="dxa"/>
            <w:shd w:val="pct10" w:color="auto" w:fill="auto"/>
          </w:tcPr>
          <w:p w:rsidR="00E77D73" w:rsidRPr="00F42061" w:rsidRDefault="00943A2D" w:rsidP="009659FD">
            <w:pPr>
              <w:pStyle w:val="Tabellentext"/>
              <w:rPr>
                <w:lang w:val="en-GB"/>
              </w:rPr>
            </w:pPr>
            <w:r w:rsidRPr="00F42061">
              <w:rPr>
                <w:lang w:val="en-GB"/>
              </w:rPr>
              <w:t>Signature</w:t>
            </w: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bl>
    <w:p w:rsidR="00E77D73" w:rsidRPr="00F42061" w:rsidRDefault="00E77D73"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E77D73" w:rsidRPr="00F42061" w:rsidRDefault="00E77D73" w:rsidP="00602D64">
      <w:pPr>
        <w:tabs>
          <w:tab w:val="left" w:pos="567"/>
          <w:tab w:val="left" w:pos="1134"/>
          <w:tab w:val="left" w:pos="3261"/>
          <w:tab w:val="left" w:pos="4537"/>
          <w:tab w:val="left" w:pos="5245"/>
          <w:tab w:val="left" w:pos="5387"/>
          <w:tab w:val="left" w:pos="6521"/>
        </w:tabs>
        <w:rPr>
          <w:lang w:val="en-GB"/>
        </w:rPr>
      </w:pPr>
    </w:p>
    <w:p w:rsidR="00BB7853" w:rsidRPr="00F42061" w:rsidRDefault="00BB7853" w:rsidP="00602D64">
      <w:pPr>
        <w:tabs>
          <w:tab w:val="left" w:pos="4111"/>
        </w:tabs>
        <w:ind w:left="3402"/>
        <w:rPr>
          <w:lang w:val="en-GB"/>
        </w:rPr>
      </w:pPr>
    </w:p>
    <w:p w:rsidR="00BB7853" w:rsidRPr="00F42061" w:rsidRDefault="00BB7853" w:rsidP="00602D64">
      <w:pPr>
        <w:tabs>
          <w:tab w:val="left" w:pos="4111"/>
        </w:tabs>
        <w:ind w:left="3402"/>
        <w:rPr>
          <w:lang w:val="en-GB"/>
        </w:rPr>
      </w:pPr>
    </w:p>
    <w:p w:rsidR="00BB7853" w:rsidRPr="00F42061" w:rsidRDefault="00BB7853" w:rsidP="00BB7853">
      <w:pPr>
        <w:tabs>
          <w:tab w:val="left" w:pos="4111"/>
        </w:tabs>
        <w:rPr>
          <w:lang w:val="en-GB"/>
        </w:rPr>
      </w:pPr>
    </w:p>
    <w:p w:rsidR="00BB7853" w:rsidRPr="00F42061" w:rsidRDefault="00BB7853" w:rsidP="007E423A">
      <w:pPr>
        <w:pStyle w:val="Inhaltsverzeichnis"/>
        <w:rPr>
          <w:lang w:val="en-GB"/>
        </w:rPr>
      </w:pPr>
      <w:r w:rsidRPr="00F42061">
        <w:rPr>
          <w:lang w:val="en-GB"/>
        </w:rPr>
        <w:br w:type="page"/>
      </w:r>
      <w:r w:rsidR="00E622CC" w:rsidRPr="00F42061">
        <w:rPr>
          <w:lang w:val="en-GB"/>
        </w:rPr>
        <w:lastRenderedPageBreak/>
        <w:t>Table of content</w:t>
      </w:r>
      <w:r w:rsidR="004E2173" w:rsidRPr="00F42061">
        <w:rPr>
          <w:lang w:val="en-GB"/>
        </w:rPr>
        <w:t>s</w:t>
      </w:r>
    </w:p>
    <w:p w:rsidR="00BB7853" w:rsidRPr="00F42061" w:rsidRDefault="00BB7853" w:rsidP="00BB7853">
      <w:pPr>
        <w:pStyle w:val="BodyText"/>
        <w:rPr>
          <w:lang w:val="en-GB"/>
        </w:rPr>
      </w:pPr>
    </w:p>
    <w:p w:rsidR="002C7B4C" w:rsidRDefault="001627E2">
      <w:pPr>
        <w:pStyle w:val="TOC1"/>
        <w:tabs>
          <w:tab w:val="right" w:pos="9339"/>
        </w:tabs>
        <w:rPr>
          <w:rFonts w:eastAsiaTheme="minorEastAsia" w:cstheme="minorBidi"/>
          <w:b w:val="0"/>
          <w:bCs w:val="0"/>
          <w:caps w:val="0"/>
          <w:noProof/>
          <w:szCs w:val="22"/>
          <w:lang w:eastAsia="de-CH"/>
        </w:rPr>
      </w:pPr>
      <w:r w:rsidRPr="00F42061">
        <w:rPr>
          <w:lang w:val="en-GB"/>
        </w:rPr>
        <w:fldChar w:fldCharType="begin"/>
      </w:r>
      <w:r w:rsidR="000A2696" w:rsidRPr="00F42061">
        <w:rPr>
          <w:lang w:val="en-GB"/>
        </w:rPr>
        <w:instrText xml:space="preserve"> TOC \o "1-3" \h \z \u </w:instrText>
      </w:r>
      <w:r w:rsidRPr="00F42061">
        <w:rPr>
          <w:lang w:val="en-GB"/>
        </w:rPr>
        <w:fldChar w:fldCharType="separate"/>
      </w:r>
      <w:hyperlink w:anchor="_Toc374628453" w:history="1">
        <w:r w:rsidR="002C7B4C" w:rsidRPr="00815D45">
          <w:rPr>
            <w:rStyle w:val="Hyperlink"/>
            <w:noProof/>
            <w:lang w:val="en-GB"/>
          </w:rPr>
          <w:t>Charge measurements CAB300</w:t>
        </w:r>
        <w:r w:rsidR="002C7B4C">
          <w:rPr>
            <w:noProof/>
            <w:webHidden/>
          </w:rPr>
          <w:tab/>
        </w:r>
        <w:r w:rsidR="002C7B4C">
          <w:rPr>
            <w:noProof/>
            <w:webHidden/>
          </w:rPr>
          <w:fldChar w:fldCharType="begin"/>
        </w:r>
        <w:r w:rsidR="002C7B4C">
          <w:rPr>
            <w:noProof/>
            <w:webHidden/>
          </w:rPr>
          <w:instrText xml:space="preserve"> PAGEREF _Toc374628453 \h </w:instrText>
        </w:r>
        <w:r w:rsidR="002C7B4C">
          <w:rPr>
            <w:noProof/>
            <w:webHidden/>
          </w:rPr>
        </w:r>
        <w:r w:rsidR="002C7B4C">
          <w:rPr>
            <w:noProof/>
            <w:webHidden/>
          </w:rPr>
          <w:fldChar w:fldCharType="separate"/>
        </w:r>
        <w:r w:rsidR="002C7B4C">
          <w:rPr>
            <w:noProof/>
            <w:webHidden/>
          </w:rPr>
          <w:t>1</w:t>
        </w:r>
        <w:r w:rsidR="002C7B4C">
          <w:rPr>
            <w:noProof/>
            <w:webHidden/>
          </w:rPr>
          <w:fldChar w:fldCharType="end"/>
        </w:r>
      </w:hyperlink>
    </w:p>
    <w:p w:rsidR="002C7B4C" w:rsidRDefault="00C81021">
      <w:pPr>
        <w:pStyle w:val="TOC1"/>
        <w:tabs>
          <w:tab w:val="left" w:pos="400"/>
          <w:tab w:val="right" w:pos="9339"/>
        </w:tabs>
        <w:rPr>
          <w:rFonts w:eastAsiaTheme="minorEastAsia" w:cstheme="minorBidi"/>
          <w:b w:val="0"/>
          <w:bCs w:val="0"/>
          <w:caps w:val="0"/>
          <w:noProof/>
          <w:szCs w:val="22"/>
          <w:lang w:eastAsia="de-CH"/>
        </w:rPr>
      </w:pPr>
      <w:hyperlink w:anchor="_Toc374628454" w:history="1">
        <w:r w:rsidR="002C7B4C" w:rsidRPr="00815D45">
          <w:rPr>
            <w:rStyle w:val="Hyperlink"/>
            <w:noProof/>
            <w:lang w:val="en-GB"/>
          </w:rPr>
          <w:t>1</w:t>
        </w:r>
        <w:r w:rsidR="002C7B4C">
          <w:rPr>
            <w:rFonts w:eastAsiaTheme="minorEastAsia" w:cstheme="minorBidi"/>
            <w:b w:val="0"/>
            <w:bCs w:val="0"/>
            <w:caps w:val="0"/>
            <w:noProof/>
            <w:szCs w:val="22"/>
            <w:lang w:eastAsia="de-CH"/>
          </w:rPr>
          <w:tab/>
        </w:r>
        <w:r w:rsidR="002C7B4C" w:rsidRPr="00815D45">
          <w:rPr>
            <w:rStyle w:val="Hyperlink"/>
            <w:noProof/>
            <w:lang w:val="en-GB"/>
          </w:rPr>
          <w:t>History of Changes</w:t>
        </w:r>
        <w:r w:rsidR="002C7B4C">
          <w:rPr>
            <w:noProof/>
            <w:webHidden/>
          </w:rPr>
          <w:tab/>
        </w:r>
        <w:r w:rsidR="002C7B4C">
          <w:rPr>
            <w:noProof/>
            <w:webHidden/>
          </w:rPr>
          <w:fldChar w:fldCharType="begin"/>
        </w:r>
        <w:r w:rsidR="002C7B4C">
          <w:rPr>
            <w:noProof/>
            <w:webHidden/>
          </w:rPr>
          <w:instrText xml:space="preserve"> PAGEREF _Toc374628454 \h </w:instrText>
        </w:r>
        <w:r w:rsidR="002C7B4C">
          <w:rPr>
            <w:noProof/>
            <w:webHidden/>
          </w:rPr>
        </w:r>
        <w:r w:rsidR="002C7B4C">
          <w:rPr>
            <w:noProof/>
            <w:webHidden/>
          </w:rPr>
          <w:fldChar w:fldCharType="separate"/>
        </w:r>
        <w:r w:rsidR="002C7B4C">
          <w:rPr>
            <w:noProof/>
            <w:webHidden/>
          </w:rPr>
          <w:t>3</w:t>
        </w:r>
        <w:r w:rsidR="002C7B4C">
          <w:rPr>
            <w:noProof/>
            <w:webHidden/>
          </w:rPr>
          <w:fldChar w:fldCharType="end"/>
        </w:r>
      </w:hyperlink>
    </w:p>
    <w:p w:rsidR="002C7B4C" w:rsidRDefault="00C81021">
      <w:pPr>
        <w:pStyle w:val="TOC1"/>
        <w:tabs>
          <w:tab w:val="left" w:pos="400"/>
          <w:tab w:val="right" w:pos="9339"/>
        </w:tabs>
        <w:rPr>
          <w:rFonts w:eastAsiaTheme="minorEastAsia" w:cstheme="minorBidi"/>
          <w:b w:val="0"/>
          <w:bCs w:val="0"/>
          <w:caps w:val="0"/>
          <w:noProof/>
          <w:szCs w:val="22"/>
          <w:lang w:eastAsia="de-CH"/>
        </w:rPr>
      </w:pPr>
      <w:hyperlink w:anchor="_Toc374628455" w:history="1">
        <w:r w:rsidR="002C7B4C" w:rsidRPr="00815D45">
          <w:rPr>
            <w:rStyle w:val="Hyperlink"/>
            <w:noProof/>
            <w:lang w:val="en-GB"/>
          </w:rPr>
          <w:t>2</w:t>
        </w:r>
        <w:r w:rsidR="002C7B4C">
          <w:rPr>
            <w:rFonts w:eastAsiaTheme="minorEastAsia" w:cstheme="minorBidi"/>
            <w:b w:val="0"/>
            <w:bCs w:val="0"/>
            <w:caps w:val="0"/>
            <w:noProof/>
            <w:szCs w:val="22"/>
            <w:lang w:eastAsia="de-CH"/>
          </w:rPr>
          <w:tab/>
        </w:r>
        <w:r w:rsidR="002C7B4C" w:rsidRPr="00815D45">
          <w:rPr>
            <w:rStyle w:val="Hyperlink"/>
            <w:noProof/>
            <w:lang w:val="en-GB"/>
          </w:rPr>
          <w:t>Introduction</w:t>
        </w:r>
        <w:r w:rsidR="002C7B4C">
          <w:rPr>
            <w:noProof/>
            <w:webHidden/>
          </w:rPr>
          <w:tab/>
        </w:r>
        <w:r w:rsidR="002C7B4C">
          <w:rPr>
            <w:noProof/>
            <w:webHidden/>
          </w:rPr>
          <w:fldChar w:fldCharType="begin"/>
        </w:r>
        <w:r w:rsidR="002C7B4C">
          <w:rPr>
            <w:noProof/>
            <w:webHidden/>
          </w:rPr>
          <w:instrText xml:space="preserve"> PAGEREF _Toc374628455 \h </w:instrText>
        </w:r>
        <w:r w:rsidR="002C7B4C">
          <w:rPr>
            <w:noProof/>
            <w:webHidden/>
          </w:rPr>
        </w:r>
        <w:r w:rsidR="002C7B4C">
          <w:rPr>
            <w:noProof/>
            <w:webHidden/>
          </w:rPr>
          <w:fldChar w:fldCharType="separate"/>
        </w:r>
        <w:r w:rsidR="002C7B4C">
          <w:rPr>
            <w:noProof/>
            <w:webHidden/>
          </w:rPr>
          <w:t>4</w:t>
        </w:r>
        <w:r w:rsidR="002C7B4C">
          <w:rPr>
            <w:noProof/>
            <w:webHidden/>
          </w:rPr>
          <w:fldChar w:fldCharType="end"/>
        </w:r>
      </w:hyperlink>
    </w:p>
    <w:p w:rsidR="002C7B4C" w:rsidRDefault="00C81021">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56" w:history="1">
        <w:r w:rsidR="002C7B4C" w:rsidRPr="00815D45">
          <w:rPr>
            <w:rStyle w:val="Hyperlink"/>
            <w:noProof/>
            <w:lang w:val="en-GB"/>
          </w:rPr>
          <w:t>2.1</w:t>
        </w:r>
        <w:r w:rsidR="002C7B4C">
          <w:rPr>
            <w:rFonts w:asciiTheme="minorHAnsi" w:eastAsiaTheme="minorEastAsia" w:hAnsiTheme="minorHAnsi" w:cstheme="minorBidi"/>
            <w:smallCaps w:val="0"/>
            <w:noProof/>
            <w:szCs w:val="22"/>
            <w:lang w:eastAsia="de-CH"/>
          </w:rPr>
          <w:tab/>
        </w:r>
        <w:r w:rsidR="002C7B4C" w:rsidRPr="00815D45">
          <w:rPr>
            <w:rStyle w:val="Hyperlink"/>
            <w:noProof/>
            <w:lang w:val="en-GB"/>
          </w:rPr>
          <w:t>Terms, Definitions und Abbreviation</w:t>
        </w:r>
        <w:r w:rsidR="002C7B4C">
          <w:rPr>
            <w:noProof/>
            <w:webHidden/>
          </w:rPr>
          <w:tab/>
        </w:r>
        <w:r w:rsidR="002C7B4C">
          <w:rPr>
            <w:noProof/>
            <w:webHidden/>
          </w:rPr>
          <w:fldChar w:fldCharType="begin"/>
        </w:r>
        <w:r w:rsidR="002C7B4C">
          <w:rPr>
            <w:noProof/>
            <w:webHidden/>
          </w:rPr>
          <w:instrText xml:space="preserve"> PAGEREF _Toc374628456 \h </w:instrText>
        </w:r>
        <w:r w:rsidR="002C7B4C">
          <w:rPr>
            <w:noProof/>
            <w:webHidden/>
          </w:rPr>
        </w:r>
        <w:r w:rsidR="002C7B4C">
          <w:rPr>
            <w:noProof/>
            <w:webHidden/>
          </w:rPr>
          <w:fldChar w:fldCharType="separate"/>
        </w:r>
        <w:r w:rsidR="002C7B4C">
          <w:rPr>
            <w:noProof/>
            <w:webHidden/>
          </w:rPr>
          <w:t>4</w:t>
        </w:r>
        <w:r w:rsidR="002C7B4C">
          <w:rPr>
            <w:noProof/>
            <w:webHidden/>
          </w:rPr>
          <w:fldChar w:fldCharType="end"/>
        </w:r>
      </w:hyperlink>
    </w:p>
    <w:p w:rsidR="002C7B4C" w:rsidRDefault="00C81021">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57" w:history="1">
        <w:r w:rsidR="002C7B4C" w:rsidRPr="00815D45">
          <w:rPr>
            <w:rStyle w:val="Hyperlink"/>
            <w:noProof/>
            <w:lang w:val="en-GB"/>
          </w:rPr>
          <w:t>2.2</w:t>
        </w:r>
        <w:r w:rsidR="002C7B4C">
          <w:rPr>
            <w:rFonts w:asciiTheme="minorHAnsi" w:eastAsiaTheme="minorEastAsia" w:hAnsiTheme="minorHAnsi" w:cstheme="minorBidi"/>
            <w:smallCaps w:val="0"/>
            <w:noProof/>
            <w:szCs w:val="22"/>
            <w:lang w:eastAsia="de-CH"/>
          </w:rPr>
          <w:tab/>
        </w:r>
        <w:r w:rsidR="002C7B4C" w:rsidRPr="00815D45">
          <w:rPr>
            <w:rStyle w:val="Hyperlink"/>
            <w:noProof/>
            <w:lang w:val="en-GB"/>
          </w:rPr>
          <w:t>Related Documents</w:t>
        </w:r>
        <w:r w:rsidR="002C7B4C">
          <w:rPr>
            <w:noProof/>
            <w:webHidden/>
          </w:rPr>
          <w:tab/>
        </w:r>
        <w:r w:rsidR="002C7B4C">
          <w:rPr>
            <w:noProof/>
            <w:webHidden/>
          </w:rPr>
          <w:fldChar w:fldCharType="begin"/>
        </w:r>
        <w:r w:rsidR="002C7B4C">
          <w:rPr>
            <w:noProof/>
            <w:webHidden/>
          </w:rPr>
          <w:instrText xml:space="preserve"> PAGEREF _Toc374628457 \h </w:instrText>
        </w:r>
        <w:r w:rsidR="002C7B4C">
          <w:rPr>
            <w:noProof/>
            <w:webHidden/>
          </w:rPr>
        </w:r>
        <w:r w:rsidR="002C7B4C">
          <w:rPr>
            <w:noProof/>
            <w:webHidden/>
          </w:rPr>
          <w:fldChar w:fldCharType="separate"/>
        </w:r>
        <w:r w:rsidR="002C7B4C">
          <w:rPr>
            <w:noProof/>
            <w:webHidden/>
          </w:rPr>
          <w:t>4</w:t>
        </w:r>
        <w:r w:rsidR="002C7B4C">
          <w:rPr>
            <w:noProof/>
            <w:webHidden/>
          </w:rPr>
          <w:fldChar w:fldCharType="end"/>
        </w:r>
      </w:hyperlink>
    </w:p>
    <w:p w:rsidR="002C7B4C" w:rsidRDefault="00C81021">
      <w:pPr>
        <w:pStyle w:val="TOC1"/>
        <w:tabs>
          <w:tab w:val="left" w:pos="400"/>
          <w:tab w:val="right" w:pos="9339"/>
        </w:tabs>
        <w:rPr>
          <w:rFonts w:eastAsiaTheme="minorEastAsia" w:cstheme="minorBidi"/>
          <w:b w:val="0"/>
          <w:bCs w:val="0"/>
          <w:caps w:val="0"/>
          <w:noProof/>
          <w:szCs w:val="22"/>
          <w:lang w:eastAsia="de-CH"/>
        </w:rPr>
      </w:pPr>
      <w:hyperlink w:anchor="_Toc374628458" w:history="1">
        <w:r w:rsidR="002C7B4C" w:rsidRPr="00815D45">
          <w:rPr>
            <w:rStyle w:val="Hyperlink"/>
            <w:noProof/>
            <w:lang w:val="en-GB"/>
          </w:rPr>
          <w:t>3</w:t>
        </w:r>
        <w:r w:rsidR="002C7B4C">
          <w:rPr>
            <w:rFonts w:eastAsiaTheme="minorEastAsia" w:cstheme="minorBidi"/>
            <w:b w:val="0"/>
            <w:bCs w:val="0"/>
            <w:caps w:val="0"/>
            <w:noProof/>
            <w:szCs w:val="22"/>
            <w:lang w:eastAsia="de-CH"/>
          </w:rPr>
          <w:tab/>
        </w:r>
        <w:r w:rsidR="002C7B4C" w:rsidRPr="00815D45">
          <w:rPr>
            <w:rStyle w:val="Hyperlink"/>
            <w:noProof/>
            <w:lang w:val="en-GB"/>
          </w:rPr>
          <w:t>Global project description</w:t>
        </w:r>
        <w:r w:rsidR="002C7B4C">
          <w:rPr>
            <w:noProof/>
            <w:webHidden/>
          </w:rPr>
          <w:tab/>
        </w:r>
        <w:r w:rsidR="002C7B4C">
          <w:rPr>
            <w:noProof/>
            <w:webHidden/>
          </w:rPr>
          <w:fldChar w:fldCharType="begin"/>
        </w:r>
        <w:r w:rsidR="002C7B4C">
          <w:rPr>
            <w:noProof/>
            <w:webHidden/>
          </w:rPr>
          <w:instrText xml:space="preserve"> PAGEREF _Toc374628458 \h </w:instrText>
        </w:r>
        <w:r w:rsidR="002C7B4C">
          <w:rPr>
            <w:noProof/>
            <w:webHidden/>
          </w:rPr>
        </w:r>
        <w:r w:rsidR="002C7B4C">
          <w:rPr>
            <w:noProof/>
            <w:webHidden/>
          </w:rPr>
          <w:fldChar w:fldCharType="separate"/>
        </w:r>
        <w:r w:rsidR="002C7B4C">
          <w:rPr>
            <w:noProof/>
            <w:webHidden/>
          </w:rPr>
          <w:t>5</w:t>
        </w:r>
        <w:r w:rsidR="002C7B4C">
          <w:rPr>
            <w:noProof/>
            <w:webHidden/>
          </w:rPr>
          <w:fldChar w:fldCharType="end"/>
        </w:r>
      </w:hyperlink>
    </w:p>
    <w:p w:rsidR="002C7B4C" w:rsidRDefault="00C81021">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59" w:history="1">
        <w:r w:rsidR="002C7B4C" w:rsidRPr="00815D45">
          <w:rPr>
            <w:rStyle w:val="Hyperlink"/>
            <w:noProof/>
            <w:lang w:val="en-GB"/>
          </w:rPr>
          <w:t>3.1</w:t>
        </w:r>
        <w:r w:rsidR="002C7B4C">
          <w:rPr>
            <w:rFonts w:asciiTheme="minorHAnsi" w:eastAsiaTheme="minorEastAsia" w:hAnsiTheme="minorHAnsi" w:cstheme="minorBidi"/>
            <w:smallCaps w:val="0"/>
            <w:noProof/>
            <w:szCs w:val="22"/>
            <w:lang w:eastAsia="de-CH"/>
          </w:rPr>
          <w:tab/>
        </w:r>
        <w:r w:rsidR="002C7B4C" w:rsidRPr="00815D45">
          <w:rPr>
            <w:rStyle w:val="Hyperlink"/>
            <w:noProof/>
            <w:lang w:val="en-GB"/>
          </w:rPr>
          <w:t>Introduction</w:t>
        </w:r>
        <w:r w:rsidR="002C7B4C">
          <w:rPr>
            <w:noProof/>
            <w:webHidden/>
          </w:rPr>
          <w:tab/>
        </w:r>
        <w:r w:rsidR="002C7B4C">
          <w:rPr>
            <w:noProof/>
            <w:webHidden/>
          </w:rPr>
          <w:fldChar w:fldCharType="begin"/>
        </w:r>
        <w:r w:rsidR="002C7B4C">
          <w:rPr>
            <w:noProof/>
            <w:webHidden/>
          </w:rPr>
          <w:instrText xml:space="preserve"> PAGEREF _Toc374628459 \h </w:instrText>
        </w:r>
        <w:r w:rsidR="002C7B4C">
          <w:rPr>
            <w:noProof/>
            <w:webHidden/>
          </w:rPr>
        </w:r>
        <w:r w:rsidR="002C7B4C">
          <w:rPr>
            <w:noProof/>
            <w:webHidden/>
          </w:rPr>
          <w:fldChar w:fldCharType="separate"/>
        </w:r>
        <w:r w:rsidR="002C7B4C">
          <w:rPr>
            <w:noProof/>
            <w:webHidden/>
          </w:rPr>
          <w:t>5</w:t>
        </w:r>
        <w:r w:rsidR="002C7B4C">
          <w:rPr>
            <w:noProof/>
            <w:webHidden/>
          </w:rPr>
          <w:fldChar w:fldCharType="end"/>
        </w:r>
      </w:hyperlink>
    </w:p>
    <w:p w:rsidR="002C7B4C" w:rsidRDefault="00C81021">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60" w:history="1">
        <w:r w:rsidR="002C7B4C" w:rsidRPr="00815D45">
          <w:rPr>
            <w:rStyle w:val="Hyperlink"/>
            <w:noProof/>
            <w:lang w:val="en-GB"/>
          </w:rPr>
          <w:t>3.2</w:t>
        </w:r>
        <w:r w:rsidR="002C7B4C">
          <w:rPr>
            <w:rFonts w:asciiTheme="minorHAnsi" w:eastAsiaTheme="minorEastAsia" w:hAnsiTheme="minorHAnsi" w:cstheme="minorBidi"/>
            <w:smallCaps w:val="0"/>
            <w:noProof/>
            <w:szCs w:val="22"/>
            <w:lang w:eastAsia="de-CH"/>
          </w:rPr>
          <w:tab/>
        </w:r>
        <w:r w:rsidR="002C7B4C" w:rsidRPr="00815D45">
          <w:rPr>
            <w:rStyle w:val="Hyperlink"/>
            <w:noProof/>
            <w:lang w:val="en-GB"/>
          </w:rPr>
          <w:t>System Overview</w:t>
        </w:r>
        <w:r w:rsidR="002C7B4C">
          <w:rPr>
            <w:noProof/>
            <w:webHidden/>
          </w:rPr>
          <w:tab/>
        </w:r>
        <w:r w:rsidR="002C7B4C">
          <w:rPr>
            <w:noProof/>
            <w:webHidden/>
          </w:rPr>
          <w:fldChar w:fldCharType="begin"/>
        </w:r>
        <w:r w:rsidR="002C7B4C">
          <w:rPr>
            <w:noProof/>
            <w:webHidden/>
          </w:rPr>
          <w:instrText xml:space="preserve"> PAGEREF _Toc374628460 \h </w:instrText>
        </w:r>
        <w:r w:rsidR="002C7B4C">
          <w:rPr>
            <w:noProof/>
            <w:webHidden/>
          </w:rPr>
        </w:r>
        <w:r w:rsidR="002C7B4C">
          <w:rPr>
            <w:noProof/>
            <w:webHidden/>
          </w:rPr>
          <w:fldChar w:fldCharType="separate"/>
        </w:r>
        <w:r w:rsidR="002C7B4C">
          <w:rPr>
            <w:noProof/>
            <w:webHidden/>
          </w:rPr>
          <w:t>5</w:t>
        </w:r>
        <w:r w:rsidR="002C7B4C">
          <w:rPr>
            <w:noProof/>
            <w:webHidden/>
          </w:rPr>
          <w:fldChar w:fldCharType="end"/>
        </w:r>
      </w:hyperlink>
    </w:p>
    <w:p w:rsidR="002C7B4C" w:rsidRDefault="00C81021">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61" w:history="1">
        <w:r w:rsidR="002C7B4C" w:rsidRPr="00815D45">
          <w:rPr>
            <w:rStyle w:val="Hyperlink"/>
            <w:noProof/>
            <w:lang w:val="en-GB"/>
          </w:rPr>
          <w:t>3.3</w:t>
        </w:r>
        <w:r w:rsidR="002C7B4C">
          <w:rPr>
            <w:rFonts w:asciiTheme="minorHAnsi" w:eastAsiaTheme="minorEastAsia" w:hAnsiTheme="minorHAnsi" w:cstheme="minorBidi"/>
            <w:smallCaps w:val="0"/>
            <w:noProof/>
            <w:szCs w:val="22"/>
            <w:lang w:eastAsia="de-CH"/>
          </w:rPr>
          <w:tab/>
        </w:r>
        <w:r w:rsidR="002C7B4C" w:rsidRPr="00815D45">
          <w:rPr>
            <w:rStyle w:val="Hyperlink"/>
            <w:noProof/>
            <w:lang w:val="en-GB"/>
          </w:rPr>
          <w:t>Supported sensors and suggested interfaces</w:t>
        </w:r>
        <w:r w:rsidR="002C7B4C">
          <w:rPr>
            <w:noProof/>
            <w:webHidden/>
          </w:rPr>
          <w:tab/>
        </w:r>
        <w:r w:rsidR="002C7B4C">
          <w:rPr>
            <w:noProof/>
            <w:webHidden/>
          </w:rPr>
          <w:fldChar w:fldCharType="begin"/>
        </w:r>
        <w:r w:rsidR="002C7B4C">
          <w:rPr>
            <w:noProof/>
            <w:webHidden/>
          </w:rPr>
          <w:instrText xml:space="preserve"> PAGEREF _Toc374628461 \h </w:instrText>
        </w:r>
        <w:r w:rsidR="002C7B4C">
          <w:rPr>
            <w:noProof/>
            <w:webHidden/>
          </w:rPr>
        </w:r>
        <w:r w:rsidR="002C7B4C">
          <w:rPr>
            <w:noProof/>
            <w:webHidden/>
          </w:rPr>
          <w:fldChar w:fldCharType="separate"/>
        </w:r>
        <w:r w:rsidR="002C7B4C">
          <w:rPr>
            <w:noProof/>
            <w:webHidden/>
          </w:rPr>
          <w:t>5</w:t>
        </w:r>
        <w:r w:rsidR="002C7B4C">
          <w:rPr>
            <w:noProof/>
            <w:webHidden/>
          </w:rPr>
          <w:fldChar w:fldCharType="end"/>
        </w:r>
      </w:hyperlink>
    </w:p>
    <w:p w:rsidR="002C7B4C" w:rsidRDefault="00C81021">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62" w:history="1">
        <w:r w:rsidR="002C7B4C" w:rsidRPr="00815D45">
          <w:rPr>
            <w:rStyle w:val="Hyperlink"/>
            <w:noProof/>
            <w:lang w:val="en-GB"/>
          </w:rPr>
          <w:t>3.3.1</w:t>
        </w:r>
        <w:r w:rsidR="002C7B4C">
          <w:rPr>
            <w:rFonts w:asciiTheme="minorHAnsi" w:eastAsiaTheme="minorEastAsia" w:hAnsiTheme="minorHAnsi" w:cstheme="minorBidi"/>
            <w:i w:val="0"/>
            <w:iCs w:val="0"/>
            <w:noProof/>
            <w:szCs w:val="22"/>
            <w:lang w:eastAsia="de-CH"/>
          </w:rPr>
          <w:tab/>
        </w:r>
        <w:r w:rsidR="002C7B4C" w:rsidRPr="00815D45">
          <w:rPr>
            <w:rStyle w:val="Hyperlink"/>
            <w:noProof/>
            <w:lang w:val="en-GB"/>
          </w:rPr>
          <w:t>Analogue: Agilent multimeter</w:t>
        </w:r>
        <w:r w:rsidR="002C7B4C">
          <w:rPr>
            <w:noProof/>
            <w:webHidden/>
          </w:rPr>
          <w:tab/>
        </w:r>
        <w:r w:rsidR="002C7B4C">
          <w:rPr>
            <w:noProof/>
            <w:webHidden/>
          </w:rPr>
          <w:fldChar w:fldCharType="begin"/>
        </w:r>
        <w:r w:rsidR="002C7B4C">
          <w:rPr>
            <w:noProof/>
            <w:webHidden/>
          </w:rPr>
          <w:instrText xml:space="preserve"> PAGEREF _Toc374628462 \h </w:instrText>
        </w:r>
        <w:r w:rsidR="002C7B4C">
          <w:rPr>
            <w:noProof/>
            <w:webHidden/>
          </w:rPr>
        </w:r>
        <w:r w:rsidR="002C7B4C">
          <w:rPr>
            <w:noProof/>
            <w:webHidden/>
          </w:rPr>
          <w:fldChar w:fldCharType="separate"/>
        </w:r>
        <w:r w:rsidR="002C7B4C">
          <w:rPr>
            <w:noProof/>
            <w:webHidden/>
          </w:rPr>
          <w:t>5</w:t>
        </w:r>
        <w:r w:rsidR="002C7B4C">
          <w:rPr>
            <w:noProof/>
            <w:webHidden/>
          </w:rPr>
          <w:fldChar w:fldCharType="end"/>
        </w:r>
      </w:hyperlink>
    </w:p>
    <w:p w:rsidR="002C7B4C" w:rsidRDefault="00C81021">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63" w:history="1">
        <w:r w:rsidR="002C7B4C" w:rsidRPr="00815D45">
          <w:rPr>
            <w:rStyle w:val="Hyperlink"/>
            <w:noProof/>
            <w:lang w:val="en-GB"/>
          </w:rPr>
          <w:t>3.3.2</w:t>
        </w:r>
        <w:r w:rsidR="002C7B4C">
          <w:rPr>
            <w:rFonts w:asciiTheme="minorHAnsi" w:eastAsiaTheme="minorEastAsia" w:hAnsiTheme="minorHAnsi" w:cstheme="minorBidi"/>
            <w:i w:val="0"/>
            <w:iCs w:val="0"/>
            <w:noProof/>
            <w:szCs w:val="22"/>
            <w:lang w:eastAsia="de-CH"/>
          </w:rPr>
          <w:tab/>
        </w:r>
        <w:r w:rsidR="002C7B4C" w:rsidRPr="00815D45">
          <w:rPr>
            <w:rStyle w:val="Hyperlink"/>
            <w:noProof/>
            <w:lang w:val="en-GB"/>
          </w:rPr>
          <w:t>CAN: NI Series 2: CAN-PCMCIA-Adapter</w:t>
        </w:r>
        <w:r w:rsidR="002C7B4C">
          <w:rPr>
            <w:noProof/>
            <w:webHidden/>
          </w:rPr>
          <w:tab/>
        </w:r>
        <w:r w:rsidR="002C7B4C">
          <w:rPr>
            <w:noProof/>
            <w:webHidden/>
          </w:rPr>
          <w:fldChar w:fldCharType="begin"/>
        </w:r>
        <w:r w:rsidR="002C7B4C">
          <w:rPr>
            <w:noProof/>
            <w:webHidden/>
          </w:rPr>
          <w:instrText xml:space="preserve"> PAGEREF _Toc374628463 \h </w:instrText>
        </w:r>
        <w:r w:rsidR="002C7B4C">
          <w:rPr>
            <w:noProof/>
            <w:webHidden/>
          </w:rPr>
        </w:r>
        <w:r w:rsidR="002C7B4C">
          <w:rPr>
            <w:noProof/>
            <w:webHidden/>
          </w:rPr>
          <w:fldChar w:fldCharType="separate"/>
        </w:r>
        <w:r w:rsidR="002C7B4C">
          <w:rPr>
            <w:noProof/>
            <w:webHidden/>
          </w:rPr>
          <w:t>5</w:t>
        </w:r>
        <w:r w:rsidR="002C7B4C">
          <w:rPr>
            <w:noProof/>
            <w:webHidden/>
          </w:rPr>
          <w:fldChar w:fldCharType="end"/>
        </w:r>
      </w:hyperlink>
    </w:p>
    <w:p w:rsidR="002C7B4C" w:rsidRDefault="00C81021">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64" w:history="1">
        <w:r w:rsidR="002C7B4C" w:rsidRPr="00815D45">
          <w:rPr>
            <w:rStyle w:val="Hyperlink"/>
            <w:noProof/>
            <w:lang w:val="en-GB"/>
          </w:rPr>
          <w:t>3.3.3</w:t>
        </w:r>
        <w:r w:rsidR="002C7B4C">
          <w:rPr>
            <w:rFonts w:asciiTheme="minorHAnsi" w:eastAsiaTheme="minorEastAsia" w:hAnsiTheme="minorHAnsi" w:cstheme="minorBidi"/>
            <w:i w:val="0"/>
            <w:iCs w:val="0"/>
            <w:noProof/>
            <w:szCs w:val="22"/>
            <w:lang w:eastAsia="de-CH"/>
          </w:rPr>
          <w:tab/>
        </w:r>
        <w:r w:rsidR="002C7B4C" w:rsidRPr="00815D45">
          <w:rPr>
            <w:rStyle w:val="Hyperlink"/>
            <w:noProof/>
            <w:lang w:val="en-GB"/>
          </w:rPr>
          <w:t>PWM: LeCroy 620Zi Oscillscope</w:t>
        </w:r>
        <w:r w:rsidR="002C7B4C">
          <w:rPr>
            <w:noProof/>
            <w:webHidden/>
          </w:rPr>
          <w:tab/>
        </w:r>
        <w:r w:rsidR="002C7B4C">
          <w:rPr>
            <w:noProof/>
            <w:webHidden/>
          </w:rPr>
          <w:fldChar w:fldCharType="begin"/>
        </w:r>
        <w:r w:rsidR="002C7B4C">
          <w:rPr>
            <w:noProof/>
            <w:webHidden/>
          </w:rPr>
          <w:instrText xml:space="preserve"> PAGEREF _Toc374628464 \h </w:instrText>
        </w:r>
        <w:r w:rsidR="002C7B4C">
          <w:rPr>
            <w:noProof/>
            <w:webHidden/>
          </w:rPr>
        </w:r>
        <w:r w:rsidR="002C7B4C">
          <w:rPr>
            <w:noProof/>
            <w:webHidden/>
          </w:rPr>
          <w:fldChar w:fldCharType="separate"/>
        </w:r>
        <w:r w:rsidR="002C7B4C">
          <w:rPr>
            <w:noProof/>
            <w:webHidden/>
          </w:rPr>
          <w:t>5</w:t>
        </w:r>
        <w:r w:rsidR="002C7B4C">
          <w:rPr>
            <w:noProof/>
            <w:webHidden/>
          </w:rPr>
          <w:fldChar w:fldCharType="end"/>
        </w:r>
      </w:hyperlink>
    </w:p>
    <w:p w:rsidR="002C7B4C" w:rsidRDefault="00C81021">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65" w:history="1">
        <w:r w:rsidR="002C7B4C" w:rsidRPr="00815D45">
          <w:rPr>
            <w:rStyle w:val="Hyperlink"/>
            <w:noProof/>
            <w:lang w:val="en-GB"/>
          </w:rPr>
          <w:t>3.3.4</w:t>
        </w:r>
        <w:r w:rsidR="002C7B4C">
          <w:rPr>
            <w:rFonts w:asciiTheme="minorHAnsi" w:eastAsiaTheme="minorEastAsia" w:hAnsiTheme="minorHAnsi" w:cstheme="minorBidi"/>
            <w:i w:val="0"/>
            <w:iCs w:val="0"/>
            <w:noProof/>
            <w:szCs w:val="22"/>
            <w:lang w:eastAsia="de-CH"/>
          </w:rPr>
          <w:tab/>
        </w:r>
        <w:r w:rsidR="002C7B4C" w:rsidRPr="00815D45">
          <w:rPr>
            <w:rStyle w:val="Hyperlink"/>
            <w:noProof/>
            <w:lang w:val="en-GB"/>
          </w:rPr>
          <w:t>LIN</w:t>
        </w:r>
        <w:r w:rsidR="002C7B4C">
          <w:rPr>
            <w:noProof/>
            <w:webHidden/>
          </w:rPr>
          <w:tab/>
        </w:r>
        <w:r w:rsidR="002C7B4C">
          <w:rPr>
            <w:noProof/>
            <w:webHidden/>
          </w:rPr>
          <w:fldChar w:fldCharType="begin"/>
        </w:r>
        <w:r w:rsidR="002C7B4C">
          <w:rPr>
            <w:noProof/>
            <w:webHidden/>
          </w:rPr>
          <w:instrText xml:space="preserve"> PAGEREF _Toc374628465 \h </w:instrText>
        </w:r>
        <w:r w:rsidR="002C7B4C">
          <w:rPr>
            <w:noProof/>
            <w:webHidden/>
          </w:rPr>
        </w:r>
        <w:r w:rsidR="002C7B4C">
          <w:rPr>
            <w:noProof/>
            <w:webHidden/>
          </w:rPr>
          <w:fldChar w:fldCharType="separate"/>
        </w:r>
        <w:r w:rsidR="002C7B4C">
          <w:rPr>
            <w:noProof/>
            <w:webHidden/>
          </w:rPr>
          <w:t>5</w:t>
        </w:r>
        <w:r w:rsidR="002C7B4C">
          <w:rPr>
            <w:noProof/>
            <w:webHidden/>
          </w:rPr>
          <w:fldChar w:fldCharType="end"/>
        </w:r>
      </w:hyperlink>
    </w:p>
    <w:p w:rsidR="002C7B4C" w:rsidRDefault="00C81021">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66" w:history="1">
        <w:r w:rsidR="002C7B4C" w:rsidRPr="00815D45">
          <w:rPr>
            <w:rStyle w:val="Hyperlink"/>
            <w:noProof/>
            <w:lang w:val="en-GB"/>
          </w:rPr>
          <w:t>3.4</w:t>
        </w:r>
        <w:r w:rsidR="002C7B4C">
          <w:rPr>
            <w:rFonts w:asciiTheme="minorHAnsi" w:eastAsiaTheme="minorEastAsia" w:hAnsiTheme="minorHAnsi" w:cstheme="minorBidi"/>
            <w:smallCaps w:val="0"/>
            <w:noProof/>
            <w:szCs w:val="22"/>
            <w:lang w:eastAsia="de-CH"/>
          </w:rPr>
          <w:tab/>
        </w:r>
        <w:r w:rsidR="002C7B4C" w:rsidRPr="00815D45">
          <w:rPr>
            <w:rStyle w:val="Hyperlink"/>
            <w:noProof/>
            <w:lang w:val="en-GB"/>
          </w:rPr>
          <w:t>Precisions and resolutions</w:t>
        </w:r>
        <w:r w:rsidR="002C7B4C">
          <w:rPr>
            <w:noProof/>
            <w:webHidden/>
          </w:rPr>
          <w:tab/>
        </w:r>
        <w:r w:rsidR="002C7B4C">
          <w:rPr>
            <w:noProof/>
            <w:webHidden/>
          </w:rPr>
          <w:fldChar w:fldCharType="begin"/>
        </w:r>
        <w:r w:rsidR="002C7B4C">
          <w:rPr>
            <w:noProof/>
            <w:webHidden/>
          </w:rPr>
          <w:instrText xml:space="preserve"> PAGEREF _Toc374628466 \h </w:instrText>
        </w:r>
        <w:r w:rsidR="002C7B4C">
          <w:rPr>
            <w:noProof/>
            <w:webHidden/>
          </w:rPr>
        </w:r>
        <w:r w:rsidR="002C7B4C">
          <w:rPr>
            <w:noProof/>
            <w:webHidden/>
          </w:rPr>
          <w:fldChar w:fldCharType="separate"/>
        </w:r>
        <w:r w:rsidR="002C7B4C">
          <w:rPr>
            <w:noProof/>
            <w:webHidden/>
          </w:rPr>
          <w:t>6</w:t>
        </w:r>
        <w:r w:rsidR="002C7B4C">
          <w:rPr>
            <w:noProof/>
            <w:webHidden/>
          </w:rPr>
          <w:fldChar w:fldCharType="end"/>
        </w:r>
      </w:hyperlink>
    </w:p>
    <w:p w:rsidR="002C7B4C" w:rsidRDefault="00C81021">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67" w:history="1">
        <w:r w:rsidR="002C7B4C" w:rsidRPr="00815D45">
          <w:rPr>
            <w:rStyle w:val="Hyperlink"/>
            <w:noProof/>
            <w:lang w:val="en-GB"/>
          </w:rPr>
          <w:t>3.4.1</w:t>
        </w:r>
        <w:r w:rsidR="002C7B4C">
          <w:rPr>
            <w:rFonts w:asciiTheme="minorHAnsi" w:eastAsiaTheme="minorEastAsia" w:hAnsiTheme="minorHAnsi" w:cstheme="minorBidi"/>
            <w:i w:val="0"/>
            <w:iCs w:val="0"/>
            <w:noProof/>
            <w:szCs w:val="22"/>
            <w:lang w:eastAsia="de-CH"/>
          </w:rPr>
          <w:tab/>
        </w:r>
        <w:r w:rsidR="002C7B4C" w:rsidRPr="00815D45">
          <w:rPr>
            <w:rStyle w:val="Hyperlink"/>
            <w:noProof/>
            <w:lang w:val="en-GB"/>
          </w:rPr>
          <w:t>Current to be measured</w:t>
        </w:r>
        <w:r w:rsidR="002C7B4C">
          <w:rPr>
            <w:noProof/>
            <w:webHidden/>
          </w:rPr>
          <w:tab/>
        </w:r>
        <w:r w:rsidR="002C7B4C">
          <w:rPr>
            <w:noProof/>
            <w:webHidden/>
          </w:rPr>
          <w:fldChar w:fldCharType="begin"/>
        </w:r>
        <w:r w:rsidR="002C7B4C">
          <w:rPr>
            <w:noProof/>
            <w:webHidden/>
          </w:rPr>
          <w:instrText xml:space="preserve"> PAGEREF _Toc374628467 \h </w:instrText>
        </w:r>
        <w:r w:rsidR="002C7B4C">
          <w:rPr>
            <w:noProof/>
            <w:webHidden/>
          </w:rPr>
        </w:r>
        <w:r w:rsidR="002C7B4C">
          <w:rPr>
            <w:noProof/>
            <w:webHidden/>
          </w:rPr>
          <w:fldChar w:fldCharType="separate"/>
        </w:r>
        <w:r w:rsidR="002C7B4C">
          <w:rPr>
            <w:noProof/>
            <w:webHidden/>
          </w:rPr>
          <w:t>6</w:t>
        </w:r>
        <w:r w:rsidR="002C7B4C">
          <w:rPr>
            <w:noProof/>
            <w:webHidden/>
          </w:rPr>
          <w:fldChar w:fldCharType="end"/>
        </w:r>
      </w:hyperlink>
    </w:p>
    <w:p w:rsidR="002C7B4C" w:rsidRDefault="00C81021">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68" w:history="1">
        <w:r w:rsidR="002C7B4C" w:rsidRPr="00815D45">
          <w:rPr>
            <w:rStyle w:val="Hyperlink"/>
            <w:noProof/>
            <w:lang w:val="en-GB"/>
          </w:rPr>
          <w:t>3.4.2</w:t>
        </w:r>
        <w:r w:rsidR="002C7B4C">
          <w:rPr>
            <w:rFonts w:asciiTheme="minorHAnsi" w:eastAsiaTheme="minorEastAsia" w:hAnsiTheme="minorHAnsi" w:cstheme="minorBidi"/>
            <w:i w:val="0"/>
            <w:iCs w:val="0"/>
            <w:noProof/>
            <w:szCs w:val="22"/>
            <w:lang w:eastAsia="de-CH"/>
          </w:rPr>
          <w:tab/>
        </w:r>
        <w:r w:rsidR="002C7B4C" w:rsidRPr="00815D45">
          <w:rPr>
            <w:rStyle w:val="Hyperlink"/>
            <w:noProof/>
            <w:lang w:val="en-GB"/>
          </w:rPr>
          <w:t>Precision resistor</w:t>
        </w:r>
        <w:r w:rsidR="002C7B4C">
          <w:rPr>
            <w:noProof/>
            <w:webHidden/>
          </w:rPr>
          <w:tab/>
        </w:r>
        <w:r w:rsidR="002C7B4C">
          <w:rPr>
            <w:noProof/>
            <w:webHidden/>
          </w:rPr>
          <w:fldChar w:fldCharType="begin"/>
        </w:r>
        <w:r w:rsidR="002C7B4C">
          <w:rPr>
            <w:noProof/>
            <w:webHidden/>
          </w:rPr>
          <w:instrText xml:space="preserve"> PAGEREF _Toc374628468 \h </w:instrText>
        </w:r>
        <w:r w:rsidR="002C7B4C">
          <w:rPr>
            <w:noProof/>
            <w:webHidden/>
          </w:rPr>
        </w:r>
        <w:r w:rsidR="002C7B4C">
          <w:rPr>
            <w:noProof/>
            <w:webHidden/>
          </w:rPr>
          <w:fldChar w:fldCharType="separate"/>
        </w:r>
        <w:r w:rsidR="002C7B4C">
          <w:rPr>
            <w:noProof/>
            <w:webHidden/>
          </w:rPr>
          <w:t>6</w:t>
        </w:r>
        <w:r w:rsidR="002C7B4C">
          <w:rPr>
            <w:noProof/>
            <w:webHidden/>
          </w:rPr>
          <w:fldChar w:fldCharType="end"/>
        </w:r>
      </w:hyperlink>
    </w:p>
    <w:p w:rsidR="002C7B4C" w:rsidRDefault="00C81021">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69" w:history="1">
        <w:r w:rsidR="002C7B4C" w:rsidRPr="00815D45">
          <w:rPr>
            <w:rStyle w:val="Hyperlink"/>
            <w:noProof/>
            <w:lang w:val="en-GB"/>
          </w:rPr>
          <w:t>3.4.3</w:t>
        </w:r>
        <w:r w:rsidR="002C7B4C">
          <w:rPr>
            <w:rFonts w:asciiTheme="minorHAnsi" w:eastAsiaTheme="minorEastAsia" w:hAnsiTheme="minorHAnsi" w:cstheme="minorBidi"/>
            <w:i w:val="0"/>
            <w:iCs w:val="0"/>
            <w:noProof/>
            <w:szCs w:val="22"/>
            <w:lang w:eastAsia="de-CH"/>
          </w:rPr>
          <w:tab/>
        </w:r>
        <w:r w:rsidR="002C7B4C" w:rsidRPr="00815D45">
          <w:rPr>
            <w:rStyle w:val="Hyperlink"/>
            <w:noProof/>
            <w:lang w:val="en-GB"/>
          </w:rPr>
          <w:t>Multimeter specifications</w:t>
        </w:r>
        <w:r w:rsidR="002C7B4C">
          <w:rPr>
            <w:noProof/>
            <w:webHidden/>
          </w:rPr>
          <w:tab/>
        </w:r>
        <w:r w:rsidR="002C7B4C">
          <w:rPr>
            <w:noProof/>
            <w:webHidden/>
          </w:rPr>
          <w:fldChar w:fldCharType="begin"/>
        </w:r>
        <w:r w:rsidR="002C7B4C">
          <w:rPr>
            <w:noProof/>
            <w:webHidden/>
          </w:rPr>
          <w:instrText xml:space="preserve"> PAGEREF _Toc374628469 \h </w:instrText>
        </w:r>
        <w:r w:rsidR="002C7B4C">
          <w:rPr>
            <w:noProof/>
            <w:webHidden/>
          </w:rPr>
        </w:r>
        <w:r w:rsidR="002C7B4C">
          <w:rPr>
            <w:noProof/>
            <w:webHidden/>
          </w:rPr>
          <w:fldChar w:fldCharType="separate"/>
        </w:r>
        <w:r w:rsidR="002C7B4C">
          <w:rPr>
            <w:noProof/>
            <w:webHidden/>
          </w:rPr>
          <w:t>7</w:t>
        </w:r>
        <w:r w:rsidR="002C7B4C">
          <w:rPr>
            <w:noProof/>
            <w:webHidden/>
          </w:rPr>
          <w:fldChar w:fldCharType="end"/>
        </w:r>
      </w:hyperlink>
    </w:p>
    <w:p w:rsidR="002C7B4C" w:rsidRDefault="00C81021">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70" w:history="1">
        <w:r w:rsidR="002C7B4C" w:rsidRPr="00815D45">
          <w:rPr>
            <w:rStyle w:val="Hyperlink"/>
            <w:noProof/>
            <w:lang w:val="en-GB"/>
          </w:rPr>
          <w:t>3.4.4</w:t>
        </w:r>
        <w:r w:rsidR="002C7B4C">
          <w:rPr>
            <w:rFonts w:asciiTheme="minorHAnsi" w:eastAsiaTheme="minorEastAsia" w:hAnsiTheme="minorHAnsi" w:cstheme="minorBidi"/>
            <w:i w:val="0"/>
            <w:iCs w:val="0"/>
            <w:noProof/>
            <w:szCs w:val="22"/>
            <w:lang w:eastAsia="de-CH"/>
          </w:rPr>
          <w:tab/>
        </w:r>
        <w:r w:rsidR="002C7B4C" w:rsidRPr="00815D45">
          <w:rPr>
            <w:rStyle w:val="Hyperlink"/>
            <w:noProof/>
            <w:lang w:val="en-GB"/>
          </w:rPr>
          <w:t>Requirements for sensors with voltage output</w:t>
        </w:r>
        <w:r w:rsidR="002C7B4C">
          <w:rPr>
            <w:noProof/>
            <w:webHidden/>
          </w:rPr>
          <w:tab/>
        </w:r>
        <w:r w:rsidR="002C7B4C">
          <w:rPr>
            <w:noProof/>
            <w:webHidden/>
          </w:rPr>
          <w:fldChar w:fldCharType="begin"/>
        </w:r>
        <w:r w:rsidR="002C7B4C">
          <w:rPr>
            <w:noProof/>
            <w:webHidden/>
          </w:rPr>
          <w:instrText xml:space="preserve"> PAGEREF _Toc374628470 \h </w:instrText>
        </w:r>
        <w:r w:rsidR="002C7B4C">
          <w:rPr>
            <w:noProof/>
            <w:webHidden/>
          </w:rPr>
        </w:r>
        <w:r w:rsidR="002C7B4C">
          <w:rPr>
            <w:noProof/>
            <w:webHidden/>
          </w:rPr>
          <w:fldChar w:fldCharType="separate"/>
        </w:r>
        <w:r w:rsidR="002C7B4C">
          <w:rPr>
            <w:noProof/>
            <w:webHidden/>
          </w:rPr>
          <w:t>7</w:t>
        </w:r>
        <w:r w:rsidR="002C7B4C">
          <w:rPr>
            <w:noProof/>
            <w:webHidden/>
          </w:rPr>
          <w:fldChar w:fldCharType="end"/>
        </w:r>
      </w:hyperlink>
    </w:p>
    <w:p w:rsidR="002C7B4C" w:rsidRDefault="00C81021">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71" w:history="1">
        <w:r w:rsidR="002C7B4C" w:rsidRPr="00815D45">
          <w:rPr>
            <w:rStyle w:val="Hyperlink"/>
            <w:noProof/>
            <w:lang w:val="en-GB"/>
          </w:rPr>
          <w:t>3.4.5</w:t>
        </w:r>
        <w:r w:rsidR="002C7B4C">
          <w:rPr>
            <w:rFonts w:asciiTheme="minorHAnsi" w:eastAsiaTheme="minorEastAsia" w:hAnsiTheme="minorHAnsi" w:cstheme="minorBidi"/>
            <w:i w:val="0"/>
            <w:iCs w:val="0"/>
            <w:noProof/>
            <w:szCs w:val="22"/>
            <w:lang w:eastAsia="de-CH"/>
          </w:rPr>
          <w:tab/>
        </w:r>
        <w:r w:rsidR="002C7B4C" w:rsidRPr="00815D45">
          <w:rPr>
            <w:rStyle w:val="Hyperlink"/>
            <w:noProof/>
            <w:lang w:val="en-GB"/>
          </w:rPr>
          <w:t>Requirements for reference sensor measuring</w:t>
        </w:r>
        <w:r w:rsidR="002C7B4C">
          <w:rPr>
            <w:noProof/>
            <w:webHidden/>
          </w:rPr>
          <w:tab/>
        </w:r>
        <w:r w:rsidR="002C7B4C">
          <w:rPr>
            <w:noProof/>
            <w:webHidden/>
          </w:rPr>
          <w:fldChar w:fldCharType="begin"/>
        </w:r>
        <w:r w:rsidR="002C7B4C">
          <w:rPr>
            <w:noProof/>
            <w:webHidden/>
          </w:rPr>
          <w:instrText xml:space="preserve"> PAGEREF _Toc374628471 \h </w:instrText>
        </w:r>
        <w:r w:rsidR="002C7B4C">
          <w:rPr>
            <w:noProof/>
            <w:webHidden/>
          </w:rPr>
        </w:r>
        <w:r w:rsidR="002C7B4C">
          <w:rPr>
            <w:noProof/>
            <w:webHidden/>
          </w:rPr>
          <w:fldChar w:fldCharType="separate"/>
        </w:r>
        <w:r w:rsidR="002C7B4C">
          <w:rPr>
            <w:noProof/>
            <w:webHidden/>
          </w:rPr>
          <w:t>8</w:t>
        </w:r>
        <w:r w:rsidR="002C7B4C">
          <w:rPr>
            <w:noProof/>
            <w:webHidden/>
          </w:rPr>
          <w:fldChar w:fldCharType="end"/>
        </w:r>
      </w:hyperlink>
    </w:p>
    <w:p w:rsidR="002C7B4C" w:rsidRDefault="00C81021">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72" w:history="1">
        <w:r w:rsidR="002C7B4C" w:rsidRPr="00815D45">
          <w:rPr>
            <w:rStyle w:val="Hyperlink"/>
            <w:noProof/>
            <w:lang w:val="en-GB"/>
          </w:rPr>
          <w:t>3.5</w:t>
        </w:r>
        <w:r w:rsidR="002C7B4C">
          <w:rPr>
            <w:rFonts w:asciiTheme="minorHAnsi" w:eastAsiaTheme="minorEastAsia" w:hAnsiTheme="minorHAnsi" w:cstheme="minorBidi"/>
            <w:smallCaps w:val="0"/>
            <w:noProof/>
            <w:szCs w:val="22"/>
            <w:lang w:eastAsia="de-CH"/>
          </w:rPr>
          <w:tab/>
        </w:r>
        <w:r w:rsidR="002C7B4C" w:rsidRPr="00815D45">
          <w:rPr>
            <w:rStyle w:val="Hyperlink"/>
            <w:noProof/>
            <w:lang w:val="en-GB"/>
          </w:rPr>
          <w:t>Data rates</w:t>
        </w:r>
        <w:r w:rsidR="002C7B4C">
          <w:rPr>
            <w:noProof/>
            <w:webHidden/>
          </w:rPr>
          <w:tab/>
        </w:r>
        <w:r w:rsidR="002C7B4C">
          <w:rPr>
            <w:noProof/>
            <w:webHidden/>
          </w:rPr>
          <w:fldChar w:fldCharType="begin"/>
        </w:r>
        <w:r w:rsidR="002C7B4C">
          <w:rPr>
            <w:noProof/>
            <w:webHidden/>
          </w:rPr>
          <w:instrText xml:space="preserve"> PAGEREF _Toc374628472 \h </w:instrText>
        </w:r>
        <w:r w:rsidR="002C7B4C">
          <w:rPr>
            <w:noProof/>
            <w:webHidden/>
          </w:rPr>
        </w:r>
        <w:r w:rsidR="002C7B4C">
          <w:rPr>
            <w:noProof/>
            <w:webHidden/>
          </w:rPr>
          <w:fldChar w:fldCharType="separate"/>
        </w:r>
        <w:r w:rsidR="002C7B4C">
          <w:rPr>
            <w:noProof/>
            <w:webHidden/>
          </w:rPr>
          <w:t>10</w:t>
        </w:r>
        <w:r w:rsidR="002C7B4C">
          <w:rPr>
            <w:noProof/>
            <w:webHidden/>
          </w:rPr>
          <w:fldChar w:fldCharType="end"/>
        </w:r>
      </w:hyperlink>
    </w:p>
    <w:p w:rsidR="002C7B4C" w:rsidRDefault="00C81021">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73" w:history="1">
        <w:r w:rsidR="002C7B4C" w:rsidRPr="00815D45">
          <w:rPr>
            <w:rStyle w:val="Hyperlink"/>
            <w:noProof/>
            <w:lang w:val="en-GB"/>
          </w:rPr>
          <w:t>3.5.1</w:t>
        </w:r>
        <w:r w:rsidR="002C7B4C">
          <w:rPr>
            <w:rFonts w:asciiTheme="minorHAnsi" w:eastAsiaTheme="minorEastAsia" w:hAnsiTheme="minorHAnsi" w:cstheme="minorBidi"/>
            <w:i w:val="0"/>
            <w:iCs w:val="0"/>
            <w:noProof/>
            <w:szCs w:val="22"/>
            <w:lang w:eastAsia="de-CH"/>
          </w:rPr>
          <w:tab/>
        </w:r>
        <w:r w:rsidR="002C7B4C" w:rsidRPr="00815D45">
          <w:rPr>
            <w:rStyle w:val="Hyperlink"/>
            <w:noProof/>
            <w:lang w:val="en-GB"/>
          </w:rPr>
          <w:t>Current update rate</w:t>
        </w:r>
        <w:r w:rsidR="002C7B4C">
          <w:rPr>
            <w:noProof/>
            <w:webHidden/>
          </w:rPr>
          <w:tab/>
        </w:r>
        <w:r w:rsidR="002C7B4C">
          <w:rPr>
            <w:noProof/>
            <w:webHidden/>
          </w:rPr>
          <w:fldChar w:fldCharType="begin"/>
        </w:r>
        <w:r w:rsidR="002C7B4C">
          <w:rPr>
            <w:noProof/>
            <w:webHidden/>
          </w:rPr>
          <w:instrText xml:space="preserve"> PAGEREF _Toc374628473 \h </w:instrText>
        </w:r>
        <w:r w:rsidR="002C7B4C">
          <w:rPr>
            <w:noProof/>
            <w:webHidden/>
          </w:rPr>
        </w:r>
        <w:r w:rsidR="002C7B4C">
          <w:rPr>
            <w:noProof/>
            <w:webHidden/>
          </w:rPr>
          <w:fldChar w:fldCharType="separate"/>
        </w:r>
        <w:r w:rsidR="002C7B4C">
          <w:rPr>
            <w:noProof/>
            <w:webHidden/>
          </w:rPr>
          <w:t>10</w:t>
        </w:r>
        <w:r w:rsidR="002C7B4C">
          <w:rPr>
            <w:noProof/>
            <w:webHidden/>
          </w:rPr>
          <w:fldChar w:fldCharType="end"/>
        </w:r>
      </w:hyperlink>
    </w:p>
    <w:p w:rsidR="002C7B4C" w:rsidRDefault="00C81021">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74" w:history="1">
        <w:r w:rsidR="002C7B4C" w:rsidRPr="00815D45">
          <w:rPr>
            <w:rStyle w:val="Hyperlink"/>
            <w:noProof/>
            <w:lang w:val="en-GB"/>
          </w:rPr>
          <w:t>3.5.2</w:t>
        </w:r>
        <w:r w:rsidR="002C7B4C">
          <w:rPr>
            <w:rFonts w:asciiTheme="minorHAnsi" w:eastAsiaTheme="minorEastAsia" w:hAnsiTheme="minorHAnsi" w:cstheme="minorBidi"/>
            <w:i w:val="0"/>
            <w:iCs w:val="0"/>
            <w:noProof/>
            <w:szCs w:val="22"/>
            <w:lang w:eastAsia="de-CH"/>
          </w:rPr>
          <w:tab/>
        </w:r>
        <w:r w:rsidR="002C7B4C" w:rsidRPr="00815D45">
          <w:rPr>
            <w:rStyle w:val="Hyperlink"/>
            <w:noProof/>
            <w:lang w:val="en-GB"/>
          </w:rPr>
          <w:t>sampling error</w:t>
        </w:r>
        <w:r w:rsidR="002C7B4C">
          <w:rPr>
            <w:noProof/>
            <w:webHidden/>
          </w:rPr>
          <w:tab/>
        </w:r>
        <w:r w:rsidR="002C7B4C">
          <w:rPr>
            <w:noProof/>
            <w:webHidden/>
          </w:rPr>
          <w:fldChar w:fldCharType="begin"/>
        </w:r>
        <w:r w:rsidR="002C7B4C">
          <w:rPr>
            <w:noProof/>
            <w:webHidden/>
          </w:rPr>
          <w:instrText xml:space="preserve"> PAGEREF _Toc374628474 \h </w:instrText>
        </w:r>
        <w:r w:rsidR="002C7B4C">
          <w:rPr>
            <w:noProof/>
            <w:webHidden/>
          </w:rPr>
        </w:r>
        <w:r w:rsidR="002C7B4C">
          <w:rPr>
            <w:noProof/>
            <w:webHidden/>
          </w:rPr>
          <w:fldChar w:fldCharType="separate"/>
        </w:r>
        <w:r w:rsidR="002C7B4C">
          <w:rPr>
            <w:noProof/>
            <w:webHidden/>
          </w:rPr>
          <w:t>10</w:t>
        </w:r>
        <w:r w:rsidR="002C7B4C">
          <w:rPr>
            <w:noProof/>
            <w:webHidden/>
          </w:rPr>
          <w:fldChar w:fldCharType="end"/>
        </w:r>
      </w:hyperlink>
    </w:p>
    <w:p w:rsidR="002C7B4C" w:rsidRDefault="00C81021">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75" w:history="1">
        <w:r w:rsidR="002C7B4C" w:rsidRPr="00815D45">
          <w:rPr>
            <w:rStyle w:val="Hyperlink"/>
            <w:noProof/>
            <w:lang w:val="en-GB"/>
          </w:rPr>
          <w:t>3.5.3</w:t>
        </w:r>
        <w:r w:rsidR="002C7B4C">
          <w:rPr>
            <w:rFonts w:asciiTheme="minorHAnsi" w:eastAsiaTheme="minorEastAsia" w:hAnsiTheme="minorHAnsi" w:cstheme="minorBidi"/>
            <w:i w:val="0"/>
            <w:iCs w:val="0"/>
            <w:noProof/>
            <w:szCs w:val="22"/>
            <w:lang w:eastAsia="de-CH"/>
          </w:rPr>
          <w:tab/>
        </w:r>
        <w:r w:rsidR="002C7B4C" w:rsidRPr="00815D45">
          <w:rPr>
            <w:rStyle w:val="Hyperlink"/>
            <w:noProof/>
            <w:lang w:val="en-GB"/>
          </w:rPr>
          <w:t>CAN acquisition rate</w:t>
        </w:r>
        <w:r w:rsidR="002C7B4C">
          <w:rPr>
            <w:noProof/>
            <w:webHidden/>
          </w:rPr>
          <w:tab/>
        </w:r>
        <w:r w:rsidR="002C7B4C">
          <w:rPr>
            <w:noProof/>
            <w:webHidden/>
          </w:rPr>
          <w:fldChar w:fldCharType="begin"/>
        </w:r>
        <w:r w:rsidR="002C7B4C">
          <w:rPr>
            <w:noProof/>
            <w:webHidden/>
          </w:rPr>
          <w:instrText xml:space="preserve"> PAGEREF _Toc374628475 \h </w:instrText>
        </w:r>
        <w:r w:rsidR="002C7B4C">
          <w:rPr>
            <w:noProof/>
            <w:webHidden/>
          </w:rPr>
        </w:r>
        <w:r w:rsidR="002C7B4C">
          <w:rPr>
            <w:noProof/>
            <w:webHidden/>
          </w:rPr>
          <w:fldChar w:fldCharType="separate"/>
        </w:r>
        <w:r w:rsidR="002C7B4C">
          <w:rPr>
            <w:noProof/>
            <w:webHidden/>
          </w:rPr>
          <w:t>10</w:t>
        </w:r>
        <w:r w:rsidR="002C7B4C">
          <w:rPr>
            <w:noProof/>
            <w:webHidden/>
          </w:rPr>
          <w:fldChar w:fldCharType="end"/>
        </w:r>
      </w:hyperlink>
    </w:p>
    <w:p w:rsidR="002C7B4C" w:rsidRDefault="00C81021">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76" w:history="1">
        <w:r w:rsidR="002C7B4C" w:rsidRPr="00815D45">
          <w:rPr>
            <w:rStyle w:val="Hyperlink"/>
            <w:noProof/>
            <w:lang w:val="en-GB"/>
          </w:rPr>
          <w:t>3.5.4</w:t>
        </w:r>
        <w:r w:rsidR="002C7B4C">
          <w:rPr>
            <w:rFonts w:asciiTheme="minorHAnsi" w:eastAsiaTheme="minorEastAsia" w:hAnsiTheme="minorHAnsi" w:cstheme="minorBidi"/>
            <w:i w:val="0"/>
            <w:iCs w:val="0"/>
            <w:noProof/>
            <w:szCs w:val="22"/>
            <w:lang w:eastAsia="de-CH"/>
          </w:rPr>
          <w:tab/>
        </w:r>
        <w:r w:rsidR="002C7B4C" w:rsidRPr="00815D45">
          <w:rPr>
            <w:rStyle w:val="Hyperlink"/>
            <w:noProof/>
            <w:lang w:val="en-GB"/>
          </w:rPr>
          <w:t>Analogue acquisition rate</w:t>
        </w:r>
        <w:r w:rsidR="002C7B4C">
          <w:rPr>
            <w:noProof/>
            <w:webHidden/>
          </w:rPr>
          <w:tab/>
        </w:r>
        <w:r w:rsidR="002C7B4C">
          <w:rPr>
            <w:noProof/>
            <w:webHidden/>
          </w:rPr>
          <w:fldChar w:fldCharType="begin"/>
        </w:r>
        <w:r w:rsidR="002C7B4C">
          <w:rPr>
            <w:noProof/>
            <w:webHidden/>
          </w:rPr>
          <w:instrText xml:space="preserve"> PAGEREF _Toc374628476 \h </w:instrText>
        </w:r>
        <w:r w:rsidR="002C7B4C">
          <w:rPr>
            <w:noProof/>
            <w:webHidden/>
          </w:rPr>
        </w:r>
        <w:r w:rsidR="002C7B4C">
          <w:rPr>
            <w:noProof/>
            <w:webHidden/>
          </w:rPr>
          <w:fldChar w:fldCharType="separate"/>
        </w:r>
        <w:r w:rsidR="002C7B4C">
          <w:rPr>
            <w:noProof/>
            <w:webHidden/>
          </w:rPr>
          <w:t>10</w:t>
        </w:r>
        <w:r w:rsidR="002C7B4C">
          <w:rPr>
            <w:noProof/>
            <w:webHidden/>
          </w:rPr>
          <w:fldChar w:fldCharType="end"/>
        </w:r>
      </w:hyperlink>
    </w:p>
    <w:p w:rsidR="002C7B4C" w:rsidRDefault="00C81021">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4628477" w:history="1">
        <w:r w:rsidR="002C7B4C" w:rsidRPr="00815D45">
          <w:rPr>
            <w:rStyle w:val="Hyperlink"/>
            <w:noProof/>
            <w:lang w:val="en-GB"/>
          </w:rPr>
          <w:t>3.5.5</w:t>
        </w:r>
        <w:r w:rsidR="002C7B4C">
          <w:rPr>
            <w:rFonts w:asciiTheme="minorHAnsi" w:eastAsiaTheme="minorEastAsia" w:hAnsiTheme="minorHAnsi" w:cstheme="minorBidi"/>
            <w:i w:val="0"/>
            <w:iCs w:val="0"/>
            <w:noProof/>
            <w:szCs w:val="22"/>
            <w:lang w:eastAsia="de-CH"/>
          </w:rPr>
          <w:tab/>
        </w:r>
        <w:r w:rsidR="002C7B4C" w:rsidRPr="00815D45">
          <w:rPr>
            <w:rStyle w:val="Hyperlink"/>
            <w:noProof/>
            <w:lang w:val="en-GB"/>
          </w:rPr>
          <w:t>PWM acquisition rate</w:t>
        </w:r>
        <w:r w:rsidR="002C7B4C">
          <w:rPr>
            <w:noProof/>
            <w:webHidden/>
          </w:rPr>
          <w:tab/>
        </w:r>
        <w:r w:rsidR="002C7B4C">
          <w:rPr>
            <w:noProof/>
            <w:webHidden/>
          </w:rPr>
          <w:fldChar w:fldCharType="begin"/>
        </w:r>
        <w:r w:rsidR="002C7B4C">
          <w:rPr>
            <w:noProof/>
            <w:webHidden/>
          </w:rPr>
          <w:instrText xml:space="preserve"> PAGEREF _Toc374628477 \h </w:instrText>
        </w:r>
        <w:r w:rsidR="002C7B4C">
          <w:rPr>
            <w:noProof/>
            <w:webHidden/>
          </w:rPr>
        </w:r>
        <w:r w:rsidR="002C7B4C">
          <w:rPr>
            <w:noProof/>
            <w:webHidden/>
          </w:rPr>
          <w:fldChar w:fldCharType="separate"/>
        </w:r>
        <w:r w:rsidR="002C7B4C">
          <w:rPr>
            <w:noProof/>
            <w:webHidden/>
          </w:rPr>
          <w:t>11</w:t>
        </w:r>
        <w:r w:rsidR="002C7B4C">
          <w:rPr>
            <w:noProof/>
            <w:webHidden/>
          </w:rPr>
          <w:fldChar w:fldCharType="end"/>
        </w:r>
      </w:hyperlink>
    </w:p>
    <w:p w:rsidR="002C7B4C" w:rsidRDefault="00C81021">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78" w:history="1">
        <w:r w:rsidR="002C7B4C" w:rsidRPr="00815D45">
          <w:rPr>
            <w:rStyle w:val="Hyperlink"/>
            <w:noProof/>
            <w:lang w:val="en-GB"/>
          </w:rPr>
          <w:t>3.6</w:t>
        </w:r>
        <w:r w:rsidR="002C7B4C">
          <w:rPr>
            <w:rFonts w:asciiTheme="minorHAnsi" w:eastAsiaTheme="minorEastAsia" w:hAnsiTheme="minorHAnsi" w:cstheme="minorBidi"/>
            <w:smallCaps w:val="0"/>
            <w:noProof/>
            <w:szCs w:val="22"/>
            <w:lang w:eastAsia="de-CH"/>
          </w:rPr>
          <w:tab/>
        </w:r>
        <w:r w:rsidR="002C7B4C" w:rsidRPr="00815D45">
          <w:rPr>
            <w:rStyle w:val="Hyperlink"/>
            <w:noProof/>
            <w:lang w:val="en-GB"/>
          </w:rPr>
          <w:t>Combinations of sensor measurings</w:t>
        </w:r>
        <w:r w:rsidR="002C7B4C">
          <w:rPr>
            <w:noProof/>
            <w:webHidden/>
          </w:rPr>
          <w:tab/>
        </w:r>
        <w:r w:rsidR="002C7B4C">
          <w:rPr>
            <w:noProof/>
            <w:webHidden/>
          </w:rPr>
          <w:fldChar w:fldCharType="begin"/>
        </w:r>
        <w:r w:rsidR="002C7B4C">
          <w:rPr>
            <w:noProof/>
            <w:webHidden/>
          </w:rPr>
          <w:instrText xml:space="preserve"> PAGEREF _Toc374628478 \h </w:instrText>
        </w:r>
        <w:r w:rsidR="002C7B4C">
          <w:rPr>
            <w:noProof/>
            <w:webHidden/>
          </w:rPr>
        </w:r>
        <w:r w:rsidR="002C7B4C">
          <w:rPr>
            <w:noProof/>
            <w:webHidden/>
          </w:rPr>
          <w:fldChar w:fldCharType="separate"/>
        </w:r>
        <w:r w:rsidR="002C7B4C">
          <w:rPr>
            <w:noProof/>
            <w:webHidden/>
          </w:rPr>
          <w:t>11</w:t>
        </w:r>
        <w:r w:rsidR="002C7B4C">
          <w:rPr>
            <w:noProof/>
            <w:webHidden/>
          </w:rPr>
          <w:fldChar w:fldCharType="end"/>
        </w:r>
      </w:hyperlink>
    </w:p>
    <w:p w:rsidR="002C7B4C" w:rsidRDefault="00C81021">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79" w:history="1">
        <w:r w:rsidR="002C7B4C" w:rsidRPr="00815D45">
          <w:rPr>
            <w:rStyle w:val="Hyperlink"/>
            <w:noProof/>
            <w:lang w:val="en-GB"/>
          </w:rPr>
          <w:t>3.7</w:t>
        </w:r>
        <w:r w:rsidR="002C7B4C">
          <w:rPr>
            <w:rFonts w:asciiTheme="minorHAnsi" w:eastAsiaTheme="minorEastAsia" w:hAnsiTheme="minorHAnsi" w:cstheme="minorBidi"/>
            <w:smallCaps w:val="0"/>
            <w:noProof/>
            <w:szCs w:val="22"/>
            <w:lang w:eastAsia="de-CH"/>
          </w:rPr>
          <w:tab/>
        </w:r>
        <w:r w:rsidR="002C7B4C" w:rsidRPr="00815D45">
          <w:rPr>
            <w:rStyle w:val="Hyperlink"/>
            <w:noProof/>
            <w:lang w:val="en-GB"/>
          </w:rPr>
          <w:t>Measuring current range</w:t>
        </w:r>
        <w:r w:rsidR="002C7B4C">
          <w:rPr>
            <w:noProof/>
            <w:webHidden/>
          </w:rPr>
          <w:tab/>
        </w:r>
        <w:r w:rsidR="002C7B4C">
          <w:rPr>
            <w:noProof/>
            <w:webHidden/>
          </w:rPr>
          <w:fldChar w:fldCharType="begin"/>
        </w:r>
        <w:r w:rsidR="002C7B4C">
          <w:rPr>
            <w:noProof/>
            <w:webHidden/>
          </w:rPr>
          <w:instrText xml:space="preserve"> PAGEREF _Toc374628479 \h </w:instrText>
        </w:r>
        <w:r w:rsidR="002C7B4C">
          <w:rPr>
            <w:noProof/>
            <w:webHidden/>
          </w:rPr>
        </w:r>
        <w:r w:rsidR="002C7B4C">
          <w:rPr>
            <w:noProof/>
            <w:webHidden/>
          </w:rPr>
          <w:fldChar w:fldCharType="separate"/>
        </w:r>
        <w:r w:rsidR="002C7B4C">
          <w:rPr>
            <w:noProof/>
            <w:webHidden/>
          </w:rPr>
          <w:t>12</w:t>
        </w:r>
        <w:r w:rsidR="002C7B4C">
          <w:rPr>
            <w:noProof/>
            <w:webHidden/>
          </w:rPr>
          <w:fldChar w:fldCharType="end"/>
        </w:r>
      </w:hyperlink>
    </w:p>
    <w:p w:rsidR="002C7B4C" w:rsidRDefault="00C81021">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80" w:history="1">
        <w:r w:rsidR="002C7B4C" w:rsidRPr="00815D45">
          <w:rPr>
            <w:rStyle w:val="Hyperlink"/>
            <w:noProof/>
            <w:lang w:val="en-GB"/>
          </w:rPr>
          <w:t>3.8</w:t>
        </w:r>
        <w:r w:rsidR="002C7B4C">
          <w:rPr>
            <w:rFonts w:asciiTheme="minorHAnsi" w:eastAsiaTheme="minorEastAsia" w:hAnsiTheme="minorHAnsi" w:cstheme="minorBidi"/>
            <w:smallCaps w:val="0"/>
            <w:noProof/>
            <w:szCs w:val="22"/>
            <w:lang w:eastAsia="de-CH"/>
          </w:rPr>
          <w:tab/>
        </w:r>
        <w:r w:rsidR="002C7B4C" w:rsidRPr="00815D45">
          <w:rPr>
            <w:rStyle w:val="Hyperlink"/>
            <w:noProof/>
            <w:lang w:val="en-GB"/>
          </w:rPr>
          <w:t>Power supply</w:t>
        </w:r>
        <w:r w:rsidR="002C7B4C">
          <w:rPr>
            <w:noProof/>
            <w:webHidden/>
          </w:rPr>
          <w:tab/>
        </w:r>
        <w:r w:rsidR="002C7B4C">
          <w:rPr>
            <w:noProof/>
            <w:webHidden/>
          </w:rPr>
          <w:fldChar w:fldCharType="begin"/>
        </w:r>
        <w:r w:rsidR="002C7B4C">
          <w:rPr>
            <w:noProof/>
            <w:webHidden/>
          </w:rPr>
          <w:instrText xml:space="preserve"> PAGEREF _Toc374628480 \h </w:instrText>
        </w:r>
        <w:r w:rsidR="002C7B4C">
          <w:rPr>
            <w:noProof/>
            <w:webHidden/>
          </w:rPr>
        </w:r>
        <w:r w:rsidR="002C7B4C">
          <w:rPr>
            <w:noProof/>
            <w:webHidden/>
          </w:rPr>
          <w:fldChar w:fldCharType="separate"/>
        </w:r>
        <w:r w:rsidR="002C7B4C">
          <w:rPr>
            <w:noProof/>
            <w:webHidden/>
          </w:rPr>
          <w:t>12</w:t>
        </w:r>
        <w:r w:rsidR="002C7B4C">
          <w:rPr>
            <w:noProof/>
            <w:webHidden/>
          </w:rPr>
          <w:fldChar w:fldCharType="end"/>
        </w:r>
      </w:hyperlink>
    </w:p>
    <w:p w:rsidR="002C7B4C" w:rsidRDefault="00C81021">
      <w:pPr>
        <w:pStyle w:val="TOC2"/>
        <w:tabs>
          <w:tab w:val="left" w:pos="800"/>
          <w:tab w:val="right" w:pos="9339"/>
        </w:tabs>
        <w:rPr>
          <w:rFonts w:asciiTheme="minorHAnsi" w:eastAsiaTheme="minorEastAsia" w:hAnsiTheme="minorHAnsi" w:cstheme="minorBidi"/>
          <w:smallCaps w:val="0"/>
          <w:noProof/>
          <w:szCs w:val="22"/>
          <w:lang w:eastAsia="de-CH"/>
        </w:rPr>
      </w:pPr>
      <w:hyperlink w:anchor="_Toc374628481" w:history="1">
        <w:r w:rsidR="002C7B4C" w:rsidRPr="00815D45">
          <w:rPr>
            <w:rStyle w:val="Hyperlink"/>
            <w:noProof/>
            <w:lang w:val="en-GB"/>
          </w:rPr>
          <w:t>3.9</w:t>
        </w:r>
        <w:r w:rsidR="002C7B4C">
          <w:rPr>
            <w:rFonts w:asciiTheme="minorHAnsi" w:eastAsiaTheme="minorEastAsia" w:hAnsiTheme="minorHAnsi" w:cstheme="minorBidi"/>
            <w:smallCaps w:val="0"/>
            <w:noProof/>
            <w:szCs w:val="22"/>
            <w:lang w:eastAsia="de-CH"/>
          </w:rPr>
          <w:tab/>
        </w:r>
        <w:r w:rsidR="002C7B4C" w:rsidRPr="00815D45">
          <w:rPr>
            <w:rStyle w:val="Hyperlink"/>
            <w:noProof/>
            <w:lang w:val="en-GB"/>
          </w:rPr>
          <w:t>Positioning of battery module</w:t>
        </w:r>
        <w:r w:rsidR="002C7B4C">
          <w:rPr>
            <w:noProof/>
            <w:webHidden/>
          </w:rPr>
          <w:tab/>
        </w:r>
        <w:r w:rsidR="002C7B4C">
          <w:rPr>
            <w:noProof/>
            <w:webHidden/>
          </w:rPr>
          <w:fldChar w:fldCharType="begin"/>
        </w:r>
        <w:r w:rsidR="002C7B4C">
          <w:rPr>
            <w:noProof/>
            <w:webHidden/>
          </w:rPr>
          <w:instrText xml:space="preserve"> PAGEREF _Toc374628481 \h </w:instrText>
        </w:r>
        <w:r w:rsidR="002C7B4C">
          <w:rPr>
            <w:noProof/>
            <w:webHidden/>
          </w:rPr>
        </w:r>
        <w:r w:rsidR="002C7B4C">
          <w:rPr>
            <w:noProof/>
            <w:webHidden/>
          </w:rPr>
          <w:fldChar w:fldCharType="separate"/>
        </w:r>
        <w:r w:rsidR="002C7B4C">
          <w:rPr>
            <w:noProof/>
            <w:webHidden/>
          </w:rPr>
          <w:t>12</w:t>
        </w:r>
        <w:r w:rsidR="002C7B4C">
          <w:rPr>
            <w:noProof/>
            <w:webHidden/>
          </w:rPr>
          <w:fldChar w:fldCharType="end"/>
        </w:r>
      </w:hyperlink>
    </w:p>
    <w:p w:rsidR="002C7B4C" w:rsidRDefault="00C81021">
      <w:pPr>
        <w:pStyle w:val="TOC2"/>
        <w:tabs>
          <w:tab w:val="left" w:pos="1000"/>
          <w:tab w:val="right" w:pos="9339"/>
        </w:tabs>
        <w:rPr>
          <w:rFonts w:asciiTheme="minorHAnsi" w:eastAsiaTheme="minorEastAsia" w:hAnsiTheme="minorHAnsi" w:cstheme="minorBidi"/>
          <w:smallCaps w:val="0"/>
          <w:noProof/>
          <w:szCs w:val="22"/>
          <w:lang w:eastAsia="de-CH"/>
        </w:rPr>
      </w:pPr>
      <w:hyperlink w:anchor="_Toc374628482" w:history="1">
        <w:r w:rsidR="002C7B4C" w:rsidRPr="00815D45">
          <w:rPr>
            <w:rStyle w:val="Hyperlink"/>
            <w:noProof/>
            <w:lang w:val="en-GB"/>
          </w:rPr>
          <w:t>3.10</w:t>
        </w:r>
        <w:r w:rsidR="002C7B4C">
          <w:rPr>
            <w:rFonts w:asciiTheme="minorHAnsi" w:eastAsiaTheme="minorEastAsia" w:hAnsiTheme="minorHAnsi" w:cstheme="minorBidi"/>
            <w:smallCaps w:val="0"/>
            <w:noProof/>
            <w:szCs w:val="22"/>
            <w:lang w:eastAsia="de-CH"/>
          </w:rPr>
          <w:tab/>
        </w:r>
        <w:r w:rsidR="002C7B4C" w:rsidRPr="00815D45">
          <w:rPr>
            <w:rStyle w:val="Hyperlink"/>
            <w:noProof/>
            <w:lang w:val="en-GB"/>
          </w:rPr>
          <w:t>Cable diameters</w:t>
        </w:r>
        <w:r w:rsidR="002C7B4C">
          <w:rPr>
            <w:noProof/>
            <w:webHidden/>
          </w:rPr>
          <w:tab/>
        </w:r>
        <w:r w:rsidR="002C7B4C">
          <w:rPr>
            <w:noProof/>
            <w:webHidden/>
          </w:rPr>
          <w:fldChar w:fldCharType="begin"/>
        </w:r>
        <w:r w:rsidR="002C7B4C">
          <w:rPr>
            <w:noProof/>
            <w:webHidden/>
          </w:rPr>
          <w:instrText xml:space="preserve"> PAGEREF _Toc374628482 \h </w:instrText>
        </w:r>
        <w:r w:rsidR="002C7B4C">
          <w:rPr>
            <w:noProof/>
            <w:webHidden/>
          </w:rPr>
        </w:r>
        <w:r w:rsidR="002C7B4C">
          <w:rPr>
            <w:noProof/>
            <w:webHidden/>
          </w:rPr>
          <w:fldChar w:fldCharType="separate"/>
        </w:r>
        <w:r w:rsidR="002C7B4C">
          <w:rPr>
            <w:noProof/>
            <w:webHidden/>
          </w:rPr>
          <w:t>12</w:t>
        </w:r>
        <w:r w:rsidR="002C7B4C">
          <w:rPr>
            <w:noProof/>
            <w:webHidden/>
          </w:rPr>
          <w:fldChar w:fldCharType="end"/>
        </w:r>
      </w:hyperlink>
    </w:p>
    <w:p w:rsidR="002C7B4C" w:rsidRDefault="00C81021">
      <w:pPr>
        <w:pStyle w:val="TOC2"/>
        <w:tabs>
          <w:tab w:val="left" w:pos="1000"/>
          <w:tab w:val="right" w:pos="9339"/>
        </w:tabs>
        <w:rPr>
          <w:rFonts w:asciiTheme="minorHAnsi" w:eastAsiaTheme="minorEastAsia" w:hAnsiTheme="minorHAnsi" w:cstheme="minorBidi"/>
          <w:smallCaps w:val="0"/>
          <w:noProof/>
          <w:szCs w:val="22"/>
          <w:lang w:eastAsia="de-CH"/>
        </w:rPr>
      </w:pPr>
      <w:hyperlink w:anchor="_Toc374628483" w:history="1">
        <w:r w:rsidR="002C7B4C" w:rsidRPr="00815D45">
          <w:rPr>
            <w:rStyle w:val="Hyperlink"/>
            <w:noProof/>
            <w:lang w:val="en-GB"/>
          </w:rPr>
          <w:t>3.11</w:t>
        </w:r>
        <w:r w:rsidR="002C7B4C">
          <w:rPr>
            <w:rFonts w:asciiTheme="minorHAnsi" w:eastAsiaTheme="minorEastAsia" w:hAnsiTheme="minorHAnsi" w:cstheme="minorBidi"/>
            <w:smallCaps w:val="0"/>
            <w:noProof/>
            <w:szCs w:val="22"/>
            <w:lang w:eastAsia="de-CH"/>
          </w:rPr>
          <w:tab/>
        </w:r>
        <w:r w:rsidR="002C7B4C" w:rsidRPr="00815D45">
          <w:rPr>
            <w:rStyle w:val="Hyperlink"/>
            <w:noProof/>
            <w:lang w:val="en-GB"/>
          </w:rPr>
          <w:t>Postprocessing</w:t>
        </w:r>
        <w:r w:rsidR="002C7B4C">
          <w:rPr>
            <w:noProof/>
            <w:webHidden/>
          </w:rPr>
          <w:tab/>
        </w:r>
        <w:r w:rsidR="002C7B4C">
          <w:rPr>
            <w:noProof/>
            <w:webHidden/>
          </w:rPr>
          <w:fldChar w:fldCharType="begin"/>
        </w:r>
        <w:r w:rsidR="002C7B4C">
          <w:rPr>
            <w:noProof/>
            <w:webHidden/>
          </w:rPr>
          <w:instrText xml:space="preserve"> PAGEREF _Toc374628483 \h </w:instrText>
        </w:r>
        <w:r w:rsidR="002C7B4C">
          <w:rPr>
            <w:noProof/>
            <w:webHidden/>
          </w:rPr>
        </w:r>
        <w:r w:rsidR="002C7B4C">
          <w:rPr>
            <w:noProof/>
            <w:webHidden/>
          </w:rPr>
          <w:fldChar w:fldCharType="separate"/>
        </w:r>
        <w:r w:rsidR="002C7B4C">
          <w:rPr>
            <w:noProof/>
            <w:webHidden/>
          </w:rPr>
          <w:t>13</w:t>
        </w:r>
        <w:r w:rsidR="002C7B4C">
          <w:rPr>
            <w:noProof/>
            <w:webHidden/>
          </w:rPr>
          <w:fldChar w:fldCharType="end"/>
        </w:r>
      </w:hyperlink>
    </w:p>
    <w:p w:rsidR="002C7B4C" w:rsidRDefault="00C81021">
      <w:pPr>
        <w:pStyle w:val="TOC2"/>
        <w:tabs>
          <w:tab w:val="left" w:pos="1000"/>
          <w:tab w:val="right" w:pos="9339"/>
        </w:tabs>
        <w:rPr>
          <w:rFonts w:asciiTheme="minorHAnsi" w:eastAsiaTheme="minorEastAsia" w:hAnsiTheme="minorHAnsi" w:cstheme="minorBidi"/>
          <w:smallCaps w:val="0"/>
          <w:noProof/>
          <w:szCs w:val="22"/>
          <w:lang w:eastAsia="de-CH"/>
        </w:rPr>
      </w:pPr>
      <w:hyperlink w:anchor="_Toc374628484" w:history="1">
        <w:r w:rsidR="002C7B4C" w:rsidRPr="00815D45">
          <w:rPr>
            <w:rStyle w:val="Hyperlink"/>
            <w:noProof/>
            <w:lang w:val="en-GB"/>
          </w:rPr>
          <w:t>3.12</w:t>
        </w:r>
        <w:r w:rsidR="002C7B4C">
          <w:rPr>
            <w:rFonts w:asciiTheme="minorHAnsi" w:eastAsiaTheme="minorEastAsia" w:hAnsiTheme="minorHAnsi" w:cstheme="minorBidi"/>
            <w:smallCaps w:val="0"/>
            <w:noProof/>
            <w:szCs w:val="22"/>
            <w:lang w:eastAsia="de-CH"/>
          </w:rPr>
          <w:tab/>
        </w:r>
        <w:r w:rsidR="002C7B4C" w:rsidRPr="00815D45">
          <w:rPr>
            <w:rStyle w:val="Hyperlink"/>
            <w:noProof/>
            <w:lang w:val="en-GB"/>
          </w:rPr>
          <w:t>Temperature chamber specifications</w:t>
        </w:r>
        <w:r w:rsidR="002C7B4C">
          <w:rPr>
            <w:noProof/>
            <w:webHidden/>
          </w:rPr>
          <w:tab/>
        </w:r>
        <w:r w:rsidR="002C7B4C">
          <w:rPr>
            <w:noProof/>
            <w:webHidden/>
          </w:rPr>
          <w:fldChar w:fldCharType="begin"/>
        </w:r>
        <w:r w:rsidR="002C7B4C">
          <w:rPr>
            <w:noProof/>
            <w:webHidden/>
          </w:rPr>
          <w:instrText xml:space="preserve"> PAGEREF _Toc374628484 \h </w:instrText>
        </w:r>
        <w:r w:rsidR="002C7B4C">
          <w:rPr>
            <w:noProof/>
            <w:webHidden/>
          </w:rPr>
        </w:r>
        <w:r w:rsidR="002C7B4C">
          <w:rPr>
            <w:noProof/>
            <w:webHidden/>
          </w:rPr>
          <w:fldChar w:fldCharType="separate"/>
        </w:r>
        <w:r w:rsidR="002C7B4C">
          <w:rPr>
            <w:noProof/>
            <w:webHidden/>
          </w:rPr>
          <w:t>13</w:t>
        </w:r>
        <w:r w:rsidR="002C7B4C">
          <w:rPr>
            <w:noProof/>
            <w:webHidden/>
          </w:rPr>
          <w:fldChar w:fldCharType="end"/>
        </w:r>
      </w:hyperlink>
    </w:p>
    <w:p w:rsidR="002C7B4C" w:rsidRDefault="00C81021">
      <w:pPr>
        <w:pStyle w:val="TOC2"/>
        <w:tabs>
          <w:tab w:val="left" w:pos="1000"/>
          <w:tab w:val="right" w:pos="9339"/>
        </w:tabs>
        <w:rPr>
          <w:rFonts w:asciiTheme="minorHAnsi" w:eastAsiaTheme="minorEastAsia" w:hAnsiTheme="minorHAnsi" w:cstheme="minorBidi"/>
          <w:smallCaps w:val="0"/>
          <w:noProof/>
          <w:szCs w:val="22"/>
          <w:lang w:eastAsia="de-CH"/>
        </w:rPr>
      </w:pPr>
      <w:hyperlink w:anchor="_Toc374628485" w:history="1">
        <w:r w:rsidR="002C7B4C" w:rsidRPr="00815D45">
          <w:rPr>
            <w:rStyle w:val="Hyperlink"/>
            <w:noProof/>
            <w:lang w:val="en-GB"/>
          </w:rPr>
          <w:t>3.13</w:t>
        </w:r>
        <w:r w:rsidR="002C7B4C">
          <w:rPr>
            <w:rFonts w:asciiTheme="minorHAnsi" w:eastAsiaTheme="minorEastAsia" w:hAnsiTheme="minorHAnsi" w:cstheme="minorBidi"/>
            <w:smallCaps w:val="0"/>
            <w:noProof/>
            <w:szCs w:val="22"/>
            <w:lang w:eastAsia="de-CH"/>
          </w:rPr>
          <w:tab/>
        </w:r>
        <w:r w:rsidR="002C7B4C" w:rsidRPr="00815D45">
          <w:rPr>
            <w:rStyle w:val="Hyperlink"/>
            <w:noProof/>
            <w:lang w:val="en-GB"/>
          </w:rPr>
          <w:t>Timeline proposal</w:t>
        </w:r>
        <w:r w:rsidR="002C7B4C">
          <w:rPr>
            <w:noProof/>
            <w:webHidden/>
          </w:rPr>
          <w:tab/>
        </w:r>
        <w:r w:rsidR="002C7B4C">
          <w:rPr>
            <w:noProof/>
            <w:webHidden/>
          </w:rPr>
          <w:fldChar w:fldCharType="begin"/>
        </w:r>
        <w:r w:rsidR="002C7B4C">
          <w:rPr>
            <w:noProof/>
            <w:webHidden/>
          </w:rPr>
          <w:instrText xml:space="preserve"> PAGEREF _Toc374628485 \h </w:instrText>
        </w:r>
        <w:r w:rsidR="002C7B4C">
          <w:rPr>
            <w:noProof/>
            <w:webHidden/>
          </w:rPr>
        </w:r>
        <w:r w:rsidR="002C7B4C">
          <w:rPr>
            <w:noProof/>
            <w:webHidden/>
          </w:rPr>
          <w:fldChar w:fldCharType="separate"/>
        </w:r>
        <w:r w:rsidR="002C7B4C">
          <w:rPr>
            <w:noProof/>
            <w:webHidden/>
          </w:rPr>
          <w:t>13</w:t>
        </w:r>
        <w:r w:rsidR="002C7B4C">
          <w:rPr>
            <w:noProof/>
            <w:webHidden/>
          </w:rPr>
          <w:fldChar w:fldCharType="end"/>
        </w:r>
      </w:hyperlink>
    </w:p>
    <w:p w:rsidR="002C7B4C" w:rsidRDefault="00C81021">
      <w:pPr>
        <w:pStyle w:val="TOC2"/>
        <w:tabs>
          <w:tab w:val="left" w:pos="1000"/>
          <w:tab w:val="right" w:pos="9339"/>
        </w:tabs>
        <w:rPr>
          <w:rFonts w:asciiTheme="minorHAnsi" w:eastAsiaTheme="minorEastAsia" w:hAnsiTheme="minorHAnsi" w:cstheme="minorBidi"/>
          <w:smallCaps w:val="0"/>
          <w:noProof/>
          <w:szCs w:val="22"/>
          <w:lang w:eastAsia="de-CH"/>
        </w:rPr>
      </w:pPr>
      <w:hyperlink w:anchor="_Toc374628486" w:history="1">
        <w:r w:rsidR="002C7B4C" w:rsidRPr="00815D45">
          <w:rPr>
            <w:rStyle w:val="Hyperlink"/>
            <w:noProof/>
            <w:lang w:val="en-GB"/>
          </w:rPr>
          <w:t>3.14</w:t>
        </w:r>
        <w:r w:rsidR="002C7B4C">
          <w:rPr>
            <w:rFonts w:asciiTheme="minorHAnsi" w:eastAsiaTheme="minorEastAsia" w:hAnsiTheme="minorHAnsi" w:cstheme="minorBidi"/>
            <w:smallCaps w:val="0"/>
            <w:noProof/>
            <w:szCs w:val="22"/>
            <w:lang w:eastAsia="de-CH"/>
          </w:rPr>
          <w:tab/>
        </w:r>
        <w:r w:rsidR="002C7B4C" w:rsidRPr="00815D45">
          <w:rPr>
            <w:rStyle w:val="Hyperlink"/>
            <w:noProof/>
            <w:lang w:val="en-GB"/>
          </w:rPr>
          <w:t>Further steps</w:t>
        </w:r>
        <w:r w:rsidR="002C7B4C">
          <w:rPr>
            <w:noProof/>
            <w:webHidden/>
          </w:rPr>
          <w:tab/>
        </w:r>
        <w:r w:rsidR="002C7B4C">
          <w:rPr>
            <w:noProof/>
            <w:webHidden/>
          </w:rPr>
          <w:fldChar w:fldCharType="begin"/>
        </w:r>
        <w:r w:rsidR="002C7B4C">
          <w:rPr>
            <w:noProof/>
            <w:webHidden/>
          </w:rPr>
          <w:instrText xml:space="preserve"> PAGEREF _Toc374628486 \h </w:instrText>
        </w:r>
        <w:r w:rsidR="002C7B4C">
          <w:rPr>
            <w:noProof/>
            <w:webHidden/>
          </w:rPr>
        </w:r>
        <w:r w:rsidR="002C7B4C">
          <w:rPr>
            <w:noProof/>
            <w:webHidden/>
          </w:rPr>
          <w:fldChar w:fldCharType="separate"/>
        </w:r>
        <w:r w:rsidR="002C7B4C">
          <w:rPr>
            <w:noProof/>
            <w:webHidden/>
          </w:rPr>
          <w:t>14</w:t>
        </w:r>
        <w:r w:rsidR="002C7B4C">
          <w:rPr>
            <w:noProof/>
            <w:webHidden/>
          </w:rPr>
          <w:fldChar w:fldCharType="end"/>
        </w:r>
      </w:hyperlink>
    </w:p>
    <w:p w:rsidR="00BB7853" w:rsidRPr="00F42061" w:rsidRDefault="001627E2" w:rsidP="00BB7853">
      <w:pPr>
        <w:pStyle w:val="BodyText"/>
        <w:rPr>
          <w:lang w:val="en-GB"/>
        </w:rPr>
      </w:pPr>
      <w:r w:rsidRPr="00F42061">
        <w:rPr>
          <w:lang w:val="en-GB"/>
        </w:rPr>
        <w:fldChar w:fldCharType="end"/>
      </w:r>
    </w:p>
    <w:p w:rsidR="00BB7853" w:rsidRPr="00F42061" w:rsidRDefault="00BB7853" w:rsidP="00BB7853">
      <w:pPr>
        <w:pStyle w:val="BodyText"/>
        <w:rPr>
          <w:lang w:val="en-GB"/>
        </w:rPr>
      </w:pPr>
    </w:p>
    <w:p w:rsidR="00BB7853" w:rsidRPr="00F42061" w:rsidRDefault="00BB7853" w:rsidP="00BB7853">
      <w:pPr>
        <w:pStyle w:val="BodyText"/>
        <w:rPr>
          <w:lang w:val="en-GB"/>
        </w:rPr>
      </w:pPr>
    </w:p>
    <w:p w:rsidR="00BB7853" w:rsidRPr="00F42061" w:rsidRDefault="00BB7853" w:rsidP="00BB7853">
      <w:pPr>
        <w:pStyle w:val="BodyText"/>
        <w:rPr>
          <w:lang w:val="en-GB"/>
        </w:rPr>
      </w:pPr>
    </w:p>
    <w:p w:rsidR="00BB7853" w:rsidRPr="00F42061" w:rsidRDefault="00BB7853" w:rsidP="000A2696">
      <w:pPr>
        <w:pStyle w:val="Heading1"/>
        <w:rPr>
          <w:lang w:val="en-GB"/>
        </w:rPr>
      </w:pPr>
      <w:r w:rsidRPr="00F42061">
        <w:rPr>
          <w:lang w:val="en-GB"/>
        </w:rPr>
        <w:br w:type="page"/>
      </w:r>
      <w:bookmarkStart w:id="1" w:name="_Toc150663241"/>
      <w:bookmarkStart w:id="2" w:name="_Toc162429414"/>
      <w:bookmarkStart w:id="3" w:name="_Toc208115653"/>
      <w:bookmarkStart w:id="4" w:name="_Ref374608302"/>
      <w:bookmarkStart w:id="5" w:name="_Ref374608305"/>
      <w:bookmarkStart w:id="6" w:name="_Toc374628454"/>
      <w:r w:rsidR="002B0FEE" w:rsidRPr="00F42061">
        <w:rPr>
          <w:lang w:val="en-GB"/>
        </w:rPr>
        <w:lastRenderedPageBreak/>
        <w:t>History of Changes</w:t>
      </w:r>
      <w:bookmarkEnd w:id="1"/>
      <w:bookmarkEnd w:id="2"/>
      <w:bookmarkEnd w:id="3"/>
      <w:bookmarkEnd w:id="4"/>
      <w:bookmarkEnd w:id="5"/>
      <w:bookmarkEnd w:id="6"/>
    </w:p>
    <w:p w:rsidR="00202EF8" w:rsidRPr="00F42061" w:rsidRDefault="008E01C7" w:rsidP="00202EF8">
      <w:pPr>
        <w:pStyle w:val="BodyText"/>
        <w:rPr>
          <w:lang w:val="en-GB"/>
        </w:rPr>
      </w:pPr>
      <w:r w:rsidRPr="00F42061">
        <w:rPr>
          <w:lang w:val="en-GB"/>
        </w:rPr>
        <w:t>The changes were inscribed from the first approved version (1.0.0)</w:t>
      </w:r>
      <w:r w:rsidR="00202EF8" w:rsidRPr="00F42061">
        <w:rPr>
          <w:lang w:val="en-GB"/>
        </w:rPr>
        <w:t>.</w:t>
      </w:r>
      <w:r w:rsidRPr="00F42061">
        <w:rPr>
          <w:lang w:val="en-GB"/>
        </w:rPr>
        <w:t xml:space="preserve"> Before a change is inscribed, the version number of the document has to be inscribed.</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075"/>
        <w:gridCol w:w="3454"/>
        <w:gridCol w:w="1275"/>
        <w:gridCol w:w="1418"/>
      </w:tblGrid>
      <w:tr w:rsidR="00202EF8" w:rsidRPr="00F42061">
        <w:tc>
          <w:tcPr>
            <w:tcW w:w="1134" w:type="dxa"/>
            <w:shd w:val="pct20" w:color="auto" w:fill="auto"/>
          </w:tcPr>
          <w:p w:rsidR="00202EF8" w:rsidRPr="00F42061" w:rsidRDefault="008E01C7" w:rsidP="00202EF8">
            <w:pPr>
              <w:pStyle w:val="Tabellentext"/>
              <w:rPr>
                <w:lang w:val="en-GB"/>
              </w:rPr>
            </w:pPr>
            <w:r w:rsidRPr="00F42061">
              <w:rPr>
                <w:lang w:val="en-GB"/>
              </w:rPr>
              <w:t>Number</w:t>
            </w:r>
          </w:p>
        </w:tc>
        <w:tc>
          <w:tcPr>
            <w:tcW w:w="2075" w:type="dxa"/>
            <w:shd w:val="pct20" w:color="auto" w:fill="auto"/>
          </w:tcPr>
          <w:p w:rsidR="00202EF8" w:rsidRPr="00F42061" w:rsidRDefault="008E01C7" w:rsidP="00202EF8">
            <w:pPr>
              <w:pStyle w:val="Tabellentext"/>
              <w:rPr>
                <w:lang w:val="en-GB"/>
              </w:rPr>
            </w:pPr>
            <w:r w:rsidRPr="00F42061">
              <w:rPr>
                <w:lang w:val="en-GB"/>
              </w:rPr>
              <w:t>Page</w:t>
            </w:r>
            <w:r w:rsidR="00202EF8" w:rsidRPr="00F42061">
              <w:rPr>
                <w:lang w:val="en-GB"/>
              </w:rPr>
              <w:t xml:space="preserve"> / </w:t>
            </w:r>
            <w:r w:rsidRPr="00F42061">
              <w:rPr>
                <w:lang w:val="en-GB"/>
              </w:rPr>
              <w:t>Chapter</w:t>
            </w:r>
          </w:p>
        </w:tc>
        <w:tc>
          <w:tcPr>
            <w:tcW w:w="3454" w:type="dxa"/>
            <w:shd w:val="pct20" w:color="auto" w:fill="auto"/>
          </w:tcPr>
          <w:p w:rsidR="00202EF8" w:rsidRPr="00F42061" w:rsidRDefault="008E01C7" w:rsidP="00202EF8">
            <w:pPr>
              <w:pStyle w:val="Tabellentext"/>
              <w:rPr>
                <w:lang w:val="en-GB"/>
              </w:rPr>
            </w:pPr>
            <w:r w:rsidRPr="00F42061">
              <w:rPr>
                <w:lang w:val="en-GB"/>
              </w:rPr>
              <w:t>Description</w:t>
            </w:r>
          </w:p>
        </w:tc>
        <w:tc>
          <w:tcPr>
            <w:tcW w:w="1275" w:type="dxa"/>
            <w:shd w:val="pct20" w:color="auto" w:fill="auto"/>
          </w:tcPr>
          <w:p w:rsidR="00202EF8" w:rsidRPr="00F42061" w:rsidRDefault="008E01C7" w:rsidP="00202EF8">
            <w:pPr>
              <w:pStyle w:val="Tabellentext"/>
              <w:rPr>
                <w:lang w:val="en-GB"/>
              </w:rPr>
            </w:pPr>
            <w:r w:rsidRPr="00F42061">
              <w:rPr>
                <w:lang w:val="en-GB"/>
              </w:rPr>
              <w:t>Date</w:t>
            </w:r>
          </w:p>
        </w:tc>
        <w:tc>
          <w:tcPr>
            <w:tcW w:w="1418" w:type="dxa"/>
            <w:shd w:val="pct20" w:color="auto" w:fill="auto"/>
          </w:tcPr>
          <w:p w:rsidR="00202EF8" w:rsidRPr="00F42061" w:rsidRDefault="00202EF8" w:rsidP="00202EF8">
            <w:pPr>
              <w:pStyle w:val="Tabellentext"/>
              <w:rPr>
                <w:lang w:val="en-GB"/>
              </w:rPr>
            </w:pPr>
            <w:r w:rsidRPr="00F42061">
              <w:rPr>
                <w:lang w:val="en-GB"/>
              </w:rPr>
              <w:t>Name</w:t>
            </w:r>
          </w:p>
        </w:tc>
      </w:tr>
      <w:tr w:rsidR="00202EF8" w:rsidRPr="00F42061">
        <w:tc>
          <w:tcPr>
            <w:tcW w:w="1134" w:type="dxa"/>
          </w:tcPr>
          <w:p w:rsidR="00202EF8" w:rsidRPr="00F42061" w:rsidRDefault="00202EF8" w:rsidP="00202EF8">
            <w:pPr>
              <w:pStyle w:val="Tabellentext"/>
              <w:rPr>
                <w:lang w:val="en-GB"/>
              </w:rPr>
            </w:pPr>
            <w:r w:rsidRPr="00F42061">
              <w:rPr>
                <w:lang w:val="en-GB"/>
              </w:rPr>
              <w:t>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r w:rsidRPr="00F42061">
              <w:rPr>
                <w:lang w:val="en-GB"/>
              </w:rPr>
              <w:t xml:space="preserve">Version 1.0.0 </w:t>
            </w:r>
            <w:r w:rsidR="00B96C9B" w:rsidRPr="00F42061">
              <w:rPr>
                <w:lang w:val="en-GB"/>
              </w:rPr>
              <w:t>prepared</w:t>
            </w:r>
          </w:p>
        </w:tc>
        <w:tc>
          <w:tcPr>
            <w:tcW w:w="1275" w:type="dxa"/>
          </w:tcPr>
          <w:p w:rsidR="00202EF8" w:rsidRPr="00F42061" w:rsidRDefault="001E7864" w:rsidP="00202EF8">
            <w:pPr>
              <w:pStyle w:val="Tabellentext"/>
              <w:rPr>
                <w:lang w:val="en-GB"/>
              </w:rPr>
            </w:pPr>
            <w:r>
              <w:rPr>
                <w:lang w:val="en-GB"/>
              </w:rPr>
              <w:t>2.12.13</w:t>
            </w:r>
          </w:p>
        </w:tc>
        <w:tc>
          <w:tcPr>
            <w:tcW w:w="1418" w:type="dxa"/>
          </w:tcPr>
          <w:p w:rsidR="00202EF8" w:rsidRPr="00F42061" w:rsidRDefault="001E7864" w:rsidP="00202EF8">
            <w:pPr>
              <w:pStyle w:val="Tabellentext"/>
              <w:rPr>
                <w:lang w:val="en-GB"/>
              </w:rPr>
            </w:pPr>
            <w:r>
              <w:rPr>
                <w:lang w:val="en-GB"/>
              </w:rPr>
              <w:t>Patrick Haldi</w:t>
            </w:r>
          </w:p>
        </w:tc>
      </w:tr>
      <w:tr w:rsidR="00202EF8" w:rsidRPr="00F42061">
        <w:tc>
          <w:tcPr>
            <w:tcW w:w="1134" w:type="dxa"/>
          </w:tcPr>
          <w:p w:rsidR="00202EF8" w:rsidRPr="00F42061" w:rsidRDefault="00202EF8" w:rsidP="00202EF8">
            <w:pPr>
              <w:pStyle w:val="Tabellentext"/>
              <w:rPr>
                <w:lang w:val="en-GB"/>
              </w:rPr>
            </w:pPr>
            <w:r w:rsidRPr="00F42061">
              <w:rPr>
                <w:lang w:val="en-GB"/>
              </w:rPr>
              <w:t>2</w:t>
            </w:r>
          </w:p>
        </w:tc>
        <w:tc>
          <w:tcPr>
            <w:tcW w:w="2075" w:type="dxa"/>
          </w:tcPr>
          <w:p w:rsidR="00202EF8" w:rsidRPr="00F42061" w:rsidRDefault="00202EF8" w:rsidP="00202EF8">
            <w:pPr>
              <w:pStyle w:val="Tabellentext"/>
              <w:rPr>
                <w:lang w:val="en-GB"/>
              </w:rPr>
            </w:pPr>
          </w:p>
        </w:tc>
        <w:tc>
          <w:tcPr>
            <w:tcW w:w="3454" w:type="dxa"/>
          </w:tcPr>
          <w:p w:rsidR="00202EF8" w:rsidRPr="00F42061" w:rsidRDefault="001E7864" w:rsidP="00202EF8">
            <w:pPr>
              <w:pStyle w:val="Tabellentext"/>
              <w:rPr>
                <w:lang w:val="en-GB"/>
              </w:rPr>
            </w:pPr>
            <w:r>
              <w:rPr>
                <w:lang w:val="en-GB"/>
              </w:rPr>
              <w:t>Version 1.1.0: updates due to review with Andrea Vezzini</w:t>
            </w:r>
          </w:p>
        </w:tc>
        <w:tc>
          <w:tcPr>
            <w:tcW w:w="1275" w:type="dxa"/>
          </w:tcPr>
          <w:p w:rsidR="00202EF8" w:rsidRPr="00F42061" w:rsidRDefault="001E7864" w:rsidP="00202EF8">
            <w:pPr>
              <w:pStyle w:val="Tabellentext"/>
              <w:rPr>
                <w:lang w:val="en-GB"/>
              </w:rPr>
            </w:pPr>
            <w:r>
              <w:rPr>
                <w:lang w:val="en-GB"/>
              </w:rPr>
              <w:t>13.12.13</w:t>
            </w:r>
          </w:p>
        </w:tc>
        <w:tc>
          <w:tcPr>
            <w:tcW w:w="1418" w:type="dxa"/>
          </w:tcPr>
          <w:p w:rsidR="00202EF8" w:rsidRPr="00F42061" w:rsidRDefault="001E7864" w:rsidP="00202EF8">
            <w:pPr>
              <w:pStyle w:val="Tabellentext"/>
              <w:rPr>
                <w:lang w:val="en-GB"/>
              </w:rPr>
            </w:pPr>
            <w:r>
              <w:rPr>
                <w:lang w:val="en-GB"/>
              </w:rPr>
              <w:t>Patrick Haldi</w:t>
            </w:r>
          </w:p>
        </w:tc>
      </w:tr>
      <w:tr w:rsidR="00202EF8" w:rsidRPr="00F42061">
        <w:tc>
          <w:tcPr>
            <w:tcW w:w="1134" w:type="dxa"/>
          </w:tcPr>
          <w:p w:rsidR="00202EF8" w:rsidRPr="00F42061" w:rsidRDefault="00202EF8" w:rsidP="00202EF8">
            <w:pPr>
              <w:pStyle w:val="Tabellentext"/>
              <w:rPr>
                <w:lang w:val="en-GB"/>
              </w:rPr>
            </w:pPr>
            <w:r w:rsidRPr="00F42061">
              <w:rPr>
                <w:lang w:val="en-GB"/>
              </w:rPr>
              <w:t>3</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12</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13</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22</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23</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30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bl>
    <w:p w:rsidR="005A5D31" w:rsidRPr="00F42061" w:rsidRDefault="005A5D31" w:rsidP="005A5D31">
      <w:pPr>
        <w:pStyle w:val="Heading1"/>
        <w:rPr>
          <w:lang w:val="en-GB"/>
        </w:rPr>
      </w:pPr>
      <w:r w:rsidRPr="00F42061">
        <w:rPr>
          <w:lang w:val="en-GB"/>
        </w:rPr>
        <w:br w:type="page"/>
      </w:r>
      <w:bookmarkStart w:id="7" w:name="_Toc150663242"/>
      <w:bookmarkStart w:id="8" w:name="_Toc162429415"/>
      <w:bookmarkStart w:id="9" w:name="_Toc208115654"/>
      <w:bookmarkStart w:id="10" w:name="_Toc374628455"/>
      <w:r w:rsidR="002B0FEE" w:rsidRPr="00F42061">
        <w:rPr>
          <w:lang w:val="en-GB"/>
        </w:rPr>
        <w:lastRenderedPageBreak/>
        <w:t>Introduction</w:t>
      </w:r>
      <w:bookmarkEnd w:id="7"/>
      <w:bookmarkEnd w:id="8"/>
      <w:bookmarkEnd w:id="9"/>
      <w:bookmarkEnd w:id="10"/>
    </w:p>
    <w:p w:rsidR="005A5D31" w:rsidRPr="00F42061" w:rsidRDefault="000A2696" w:rsidP="005A5D31">
      <w:pPr>
        <w:pStyle w:val="BodyText"/>
        <w:spacing w:before="60" w:after="60"/>
        <w:rPr>
          <w:lang w:val="en-GB"/>
        </w:rPr>
      </w:pPr>
      <w:r w:rsidRPr="00F42061">
        <w:rPr>
          <w:lang w:val="en-GB"/>
        </w:rPr>
        <w:t xml:space="preserve">This </w:t>
      </w:r>
      <w:r w:rsidR="000C7A25" w:rsidRPr="00F42061">
        <w:rPr>
          <w:lang w:val="en-GB"/>
        </w:rPr>
        <w:t>d</w:t>
      </w:r>
      <w:r w:rsidRPr="00F42061">
        <w:rPr>
          <w:lang w:val="en-GB"/>
        </w:rPr>
        <w:t xml:space="preserve">ocument </w:t>
      </w:r>
      <w:r w:rsidR="000C7A25" w:rsidRPr="00F42061">
        <w:rPr>
          <w:lang w:val="en-GB"/>
        </w:rPr>
        <w:t>desc</w:t>
      </w:r>
      <w:r w:rsidR="00DC024F" w:rsidRPr="00F42061">
        <w:rPr>
          <w:lang w:val="en-GB"/>
        </w:rPr>
        <w:t xml:space="preserve">ribes the possibilities of BFH to measure the current sensors of LEM. The tests are performed in the Fuelcon Evaluator test bench. </w:t>
      </w:r>
    </w:p>
    <w:p w:rsidR="00DC024F" w:rsidRPr="00F42061" w:rsidRDefault="00DC024F" w:rsidP="005A5D31">
      <w:pPr>
        <w:pStyle w:val="BodyText"/>
        <w:spacing w:before="60" w:after="60"/>
        <w:rPr>
          <w:lang w:val="en-GB"/>
        </w:rPr>
      </w:pPr>
    </w:p>
    <w:p w:rsidR="005A5D31" w:rsidRPr="00F42061" w:rsidRDefault="002B0FEE" w:rsidP="005A5D31">
      <w:pPr>
        <w:pStyle w:val="Heading2"/>
        <w:rPr>
          <w:lang w:val="en-GB"/>
        </w:rPr>
      </w:pPr>
      <w:bookmarkStart w:id="11" w:name="_Toc342724927"/>
      <w:bookmarkStart w:id="12" w:name="_Toc350687636"/>
      <w:bookmarkStart w:id="13" w:name="_Toc350687842"/>
      <w:bookmarkStart w:id="14" w:name="_Toc350689140"/>
      <w:bookmarkStart w:id="15" w:name="_Toc350692187"/>
      <w:bookmarkStart w:id="16" w:name="_Toc350692755"/>
      <w:bookmarkStart w:id="17" w:name="_Toc350692878"/>
      <w:bookmarkStart w:id="18" w:name="_Toc350693830"/>
      <w:bookmarkStart w:id="19" w:name="_Toc350694003"/>
      <w:bookmarkStart w:id="20" w:name="_Toc350694326"/>
      <w:bookmarkStart w:id="21" w:name="_Toc350694575"/>
      <w:bookmarkStart w:id="22" w:name="_Toc350695008"/>
      <w:bookmarkStart w:id="23" w:name="_Toc350695079"/>
      <w:bookmarkStart w:id="24" w:name="_Toc350695150"/>
      <w:bookmarkStart w:id="25" w:name="_Toc350695239"/>
      <w:bookmarkStart w:id="26" w:name="_Toc350858683"/>
      <w:bookmarkStart w:id="27" w:name="_Toc350859213"/>
      <w:bookmarkStart w:id="28" w:name="_Toc350859399"/>
      <w:bookmarkStart w:id="29" w:name="_Toc350859691"/>
      <w:bookmarkStart w:id="30" w:name="_Toc350859755"/>
      <w:bookmarkStart w:id="31" w:name="_Toc350859832"/>
      <w:bookmarkStart w:id="32" w:name="_Toc350859980"/>
      <w:bookmarkStart w:id="33" w:name="_Toc350860299"/>
      <w:bookmarkStart w:id="34" w:name="_Toc350862488"/>
      <w:bookmarkStart w:id="35" w:name="_Toc350863151"/>
      <w:bookmarkStart w:id="36" w:name="_Toc351547431"/>
      <w:bookmarkStart w:id="37" w:name="_Toc351549631"/>
      <w:bookmarkStart w:id="38" w:name="_Toc351549844"/>
      <w:bookmarkStart w:id="39" w:name="_Toc351550080"/>
      <w:bookmarkStart w:id="40" w:name="_Toc351550850"/>
      <w:bookmarkStart w:id="41" w:name="_Toc351868062"/>
      <w:bookmarkStart w:id="42" w:name="_Toc351882142"/>
      <w:bookmarkStart w:id="43" w:name="_Toc351882203"/>
      <w:bookmarkStart w:id="44" w:name="_Toc351883537"/>
      <w:bookmarkStart w:id="45" w:name="_Toc351883671"/>
      <w:bookmarkStart w:id="46" w:name="_Toc351897971"/>
      <w:bookmarkStart w:id="47" w:name="_Toc351900443"/>
      <w:bookmarkStart w:id="48" w:name="_Toc355575271"/>
      <w:bookmarkStart w:id="49" w:name="_Toc355584277"/>
      <w:bookmarkStart w:id="50" w:name="_Toc355584353"/>
      <w:bookmarkStart w:id="51" w:name="_Toc355587095"/>
      <w:bookmarkStart w:id="52" w:name="_Toc355588185"/>
      <w:bookmarkStart w:id="53" w:name="_Toc355590642"/>
      <w:bookmarkStart w:id="54" w:name="_Toc355591027"/>
      <w:bookmarkStart w:id="55" w:name="_Toc355591392"/>
      <w:bookmarkStart w:id="56" w:name="_Toc355593435"/>
      <w:bookmarkStart w:id="57" w:name="_Toc355593519"/>
      <w:bookmarkStart w:id="58" w:name="_Toc355594952"/>
      <w:bookmarkStart w:id="59" w:name="_Toc355595654"/>
      <w:bookmarkStart w:id="60" w:name="_Toc355596856"/>
      <w:bookmarkStart w:id="61" w:name="_Toc355597295"/>
      <w:bookmarkStart w:id="62" w:name="_Toc355610017"/>
      <w:bookmarkStart w:id="63" w:name="_Toc355660107"/>
      <w:bookmarkStart w:id="64" w:name="_Toc355662221"/>
      <w:bookmarkStart w:id="65" w:name="_Toc355676360"/>
      <w:bookmarkStart w:id="66" w:name="_Toc355679363"/>
      <w:bookmarkStart w:id="67" w:name="_Toc355680133"/>
      <w:bookmarkStart w:id="68" w:name="_Toc355681934"/>
      <w:bookmarkStart w:id="69" w:name="_Toc356632303"/>
      <w:bookmarkStart w:id="70" w:name="_Toc356633188"/>
      <w:bookmarkStart w:id="71" w:name="_Toc359895975"/>
      <w:bookmarkStart w:id="72" w:name="_Toc359901524"/>
      <w:bookmarkStart w:id="73" w:name="_Toc359905049"/>
      <w:bookmarkStart w:id="74" w:name="_Toc360325806"/>
      <w:bookmarkStart w:id="75" w:name="_Toc360327724"/>
      <w:bookmarkStart w:id="76" w:name="_Toc360333859"/>
      <w:bookmarkStart w:id="77" w:name="_Toc360446946"/>
      <w:bookmarkStart w:id="78" w:name="_Toc360533217"/>
      <w:bookmarkStart w:id="79" w:name="_Toc362342919"/>
      <w:bookmarkStart w:id="80" w:name="_Toc370704155"/>
      <w:bookmarkStart w:id="81" w:name="_Toc370704197"/>
      <w:bookmarkStart w:id="82" w:name="_Toc370725282"/>
      <w:bookmarkStart w:id="83" w:name="_Toc150663245"/>
      <w:bookmarkStart w:id="84" w:name="_Toc162429418"/>
      <w:bookmarkStart w:id="85" w:name="_Toc208115445"/>
      <w:bookmarkStart w:id="86" w:name="_Toc208115657"/>
      <w:bookmarkStart w:id="87" w:name="_Toc374628456"/>
      <w:r w:rsidRPr="00F42061">
        <w:rPr>
          <w:lang w:val="en-GB"/>
        </w:rPr>
        <w:t xml:space="preserve">Terms, </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F42061">
        <w:rPr>
          <w:lang w:val="en-GB"/>
        </w:rPr>
        <w:t>Definitions und Abbreviation</w:t>
      </w:r>
      <w:bookmarkEnd w:id="83"/>
      <w:bookmarkEnd w:id="84"/>
      <w:bookmarkEnd w:id="85"/>
      <w:bookmarkEnd w:id="86"/>
      <w:bookmarkEnd w:id="87"/>
    </w:p>
    <w:tbl>
      <w:tblPr>
        <w:tblW w:w="737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2"/>
        <w:gridCol w:w="6379"/>
      </w:tblGrid>
      <w:tr w:rsidR="00B60E3F" w:rsidRPr="00F42061">
        <w:tc>
          <w:tcPr>
            <w:tcW w:w="992" w:type="dxa"/>
            <w:shd w:val="pct20" w:color="auto" w:fill="auto"/>
          </w:tcPr>
          <w:p w:rsidR="00B60E3F" w:rsidRPr="00F42061" w:rsidRDefault="002B0FEE" w:rsidP="009659FD">
            <w:pPr>
              <w:pStyle w:val="Tabellentext"/>
              <w:rPr>
                <w:lang w:val="en-GB"/>
              </w:rPr>
            </w:pPr>
            <w:r w:rsidRPr="00F42061">
              <w:rPr>
                <w:lang w:val="en-GB"/>
              </w:rPr>
              <w:t>Abbr.</w:t>
            </w:r>
          </w:p>
        </w:tc>
        <w:tc>
          <w:tcPr>
            <w:tcW w:w="6379" w:type="dxa"/>
            <w:shd w:val="pct20" w:color="auto" w:fill="auto"/>
          </w:tcPr>
          <w:p w:rsidR="00B60E3F" w:rsidRPr="00F42061" w:rsidRDefault="002B0FEE" w:rsidP="009659FD">
            <w:pPr>
              <w:pStyle w:val="Tabellentext"/>
              <w:rPr>
                <w:lang w:val="en-GB"/>
              </w:rPr>
            </w:pPr>
            <w:r w:rsidRPr="00F42061">
              <w:rPr>
                <w:lang w:val="en-GB"/>
              </w:rPr>
              <w:t>Description</w:t>
            </w:r>
          </w:p>
        </w:tc>
      </w:tr>
      <w:tr w:rsidR="00233176" w:rsidRPr="00F42061">
        <w:tc>
          <w:tcPr>
            <w:tcW w:w="992" w:type="dxa"/>
          </w:tcPr>
          <w:p w:rsidR="00233176" w:rsidRPr="00F42061" w:rsidRDefault="00233176" w:rsidP="00233176">
            <w:pPr>
              <w:pStyle w:val="Tabellentext"/>
              <w:rPr>
                <w:lang w:val="en-GB"/>
              </w:rPr>
            </w:pPr>
            <w:r>
              <w:rPr>
                <w:lang w:val="en-GB"/>
              </w:rPr>
              <w:t>CAN</w:t>
            </w:r>
          </w:p>
        </w:tc>
        <w:tc>
          <w:tcPr>
            <w:tcW w:w="6379" w:type="dxa"/>
          </w:tcPr>
          <w:p w:rsidR="00233176" w:rsidRPr="00F42061" w:rsidRDefault="00233176" w:rsidP="00233176">
            <w:pPr>
              <w:pStyle w:val="Tabellentext"/>
              <w:rPr>
                <w:lang w:val="en-GB"/>
              </w:rPr>
            </w:pPr>
            <w:r>
              <w:rPr>
                <w:lang w:val="en-GB"/>
              </w:rPr>
              <w:t>Controller area network</w:t>
            </w:r>
          </w:p>
        </w:tc>
      </w:tr>
      <w:tr w:rsidR="00233176" w:rsidRPr="00F42061">
        <w:tc>
          <w:tcPr>
            <w:tcW w:w="992" w:type="dxa"/>
          </w:tcPr>
          <w:p w:rsidR="00233176" w:rsidRPr="00F42061" w:rsidRDefault="00233176" w:rsidP="00233176">
            <w:pPr>
              <w:pStyle w:val="Tabellentext"/>
              <w:rPr>
                <w:lang w:val="en-GB"/>
              </w:rPr>
            </w:pPr>
            <w:r>
              <w:rPr>
                <w:lang w:val="en-GB"/>
              </w:rPr>
              <w:t>d</w:t>
            </w:r>
          </w:p>
        </w:tc>
        <w:tc>
          <w:tcPr>
            <w:tcW w:w="6379" w:type="dxa"/>
          </w:tcPr>
          <w:p w:rsidR="00233176" w:rsidRPr="00F42061" w:rsidRDefault="00233176" w:rsidP="00233176">
            <w:pPr>
              <w:pStyle w:val="Tabellentext"/>
              <w:rPr>
                <w:lang w:val="en-GB"/>
              </w:rPr>
            </w:pPr>
            <w:r>
              <w:rPr>
                <w:lang w:val="en-GB"/>
              </w:rPr>
              <w:t>Day</w:t>
            </w:r>
          </w:p>
        </w:tc>
      </w:tr>
      <w:tr w:rsidR="00233176" w:rsidRPr="00F42061">
        <w:tc>
          <w:tcPr>
            <w:tcW w:w="992" w:type="dxa"/>
          </w:tcPr>
          <w:p w:rsidR="00233176" w:rsidRPr="00F42061" w:rsidRDefault="00233176" w:rsidP="00233176">
            <w:pPr>
              <w:pStyle w:val="Tabellentext"/>
              <w:rPr>
                <w:lang w:val="en-GB"/>
              </w:rPr>
            </w:pPr>
            <w:r>
              <w:rPr>
                <w:lang w:val="en-GB"/>
              </w:rPr>
              <w:t>DMM</w:t>
            </w:r>
          </w:p>
        </w:tc>
        <w:tc>
          <w:tcPr>
            <w:tcW w:w="6379" w:type="dxa"/>
          </w:tcPr>
          <w:p w:rsidR="00233176" w:rsidRPr="00F42061" w:rsidRDefault="00233176" w:rsidP="00233176">
            <w:pPr>
              <w:pStyle w:val="Tabellentext"/>
              <w:rPr>
                <w:lang w:val="en-GB"/>
              </w:rPr>
            </w:pPr>
            <w:r>
              <w:rPr>
                <w:lang w:val="en-GB"/>
              </w:rPr>
              <w:t>Digital multimeter</w:t>
            </w:r>
          </w:p>
        </w:tc>
      </w:tr>
      <w:tr w:rsidR="00233176" w:rsidRPr="00F42061">
        <w:tc>
          <w:tcPr>
            <w:tcW w:w="992" w:type="dxa"/>
          </w:tcPr>
          <w:p w:rsidR="00233176" w:rsidRPr="00F42061" w:rsidRDefault="00233176" w:rsidP="00233176">
            <w:pPr>
              <w:pStyle w:val="Tabellentext"/>
              <w:rPr>
                <w:lang w:val="en-GB"/>
              </w:rPr>
            </w:pPr>
            <w:r>
              <w:rPr>
                <w:lang w:val="en-GB"/>
              </w:rPr>
              <w:t>HMI</w:t>
            </w:r>
          </w:p>
        </w:tc>
        <w:tc>
          <w:tcPr>
            <w:tcW w:w="6379" w:type="dxa"/>
          </w:tcPr>
          <w:p w:rsidR="00233176" w:rsidRPr="00F42061" w:rsidRDefault="00233176" w:rsidP="00233176">
            <w:pPr>
              <w:pStyle w:val="Tabellentext"/>
              <w:rPr>
                <w:lang w:val="en-GB"/>
              </w:rPr>
            </w:pPr>
            <w:r>
              <w:rPr>
                <w:lang w:val="en-GB"/>
              </w:rPr>
              <w:t>Human-machine interface</w:t>
            </w:r>
          </w:p>
        </w:tc>
      </w:tr>
      <w:tr w:rsidR="00233176" w:rsidRPr="00F42061">
        <w:tc>
          <w:tcPr>
            <w:tcW w:w="992" w:type="dxa"/>
          </w:tcPr>
          <w:p w:rsidR="00233176" w:rsidRPr="00F42061" w:rsidRDefault="00233176" w:rsidP="00233176">
            <w:pPr>
              <w:pStyle w:val="Tabellentext"/>
              <w:rPr>
                <w:lang w:val="en-GB"/>
              </w:rPr>
            </w:pPr>
            <w:r>
              <w:rPr>
                <w:lang w:val="en-GB"/>
              </w:rPr>
              <w:t>NI</w:t>
            </w:r>
          </w:p>
        </w:tc>
        <w:tc>
          <w:tcPr>
            <w:tcW w:w="6379" w:type="dxa"/>
          </w:tcPr>
          <w:p w:rsidR="00233176" w:rsidRPr="00F42061" w:rsidRDefault="00233176" w:rsidP="00233176">
            <w:pPr>
              <w:pStyle w:val="Tabellentext"/>
              <w:rPr>
                <w:lang w:val="en-GB"/>
              </w:rPr>
            </w:pPr>
            <w:r>
              <w:rPr>
                <w:lang w:val="en-GB"/>
              </w:rPr>
              <w:t>National instruments</w:t>
            </w:r>
          </w:p>
        </w:tc>
      </w:tr>
      <w:tr w:rsidR="00233176" w:rsidRPr="00F42061">
        <w:tc>
          <w:tcPr>
            <w:tcW w:w="992" w:type="dxa"/>
          </w:tcPr>
          <w:p w:rsidR="00233176" w:rsidRPr="00F42061" w:rsidRDefault="00233176" w:rsidP="00233176">
            <w:pPr>
              <w:pStyle w:val="Tabellentext"/>
              <w:rPr>
                <w:lang w:val="en-GB"/>
              </w:rPr>
            </w:pPr>
            <w:r>
              <w:rPr>
                <w:lang w:val="en-GB"/>
              </w:rPr>
              <w:t>NPLC</w:t>
            </w:r>
          </w:p>
        </w:tc>
        <w:tc>
          <w:tcPr>
            <w:tcW w:w="6379" w:type="dxa"/>
          </w:tcPr>
          <w:p w:rsidR="00233176" w:rsidRPr="00F42061" w:rsidRDefault="00233176" w:rsidP="00233176">
            <w:pPr>
              <w:pStyle w:val="Tabellentext"/>
              <w:rPr>
                <w:lang w:val="en-GB"/>
              </w:rPr>
            </w:pPr>
            <w:r>
              <w:rPr>
                <w:lang w:val="en-GB"/>
              </w:rPr>
              <w:t>N</w:t>
            </w:r>
            <w:r w:rsidRPr="00F42061">
              <w:rPr>
                <w:lang w:val="en-GB"/>
              </w:rPr>
              <w:t>umber of power line cycles</w:t>
            </w:r>
          </w:p>
        </w:tc>
      </w:tr>
      <w:tr w:rsidR="00233176" w:rsidRPr="00F42061">
        <w:tc>
          <w:tcPr>
            <w:tcW w:w="992" w:type="dxa"/>
          </w:tcPr>
          <w:p w:rsidR="00233176" w:rsidRPr="00F42061" w:rsidRDefault="00233176" w:rsidP="009659FD">
            <w:pPr>
              <w:pStyle w:val="Tabellentext"/>
              <w:rPr>
                <w:lang w:val="en-GB"/>
              </w:rPr>
            </w:pPr>
            <w:r>
              <w:rPr>
                <w:lang w:val="en-GB"/>
              </w:rPr>
              <w:t>PWM</w:t>
            </w:r>
          </w:p>
        </w:tc>
        <w:tc>
          <w:tcPr>
            <w:tcW w:w="6379" w:type="dxa"/>
          </w:tcPr>
          <w:p w:rsidR="00233176" w:rsidRPr="00F42061" w:rsidRDefault="00233176" w:rsidP="009659FD">
            <w:pPr>
              <w:pStyle w:val="Tabellentext"/>
              <w:rPr>
                <w:lang w:val="en-GB"/>
              </w:rPr>
            </w:pPr>
            <w:r>
              <w:rPr>
                <w:lang w:val="en-GB"/>
              </w:rPr>
              <w:t>Pulse width modulation</w:t>
            </w:r>
          </w:p>
        </w:tc>
      </w:tr>
      <w:tr w:rsidR="00233176" w:rsidRPr="00F42061">
        <w:tc>
          <w:tcPr>
            <w:tcW w:w="992" w:type="dxa"/>
          </w:tcPr>
          <w:p w:rsidR="00233176" w:rsidRPr="00F42061" w:rsidRDefault="00233176" w:rsidP="00233176">
            <w:pPr>
              <w:pStyle w:val="Tabellentext"/>
              <w:rPr>
                <w:lang w:val="en-GB"/>
              </w:rPr>
            </w:pPr>
            <w:r>
              <w:rPr>
                <w:lang w:val="en-GB"/>
              </w:rPr>
              <w:t>RMS</w:t>
            </w:r>
          </w:p>
        </w:tc>
        <w:tc>
          <w:tcPr>
            <w:tcW w:w="6379" w:type="dxa"/>
          </w:tcPr>
          <w:p w:rsidR="00233176" w:rsidRPr="00F42061" w:rsidRDefault="00233176" w:rsidP="00233176">
            <w:pPr>
              <w:pStyle w:val="Tabellentext"/>
              <w:rPr>
                <w:lang w:val="en-GB"/>
              </w:rPr>
            </w:pPr>
            <w:r>
              <w:rPr>
                <w:lang w:val="en-GB"/>
              </w:rPr>
              <w:t>Root mean square</w:t>
            </w:r>
          </w:p>
        </w:tc>
      </w:tr>
      <w:tr w:rsidR="00233176" w:rsidRPr="00F42061">
        <w:tc>
          <w:tcPr>
            <w:tcW w:w="992" w:type="dxa"/>
          </w:tcPr>
          <w:p w:rsidR="00233176" w:rsidRPr="00F42061" w:rsidRDefault="00233176" w:rsidP="009659FD">
            <w:pPr>
              <w:pStyle w:val="Tabellentext"/>
              <w:rPr>
                <w:lang w:val="en-GB"/>
              </w:rPr>
            </w:pPr>
          </w:p>
        </w:tc>
        <w:tc>
          <w:tcPr>
            <w:tcW w:w="6379" w:type="dxa"/>
          </w:tcPr>
          <w:p w:rsidR="00233176" w:rsidRPr="00F42061" w:rsidRDefault="00233176" w:rsidP="009659FD">
            <w:pPr>
              <w:pStyle w:val="Tabellentext"/>
              <w:rPr>
                <w:lang w:val="en-GB"/>
              </w:rPr>
            </w:pPr>
          </w:p>
        </w:tc>
      </w:tr>
      <w:tr w:rsidR="00233176" w:rsidRPr="00F42061">
        <w:tc>
          <w:tcPr>
            <w:tcW w:w="992" w:type="dxa"/>
          </w:tcPr>
          <w:p w:rsidR="00233176" w:rsidRPr="00F42061" w:rsidRDefault="00233176" w:rsidP="009659FD">
            <w:pPr>
              <w:pStyle w:val="Tabellentext"/>
              <w:rPr>
                <w:lang w:val="en-GB"/>
              </w:rPr>
            </w:pPr>
          </w:p>
        </w:tc>
        <w:tc>
          <w:tcPr>
            <w:tcW w:w="6379" w:type="dxa"/>
          </w:tcPr>
          <w:p w:rsidR="00233176" w:rsidRPr="00F42061" w:rsidRDefault="00233176" w:rsidP="009659FD">
            <w:pPr>
              <w:pStyle w:val="Tabellentext"/>
              <w:rPr>
                <w:lang w:val="en-GB"/>
              </w:rPr>
            </w:pPr>
          </w:p>
        </w:tc>
      </w:tr>
    </w:tbl>
    <w:p w:rsidR="00B35CFC" w:rsidRPr="00F42061" w:rsidRDefault="00B35CFC" w:rsidP="00B35CFC">
      <w:pPr>
        <w:pStyle w:val="BodyText"/>
        <w:rPr>
          <w:lang w:val="en-GB"/>
        </w:rPr>
      </w:pPr>
      <w:bookmarkStart w:id="88" w:name="_Toc134926455"/>
    </w:p>
    <w:p w:rsidR="00202EF8" w:rsidRPr="00F42061" w:rsidRDefault="008E01C7" w:rsidP="00202EF8">
      <w:pPr>
        <w:pStyle w:val="Heading2"/>
        <w:rPr>
          <w:lang w:val="en-GB"/>
        </w:rPr>
      </w:pPr>
      <w:bookmarkStart w:id="89" w:name="_Toc150663246"/>
      <w:bookmarkStart w:id="90" w:name="_Toc162429419"/>
      <w:bookmarkStart w:id="91" w:name="_Toc208115446"/>
      <w:bookmarkStart w:id="92" w:name="_Toc208115658"/>
      <w:bookmarkStart w:id="93" w:name="_Toc374628457"/>
      <w:bookmarkEnd w:id="88"/>
      <w:r w:rsidRPr="00F42061">
        <w:rPr>
          <w:lang w:val="en-GB"/>
        </w:rPr>
        <w:t>Related Documents</w:t>
      </w:r>
      <w:bookmarkEnd w:id="89"/>
      <w:bookmarkEnd w:id="90"/>
      <w:bookmarkEnd w:id="91"/>
      <w:bookmarkEnd w:id="92"/>
      <w:bookmarkEnd w:id="93"/>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985"/>
        <w:gridCol w:w="4252"/>
        <w:gridCol w:w="1985"/>
      </w:tblGrid>
      <w:tr w:rsidR="00202EF8" w:rsidRPr="00F42061">
        <w:tc>
          <w:tcPr>
            <w:tcW w:w="1134" w:type="dxa"/>
            <w:shd w:val="pct20" w:color="auto" w:fill="auto"/>
          </w:tcPr>
          <w:p w:rsidR="00202EF8" w:rsidRPr="00F42061" w:rsidRDefault="00202EF8" w:rsidP="00202EF8">
            <w:pPr>
              <w:pStyle w:val="Tabellentext"/>
              <w:rPr>
                <w:lang w:val="en-GB"/>
              </w:rPr>
            </w:pPr>
            <w:r w:rsidRPr="00F42061">
              <w:rPr>
                <w:lang w:val="en-GB"/>
              </w:rPr>
              <w:t>Ref.</w:t>
            </w:r>
            <w:r w:rsidR="008E01C7" w:rsidRPr="00F42061">
              <w:rPr>
                <w:lang w:val="en-GB"/>
              </w:rPr>
              <w:t xml:space="preserve"> </w:t>
            </w:r>
            <w:r w:rsidRPr="00F42061">
              <w:rPr>
                <w:lang w:val="en-GB"/>
              </w:rPr>
              <w:t>Nr.</w:t>
            </w:r>
          </w:p>
        </w:tc>
        <w:tc>
          <w:tcPr>
            <w:tcW w:w="1985" w:type="dxa"/>
            <w:shd w:val="pct20" w:color="auto" w:fill="auto"/>
          </w:tcPr>
          <w:p w:rsidR="00202EF8" w:rsidRPr="00F42061" w:rsidRDefault="008E01C7" w:rsidP="00202EF8">
            <w:pPr>
              <w:pStyle w:val="Tabellentext"/>
              <w:rPr>
                <w:lang w:val="en-GB"/>
              </w:rPr>
            </w:pPr>
            <w:r w:rsidRPr="00F42061">
              <w:rPr>
                <w:lang w:val="en-GB"/>
              </w:rPr>
              <w:t>Document</w:t>
            </w:r>
          </w:p>
        </w:tc>
        <w:tc>
          <w:tcPr>
            <w:tcW w:w="4252" w:type="dxa"/>
            <w:shd w:val="pct20" w:color="auto" w:fill="auto"/>
          </w:tcPr>
          <w:p w:rsidR="00202EF8" w:rsidRPr="00F42061" w:rsidRDefault="008E01C7" w:rsidP="00202EF8">
            <w:pPr>
              <w:pStyle w:val="Tabellentext"/>
              <w:rPr>
                <w:lang w:val="en-GB"/>
              </w:rPr>
            </w:pPr>
            <w:r w:rsidRPr="00F42061">
              <w:rPr>
                <w:lang w:val="en-GB"/>
              </w:rPr>
              <w:t>Description</w:t>
            </w:r>
          </w:p>
        </w:tc>
        <w:tc>
          <w:tcPr>
            <w:tcW w:w="1985" w:type="dxa"/>
            <w:shd w:val="pct20" w:color="auto" w:fill="auto"/>
          </w:tcPr>
          <w:p w:rsidR="00202EF8" w:rsidRPr="00F42061" w:rsidRDefault="00202EF8" w:rsidP="00202EF8">
            <w:pPr>
              <w:pStyle w:val="Tabellentext"/>
              <w:rPr>
                <w:lang w:val="en-GB"/>
              </w:rPr>
            </w:pPr>
            <w:r w:rsidRPr="00F42061">
              <w:rPr>
                <w:lang w:val="en-GB"/>
              </w:rPr>
              <w:t>Aut</w:t>
            </w:r>
            <w:r w:rsidR="008E01C7" w:rsidRPr="00F42061">
              <w:rPr>
                <w:lang w:val="en-GB"/>
              </w:rPr>
              <w:t>h</w:t>
            </w:r>
            <w:r w:rsidRPr="00F42061">
              <w:rPr>
                <w:lang w:val="en-GB"/>
              </w:rPr>
              <w:t>or</w:t>
            </w: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i/>
                <w:lang w:val="en-GB"/>
              </w:rPr>
            </w:pPr>
          </w:p>
        </w:tc>
        <w:tc>
          <w:tcPr>
            <w:tcW w:w="1985" w:type="dxa"/>
          </w:tcPr>
          <w:p w:rsidR="00202EF8" w:rsidRPr="00F42061" w:rsidRDefault="00202EF8" w:rsidP="00202EF8">
            <w:pPr>
              <w:pStyle w:val="Tabellentext"/>
              <w:rPr>
                <w:i/>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bl>
    <w:p w:rsidR="005A5D31" w:rsidRPr="00F42061" w:rsidRDefault="005A5D31" w:rsidP="005A5D31">
      <w:pPr>
        <w:pStyle w:val="BodyText"/>
        <w:spacing w:before="60" w:after="60"/>
        <w:rPr>
          <w:lang w:val="en-GB"/>
        </w:rPr>
      </w:pPr>
    </w:p>
    <w:p w:rsidR="005A5D31" w:rsidRPr="00F42061" w:rsidRDefault="005A5D31" w:rsidP="005A5D31">
      <w:pPr>
        <w:pStyle w:val="BodyText"/>
        <w:spacing w:before="60" w:after="60"/>
        <w:rPr>
          <w:lang w:val="en-GB"/>
        </w:rPr>
      </w:pPr>
    </w:p>
    <w:p w:rsidR="009E50E3" w:rsidRPr="00F42061" w:rsidRDefault="009E50E3" w:rsidP="009E50E3">
      <w:pPr>
        <w:pStyle w:val="Heading1"/>
        <w:pageBreakBefore/>
        <w:rPr>
          <w:lang w:val="en-GB"/>
        </w:rPr>
      </w:pPr>
      <w:bookmarkStart w:id="94" w:name="_Toc131219321"/>
      <w:bookmarkStart w:id="95" w:name="_Toc374628458"/>
      <w:bookmarkStart w:id="96" w:name="_Toc208115659"/>
      <w:r w:rsidRPr="00F42061">
        <w:rPr>
          <w:lang w:val="en-GB"/>
        </w:rPr>
        <w:lastRenderedPageBreak/>
        <w:t>Global project description</w:t>
      </w:r>
      <w:bookmarkEnd w:id="94"/>
      <w:bookmarkEnd w:id="95"/>
    </w:p>
    <w:p w:rsidR="009E50E3" w:rsidRPr="00F42061" w:rsidRDefault="009E50E3" w:rsidP="009E50E3">
      <w:pPr>
        <w:pStyle w:val="Heading2"/>
        <w:rPr>
          <w:lang w:val="en-GB"/>
        </w:rPr>
      </w:pPr>
      <w:bookmarkStart w:id="97" w:name="_Toc131219322"/>
      <w:bookmarkStart w:id="98" w:name="_Toc374628459"/>
      <w:r w:rsidRPr="00F42061">
        <w:rPr>
          <w:lang w:val="en-GB"/>
        </w:rPr>
        <w:t>Introduction</w:t>
      </w:r>
      <w:bookmarkEnd w:id="97"/>
      <w:bookmarkEnd w:id="98"/>
    </w:p>
    <w:p w:rsidR="00DC024F" w:rsidRPr="00F42061" w:rsidRDefault="00DC024F" w:rsidP="00DC024F">
      <w:pPr>
        <w:pStyle w:val="BodyText"/>
        <w:rPr>
          <w:lang w:val="en-GB"/>
        </w:rPr>
      </w:pPr>
      <w:r w:rsidRPr="00F42061">
        <w:rPr>
          <w:lang w:val="en-GB"/>
        </w:rPr>
        <w:t xml:space="preserve">LEM is interested in performing high current, high accuracy tests for their current sensors. That can be done on the test bench located </w:t>
      </w:r>
      <w:r w:rsidR="00BA0020">
        <w:rPr>
          <w:lang w:val="en-GB"/>
        </w:rPr>
        <w:t>at</w:t>
      </w:r>
      <w:r w:rsidRPr="00F42061">
        <w:rPr>
          <w:lang w:val="en-GB"/>
        </w:rPr>
        <w:t xml:space="preserve"> </w:t>
      </w:r>
      <w:r w:rsidR="006244E9" w:rsidRPr="00F42061">
        <w:rPr>
          <w:lang w:val="en-GB"/>
        </w:rPr>
        <w:t>‘Bern University of Applied Sciences’</w:t>
      </w:r>
      <w:r w:rsidRPr="00F42061">
        <w:rPr>
          <w:lang w:val="en-GB"/>
        </w:rPr>
        <w:t xml:space="preserve"> in Biel.</w:t>
      </w:r>
      <w:r w:rsidR="00601DAA" w:rsidRPr="00F42061">
        <w:rPr>
          <w:lang w:val="en-GB"/>
        </w:rPr>
        <w:t xml:space="preserve"> This document describes the proposed way to perform these tests. </w:t>
      </w:r>
    </w:p>
    <w:p w:rsidR="00DC024F" w:rsidRPr="00F42061" w:rsidRDefault="00DC024F" w:rsidP="00DC024F">
      <w:pPr>
        <w:pStyle w:val="BodyText"/>
        <w:rPr>
          <w:lang w:val="en-GB"/>
        </w:rPr>
      </w:pPr>
    </w:p>
    <w:p w:rsidR="009E50E3" w:rsidRPr="00F42061" w:rsidRDefault="009E50E3" w:rsidP="009E50E3">
      <w:pPr>
        <w:pStyle w:val="Heading2"/>
        <w:rPr>
          <w:lang w:val="en-GB"/>
        </w:rPr>
      </w:pPr>
      <w:bookmarkStart w:id="99" w:name="_Toc131219323"/>
      <w:bookmarkStart w:id="100" w:name="_Toc374628460"/>
      <w:r w:rsidRPr="00F42061">
        <w:rPr>
          <w:lang w:val="en-GB"/>
        </w:rPr>
        <w:t>System Overview</w:t>
      </w:r>
      <w:bookmarkEnd w:id="99"/>
      <w:bookmarkEnd w:id="100"/>
    </w:p>
    <w:p w:rsidR="00754D59" w:rsidRPr="00F42061" w:rsidRDefault="00754D59" w:rsidP="00DC024F">
      <w:pPr>
        <w:pStyle w:val="BodyText"/>
        <w:rPr>
          <w:lang w:val="en-GB"/>
        </w:rPr>
      </w:pPr>
      <w:r w:rsidRPr="00F42061">
        <w:rPr>
          <w:noProof/>
          <w:lang w:eastAsia="de-CH"/>
        </w:rPr>
        <mc:AlternateContent>
          <mc:Choice Requires="wpc">
            <w:drawing>
              <wp:inline distT="0" distB="0" distL="0" distR="0" wp14:anchorId="4EDFD175" wp14:editId="7B734334">
                <wp:extent cx="6509385" cy="3943985"/>
                <wp:effectExtent l="0" t="0" r="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hteck 2"/>
                        <wps:cNvSpPr/>
                        <wps:spPr>
                          <a:xfrm>
                            <a:off x="165588" y="88272"/>
                            <a:ext cx="1849272" cy="17127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ihandform 8"/>
                        <wps:cNvSpPr/>
                        <wps:spPr>
                          <a:xfrm>
                            <a:off x="450434" y="196404"/>
                            <a:ext cx="2031134" cy="838128"/>
                          </a:xfrm>
                          <a:custGeom>
                            <a:avLst/>
                            <a:gdLst>
                              <a:gd name="connsiteX0" fmla="*/ 0 w 3728599"/>
                              <a:gd name="connsiteY0" fmla="*/ 753167 h 2104296"/>
                              <a:gd name="connsiteX1" fmla="*/ 648269 w 3728599"/>
                              <a:gd name="connsiteY1" fmla="*/ 16188 h 2104296"/>
                              <a:gd name="connsiteX2" fmla="*/ 1815152 w 3728599"/>
                              <a:gd name="connsiteY2" fmla="*/ 1380964 h 2104296"/>
                              <a:gd name="connsiteX3" fmla="*/ 2913797 w 3728599"/>
                              <a:gd name="connsiteY3" fmla="*/ 50307 h 2104296"/>
                              <a:gd name="connsiteX4" fmla="*/ 3691720 w 3728599"/>
                              <a:gd name="connsiteY4" fmla="*/ 1237663 h 2104296"/>
                              <a:gd name="connsiteX5" fmla="*/ 1712794 w 3728599"/>
                              <a:gd name="connsiteY5" fmla="*/ 2104296 h 2104296"/>
                              <a:gd name="connsiteX0" fmla="*/ 0 w 3728408"/>
                              <a:gd name="connsiteY0" fmla="*/ 738261 h 2089390"/>
                              <a:gd name="connsiteX1" fmla="*/ 648269 w 3728408"/>
                              <a:gd name="connsiteY1" fmla="*/ 1282 h 2089390"/>
                              <a:gd name="connsiteX2" fmla="*/ 1842447 w 3728408"/>
                              <a:gd name="connsiteY2" fmla="*/ 547193 h 2089390"/>
                              <a:gd name="connsiteX3" fmla="*/ 2913797 w 3728408"/>
                              <a:gd name="connsiteY3" fmla="*/ 35401 h 2089390"/>
                              <a:gd name="connsiteX4" fmla="*/ 3691720 w 3728408"/>
                              <a:gd name="connsiteY4" fmla="*/ 1222757 h 2089390"/>
                              <a:gd name="connsiteX5" fmla="*/ 1712794 w 3728408"/>
                              <a:gd name="connsiteY5" fmla="*/ 2089390 h 2089390"/>
                              <a:gd name="connsiteX0" fmla="*/ 0 w 3728408"/>
                              <a:gd name="connsiteY0" fmla="*/ 717453 h 2068582"/>
                              <a:gd name="connsiteX1" fmla="*/ 511792 w 3728408"/>
                              <a:gd name="connsiteY1" fmla="*/ 314844 h 2068582"/>
                              <a:gd name="connsiteX2" fmla="*/ 1842447 w 3728408"/>
                              <a:gd name="connsiteY2" fmla="*/ 526385 h 2068582"/>
                              <a:gd name="connsiteX3" fmla="*/ 2913797 w 3728408"/>
                              <a:gd name="connsiteY3" fmla="*/ 14593 h 2068582"/>
                              <a:gd name="connsiteX4" fmla="*/ 3691720 w 3728408"/>
                              <a:gd name="connsiteY4" fmla="*/ 1201949 h 2068582"/>
                              <a:gd name="connsiteX5" fmla="*/ 1712794 w 3728408"/>
                              <a:gd name="connsiteY5" fmla="*/ 2068582 h 2068582"/>
                              <a:gd name="connsiteX0" fmla="*/ 0 w 3729135"/>
                              <a:gd name="connsiteY0" fmla="*/ 727023 h 2078152"/>
                              <a:gd name="connsiteX1" fmla="*/ 511792 w 3729135"/>
                              <a:gd name="connsiteY1" fmla="*/ 324414 h 2078152"/>
                              <a:gd name="connsiteX2" fmla="*/ 1740089 w 3729135"/>
                              <a:gd name="connsiteY2" fmla="*/ 406302 h 2078152"/>
                              <a:gd name="connsiteX3" fmla="*/ 2913797 w 3729135"/>
                              <a:gd name="connsiteY3" fmla="*/ 24163 h 2078152"/>
                              <a:gd name="connsiteX4" fmla="*/ 3691720 w 3729135"/>
                              <a:gd name="connsiteY4" fmla="*/ 1211519 h 2078152"/>
                              <a:gd name="connsiteX5" fmla="*/ 1712794 w 3729135"/>
                              <a:gd name="connsiteY5" fmla="*/ 2078152 h 2078152"/>
                              <a:gd name="connsiteX0" fmla="*/ 0 w 3697221"/>
                              <a:gd name="connsiteY0" fmla="*/ 452558 h 1803687"/>
                              <a:gd name="connsiteX1" fmla="*/ 511792 w 3697221"/>
                              <a:gd name="connsiteY1" fmla="*/ 49949 h 1803687"/>
                              <a:gd name="connsiteX2" fmla="*/ 1740089 w 3697221"/>
                              <a:gd name="connsiteY2" fmla="*/ 131837 h 1803687"/>
                              <a:gd name="connsiteX3" fmla="*/ 2286000 w 3697221"/>
                              <a:gd name="connsiteY3" fmla="*/ 43125 h 1803687"/>
                              <a:gd name="connsiteX4" fmla="*/ 3691720 w 3697221"/>
                              <a:gd name="connsiteY4" fmla="*/ 937054 h 1803687"/>
                              <a:gd name="connsiteX5" fmla="*/ 1712794 w 3697221"/>
                              <a:gd name="connsiteY5" fmla="*/ 1803687 h 1803687"/>
                              <a:gd name="connsiteX0" fmla="*/ 0 w 2391691"/>
                              <a:gd name="connsiteY0" fmla="*/ 417483 h 1768612"/>
                              <a:gd name="connsiteX1" fmla="*/ 511792 w 2391691"/>
                              <a:gd name="connsiteY1" fmla="*/ 14874 h 1768612"/>
                              <a:gd name="connsiteX2" fmla="*/ 1740089 w 2391691"/>
                              <a:gd name="connsiteY2" fmla="*/ 96762 h 1768612"/>
                              <a:gd name="connsiteX3" fmla="*/ 2286000 w 2391691"/>
                              <a:gd name="connsiteY3" fmla="*/ 8050 h 1768612"/>
                              <a:gd name="connsiteX4" fmla="*/ 2340592 w 2391691"/>
                              <a:gd name="connsiteY4" fmla="*/ 342421 h 1768612"/>
                              <a:gd name="connsiteX5" fmla="*/ 1712794 w 2391691"/>
                              <a:gd name="connsiteY5" fmla="*/ 1768612 h 1768612"/>
                              <a:gd name="connsiteX0" fmla="*/ 0 w 2509584"/>
                              <a:gd name="connsiteY0" fmla="*/ 417483 h 417483"/>
                              <a:gd name="connsiteX1" fmla="*/ 511792 w 2509584"/>
                              <a:gd name="connsiteY1" fmla="*/ 14874 h 417483"/>
                              <a:gd name="connsiteX2" fmla="*/ 1740089 w 2509584"/>
                              <a:gd name="connsiteY2" fmla="*/ 96762 h 417483"/>
                              <a:gd name="connsiteX3" fmla="*/ 2286000 w 2509584"/>
                              <a:gd name="connsiteY3" fmla="*/ 8050 h 417483"/>
                              <a:gd name="connsiteX4" fmla="*/ 2340592 w 2509584"/>
                              <a:gd name="connsiteY4" fmla="*/ 342421 h 417483"/>
                              <a:gd name="connsiteX5" fmla="*/ 116006 w 2509584"/>
                              <a:gd name="connsiteY5" fmla="*/ 410659 h 417483"/>
                              <a:gd name="connsiteX0" fmla="*/ 0 w 2509584"/>
                              <a:gd name="connsiteY0" fmla="*/ 417483 h 417483"/>
                              <a:gd name="connsiteX1" fmla="*/ 511792 w 2509584"/>
                              <a:gd name="connsiteY1" fmla="*/ 14874 h 417483"/>
                              <a:gd name="connsiteX2" fmla="*/ 1740089 w 2509584"/>
                              <a:gd name="connsiteY2" fmla="*/ 96762 h 417483"/>
                              <a:gd name="connsiteX3" fmla="*/ 2286000 w 2509584"/>
                              <a:gd name="connsiteY3" fmla="*/ 8050 h 417483"/>
                              <a:gd name="connsiteX4" fmla="*/ 2340592 w 2509584"/>
                              <a:gd name="connsiteY4" fmla="*/ 342421 h 417483"/>
                              <a:gd name="connsiteX5" fmla="*/ 116006 w 2509584"/>
                              <a:gd name="connsiteY5" fmla="*/ 410659 h 417483"/>
                              <a:gd name="connsiteX0" fmla="*/ 0 w 2714300"/>
                              <a:gd name="connsiteY0" fmla="*/ 417483 h 417483"/>
                              <a:gd name="connsiteX1" fmla="*/ 716508 w 2714300"/>
                              <a:gd name="connsiteY1" fmla="*/ 14874 h 417483"/>
                              <a:gd name="connsiteX2" fmla="*/ 1944805 w 2714300"/>
                              <a:gd name="connsiteY2" fmla="*/ 96762 h 417483"/>
                              <a:gd name="connsiteX3" fmla="*/ 2490716 w 2714300"/>
                              <a:gd name="connsiteY3" fmla="*/ 8050 h 417483"/>
                              <a:gd name="connsiteX4" fmla="*/ 2545308 w 2714300"/>
                              <a:gd name="connsiteY4" fmla="*/ 342421 h 417483"/>
                              <a:gd name="connsiteX5" fmla="*/ 320722 w 2714300"/>
                              <a:gd name="connsiteY5" fmla="*/ 410659 h 417483"/>
                              <a:gd name="connsiteX0" fmla="*/ 0 w 2732481"/>
                              <a:gd name="connsiteY0" fmla="*/ 417483 h 417483"/>
                              <a:gd name="connsiteX1" fmla="*/ 716508 w 2732481"/>
                              <a:gd name="connsiteY1" fmla="*/ 14874 h 417483"/>
                              <a:gd name="connsiteX2" fmla="*/ 1944805 w 2732481"/>
                              <a:gd name="connsiteY2" fmla="*/ 96762 h 417483"/>
                              <a:gd name="connsiteX3" fmla="*/ 2490716 w 2732481"/>
                              <a:gd name="connsiteY3" fmla="*/ 8050 h 417483"/>
                              <a:gd name="connsiteX4" fmla="*/ 2545308 w 2732481"/>
                              <a:gd name="connsiteY4" fmla="*/ 342421 h 417483"/>
                              <a:gd name="connsiteX5" fmla="*/ 75063 w 2732481"/>
                              <a:gd name="connsiteY5" fmla="*/ 417483 h 417483"/>
                              <a:gd name="connsiteX0" fmla="*/ 0 w 2732481"/>
                              <a:gd name="connsiteY0" fmla="*/ 417483 h 417483"/>
                              <a:gd name="connsiteX1" fmla="*/ 716508 w 2732481"/>
                              <a:gd name="connsiteY1" fmla="*/ 14874 h 417483"/>
                              <a:gd name="connsiteX2" fmla="*/ 1944805 w 2732481"/>
                              <a:gd name="connsiteY2" fmla="*/ 96762 h 417483"/>
                              <a:gd name="connsiteX3" fmla="*/ 2490716 w 2732481"/>
                              <a:gd name="connsiteY3" fmla="*/ 8050 h 417483"/>
                              <a:gd name="connsiteX4" fmla="*/ 2545308 w 2732481"/>
                              <a:gd name="connsiteY4" fmla="*/ 342421 h 417483"/>
                              <a:gd name="connsiteX5" fmla="*/ 75063 w 2732481"/>
                              <a:gd name="connsiteY5" fmla="*/ 417483 h 417483"/>
                              <a:gd name="connsiteX0" fmla="*/ 0 w 2788820"/>
                              <a:gd name="connsiteY0" fmla="*/ 415028 h 415028"/>
                              <a:gd name="connsiteX1" fmla="*/ 716508 w 2788820"/>
                              <a:gd name="connsiteY1" fmla="*/ 12419 h 415028"/>
                              <a:gd name="connsiteX2" fmla="*/ 1944805 w 2788820"/>
                              <a:gd name="connsiteY2" fmla="*/ 94307 h 415028"/>
                              <a:gd name="connsiteX3" fmla="*/ 2490716 w 2788820"/>
                              <a:gd name="connsiteY3" fmla="*/ 5595 h 415028"/>
                              <a:gd name="connsiteX4" fmla="*/ 2545308 w 2788820"/>
                              <a:gd name="connsiteY4" fmla="*/ 339966 h 415028"/>
                              <a:gd name="connsiteX5" fmla="*/ 75063 w 2788820"/>
                              <a:gd name="connsiteY5" fmla="*/ 415028 h 415028"/>
                              <a:gd name="connsiteX0" fmla="*/ 1678675 w 2713759"/>
                              <a:gd name="connsiteY0" fmla="*/ 101346 h 965505"/>
                              <a:gd name="connsiteX1" fmla="*/ 641447 w 2713759"/>
                              <a:gd name="connsiteY1" fmla="*/ 562896 h 965505"/>
                              <a:gd name="connsiteX2" fmla="*/ 1869744 w 2713759"/>
                              <a:gd name="connsiteY2" fmla="*/ 644784 h 965505"/>
                              <a:gd name="connsiteX3" fmla="*/ 2415655 w 2713759"/>
                              <a:gd name="connsiteY3" fmla="*/ 556072 h 965505"/>
                              <a:gd name="connsiteX4" fmla="*/ 2470247 w 2713759"/>
                              <a:gd name="connsiteY4" fmla="*/ 890443 h 965505"/>
                              <a:gd name="connsiteX5" fmla="*/ 2 w 2713759"/>
                              <a:gd name="connsiteY5" fmla="*/ 965505 h 965505"/>
                              <a:gd name="connsiteX0" fmla="*/ 1678675 w 2713759"/>
                              <a:gd name="connsiteY0" fmla="*/ 0 h 864159"/>
                              <a:gd name="connsiteX1" fmla="*/ 641447 w 2713759"/>
                              <a:gd name="connsiteY1" fmla="*/ 461550 h 864159"/>
                              <a:gd name="connsiteX2" fmla="*/ 1869744 w 2713759"/>
                              <a:gd name="connsiteY2" fmla="*/ 543438 h 864159"/>
                              <a:gd name="connsiteX3" fmla="*/ 2415655 w 2713759"/>
                              <a:gd name="connsiteY3" fmla="*/ 454726 h 864159"/>
                              <a:gd name="connsiteX4" fmla="*/ 2470247 w 2713759"/>
                              <a:gd name="connsiteY4" fmla="*/ 789097 h 864159"/>
                              <a:gd name="connsiteX5" fmla="*/ 2 w 2713759"/>
                              <a:gd name="connsiteY5" fmla="*/ 864159 h 864159"/>
                              <a:gd name="connsiteX0" fmla="*/ 1678675 w 2713759"/>
                              <a:gd name="connsiteY0" fmla="*/ 0 h 864159"/>
                              <a:gd name="connsiteX1" fmla="*/ 1526304 w 2713759"/>
                              <a:gd name="connsiteY1" fmla="*/ 406284 h 864159"/>
                              <a:gd name="connsiteX2" fmla="*/ 1869744 w 2713759"/>
                              <a:gd name="connsiteY2" fmla="*/ 543438 h 864159"/>
                              <a:gd name="connsiteX3" fmla="*/ 2415655 w 2713759"/>
                              <a:gd name="connsiteY3" fmla="*/ 454726 h 864159"/>
                              <a:gd name="connsiteX4" fmla="*/ 2470247 w 2713759"/>
                              <a:gd name="connsiteY4" fmla="*/ 789097 h 864159"/>
                              <a:gd name="connsiteX5" fmla="*/ 2 w 2713759"/>
                              <a:gd name="connsiteY5" fmla="*/ 864159 h 864159"/>
                              <a:gd name="connsiteX0" fmla="*/ 186199 w 1221283"/>
                              <a:gd name="connsiteY0" fmla="*/ 176496 h 968037"/>
                              <a:gd name="connsiteX1" fmla="*/ 33828 w 1221283"/>
                              <a:gd name="connsiteY1" fmla="*/ 582780 h 968037"/>
                              <a:gd name="connsiteX2" fmla="*/ 377268 w 1221283"/>
                              <a:gd name="connsiteY2" fmla="*/ 719934 h 968037"/>
                              <a:gd name="connsiteX3" fmla="*/ 923179 w 1221283"/>
                              <a:gd name="connsiteY3" fmla="*/ 631222 h 968037"/>
                              <a:gd name="connsiteX4" fmla="*/ 977771 w 1221283"/>
                              <a:gd name="connsiteY4" fmla="*/ 965593 h 968037"/>
                              <a:gd name="connsiteX5" fmla="*/ 186199 w 1221283"/>
                              <a:gd name="connsiteY5" fmla="*/ 86062 h 968037"/>
                              <a:gd name="connsiteX0" fmla="*/ 736230 w 1771314"/>
                              <a:gd name="connsiteY0" fmla="*/ 90434 h 888135"/>
                              <a:gd name="connsiteX1" fmla="*/ 583859 w 1771314"/>
                              <a:gd name="connsiteY1" fmla="*/ 496718 h 888135"/>
                              <a:gd name="connsiteX2" fmla="*/ 927299 w 1771314"/>
                              <a:gd name="connsiteY2" fmla="*/ 633872 h 888135"/>
                              <a:gd name="connsiteX3" fmla="*/ 1473210 w 1771314"/>
                              <a:gd name="connsiteY3" fmla="*/ 545160 h 888135"/>
                              <a:gd name="connsiteX4" fmla="*/ 1527802 w 1771314"/>
                              <a:gd name="connsiteY4" fmla="*/ 879531 h 888135"/>
                              <a:gd name="connsiteX5" fmla="*/ 736230 w 1771314"/>
                              <a:gd name="connsiteY5" fmla="*/ 0 h 888135"/>
                              <a:gd name="connsiteX0" fmla="*/ 365595 w 1311523"/>
                              <a:gd name="connsiteY0" fmla="*/ 90434 h 890296"/>
                              <a:gd name="connsiteX1" fmla="*/ 213224 w 1311523"/>
                              <a:gd name="connsiteY1" fmla="*/ 496718 h 890296"/>
                              <a:gd name="connsiteX2" fmla="*/ 556664 w 1311523"/>
                              <a:gd name="connsiteY2" fmla="*/ 633872 h 890296"/>
                              <a:gd name="connsiteX3" fmla="*/ 1102575 w 1311523"/>
                              <a:gd name="connsiteY3" fmla="*/ 545160 h 890296"/>
                              <a:gd name="connsiteX4" fmla="*/ 1157167 w 1311523"/>
                              <a:gd name="connsiteY4" fmla="*/ 879531 h 890296"/>
                              <a:gd name="connsiteX5" fmla="*/ 25750 w 1311523"/>
                              <a:gd name="connsiteY5" fmla="*/ 731655 h 890296"/>
                              <a:gd name="connsiteX6" fmla="*/ 365595 w 1311523"/>
                              <a:gd name="connsiteY6" fmla="*/ 0 h 890296"/>
                              <a:gd name="connsiteX0" fmla="*/ 1523273 w 2469201"/>
                              <a:gd name="connsiteY0" fmla="*/ 90434 h 959720"/>
                              <a:gd name="connsiteX1" fmla="*/ 1370902 w 2469201"/>
                              <a:gd name="connsiteY1" fmla="*/ 496718 h 959720"/>
                              <a:gd name="connsiteX2" fmla="*/ 1714342 w 2469201"/>
                              <a:gd name="connsiteY2" fmla="*/ 633872 h 959720"/>
                              <a:gd name="connsiteX3" fmla="*/ 2260253 w 2469201"/>
                              <a:gd name="connsiteY3" fmla="*/ 545160 h 959720"/>
                              <a:gd name="connsiteX4" fmla="*/ 2314845 w 2469201"/>
                              <a:gd name="connsiteY4" fmla="*/ 879531 h 959720"/>
                              <a:gd name="connsiteX5" fmla="*/ 7771 w 2469201"/>
                              <a:gd name="connsiteY5" fmla="*/ 890296 h 959720"/>
                              <a:gd name="connsiteX6" fmla="*/ 1523273 w 2469201"/>
                              <a:gd name="connsiteY6" fmla="*/ 0 h 959720"/>
                              <a:gd name="connsiteX0" fmla="*/ 1526017 w 2471945"/>
                              <a:gd name="connsiteY0" fmla="*/ 90434 h 959720"/>
                              <a:gd name="connsiteX1" fmla="*/ 1373646 w 2471945"/>
                              <a:gd name="connsiteY1" fmla="*/ 496718 h 959720"/>
                              <a:gd name="connsiteX2" fmla="*/ 1717086 w 2471945"/>
                              <a:gd name="connsiteY2" fmla="*/ 633872 h 959720"/>
                              <a:gd name="connsiteX3" fmla="*/ 2262997 w 2471945"/>
                              <a:gd name="connsiteY3" fmla="*/ 545160 h 959720"/>
                              <a:gd name="connsiteX4" fmla="*/ 2317589 w 2471945"/>
                              <a:gd name="connsiteY4" fmla="*/ 879531 h 959720"/>
                              <a:gd name="connsiteX5" fmla="*/ 10515 w 2471945"/>
                              <a:gd name="connsiteY5" fmla="*/ 890296 h 959720"/>
                              <a:gd name="connsiteX6" fmla="*/ 1526017 w 2471945"/>
                              <a:gd name="connsiteY6" fmla="*/ 0 h 959720"/>
                              <a:gd name="connsiteX0" fmla="*/ 1518453 w 2464381"/>
                              <a:gd name="connsiteY0" fmla="*/ 90434 h 959720"/>
                              <a:gd name="connsiteX1" fmla="*/ 1366082 w 2464381"/>
                              <a:gd name="connsiteY1" fmla="*/ 496718 h 959720"/>
                              <a:gd name="connsiteX2" fmla="*/ 1709522 w 2464381"/>
                              <a:gd name="connsiteY2" fmla="*/ 633872 h 959720"/>
                              <a:gd name="connsiteX3" fmla="*/ 2255433 w 2464381"/>
                              <a:gd name="connsiteY3" fmla="*/ 545160 h 959720"/>
                              <a:gd name="connsiteX4" fmla="*/ 2310025 w 2464381"/>
                              <a:gd name="connsiteY4" fmla="*/ 879531 h 959720"/>
                              <a:gd name="connsiteX5" fmla="*/ 2951 w 2464381"/>
                              <a:gd name="connsiteY5" fmla="*/ 890296 h 959720"/>
                              <a:gd name="connsiteX6" fmla="*/ 1518453 w 2464381"/>
                              <a:gd name="connsiteY6" fmla="*/ 0 h 959720"/>
                              <a:gd name="connsiteX0" fmla="*/ 1518453 w 2464381"/>
                              <a:gd name="connsiteY0" fmla="*/ 90434 h 1031093"/>
                              <a:gd name="connsiteX1" fmla="*/ 1366082 w 2464381"/>
                              <a:gd name="connsiteY1" fmla="*/ 496718 h 1031093"/>
                              <a:gd name="connsiteX2" fmla="*/ 1709522 w 2464381"/>
                              <a:gd name="connsiteY2" fmla="*/ 633872 h 1031093"/>
                              <a:gd name="connsiteX3" fmla="*/ 2255433 w 2464381"/>
                              <a:gd name="connsiteY3" fmla="*/ 545160 h 1031093"/>
                              <a:gd name="connsiteX4" fmla="*/ 2310025 w 2464381"/>
                              <a:gd name="connsiteY4" fmla="*/ 879531 h 1031093"/>
                              <a:gd name="connsiteX5" fmla="*/ 2951 w 2464381"/>
                              <a:gd name="connsiteY5" fmla="*/ 890296 h 1031093"/>
                              <a:gd name="connsiteX6" fmla="*/ 1518453 w 2464381"/>
                              <a:gd name="connsiteY6" fmla="*/ 0 h 1031093"/>
                              <a:gd name="connsiteX0" fmla="*/ 1623709 w 2569637"/>
                              <a:gd name="connsiteY0" fmla="*/ 90434 h 947017"/>
                              <a:gd name="connsiteX1" fmla="*/ 1471338 w 2569637"/>
                              <a:gd name="connsiteY1" fmla="*/ 496718 h 947017"/>
                              <a:gd name="connsiteX2" fmla="*/ 1814778 w 2569637"/>
                              <a:gd name="connsiteY2" fmla="*/ 633872 h 947017"/>
                              <a:gd name="connsiteX3" fmla="*/ 2360689 w 2569637"/>
                              <a:gd name="connsiteY3" fmla="*/ 545160 h 947017"/>
                              <a:gd name="connsiteX4" fmla="*/ 2415281 w 2569637"/>
                              <a:gd name="connsiteY4" fmla="*/ 879531 h 947017"/>
                              <a:gd name="connsiteX5" fmla="*/ 2699 w 2569637"/>
                              <a:gd name="connsiteY5" fmla="*/ 759931 h 947017"/>
                              <a:gd name="connsiteX6" fmla="*/ 1623709 w 2569637"/>
                              <a:gd name="connsiteY6" fmla="*/ 0 h 947017"/>
                              <a:gd name="connsiteX0" fmla="*/ 1623709 w 2569637"/>
                              <a:gd name="connsiteY0" fmla="*/ 90434 h 883067"/>
                              <a:gd name="connsiteX1" fmla="*/ 1471338 w 2569637"/>
                              <a:gd name="connsiteY1" fmla="*/ 496718 h 883067"/>
                              <a:gd name="connsiteX2" fmla="*/ 1814778 w 2569637"/>
                              <a:gd name="connsiteY2" fmla="*/ 633872 h 883067"/>
                              <a:gd name="connsiteX3" fmla="*/ 2360689 w 2569637"/>
                              <a:gd name="connsiteY3" fmla="*/ 545160 h 883067"/>
                              <a:gd name="connsiteX4" fmla="*/ 2415281 w 2569637"/>
                              <a:gd name="connsiteY4" fmla="*/ 879531 h 883067"/>
                              <a:gd name="connsiteX5" fmla="*/ 2699 w 2569637"/>
                              <a:gd name="connsiteY5" fmla="*/ 759931 h 883067"/>
                              <a:gd name="connsiteX6" fmla="*/ 1623709 w 2569637"/>
                              <a:gd name="connsiteY6" fmla="*/ 0 h 883067"/>
                              <a:gd name="connsiteX0" fmla="*/ 1623709 w 2562313"/>
                              <a:gd name="connsiteY0" fmla="*/ 90434 h 893226"/>
                              <a:gd name="connsiteX1" fmla="*/ 1471338 w 2562313"/>
                              <a:gd name="connsiteY1" fmla="*/ 496718 h 893226"/>
                              <a:gd name="connsiteX2" fmla="*/ 1814778 w 2562313"/>
                              <a:gd name="connsiteY2" fmla="*/ 633872 h 893226"/>
                              <a:gd name="connsiteX3" fmla="*/ 2360689 w 2562313"/>
                              <a:gd name="connsiteY3" fmla="*/ 545160 h 893226"/>
                              <a:gd name="connsiteX4" fmla="*/ 2415281 w 2562313"/>
                              <a:gd name="connsiteY4" fmla="*/ 879531 h 893226"/>
                              <a:gd name="connsiteX5" fmla="*/ 1404444 w 2562313"/>
                              <a:gd name="connsiteY5" fmla="*/ 822089 h 893226"/>
                              <a:gd name="connsiteX6" fmla="*/ 2699 w 2562313"/>
                              <a:gd name="connsiteY6" fmla="*/ 759931 h 893226"/>
                              <a:gd name="connsiteX7" fmla="*/ 1623709 w 2562313"/>
                              <a:gd name="connsiteY7" fmla="*/ 0 h 893226"/>
                              <a:gd name="connsiteX0" fmla="*/ 1623709 w 2562313"/>
                              <a:gd name="connsiteY0" fmla="*/ 90434 h 890836"/>
                              <a:gd name="connsiteX1" fmla="*/ 1471338 w 2562313"/>
                              <a:gd name="connsiteY1" fmla="*/ 496718 h 890836"/>
                              <a:gd name="connsiteX2" fmla="*/ 1814778 w 2562313"/>
                              <a:gd name="connsiteY2" fmla="*/ 633872 h 890836"/>
                              <a:gd name="connsiteX3" fmla="*/ 2360689 w 2562313"/>
                              <a:gd name="connsiteY3" fmla="*/ 545160 h 890836"/>
                              <a:gd name="connsiteX4" fmla="*/ 2415281 w 2562313"/>
                              <a:gd name="connsiteY4" fmla="*/ 879531 h 890836"/>
                              <a:gd name="connsiteX5" fmla="*/ 1623709 w 2562313"/>
                              <a:gd name="connsiteY5" fmla="*/ 796969 h 890836"/>
                              <a:gd name="connsiteX6" fmla="*/ 2699 w 2562313"/>
                              <a:gd name="connsiteY6" fmla="*/ 759931 h 890836"/>
                              <a:gd name="connsiteX7" fmla="*/ 1623709 w 2562313"/>
                              <a:gd name="connsiteY7" fmla="*/ 0 h 890836"/>
                              <a:gd name="connsiteX0" fmla="*/ 1623709 w 2492751"/>
                              <a:gd name="connsiteY0" fmla="*/ 90434 h 890836"/>
                              <a:gd name="connsiteX1" fmla="*/ 1471338 w 2492751"/>
                              <a:gd name="connsiteY1" fmla="*/ 496718 h 890836"/>
                              <a:gd name="connsiteX2" fmla="*/ 1814778 w 2492751"/>
                              <a:gd name="connsiteY2" fmla="*/ 633872 h 890836"/>
                              <a:gd name="connsiteX3" fmla="*/ 2179503 w 2492751"/>
                              <a:gd name="connsiteY3" fmla="*/ 635596 h 890836"/>
                              <a:gd name="connsiteX4" fmla="*/ 2415281 w 2492751"/>
                              <a:gd name="connsiteY4" fmla="*/ 879531 h 890836"/>
                              <a:gd name="connsiteX5" fmla="*/ 1623709 w 2492751"/>
                              <a:gd name="connsiteY5" fmla="*/ 796969 h 890836"/>
                              <a:gd name="connsiteX6" fmla="*/ 2699 w 2492751"/>
                              <a:gd name="connsiteY6" fmla="*/ 759931 h 890836"/>
                              <a:gd name="connsiteX7" fmla="*/ 1623709 w 2492751"/>
                              <a:gd name="connsiteY7" fmla="*/ 0 h 890836"/>
                              <a:gd name="connsiteX0" fmla="*/ 1498410 w 2367452"/>
                              <a:gd name="connsiteY0" fmla="*/ 90434 h 890836"/>
                              <a:gd name="connsiteX1" fmla="*/ 1346039 w 2367452"/>
                              <a:gd name="connsiteY1" fmla="*/ 496718 h 890836"/>
                              <a:gd name="connsiteX2" fmla="*/ 1689479 w 2367452"/>
                              <a:gd name="connsiteY2" fmla="*/ 633872 h 890836"/>
                              <a:gd name="connsiteX3" fmla="*/ 2054204 w 2367452"/>
                              <a:gd name="connsiteY3" fmla="*/ 635596 h 890836"/>
                              <a:gd name="connsiteX4" fmla="*/ 2289982 w 2367452"/>
                              <a:gd name="connsiteY4" fmla="*/ 879531 h 890836"/>
                              <a:gd name="connsiteX5" fmla="*/ 1498410 w 2367452"/>
                              <a:gd name="connsiteY5" fmla="*/ 796969 h 890836"/>
                              <a:gd name="connsiteX6" fmla="*/ 3004 w 2367452"/>
                              <a:gd name="connsiteY6" fmla="*/ 759930 h 890836"/>
                              <a:gd name="connsiteX7" fmla="*/ 1498410 w 2367452"/>
                              <a:gd name="connsiteY7" fmla="*/ 0 h 890836"/>
                              <a:gd name="connsiteX0" fmla="*/ 1529981 w 2399023"/>
                              <a:gd name="connsiteY0" fmla="*/ 90434 h 890836"/>
                              <a:gd name="connsiteX1" fmla="*/ 1377610 w 2399023"/>
                              <a:gd name="connsiteY1" fmla="*/ 496718 h 890836"/>
                              <a:gd name="connsiteX2" fmla="*/ 1721050 w 2399023"/>
                              <a:gd name="connsiteY2" fmla="*/ 633872 h 890836"/>
                              <a:gd name="connsiteX3" fmla="*/ 2085775 w 2399023"/>
                              <a:gd name="connsiteY3" fmla="*/ 635596 h 890836"/>
                              <a:gd name="connsiteX4" fmla="*/ 2321553 w 2399023"/>
                              <a:gd name="connsiteY4" fmla="*/ 879531 h 890836"/>
                              <a:gd name="connsiteX5" fmla="*/ 1529981 w 2399023"/>
                              <a:gd name="connsiteY5" fmla="*/ 796969 h 890836"/>
                              <a:gd name="connsiteX6" fmla="*/ 34575 w 2399023"/>
                              <a:gd name="connsiteY6" fmla="*/ 759930 h 890836"/>
                              <a:gd name="connsiteX7" fmla="*/ 1529981 w 2399023"/>
                              <a:gd name="connsiteY7" fmla="*/ 0 h 890836"/>
                              <a:gd name="connsiteX0" fmla="*/ 1550983 w 2420025"/>
                              <a:gd name="connsiteY0" fmla="*/ 90434 h 890836"/>
                              <a:gd name="connsiteX1" fmla="*/ 1398612 w 2420025"/>
                              <a:gd name="connsiteY1" fmla="*/ 496718 h 890836"/>
                              <a:gd name="connsiteX2" fmla="*/ 1742052 w 2420025"/>
                              <a:gd name="connsiteY2" fmla="*/ 633872 h 890836"/>
                              <a:gd name="connsiteX3" fmla="*/ 2106777 w 2420025"/>
                              <a:gd name="connsiteY3" fmla="*/ 635596 h 890836"/>
                              <a:gd name="connsiteX4" fmla="*/ 2342555 w 2420025"/>
                              <a:gd name="connsiteY4" fmla="*/ 879531 h 890836"/>
                              <a:gd name="connsiteX5" fmla="*/ 1550983 w 2420025"/>
                              <a:gd name="connsiteY5" fmla="*/ 796969 h 890836"/>
                              <a:gd name="connsiteX6" fmla="*/ 55577 w 2420025"/>
                              <a:gd name="connsiteY6" fmla="*/ 759930 h 890836"/>
                              <a:gd name="connsiteX7" fmla="*/ 437415 w 2420025"/>
                              <a:gd name="connsiteY7" fmla="*/ 440251 h 890836"/>
                              <a:gd name="connsiteX8" fmla="*/ 1550983 w 2420025"/>
                              <a:gd name="connsiteY8" fmla="*/ 0 h 890836"/>
                              <a:gd name="connsiteX0" fmla="*/ 1628080 w 2497122"/>
                              <a:gd name="connsiteY0" fmla="*/ 90434 h 890836"/>
                              <a:gd name="connsiteX1" fmla="*/ 1475709 w 2497122"/>
                              <a:gd name="connsiteY1" fmla="*/ 496718 h 890836"/>
                              <a:gd name="connsiteX2" fmla="*/ 1819149 w 2497122"/>
                              <a:gd name="connsiteY2" fmla="*/ 633872 h 890836"/>
                              <a:gd name="connsiteX3" fmla="*/ 2183874 w 2497122"/>
                              <a:gd name="connsiteY3" fmla="*/ 635596 h 890836"/>
                              <a:gd name="connsiteX4" fmla="*/ 2419652 w 2497122"/>
                              <a:gd name="connsiteY4" fmla="*/ 879531 h 890836"/>
                              <a:gd name="connsiteX5" fmla="*/ 1628080 w 2497122"/>
                              <a:gd name="connsiteY5" fmla="*/ 796969 h 890836"/>
                              <a:gd name="connsiteX6" fmla="*/ 132674 w 2497122"/>
                              <a:gd name="connsiteY6" fmla="*/ 759930 h 890836"/>
                              <a:gd name="connsiteX7" fmla="*/ 195064 w 2497122"/>
                              <a:gd name="connsiteY7" fmla="*/ 259380 h 890836"/>
                              <a:gd name="connsiteX8" fmla="*/ 1628080 w 2497122"/>
                              <a:gd name="connsiteY8" fmla="*/ 0 h 890836"/>
                              <a:gd name="connsiteX0" fmla="*/ 1628080 w 2497122"/>
                              <a:gd name="connsiteY0" fmla="*/ 90434 h 890691"/>
                              <a:gd name="connsiteX1" fmla="*/ 1475709 w 2497122"/>
                              <a:gd name="connsiteY1" fmla="*/ 496718 h 890691"/>
                              <a:gd name="connsiteX2" fmla="*/ 1819149 w 2497122"/>
                              <a:gd name="connsiteY2" fmla="*/ 633872 h 890691"/>
                              <a:gd name="connsiteX3" fmla="*/ 2183874 w 2497122"/>
                              <a:gd name="connsiteY3" fmla="*/ 635596 h 890691"/>
                              <a:gd name="connsiteX4" fmla="*/ 2419652 w 2497122"/>
                              <a:gd name="connsiteY4" fmla="*/ 879531 h 890691"/>
                              <a:gd name="connsiteX5" fmla="*/ 1628080 w 2497122"/>
                              <a:gd name="connsiteY5" fmla="*/ 796969 h 890691"/>
                              <a:gd name="connsiteX6" fmla="*/ 700406 w 2497122"/>
                              <a:gd name="connsiteY6" fmla="*/ 771846 h 890691"/>
                              <a:gd name="connsiteX7" fmla="*/ 132674 w 2497122"/>
                              <a:gd name="connsiteY7" fmla="*/ 759930 h 890691"/>
                              <a:gd name="connsiteX8" fmla="*/ 195064 w 2497122"/>
                              <a:gd name="connsiteY8" fmla="*/ 259380 h 890691"/>
                              <a:gd name="connsiteX9" fmla="*/ 1628080 w 2497122"/>
                              <a:gd name="connsiteY9" fmla="*/ 0 h 890691"/>
                              <a:gd name="connsiteX0" fmla="*/ 1628080 w 2497122"/>
                              <a:gd name="connsiteY0" fmla="*/ 90434 h 890691"/>
                              <a:gd name="connsiteX1" fmla="*/ 1475709 w 2497122"/>
                              <a:gd name="connsiteY1" fmla="*/ 496718 h 890691"/>
                              <a:gd name="connsiteX2" fmla="*/ 1819149 w 2497122"/>
                              <a:gd name="connsiteY2" fmla="*/ 633872 h 890691"/>
                              <a:gd name="connsiteX3" fmla="*/ 2183874 w 2497122"/>
                              <a:gd name="connsiteY3" fmla="*/ 635596 h 890691"/>
                              <a:gd name="connsiteX4" fmla="*/ 2419652 w 2497122"/>
                              <a:gd name="connsiteY4" fmla="*/ 879531 h 890691"/>
                              <a:gd name="connsiteX5" fmla="*/ 1628080 w 2497122"/>
                              <a:gd name="connsiteY5" fmla="*/ 796969 h 890691"/>
                              <a:gd name="connsiteX6" fmla="*/ 343690 w 2497122"/>
                              <a:gd name="connsiteY6" fmla="*/ 838128 h 890691"/>
                              <a:gd name="connsiteX7" fmla="*/ 132674 w 2497122"/>
                              <a:gd name="connsiteY7" fmla="*/ 759930 h 890691"/>
                              <a:gd name="connsiteX8" fmla="*/ 195064 w 2497122"/>
                              <a:gd name="connsiteY8" fmla="*/ 259380 h 890691"/>
                              <a:gd name="connsiteX9" fmla="*/ 1628080 w 2497122"/>
                              <a:gd name="connsiteY9" fmla="*/ 0 h 890691"/>
                              <a:gd name="connsiteX0" fmla="*/ 1579197 w 2448239"/>
                              <a:gd name="connsiteY0" fmla="*/ 90434 h 890691"/>
                              <a:gd name="connsiteX1" fmla="*/ 1426826 w 2448239"/>
                              <a:gd name="connsiteY1" fmla="*/ 496718 h 890691"/>
                              <a:gd name="connsiteX2" fmla="*/ 1770266 w 2448239"/>
                              <a:gd name="connsiteY2" fmla="*/ 633872 h 890691"/>
                              <a:gd name="connsiteX3" fmla="*/ 2134991 w 2448239"/>
                              <a:gd name="connsiteY3" fmla="*/ 635596 h 890691"/>
                              <a:gd name="connsiteX4" fmla="*/ 2370769 w 2448239"/>
                              <a:gd name="connsiteY4" fmla="*/ 879531 h 890691"/>
                              <a:gd name="connsiteX5" fmla="*/ 1579197 w 2448239"/>
                              <a:gd name="connsiteY5" fmla="*/ 796969 h 890691"/>
                              <a:gd name="connsiteX6" fmla="*/ 294807 w 2448239"/>
                              <a:gd name="connsiteY6" fmla="*/ 838128 h 890691"/>
                              <a:gd name="connsiteX7" fmla="*/ 189299 w 2448239"/>
                              <a:gd name="connsiteY7" fmla="*/ 759931 h 890691"/>
                              <a:gd name="connsiteX8" fmla="*/ 146181 w 2448239"/>
                              <a:gd name="connsiteY8" fmla="*/ 259380 h 890691"/>
                              <a:gd name="connsiteX9" fmla="*/ 1579197 w 2448239"/>
                              <a:gd name="connsiteY9" fmla="*/ 0 h 890691"/>
                              <a:gd name="connsiteX0" fmla="*/ 1579197 w 2448239"/>
                              <a:gd name="connsiteY0" fmla="*/ 90434 h 895073"/>
                              <a:gd name="connsiteX1" fmla="*/ 1426826 w 2448239"/>
                              <a:gd name="connsiteY1" fmla="*/ 496718 h 895073"/>
                              <a:gd name="connsiteX2" fmla="*/ 1770266 w 2448239"/>
                              <a:gd name="connsiteY2" fmla="*/ 633872 h 895073"/>
                              <a:gd name="connsiteX3" fmla="*/ 2134991 w 2448239"/>
                              <a:gd name="connsiteY3" fmla="*/ 635596 h 895073"/>
                              <a:gd name="connsiteX4" fmla="*/ 2370769 w 2448239"/>
                              <a:gd name="connsiteY4" fmla="*/ 879531 h 895073"/>
                              <a:gd name="connsiteX5" fmla="*/ 998677 w 2448239"/>
                              <a:gd name="connsiteY5" fmla="*/ 838128 h 895073"/>
                              <a:gd name="connsiteX6" fmla="*/ 294807 w 2448239"/>
                              <a:gd name="connsiteY6" fmla="*/ 838128 h 895073"/>
                              <a:gd name="connsiteX7" fmla="*/ 189299 w 2448239"/>
                              <a:gd name="connsiteY7" fmla="*/ 759931 h 895073"/>
                              <a:gd name="connsiteX8" fmla="*/ 146181 w 2448239"/>
                              <a:gd name="connsiteY8" fmla="*/ 259380 h 895073"/>
                              <a:gd name="connsiteX9" fmla="*/ 1579197 w 2448239"/>
                              <a:gd name="connsiteY9" fmla="*/ 0 h 895073"/>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579197 w 2448239"/>
                              <a:gd name="connsiteY9" fmla="*/ 0 h 884016"/>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448239"/>
                              <a:gd name="connsiteY0" fmla="*/ 70338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448239"/>
                              <a:gd name="connsiteY0" fmla="*/ 70338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93380"/>
                              <a:gd name="connsiteY0" fmla="*/ 70338 h 838128"/>
                              <a:gd name="connsiteX1" fmla="*/ 1426826 w 2393380"/>
                              <a:gd name="connsiteY1" fmla="*/ 496718 h 838128"/>
                              <a:gd name="connsiteX2" fmla="*/ 1770266 w 2393380"/>
                              <a:gd name="connsiteY2" fmla="*/ 633872 h 838128"/>
                              <a:gd name="connsiteX3" fmla="*/ 2134991 w 2393380"/>
                              <a:gd name="connsiteY3" fmla="*/ 635596 h 838128"/>
                              <a:gd name="connsiteX4" fmla="*/ 2328513 w 2393380"/>
                              <a:gd name="connsiteY4" fmla="*/ 759931 h 838128"/>
                              <a:gd name="connsiteX5" fmla="*/ 998677 w 2393380"/>
                              <a:gd name="connsiteY5" fmla="*/ 838128 h 838128"/>
                              <a:gd name="connsiteX6" fmla="*/ 294807 w 2393380"/>
                              <a:gd name="connsiteY6" fmla="*/ 838128 h 838128"/>
                              <a:gd name="connsiteX7" fmla="*/ 189299 w 2393380"/>
                              <a:gd name="connsiteY7" fmla="*/ 759931 h 838128"/>
                              <a:gd name="connsiteX8" fmla="*/ 146181 w 2393380"/>
                              <a:gd name="connsiteY8" fmla="*/ 259380 h 838128"/>
                              <a:gd name="connsiteX9" fmla="*/ 1820357 w 2393380"/>
                              <a:gd name="connsiteY9" fmla="*/ 0 h 838128"/>
                              <a:gd name="connsiteX0" fmla="*/ 1820357 w 2393380"/>
                              <a:gd name="connsiteY0" fmla="*/ 70338 h 838128"/>
                              <a:gd name="connsiteX1" fmla="*/ 1426826 w 2393380"/>
                              <a:gd name="connsiteY1" fmla="*/ 496718 h 838128"/>
                              <a:gd name="connsiteX2" fmla="*/ 1770266 w 2393380"/>
                              <a:gd name="connsiteY2" fmla="*/ 633872 h 838128"/>
                              <a:gd name="connsiteX3" fmla="*/ 2134991 w 2393380"/>
                              <a:gd name="connsiteY3" fmla="*/ 635596 h 838128"/>
                              <a:gd name="connsiteX4" fmla="*/ 2328513 w 2393380"/>
                              <a:gd name="connsiteY4" fmla="*/ 759931 h 838128"/>
                              <a:gd name="connsiteX5" fmla="*/ 998677 w 2393380"/>
                              <a:gd name="connsiteY5" fmla="*/ 838128 h 838128"/>
                              <a:gd name="connsiteX6" fmla="*/ 294807 w 2393380"/>
                              <a:gd name="connsiteY6" fmla="*/ 838128 h 838128"/>
                              <a:gd name="connsiteX7" fmla="*/ 189299 w 2393380"/>
                              <a:gd name="connsiteY7" fmla="*/ 759931 h 838128"/>
                              <a:gd name="connsiteX8" fmla="*/ 146181 w 2393380"/>
                              <a:gd name="connsiteY8" fmla="*/ 259380 h 838128"/>
                              <a:gd name="connsiteX9" fmla="*/ 1820357 w 2393380"/>
                              <a:gd name="connsiteY9" fmla="*/ 0 h 838128"/>
                              <a:gd name="connsiteX0" fmla="*/ 1820357 w 2403633"/>
                              <a:gd name="connsiteY0" fmla="*/ 70338 h 838128"/>
                              <a:gd name="connsiteX1" fmla="*/ 1426826 w 2403633"/>
                              <a:gd name="connsiteY1" fmla="*/ 496718 h 838128"/>
                              <a:gd name="connsiteX2" fmla="*/ 1770266 w 2403633"/>
                              <a:gd name="connsiteY2" fmla="*/ 633872 h 838128"/>
                              <a:gd name="connsiteX3" fmla="*/ 2180676 w 2403633"/>
                              <a:gd name="connsiteY3" fmla="*/ 589548 h 838128"/>
                              <a:gd name="connsiteX4" fmla="*/ 2328513 w 2403633"/>
                              <a:gd name="connsiteY4" fmla="*/ 759931 h 838128"/>
                              <a:gd name="connsiteX5" fmla="*/ 998677 w 2403633"/>
                              <a:gd name="connsiteY5" fmla="*/ 838128 h 838128"/>
                              <a:gd name="connsiteX6" fmla="*/ 294807 w 2403633"/>
                              <a:gd name="connsiteY6" fmla="*/ 838128 h 838128"/>
                              <a:gd name="connsiteX7" fmla="*/ 189299 w 2403633"/>
                              <a:gd name="connsiteY7" fmla="*/ 759931 h 838128"/>
                              <a:gd name="connsiteX8" fmla="*/ 146181 w 2403633"/>
                              <a:gd name="connsiteY8" fmla="*/ 259380 h 838128"/>
                              <a:gd name="connsiteX9" fmla="*/ 1820357 w 2403633"/>
                              <a:gd name="connsiteY9" fmla="*/ 0 h 838128"/>
                              <a:gd name="connsiteX0" fmla="*/ 1820357 w 2386095"/>
                              <a:gd name="connsiteY0" fmla="*/ 70338 h 838128"/>
                              <a:gd name="connsiteX1" fmla="*/ 1426826 w 2386095"/>
                              <a:gd name="connsiteY1" fmla="*/ 496718 h 838128"/>
                              <a:gd name="connsiteX2" fmla="*/ 1757109 w 2386095"/>
                              <a:gd name="connsiteY2" fmla="*/ 57466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6 w 2386095"/>
                              <a:gd name="connsiteY1" fmla="*/ 496718 h 838128"/>
                              <a:gd name="connsiteX2" fmla="*/ 1757109 w 2386095"/>
                              <a:gd name="connsiteY2" fmla="*/ 57466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6 w 2386095"/>
                              <a:gd name="connsiteY1" fmla="*/ 496718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5 w 2386095"/>
                              <a:gd name="connsiteY1" fmla="*/ 378307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5 w 2386095"/>
                              <a:gd name="connsiteY1" fmla="*/ 378307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98427"/>
                              <a:gd name="connsiteY0" fmla="*/ 70338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20357 w 2398427"/>
                              <a:gd name="connsiteY9" fmla="*/ 0 h 838128"/>
                              <a:gd name="connsiteX0" fmla="*/ 1849269 w 2398427"/>
                              <a:gd name="connsiteY0" fmla="*/ 70343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20357 w 2398427"/>
                              <a:gd name="connsiteY9" fmla="*/ 0 h 838128"/>
                              <a:gd name="connsiteX0" fmla="*/ 1849269 w 2398427"/>
                              <a:gd name="connsiteY0" fmla="*/ 70343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30760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30760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680839 w 2229997"/>
                              <a:gd name="connsiteY0" fmla="*/ 124885 h 892670"/>
                              <a:gd name="connsiteX1" fmla="*/ 1246095 w 2229997"/>
                              <a:gd name="connsiteY1" fmla="*/ 448755 h 892670"/>
                              <a:gd name="connsiteX2" fmla="*/ 1588679 w 2229997"/>
                              <a:gd name="connsiteY2" fmla="*/ 632499 h 892670"/>
                              <a:gd name="connsiteX3" fmla="*/ 2012246 w 2229997"/>
                              <a:gd name="connsiteY3" fmla="*/ 644090 h 892670"/>
                              <a:gd name="connsiteX4" fmla="*/ 2160083 w 2229997"/>
                              <a:gd name="connsiteY4" fmla="*/ 814473 h 892670"/>
                              <a:gd name="connsiteX5" fmla="*/ 830247 w 2229997"/>
                              <a:gd name="connsiteY5" fmla="*/ 892670 h 892670"/>
                              <a:gd name="connsiteX6" fmla="*/ 126377 w 2229997"/>
                              <a:gd name="connsiteY6" fmla="*/ 892670 h 892670"/>
                              <a:gd name="connsiteX7" fmla="*/ 20869 w 2229997"/>
                              <a:gd name="connsiteY7" fmla="*/ 814473 h 892670"/>
                              <a:gd name="connsiteX8" fmla="*/ 1191183 w 2229997"/>
                              <a:gd name="connsiteY8" fmla="*/ 54542 h 892670"/>
                              <a:gd name="connsiteX9" fmla="*/ 1680839 w 2229997"/>
                              <a:gd name="connsiteY9" fmla="*/ 54542 h 892670"/>
                              <a:gd name="connsiteX0" fmla="*/ 1680839 w 2229997"/>
                              <a:gd name="connsiteY0" fmla="*/ 70343 h 838128"/>
                              <a:gd name="connsiteX1" fmla="*/ 1246095 w 2229997"/>
                              <a:gd name="connsiteY1" fmla="*/ 394213 h 838128"/>
                              <a:gd name="connsiteX2" fmla="*/ 1588679 w 2229997"/>
                              <a:gd name="connsiteY2" fmla="*/ 577957 h 838128"/>
                              <a:gd name="connsiteX3" fmla="*/ 2012246 w 2229997"/>
                              <a:gd name="connsiteY3" fmla="*/ 589548 h 838128"/>
                              <a:gd name="connsiteX4" fmla="*/ 2160083 w 2229997"/>
                              <a:gd name="connsiteY4" fmla="*/ 759931 h 838128"/>
                              <a:gd name="connsiteX5" fmla="*/ 830247 w 2229997"/>
                              <a:gd name="connsiteY5" fmla="*/ 838128 h 838128"/>
                              <a:gd name="connsiteX6" fmla="*/ 126377 w 2229997"/>
                              <a:gd name="connsiteY6" fmla="*/ 838128 h 838128"/>
                              <a:gd name="connsiteX7" fmla="*/ 20869 w 2229997"/>
                              <a:gd name="connsiteY7" fmla="*/ 759931 h 838128"/>
                              <a:gd name="connsiteX8" fmla="*/ 1191183 w 2229997"/>
                              <a:gd name="connsiteY8" fmla="*/ 0 h 838128"/>
                              <a:gd name="connsiteX9" fmla="*/ 1680839 w 2229997"/>
                              <a:gd name="connsiteY9" fmla="*/ 0 h 838128"/>
                              <a:gd name="connsiteX0" fmla="*/ 1677226 w 2226384"/>
                              <a:gd name="connsiteY0" fmla="*/ 70343 h 838128"/>
                              <a:gd name="connsiteX1" fmla="*/ 1242482 w 2226384"/>
                              <a:gd name="connsiteY1" fmla="*/ 394213 h 838128"/>
                              <a:gd name="connsiteX2" fmla="*/ 1585066 w 2226384"/>
                              <a:gd name="connsiteY2" fmla="*/ 577957 h 838128"/>
                              <a:gd name="connsiteX3" fmla="*/ 2008633 w 2226384"/>
                              <a:gd name="connsiteY3" fmla="*/ 589548 h 838128"/>
                              <a:gd name="connsiteX4" fmla="*/ 2156470 w 2226384"/>
                              <a:gd name="connsiteY4" fmla="*/ 759931 h 838128"/>
                              <a:gd name="connsiteX5" fmla="*/ 826634 w 2226384"/>
                              <a:gd name="connsiteY5" fmla="*/ 838128 h 838128"/>
                              <a:gd name="connsiteX6" fmla="*/ 122764 w 2226384"/>
                              <a:gd name="connsiteY6" fmla="*/ 838128 h 838128"/>
                              <a:gd name="connsiteX7" fmla="*/ 17256 w 2226384"/>
                              <a:gd name="connsiteY7" fmla="*/ 759931 h 838128"/>
                              <a:gd name="connsiteX8" fmla="*/ 1448154 w 2226384"/>
                              <a:gd name="connsiteY8" fmla="*/ 0 h 838128"/>
                              <a:gd name="connsiteX9" fmla="*/ 1677226 w 2226384"/>
                              <a:gd name="connsiteY9" fmla="*/ 0 h 838128"/>
                              <a:gd name="connsiteX0" fmla="*/ 1677226 w 2226384"/>
                              <a:gd name="connsiteY0" fmla="*/ 70343 h 838128"/>
                              <a:gd name="connsiteX1" fmla="*/ 1242482 w 2226384"/>
                              <a:gd name="connsiteY1" fmla="*/ 394213 h 838128"/>
                              <a:gd name="connsiteX2" fmla="*/ 1585066 w 2226384"/>
                              <a:gd name="connsiteY2" fmla="*/ 577957 h 838128"/>
                              <a:gd name="connsiteX3" fmla="*/ 2008633 w 2226384"/>
                              <a:gd name="connsiteY3" fmla="*/ 589548 h 838128"/>
                              <a:gd name="connsiteX4" fmla="*/ 2156470 w 2226384"/>
                              <a:gd name="connsiteY4" fmla="*/ 759931 h 838128"/>
                              <a:gd name="connsiteX5" fmla="*/ 826634 w 2226384"/>
                              <a:gd name="connsiteY5" fmla="*/ 838128 h 838128"/>
                              <a:gd name="connsiteX6" fmla="*/ 122764 w 2226384"/>
                              <a:gd name="connsiteY6" fmla="*/ 838128 h 838128"/>
                              <a:gd name="connsiteX7" fmla="*/ 17256 w 2226384"/>
                              <a:gd name="connsiteY7" fmla="*/ 759931 h 838128"/>
                              <a:gd name="connsiteX8" fmla="*/ 1448154 w 2226384"/>
                              <a:gd name="connsiteY8" fmla="*/ 0 h 838128"/>
                              <a:gd name="connsiteX9" fmla="*/ 1677226 w 2226384"/>
                              <a:gd name="connsiteY9" fmla="*/ 0 h 838128"/>
                              <a:gd name="connsiteX0" fmla="*/ 1676421 w 2225579"/>
                              <a:gd name="connsiteY0" fmla="*/ 70343 h 838128"/>
                              <a:gd name="connsiteX1" fmla="*/ 1241677 w 2225579"/>
                              <a:gd name="connsiteY1" fmla="*/ 394213 h 838128"/>
                              <a:gd name="connsiteX2" fmla="*/ 1584261 w 2225579"/>
                              <a:gd name="connsiteY2" fmla="*/ 577957 h 838128"/>
                              <a:gd name="connsiteX3" fmla="*/ 2007828 w 2225579"/>
                              <a:gd name="connsiteY3" fmla="*/ 589548 h 838128"/>
                              <a:gd name="connsiteX4" fmla="*/ 2155665 w 2225579"/>
                              <a:gd name="connsiteY4" fmla="*/ 759931 h 838128"/>
                              <a:gd name="connsiteX5" fmla="*/ 825829 w 2225579"/>
                              <a:gd name="connsiteY5" fmla="*/ 838128 h 838128"/>
                              <a:gd name="connsiteX6" fmla="*/ 121959 w 2225579"/>
                              <a:gd name="connsiteY6" fmla="*/ 838128 h 838128"/>
                              <a:gd name="connsiteX7" fmla="*/ 16451 w 2225579"/>
                              <a:gd name="connsiteY7" fmla="*/ 759931 h 838128"/>
                              <a:gd name="connsiteX8" fmla="*/ 1447349 w 2225579"/>
                              <a:gd name="connsiteY8" fmla="*/ 0 h 838128"/>
                              <a:gd name="connsiteX9" fmla="*/ 1676421 w 2225579"/>
                              <a:gd name="connsiteY9" fmla="*/ 0 h 838128"/>
                              <a:gd name="connsiteX0" fmla="*/ 1659970 w 2209128"/>
                              <a:gd name="connsiteY0" fmla="*/ 110021 h 877806"/>
                              <a:gd name="connsiteX1" fmla="*/ 1225226 w 2209128"/>
                              <a:gd name="connsiteY1" fmla="*/ 433891 h 877806"/>
                              <a:gd name="connsiteX2" fmla="*/ 1567810 w 2209128"/>
                              <a:gd name="connsiteY2" fmla="*/ 617635 h 877806"/>
                              <a:gd name="connsiteX3" fmla="*/ 1991377 w 2209128"/>
                              <a:gd name="connsiteY3" fmla="*/ 629226 h 877806"/>
                              <a:gd name="connsiteX4" fmla="*/ 2139214 w 2209128"/>
                              <a:gd name="connsiteY4" fmla="*/ 799609 h 877806"/>
                              <a:gd name="connsiteX5" fmla="*/ 809378 w 2209128"/>
                              <a:gd name="connsiteY5" fmla="*/ 877806 h 877806"/>
                              <a:gd name="connsiteX6" fmla="*/ 105508 w 2209128"/>
                              <a:gd name="connsiteY6" fmla="*/ 877806 h 877806"/>
                              <a:gd name="connsiteX7" fmla="*/ 0 w 2209128"/>
                              <a:gd name="connsiteY7" fmla="*/ 799609 h 877806"/>
                              <a:gd name="connsiteX8" fmla="*/ 1330634 w 2209128"/>
                              <a:gd name="connsiteY8" fmla="*/ 61649 h 877806"/>
                              <a:gd name="connsiteX9" fmla="*/ 1430898 w 2209128"/>
                              <a:gd name="connsiteY9" fmla="*/ 39678 h 877806"/>
                              <a:gd name="connsiteX10" fmla="*/ 1659970 w 2209128"/>
                              <a:gd name="connsiteY10" fmla="*/ 39678 h 877806"/>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30 w 2209128"/>
                              <a:gd name="connsiteY8" fmla="*/ 349539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30 w 2209128"/>
                              <a:gd name="connsiteY8" fmla="*/ 349539 h 838128"/>
                              <a:gd name="connsiteX9" fmla="*/ 1430898 w 2209128"/>
                              <a:gd name="connsiteY9" fmla="*/ 0 h 838128"/>
                              <a:gd name="connsiteX10" fmla="*/ 1659970 w 2209128"/>
                              <a:gd name="connsiteY10" fmla="*/ 0 h 838128"/>
                              <a:gd name="connsiteX0" fmla="*/ 1659970 w 2209128"/>
                              <a:gd name="connsiteY0" fmla="*/ 114740 h 882525"/>
                              <a:gd name="connsiteX1" fmla="*/ 1225226 w 2209128"/>
                              <a:gd name="connsiteY1" fmla="*/ 438610 h 882525"/>
                              <a:gd name="connsiteX2" fmla="*/ 1567810 w 2209128"/>
                              <a:gd name="connsiteY2" fmla="*/ 622354 h 882525"/>
                              <a:gd name="connsiteX3" fmla="*/ 1991377 w 2209128"/>
                              <a:gd name="connsiteY3" fmla="*/ 633945 h 882525"/>
                              <a:gd name="connsiteX4" fmla="*/ 2139214 w 2209128"/>
                              <a:gd name="connsiteY4" fmla="*/ 804328 h 882525"/>
                              <a:gd name="connsiteX5" fmla="*/ 809378 w 2209128"/>
                              <a:gd name="connsiteY5" fmla="*/ 882525 h 882525"/>
                              <a:gd name="connsiteX6" fmla="*/ 105508 w 2209128"/>
                              <a:gd name="connsiteY6" fmla="*/ 882525 h 882525"/>
                              <a:gd name="connsiteX7" fmla="*/ 0 w 2209128"/>
                              <a:gd name="connsiteY7" fmla="*/ 804328 h 882525"/>
                              <a:gd name="connsiteX8" fmla="*/ 1170079 w 2209128"/>
                              <a:gd name="connsiteY8" fmla="*/ 191571 h 882525"/>
                              <a:gd name="connsiteX9" fmla="*/ 1430898 w 2209128"/>
                              <a:gd name="connsiteY9" fmla="*/ 44397 h 882525"/>
                              <a:gd name="connsiteX10" fmla="*/ 1659970 w 2209128"/>
                              <a:gd name="connsiteY10" fmla="*/ 44397 h 882525"/>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079 w 2209128"/>
                              <a:gd name="connsiteY8" fmla="*/ 147174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079 w 2209128"/>
                              <a:gd name="connsiteY8" fmla="*/ 147174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037207 w 2209128"/>
                              <a:gd name="connsiteY8" fmla="*/ 492819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29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29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311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311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004386"/>
                              <a:gd name="connsiteY0" fmla="*/ 70343 h 838128"/>
                              <a:gd name="connsiteX1" fmla="*/ 1129685 w 2004386"/>
                              <a:gd name="connsiteY1" fmla="*/ 394213 h 838128"/>
                              <a:gd name="connsiteX2" fmla="*/ 1472269 w 2004386"/>
                              <a:gd name="connsiteY2" fmla="*/ 577957 h 838128"/>
                              <a:gd name="connsiteX3" fmla="*/ 1895836 w 2004386"/>
                              <a:gd name="connsiteY3" fmla="*/ 589548 h 838128"/>
                              <a:gd name="connsiteX4" fmla="*/ 1923185 w 2004386"/>
                              <a:gd name="connsiteY4" fmla="*/ 742892 h 838128"/>
                              <a:gd name="connsiteX5" fmla="*/ 713837 w 2004386"/>
                              <a:gd name="connsiteY5" fmla="*/ 838128 h 838128"/>
                              <a:gd name="connsiteX6" fmla="*/ 9967 w 2004386"/>
                              <a:gd name="connsiteY6" fmla="*/ 838128 h 838128"/>
                              <a:gd name="connsiteX7" fmla="*/ 0 w 2004386"/>
                              <a:gd name="connsiteY7" fmla="*/ 733989 h 838128"/>
                              <a:gd name="connsiteX8" fmla="*/ 1074770 w 2004386"/>
                              <a:gd name="connsiteY8" fmla="*/ 430381 h 838128"/>
                              <a:gd name="connsiteX9" fmla="*/ 1074538 w 2004386"/>
                              <a:gd name="connsiteY9" fmla="*/ 147174 h 838128"/>
                              <a:gd name="connsiteX10" fmla="*/ 1335357 w 2004386"/>
                              <a:gd name="connsiteY10" fmla="*/ 0 h 838128"/>
                              <a:gd name="connsiteX11" fmla="*/ 1564429 w 2004386"/>
                              <a:gd name="connsiteY11" fmla="*/ 0 h 838128"/>
                              <a:gd name="connsiteX0" fmla="*/ 1564429 w 2028461"/>
                              <a:gd name="connsiteY0" fmla="*/ 70343 h 838128"/>
                              <a:gd name="connsiteX1" fmla="*/ 1129685 w 2028461"/>
                              <a:gd name="connsiteY1" fmla="*/ 394213 h 838128"/>
                              <a:gd name="connsiteX2" fmla="*/ 1472269 w 2028461"/>
                              <a:gd name="connsiteY2" fmla="*/ 577957 h 838128"/>
                              <a:gd name="connsiteX3" fmla="*/ 1895836 w 2028461"/>
                              <a:gd name="connsiteY3" fmla="*/ 589548 h 838128"/>
                              <a:gd name="connsiteX4" fmla="*/ 1923185 w 2028461"/>
                              <a:gd name="connsiteY4" fmla="*/ 742892 h 838128"/>
                              <a:gd name="connsiteX5" fmla="*/ 713837 w 2028461"/>
                              <a:gd name="connsiteY5" fmla="*/ 838128 h 838128"/>
                              <a:gd name="connsiteX6" fmla="*/ 9967 w 2028461"/>
                              <a:gd name="connsiteY6" fmla="*/ 838128 h 838128"/>
                              <a:gd name="connsiteX7" fmla="*/ 0 w 2028461"/>
                              <a:gd name="connsiteY7" fmla="*/ 733989 h 838128"/>
                              <a:gd name="connsiteX8" fmla="*/ 1074770 w 2028461"/>
                              <a:gd name="connsiteY8" fmla="*/ 430381 h 838128"/>
                              <a:gd name="connsiteX9" fmla="*/ 1074538 w 2028461"/>
                              <a:gd name="connsiteY9" fmla="*/ 147174 h 838128"/>
                              <a:gd name="connsiteX10" fmla="*/ 1335357 w 2028461"/>
                              <a:gd name="connsiteY10" fmla="*/ 0 h 838128"/>
                              <a:gd name="connsiteX11" fmla="*/ 1564429 w 2028461"/>
                              <a:gd name="connsiteY11" fmla="*/ 0 h 838128"/>
                              <a:gd name="connsiteX0" fmla="*/ 1564429 w 2069822"/>
                              <a:gd name="connsiteY0" fmla="*/ 70343 h 838128"/>
                              <a:gd name="connsiteX1" fmla="*/ 1129685 w 2069822"/>
                              <a:gd name="connsiteY1" fmla="*/ 394213 h 838128"/>
                              <a:gd name="connsiteX2" fmla="*/ 1472269 w 2069822"/>
                              <a:gd name="connsiteY2" fmla="*/ 577957 h 838128"/>
                              <a:gd name="connsiteX3" fmla="*/ 1895836 w 2069822"/>
                              <a:gd name="connsiteY3" fmla="*/ 589548 h 838128"/>
                              <a:gd name="connsiteX4" fmla="*/ 1923185 w 2069822"/>
                              <a:gd name="connsiteY4" fmla="*/ 742892 h 838128"/>
                              <a:gd name="connsiteX5" fmla="*/ 713837 w 2069822"/>
                              <a:gd name="connsiteY5" fmla="*/ 838128 h 838128"/>
                              <a:gd name="connsiteX6" fmla="*/ 9967 w 2069822"/>
                              <a:gd name="connsiteY6" fmla="*/ 838128 h 838128"/>
                              <a:gd name="connsiteX7" fmla="*/ 0 w 2069822"/>
                              <a:gd name="connsiteY7" fmla="*/ 733989 h 838128"/>
                              <a:gd name="connsiteX8" fmla="*/ 1074770 w 2069822"/>
                              <a:gd name="connsiteY8" fmla="*/ 430381 h 838128"/>
                              <a:gd name="connsiteX9" fmla="*/ 1074538 w 2069822"/>
                              <a:gd name="connsiteY9" fmla="*/ 147174 h 838128"/>
                              <a:gd name="connsiteX10" fmla="*/ 1335357 w 2069822"/>
                              <a:gd name="connsiteY10" fmla="*/ 0 h 838128"/>
                              <a:gd name="connsiteX11" fmla="*/ 1564429 w 2069822"/>
                              <a:gd name="connsiteY11" fmla="*/ 0 h 838128"/>
                              <a:gd name="connsiteX0" fmla="*/ 1564429 w 2031134"/>
                              <a:gd name="connsiteY0" fmla="*/ 70343 h 838128"/>
                              <a:gd name="connsiteX1" fmla="*/ 1129685 w 2031134"/>
                              <a:gd name="connsiteY1" fmla="*/ 394213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031134" h="838128">
                                <a:moveTo>
                                  <a:pt x="1564429" y="70343"/>
                                </a:moveTo>
                                <a:cubicBezTo>
                                  <a:pt x="1072910" y="85965"/>
                                  <a:pt x="1189702" y="195556"/>
                                  <a:pt x="1184377" y="387389"/>
                                </a:cubicBezTo>
                                <a:cubicBezTo>
                                  <a:pt x="1179052" y="579222"/>
                                  <a:pt x="1243572" y="556306"/>
                                  <a:pt x="1409649" y="566248"/>
                                </a:cubicBezTo>
                                <a:cubicBezTo>
                                  <a:pt x="1575726" y="576190"/>
                                  <a:pt x="1810247" y="560107"/>
                                  <a:pt x="1895836" y="589548"/>
                                </a:cubicBezTo>
                                <a:cubicBezTo>
                                  <a:pt x="1981425" y="618989"/>
                                  <a:pt x="2137150" y="737680"/>
                                  <a:pt x="1923185" y="742892"/>
                                </a:cubicBezTo>
                                <a:cubicBezTo>
                                  <a:pt x="1158597" y="736422"/>
                                  <a:pt x="724482" y="693497"/>
                                  <a:pt x="713837" y="838128"/>
                                </a:cubicBezTo>
                                <a:lnTo>
                                  <a:pt x="9967" y="838128"/>
                                </a:lnTo>
                                <a:lnTo>
                                  <a:pt x="0" y="733989"/>
                                </a:lnTo>
                                <a:cubicBezTo>
                                  <a:pt x="5158" y="546814"/>
                                  <a:pt x="1084562" y="723616"/>
                                  <a:pt x="1074770" y="430381"/>
                                </a:cubicBezTo>
                                <a:cubicBezTo>
                                  <a:pt x="1071973" y="130369"/>
                                  <a:pt x="1084067" y="440874"/>
                                  <a:pt x="1074538" y="147174"/>
                                </a:cubicBezTo>
                                <a:cubicBezTo>
                                  <a:pt x="1074361" y="-6773"/>
                                  <a:pt x="1280468" y="3662"/>
                                  <a:pt x="1335357" y="0"/>
                                </a:cubicBezTo>
                                <a:cubicBezTo>
                                  <a:pt x="1584833" y="3003"/>
                                  <a:pt x="1162795" y="8061"/>
                                  <a:pt x="1564429" y="0"/>
                                </a:cubicBezTo>
                              </a:path>
                            </a:pathLst>
                          </a:custGeom>
                          <a:noFill/>
                        </wps:spPr>
                        <wps:style>
                          <a:lnRef idx="2">
                            <a:schemeClr val="dk1"/>
                          </a:lnRef>
                          <a:fillRef idx="1">
                            <a:schemeClr val="lt1"/>
                          </a:fillRef>
                          <a:effectRef idx="0">
                            <a:schemeClr val="dk1"/>
                          </a:effectRef>
                          <a:fontRef idx="minor">
                            <a:schemeClr val="dk1"/>
                          </a:fontRef>
                        </wps:style>
                        <wps:txbx>
                          <w:txbxContent>
                            <w:p w:rsidR="00233176" w:rsidRDefault="00233176" w:rsidP="00D92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263739" y="855716"/>
                            <a:ext cx="109879" cy="216605"/>
                          </a:xfrm>
                          <a:prstGeom prst="round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233176" w:rsidRDefault="00233176" w:rsidP="00754D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2416440" y="1200394"/>
                            <a:ext cx="95097" cy="1975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Gewinkelte Verbindung 20"/>
                        <wps:cNvCnPr>
                          <a:stCxn id="12" idx="0"/>
                        </wps:cNvCnPr>
                        <wps:spPr>
                          <a:xfrm rot="16200000" flipV="1">
                            <a:off x="2341091" y="1077496"/>
                            <a:ext cx="128074" cy="117722"/>
                          </a:xfrm>
                          <a:prstGeom prst="bentConnector3">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21" name="Gerade Verbindung 21"/>
                        <wps:cNvCnPr/>
                        <wps:spPr>
                          <a:xfrm flipH="1">
                            <a:off x="2296745" y="1072321"/>
                            <a:ext cx="3354" cy="39004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2" name="Gerade Verbindung 22"/>
                        <wps:cNvCnPr>
                          <a:stCxn id="12" idx="2"/>
                        </wps:cNvCnPr>
                        <wps:spPr>
                          <a:xfrm>
                            <a:off x="2463989" y="1397904"/>
                            <a:ext cx="1" cy="6446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 name="Gerade Verbindung 23"/>
                        <wps:cNvCnPr/>
                        <wps:spPr>
                          <a:xfrm flipH="1">
                            <a:off x="2300099" y="1462367"/>
                            <a:ext cx="163892" cy="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 name="Gerade Verbindung 24"/>
                        <wps:cNvCnPr/>
                        <wps:spPr>
                          <a:xfrm>
                            <a:off x="354889" y="1034989"/>
                            <a:ext cx="0" cy="576357"/>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 name="Gerade Verbindung 25"/>
                        <wps:cNvCnPr/>
                        <wps:spPr>
                          <a:xfrm>
                            <a:off x="354889" y="1611345"/>
                            <a:ext cx="91942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6" name="Gerade Verbindung 26"/>
                        <wps:cNvCnPr/>
                        <wps:spPr>
                          <a:xfrm flipV="1">
                            <a:off x="1274313" y="1037464"/>
                            <a:ext cx="0" cy="57388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7" name="Rechteck 27"/>
                        <wps:cNvSpPr/>
                        <wps:spPr>
                          <a:xfrm>
                            <a:off x="414129" y="1087240"/>
                            <a:ext cx="126655" cy="524104"/>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610252" y="108747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33176" w:rsidRDefault="00233176"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hteck 29"/>
                        <wps:cNvSpPr/>
                        <wps:spPr>
                          <a:xfrm>
                            <a:off x="817081" y="108747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33176" w:rsidRDefault="00233176"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hteck 30"/>
                        <wps:cNvSpPr/>
                        <wps:spPr>
                          <a:xfrm>
                            <a:off x="1037902" y="108747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233176" w:rsidRDefault="00233176"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31"/>
                        <wps:cNvCnPr/>
                        <wps:spPr>
                          <a:xfrm flipV="1">
                            <a:off x="311771" y="1034532"/>
                            <a:ext cx="1017808" cy="45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2" name="Rechteck 32"/>
                        <wps:cNvSpPr/>
                        <wps:spPr>
                          <a:xfrm>
                            <a:off x="380010" y="930394"/>
                            <a:ext cx="110532" cy="10459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1123629" y="930393"/>
                            <a:ext cx="110490" cy="104140"/>
                          </a:xfrm>
                          <a:prstGeom prst="rect">
                            <a:avLst/>
                          </a:prstGeom>
                        </wps:spPr>
                        <wps:style>
                          <a:lnRef idx="2">
                            <a:schemeClr val="dk1"/>
                          </a:lnRef>
                          <a:fillRef idx="1">
                            <a:schemeClr val="lt1"/>
                          </a:fillRef>
                          <a:effectRef idx="0">
                            <a:schemeClr val="dk1"/>
                          </a:effectRef>
                          <a:fontRef idx="minor">
                            <a:schemeClr val="dk1"/>
                          </a:fontRef>
                        </wps:style>
                        <wps:txbx>
                          <w:txbxContent>
                            <w:p w:rsidR="00233176" w:rsidRDefault="00233176"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Textfeld 5"/>
                        <wps:cNvSpPr txBox="1"/>
                        <wps:spPr>
                          <a:xfrm>
                            <a:off x="2463991" y="1178520"/>
                            <a:ext cx="26543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3C3B09">
                              <w:r>
                                <w:rPr>
                                  <w:szCs w:val="22"/>
                                </w:rPr>
                                <w:t>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Abgerundetes Rechteck 35"/>
                        <wps:cNvSpPr/>
                        <wps:spPr>
                          <a:xfrm>
                            <a:off x="1525204" y="820929"/>
                            <a:ext cx="109855" cy="216535"/>
                          </a:xfrm>
                          <a:prstGeom prst="round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233176" w:rsidRDefault="00233176" w:rsidP="00D92E08">
                              <w:pPr>
                                <w:pStyle w:val="NormalWeb"/>
                                <w:spacing w:before="0" w:beforeAutospacing="0" w:after="0" w:afterAutospacing="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Gerade Verbindung mit Pfeil 36"/>
                        <wps:cNvCnPr/>
                        <wps:spPr>
                          <a:xfrm>
                            <a:off x="1785788" y="939296"/>
                            <a:ext cx="74295" cy="0"/>
                          </a:xfrm>
                          <a:prstGeom prst="straightConnector1">
                            <a:avLst/>
                          </a:prstGeom>
                          <a:ln w="28575">
                            <a:solidFill>
                              <a:srgbClr val="FF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8" name="Gewinkelte Verbindung 38"/>
                        <wps:cNvCnPr>
                          <a:stCxn id="35" idx="2"/>
                          <a:endCxn id="45" idx="3"/>
                        </wps:cNvCnPr>
                        <wps:spPr>
                          <a:xfrm rot="16200000" flipH="1">
                            <a:off x="1624900" y="992695"/>
                            <a:ext cx="1480934" cy="1570471"/>
                          </a:xfrm>
                          <a:prstGeom prst="bentConnector2">
                            <a:avLst/>
                          </a:prstGeom>
                          <a:ln w="28575"/>
                        </wps:spPr>
                        <wps:style>
                          <a:lnRef idx="1">
                            <a:schemeClr val="dk1"/>
                          </a:lnRef>
                          <a:fillRef idx="0">
                            <a:schemeClr val="dk1"/>
                          </a:fillRef>
                          <a:effectRef idx="0">
                            <a:schemeClr val="dk1"/>
                          </a:effectRef>
                          <a:fontRef idx="minor">
                            <a:schemeClr val="tx1"/>
                          </a:fontRef>
                        </wps:style>
                        <wps:bodyPr/>
                      </wps:wsp>
                      <wps:wsp>
                        <wps:cNvPr id="43" name="Rechteck 43"/>
                        <wps:cNvSpPr/>
                        <wps:spPr>
                          <a:xfrm flipH="1">
                            <a:off x="5107126" y="972202"/>
                            <a:ext cx="470535" cy="320675"/>
                          </a:xfrm>
                          <a:prstGeom prst="rect">
                            <a:avLst/>
                          </a:prstGeom>
                        </wps:spPr>
                        <wps:style>
                          <a:lnRef idx="2">
                            <a:schemeClr val="dk1"/>
                          </a:lnRef>
                          <a:fillRef idx="1">
                            <a:schemeClr val="lt1"/>
                          </a:fillRef>
                          <a:effectRef idx="0">
                            <a:schemeClr val="dk1"/>
                          </a:effectRef>
                          <a:fontRef idx="minor">
                            <a:schemeClr val="dk1"/>
                          </a:fontRef>
                        </wps:style>
                        <wps:txbx>
                          <w:txbxContent>
                            <w:p w:rsidR="00233176" w:rsidRDefault="00233176"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arallelogramm 44"/>
                        <wps:cNvSpPr/>
                        <wps:spPr>
                          <a:xfrm flipH="1">
                            <a:off x="5107761" y="1292877"/>
                            <a:ext cx="572770" cy="238760"/>
                          </a:xfrm>
                          <a:prstGeom prst="parallelogram">
                            <a:avLst>
                              <a:gd name="adj" fmla="val 42143"/>
                            </a:avLst>
                          </a:prstGeom>
                        </wps:spPr>
                        <wps:style>
                          <a:lnRef idx="2">
                            <a:schemeClr val="dk1"/>
                          </a:lnRef>
                          <a:fillRef idx="1">
                            <a:schemeClr val="lt1"/>
                          </a:fillRef>
                          <a:effectRef idx="0">
                            <a:schemeClr val="dk1"/>
                          </a:effectRef>
                          <a:fontRef idx="minor">
                            <a:schemeClr val="dk1"/>
                          </a:fontRef>
                        </wps:style>
                        <wps:txbx>
                          <w:txbxContent>
                            <w:p w:rsidR="00233176" w:rsidRDefault="00233176"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hteck 45"/>
                        <wps:cNvSpPr/>
                        <wps:spPr>
                          <a:xfrm flipH="1">
                            <a:off x="3150603" y="2356155"/>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233176" w:rsidRDefault="00233176"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Gerade Verbindung 46"/>
                        <wps:cNvCnPr/>
                        <wps:spPr>
                          <a:xfrm flipV="1">
                            <a:off x="3150321" y="2355913"/>
                            <a:ext cx="324144" cy="324442"/>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7" name="Gewinkelte Verbindung 47"/>
                        <wps:cNvCnPr>
                          <a:endCxn id="44" idx="2"/>
                        </wps:cNvCnPr>
                        <wps:spPr>
                          <a:xfrm flipV="1">
                            <a:off x="3495675" y="1412257"/>
                            <a:ext cx="1662396" cy="1111868"/>
                          </a:xfrm>
                          <a:prstGeom prst="bentConnector3">
                            <a:avLst>
                              <a:gd name="adj1" fmla="val 50000"/>
                            </a:avLst>
                          </a:prstGeom>
                          <a:ln w="28575"/>
                        </wps:spPr>
                        <wps:style>
                          <a:lnRef idx="1">
                            <a:schemeClr val="dk1"/>
                          </a:lnRef>
                          <a:fillRef idx="0">
                            <a:schemeClr val="dk1"/>
                          </a:fillRef>
                          <a:effectRef idx="0">
                            <a:schemeClr val="dk1"/>
                          </a:effectRef>
                          <a:fontRef idx="minor">
                            <a:schemeClr val="tx1"/>
                          </a:fontRef>
                        </wps:style>
                        <wps:bodyPr/>
                      </wps:wsp>
                      <wps:wsp>
                        <wps:cNvPr id="48" name="Textfeld 5"/>
                        <wps:cNvSpPr txBox="1"/>
                        <wps:spPr>
                          <a:xfrm flipH="1">
                            <a:off x="3631638" y="2273383"/>
                            <a:ext cx="64643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2D339A">
                              <w:r>
                                <w:rPr>
                                  <w:szCs w:val="22"/>
                                </w:rPr>
                                <w:t>PCMCIA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Rechteck 50"/>
                        <wps:cNvSpPr/>
                        <wps:spPr>
                          <a:xfrm flipH="1">
                            <a:off x="2823570" y="1013477"/>
                            <a:ext cx="1090061" cy="515620"/>
                          </a:xfrm>
                          <a:prstGeom prst="rect">
                            <a:avLst/>
                          </a:prstGeom>
                        </wps:spPr>
                        <wps:style>
                          <a:lnRef idx="2">
                            <a:schemeClr val="dk1"/>
                          </a:lnRef>
                          <a:fillRef idx="1">
                            <a:schemeClr val="lt1"/>
                          </a:fillRef>
                          <a:effectRef idx="0">
                            <a:schemeClr val="dk1"/>
                          </a:effectRef>
                          <a:fontRef idx="minor">
                            <a:schemeClr val="dk1"/>
                          </a:fontRef>
                        </wps:style>
                        <wps:txbx>
                          <w:txbxContent>
                            <w:p w:rsidR="00233176" w:rsidRDefault="00233176" w:rsidP="002D339A">
                              <w:r>
                                <w:rPr>
                                  <w:szCs w:val="22"/>
                                </w:rPr>
                                <w:t>Agilent 34972A multimeter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feld 5"/>
                        <wps:cNvSpPr txBox="1"/>
                        <wps:spPr>
                          <a:xfrm flipH="1">
                            <a:off x="3886119" y="1129907"/>
                            <a:ext cx="68707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2D339A">
                              <w:r>
                                <w:rPr>
                                  <w:szCs w:val="22"/>
                                </w:rPr>
                                <w:t>Ethernet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feld 5"/>
                        <wps:cNvSpPr txBox="1"/>
                        <wps:spPr>
                          <a:xfrm flipH="1">
                            <a:off x="1563764" y="2305546"/>
                            <a:ext cx="85407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2D339A">
                              <w:r w:rsidRPr="002D339A">
                                <w:t>CAN</w:t>
                              </w:r>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Gerade Verbindung 55"/>
                        <wps:cNvCnPr/>
                        <wps:spPr>
                          <a:xfrm flipH="1">
                            <a:off x="2463768" y="1137222"/>
                            <a:ext cx="359549" cy="0"/>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wps:wsp>
                        <wps:cNvPr id="56" name="Gerade Verbindung 56"/>
                        <wps:cNvCnPr/>
                        <wps:spPr>
                          <a:xfrm flipH="1">
                            <a:off x="2471456" y="1462354"/>
                            <a:ext cx="35941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57" name="Gerade Verbindung 57"/>
                        <wps:cNvCnPr/>
                        <wps:spPr>
                          <a:xfrm flipH="1">
                            <a:off x="3150039" y="2929522"/>
                            <a:ext cx="282" cy="21374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8" name="Gerade Verbindung 58"/>
                        <wps:cNvCnPr/>
                        <wps:spPr>
                          <a:xfrm>
                            <a:off x="3182152" y="2899676"/>
                            <a:ext cx="24543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9" name="Gerade Verbindung 59"/>
                        <wps:cNvCnPr/>
                        <wps:spPr>
                          <a:xfrm flipH="1">
                            <a:off x="3474154" y="2929683"/>
                            <a:ext cx="623" cy="21358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0" name="Gerade Verbindung 60"/>
                        <wps:cNvCnPr/>
                        <wps:spPr>
                          <a:xfrm flipH="1">
                            <a:off x="3338824" y="3232504"/>
                            <a:ext cx="88758"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1" name="Gerade Verbindung 61"/>
                        <wps:cNvCnPr/>
                        <wps:spPr>
                          <a:xfrm flipH="1">
                            <a:off x="3205646" y="3232516"/>
                            <a:ext cx="8826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2" name="Gerade Verbindung 62"/>
                        <wps:cNvCnPr/>
                        <wps:spPr>
                          <a:xfrm>
                            <a:off x="3243822" y="3232334"/>
                            <a:ext cx="0" cy="190175"/>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3" name="Gerade Verbindung 63"/>
                        <wps:cNvCnPr/>
                        <wps:spPr>
                          <a:xfrm flipH="1" flipV="1">
                            <a:off x="1525088" y="3421554"/>
                            <a:ext cx="1718197" cy="572"/>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4" name="Gerade Verbindung 64"/>
                        <wps:cNvCnPr/>
                        <wps:spPr>
                          <a:xfrm>
                            <a:off x="1524972" y="1024255"/>
                            <a:ext cx="0" cy="2397487"/>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5" name="Textfeld 5"/>
                        <wps:cNvSpPr txBox="1"/>
                        <wps:spPr>
                          <a:xfrm flipH="1">
                            <a:off x="1509626" y="3168593"/>
                            <a:ext cx="92456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2D339A">
                              <w:r w:rsidRPr="002D339A">
                                <w:t>PWM</w:t>
                              </w:r>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xtfeld 5"/>
                        <wps:cNvSpPr txBox="1"/>
                        <wps:spPr>
                          <a:xfrm flipH="1">
                            <a:off x="3609572" y="2806681"/>
                            <a:ext cx="68707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2D339A">
                              <w:r>
                                <w:t>Ethernet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Gerade Verbindung 69"/>
                        <wps:cNvCnPr/>
                        <wps:spPr>
                          <a:xfrm>
                            <a:off x="3473891" y="3050275"/>
                            <a:ext cx="1261882"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0" name="Gerade Verbindung 70"/>
                        <wps:cNvCnPr/>
                        <wps:spPr>
                          <a:xfrm flipH="1" flipV="1">
                            <a:off x="4733925" y="1495425"/>
                            <a:ext cx="1489" cy="155468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1" name="Gerade Verbindung 71"/>
                        <wps:cNvCnPr/>
                        <wps:spPr>
                          <a:xfrm>
                            <a:off x="4724400" y="1504950"/>
                            <a:ext cx="44767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4" name="Gerade Verbindung 74"/>
                        <wps:cNvCnPr/>
                        <wps:spPr>
                          <a:xfrm>
                            <a:off x="1634811" y="1037350"/>
                            <a:ext cx="124" cy="115622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5" name="Gerade Verbindung 75"/>
                        <wps:cNvCnPr/>
                        <wps:spPr>
                          <a:xfrm flipH="1">
                            <a:off x="3091205" y="1536192"/>
                            <a:ext cx="3124" cy="66154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6" name="Gerade Verbindung 76"/>
                        <wps:cNvCnPr/>
                        <wps:spPr>
                          <a:xfrm flipH="1">
                            <a:off x="1642262" y="2197735"/>
                            <a:ext cx="144894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2" name="Rechteck 82"/>
                        <wps:cNvSpPr/>
                        <wps:spPr>
                          <a:xfrm>
                            <a:off x="2988634" y="88262"/>
                            <a:ext cx="1126721" cy="76740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Gerade Verbindung 83"/>
                        <wps:cNvCnPr/>
                        <wps:spPr>
                          <a:xfrm flipH="1" flipV="1">
                            <a:off x="2014556" y="195247"/>
                            <a:ext cx="974078" cy="112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4" name="Textfeld 5"/>
                        <wps:cNvSpPr txBox="1"/>
                        <wps:spPr>
                          <a:xfrm>
                            <a:off x="3003384" y="90653"/>
                            <a:ext cx="83693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2D339A">
                              <w:r>
                                <w:rPr>
                                  <w:szCs w:val="22"/>
                                </w:rPr>
                                <w:t>Evaluator 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Gerade Verbindung 85"/>
                        <wps:cNvCnPr/>
                        <wps:spPr>
                          <a:xfrm flipH="1" flipV="1">
                            <a:off x="2012829" y="275534"/>
                            <a:ext cx="973455" cy="63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6" name="Textfeld 5"/>
                        <wps:cNvSpPr txBox="1"/>
                        <wps:spPr>
                          <a:xfrm>
                            <a:off x="110094" y="61003"/>
                            <a:ext cx="147002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1E3C1F">
                              <w:proofErr w:type="spellStart"/>
                              <w:r w:rsidRPr="001E3C1F">
                                <w:t>Temperature</w:t>
                              </w:r>
                              <w:proofErr w:type="spellEnd"/>
                              <w:r>
                                <w:t xml:space="preserve"> </w:t>
                              </w:r>
                              <w:proofErr w:type="spellStart"/>
                              <w:r w:rsidRPr="002D339A">
                                <w:t>chamber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Textfeld 5"/>
                        <wps:cNvSpPr txBox="1"/>
                        <wps:spPr>
                          <a:xfrm flipH="1">
                            <a:off x="3073899" y="2079002"/>
                            <a:ext cx="78740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1E3C1F">
                              <w:r>
                                <w:t>NI Series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Textfeld 5"/>
                        <wps:cNvSpPr txBox="1"/>
                        <wps:spPr>
                          <a:xfrm flipH="1">
                            <a:off x="2600695" y="2679629"/>
                            <a:ext cx="134175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1E3C1F">
                              <w:pPr>
                                <w:pStyle w:val="NormalWeb"/>
                                <w:spacing w:before="0" w:beforeAutospacing="0" w:after="0" w:afterAutospacing="0"/>
                              </w:pPr>
                              <w:r>
                                <w:rPr>
                                  <w:rFonts w:eastAsia="Times New Roman"/>
                                  <w:sz w:val="22"/>
                                  <w:szCs w:val="22"/>
                                </w:rPr>
                                <w:t>LeCroy oscilloscope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Textfeld 5"/>
                        <wps:cNvSpPr txBox="1"/>
                        <wps:spPr>
                          <a:xfrm flipH="1">
                            <a:off x="1564688" y="1966578"/>
                            <a:ext cx="159321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1E3C1F">
                              <w:proofErr w:type="spellStart"/>
                              <w:r>
                                <w:t>Analogue</w:t>
                              </w:r>
                              <w:proofErr w:type="spellEnd"/>
                              <w:r>
                                <w:t xml:space="preserve"> </w:t>
                              </w:r>
                              <w:proofErr w:type="spellStart"/>
                              <w:r>
                                <w:t>voltage</w:t>
                              </w:r>
                              <w:proofErr w:type="spellEnd"/>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Textfeld 5"/>
                        <wps:cNvSpPr txBox="1"/>
                        <wps:spPr>
                          <a:xfrm flipH="1">
                            <a:off x="5548630" y="895236"/>
                            <a:ext cx="956945" cy="4862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1E3C1F">
                              <w:r>
                                <w:t xml:space="preserve">Laptop </w:t>
                              </w:r>
                            </w:p>
                            <w:p w:rsidR="00233176" w:rsidRDefault="00233176" w:rsidP="001E3C1F">
                              <w:proofErr w:type="spellStart"/>
                              <w:r>
                                <w:t>with</w:t>
                              </w:r>
                              <w:proofErr w:type="spellEnd"/>
                              <w:r>
                                <w:t xml:space="preserve"> MATLAB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Gerade Verbindung 92"/>
                        <wps:cNvCnPr/>
                        <wps:spPr>
                          <a:xfrm flipH="1">
                            <a:off x="1635060" y="1013477"/>
                            <a:ext cx="149848"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3" name="Rechteck 93"/>
                        <wps:cNvSpPr/>
                        <wps:spPr>
                          <a:xfrm>
                            <a:off x="4178595" y="90653"/>
                            <a:ext cx="368237" cy="4090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hteck 94"/>
                        <wps:cNvSpPr/>
                        <wps:spPr>
                          <a:xfrm>
                            <a:off x="4321496" y="499730"/>
                            <a:ext cx="99429" cy="8469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hteck 95"/>
                        <wps:cNvSpPr/>
                        <wps:spPr>
                          <a:xfrm>
                            <a:off x="4178595" y="584421"/>
                            <a:ext cx="368237" cy="457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flipH="1">
                            <a:off x="4178594" y="675861"/>
                            <a:ext cx="409308" cy="133141"/>
                          </a:xfrm>
                          <a:prstGeom prst="parallelogram">
                            <a:avLst>
                              <a:gd name="adj" fmla="val 3694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feld 5"/>
                        <wps:cNvSpPr txBox="1"/>
                        <wps:spPr>
                          <a:xfrm>
                            <a:off x="4115667" y="60368"/>
                            <a:ext cx="43116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58240F">
                              <w:r>
                                <w:t>HMI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Straight Connector 7"/>
                        <wps:cNvCnPr/>
                        <wps:spPr>
                          <a:xfrm>
                            <a:off x="4103903" y="277495"/>
                            <a:ext cx="71120" cy="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98" name="Rechteck 45"/>
                        <wps:cNvSpPr/>
                        <wps:spPr>
                          <a:xfrm flipH="1">
                            <a:off x="2457373" y="343902"/>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233176" w:rsidRDefault="00233176" w:rsidP="00980042">
                              <w:pPr>
                                <w:pStyle w:val="NormalWeb"/>
                                <w:spacing w:before="0" w:beforeAutospacing="0" w:after="0" w:afterAutospacing="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2312377" y="558659"/>
                            <a:ext cx="2935" cy="303163"/>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H="1">
                            <a:off x="2318918" y="553618"/>
                            <a:ext cx="153189" cy="2337"/>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0" name="Textfeld 5"/>
                        <wps:cNvSpPr txBox="1"/>
                        <wps:spPr>
                          <a:xfrm>
                            <a:off x="2431075" y="354624"/>
                            <a:ext cx="383540" cy="31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Pr="00980042" w:rsidRDefault="00233176" w:rsidP="00980042">
                              <w:pPr>
                                <w:pStyle w:val="NormalWeb"/>
                                <w:spacing w:before="0" w:beforeAutospacing="0" w:after="0" w:afterAutospacing="0"/>
                                <w:rPr>
                                  <w:rFonts w:eastAsia="Times New Roman"/>
                                  <w:sz w:val="22"/>
                                  <w:szCs w:val="22"/>
                                  <w:lang w:val="fr-CH"/>
                                </w:rPr>
                              </w:pPr>
                              <w:r>
                                <w:rPr>
                                  <w:rFonts w:eastAsia="Times New Roman"/>
                                  <w:sz w:val="22"/>
                                  <w:szCs w:val="22"/>
                                  <w:lang w:val="fr-CH"/>
                                </w:rPr>
                                <w:t>DC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Straight Connector 101"/>
                        <wps:cNvCnPr/>
                        <wps:spPr>
                          <a:xfrm>
                            <a:off x="1576316" y="443552"/>
                            <a:ext cx="1575" cy="371852"/>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flipH="1" flipV="1">
                            <a:off x="1579880" y="455295"/>
                            <a:ext cx="871221" cy="1"/>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96" name="Gerade Verbindung 76"/>
                        <wps:cNvCnPr/>
                        <wps:spPr>
                          <a:xfrm>
                            <a:off x="2926080" y="1536192"/>
                            <a:ext cx="3657" cy="497434"/>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7" name="Gerade Verbindung 76"/>
                        <wps:cNvCnPr/>
                        <wps:spPr>
                          <a:xfrm flipH="1">
                            <a:off x="1777593" y="2037578"/>
                            <a:ext cx="1152796"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9" name="Gerade Verbindung 74"/>
                        <wps:cNvCnPr/>
                        <wps:spPr>
                          <a:xfrm>
                            <a:off x="1781571" y="1024128"/>
                            <a:ext cx="0" cy="1015686"/>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103" name="Textfeld 5"/>
                        <wps:cNvSpPr txBox="1"/>
                        <wps:spPr>
                          <a:xfrm flipH="1">
                            <a:off x="2091350" y="1418250"/>
                            <a:ext cx="725170"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233176">
                              <w:proofErr w:type="spellStart"/>
                              <w:r>
                                <w:t>Analogue</w:t>
                              </w:r>
                              <w:proofErr w:type="spellEnd"/>
                            </w:p>
                            <w:p w:rsidR="00233176" w:rsidRDefault="00233176" w:rsidP="00233176">
                              <w:proofErr w:type="spellStart"/>
                              <w:r>
                                <w:t>current</w:t>
                              </w:r>
                              <w:proofErr w:type="spellEnd"/>
                            </w:p>
                            <w:p w:rsidR="00233176" w:rsidRDefault="00233176" w:rsidP="00233176">
                              <w:proofErr w:type="spellStart"/>
                              <w:r>
                                <w:t>output</w:t>
                              </w:r>
                              <w:proofErr w:type="spellEnd"/>
                            </w:p>
                            <w:p w:rsidR="00233176" w:rsidRDefault="00233176" w:rsidP="00233176"/>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Gerade Verbindung 71"/>
                        <wps:cNvCnPr/>
                        <wps:spPr>
                          <a:xfrm flipV="1">
                            <a:off x="3941445" y="1342050"/>
                            <a:ext cx="1182030" cy="224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20" name="Gerade Verbindung mit Pfeil 36"/>
                        <wps:cNvCnPr/>
                        <wps:spPr>
                          <a:xfrm rot="16200000" flipH="1">
                            <a:off x="2258220" y="1272780"/>
                            <a:ext cx="74295" cy="0"/>
                          </a:xfrm>
                          <a:prstGeom prst="straightConnector1">
                            <a:avLst/>
                          </a:prstGeom>
                          <a:ln w="28575">
                            <a:solidFill>
                              <a:srgbClr val="FF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1" o:spid="_x0000_s1026" editas="canvas" style="width:512.55pt;height:310.55pt;mso-position-horizontal-relative:char;mso-position-vertical-relative:line" coordsize="65093,3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093;height:39439;visibility:visible;mso-wrap-style:square">
                  <v:fill o:detectmouseclick="t"/>
                  <v:path o:connecttype="none"/>
                </v:shape>
                <v:rect id="Rechteck 2" o:spid="_x0000_s1028" style="position:absolute;left:1655;top:882;width:18493;height:17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shape id="Freihandform 8" o:spid="_x0000_s1029" style="position:absolute;left:4504;top:1964;width:20311;height:8381;visibility:visible;mso-wrap-style:square;v-text-anchor:middle" coordsize="2031134,8381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2Lb8A&#10;AADaAAAADwAAAGRycy9kb3ducmV2LnhtbERPTYvCMBC9C/6HMII3TRV2catRiriLiCB2xfPQjG2x&#10;mZQkq9VfvzkIHh/ve7HqTCNu5HxtWcFknIAgLqyuuVRw+v0ezUD4gKyxsUwKHuRhtez3Fphqe+cj&#10;3fJQihjCPkUFVQhtKqUvKjLox7YljtzFOoMhQldK7fAew00jp0nyKQ3WHBsqbGldUXHN/4yCn+d+&#10;lxt3Xmf1x+Y8O3w9snaSKzUcdNkcRKAuvMUv91YriFvjlXg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6fYtvwAAANoAAAAPAAAAAAAAAAAAAAAAAJgCAABkcnMvZG93bnJl&#10;di54bWxQSwUGAAAAAAQABAD1AAAAhAMAAAAA&#10;" adj="-11796480,,5400" path="m1564429,70343c1072910,85965,1189702,195556,1184377,387389v-5325,191833,59195,168917,225272,178859c1575726,576190,1810247,560107,1895836,589548v85589,29441,241314,148132,27349,153344c1158597,736422,724482,693497,713837,838128r-703870,l,733989c5158,546814,1084562,723616,1074770,430381v-2797,-300012,9297,10493,-232,-283207c1074361,-6773,1280468,3662,1335357,v249476,3003,-172562,8061,229072,e" filled="f" strokecolor="black [3200]" strokeweight="2pt">
                  <v:stroke joinstyle="miter"/>
                  <v:formulas/>
                  <v:path arrowok="t" o:connecttype="custom" o:connectlocs="1564429,70343;1184377,387389;1409649,566248;1895836,589548;1923185,742892;713837,838128;9967,838128;0,733989;1074770,430381;1074538,147174;1335357,0;1564429,0" o:connectangles="0,0,0,0,0,0,0,0,0,0,0,0" textboxrect="0,0,2031134,838128"/>
                  <v:textbox>
                    <w:txbxContent>
                      <w:p w:rsidR="00233176" w:rsidRDefault="00233176" w:rsidP="00D92E08"/>
                    </w:txbxContent>
                  </v:textbox>
                </v:shape>
                <v:roundrect id="Abgerundetes Rechteck 11" o:spid="_x0000_s1030" style="position:absolute;left:22637;top:8557;width:1099;height:21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gKlcEA&#10;AADbAAAADwAAAGRycy9kb3ducmV2LnhtbERPTWvCQBC9F/oflil4q5tUsJK6ShOoeJJWvfQ2ZMck&#10;uDubZtck/nu3IHibx/uc5Xq0RvTU+caxgnSagCAunW64UnA8fL0uQPiArNE4JgVX8rBePT8tMdNu&#10;4B/q96ESMYR9hgrqENpMSl/WZNFPXUscuZPrLIYIu0rqDocYbo18S5K5tNhwbKixpaKm8ry/WAXv&#10;3/0v/3G1wXzWarcrzLXMjVKTl/HzA0SgMTzEd/dWx/kp/P8SD5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CpXBAAAA2wAAAA8AAAAAAAAAAAAAAAAAmAIAAGRycy9kb3du&#10;cmV2LnhtbFBLBQYAAAAABAAEAPUAAACGAwAAAAA=&#10;" fillcolor="yellow" strokecolor="black [3200]" strokeweight="2pt">
                  <v:textbox>
                    <w:txbxContent>
                      <w:p w:rsidR="00233176" w:rsidRDefault="00233176" w:rsidP="00754D59"/>
                    </w:txbxContent>
                  </v:textbox>
                </v:roundrect>
                <v:rect id="Rechteck 12" o:spid="_x0000_s1031" style="position:absolute;left:24164;top:12003;width:951;height:1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20" o:spid="_x0000_s1032" type="#_x0000_t34" style="position:absolute;left:23411;top:10774;width:1280;height:117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nCL4AAADbAAAADwAAAGRycy9kb3ducmV2LnhtbERPTWsCMRC9F/wPYQRvNatCKVujtBbB&#10;q1sRvA2bcbN2M1mTVNd/3zkUeny87+V68J26UUxtYAOzaQGKuA625cbA4Wv7/AoqZWSLXWAy8KAE&#10;69XoaYmlDXfe063KjZIQTiUacDn3pdapduQxTUNPLNw5RI9ZYGy0jXiXcN/peVG8aI8tS4PDnjaO&#10;6u/qx0vJ5VrHyh8xnh0dPq6nS6MXn8ZMxsP7G6hMQ/4X/7l31sBc1ssX+QF6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dCcIvgAAANsAAAAPAAAAAAAAAAAAAAAAAKEC&#10;AABkcnMvZG93bnJldi54bWxQSwUGAAAAAAQABAD5AAAAjAMAAAAA&#10;" strokecolor="red" strokeweight="2.25pt"/>
                <v:line id="Gerade Verbindung 21" o:spid="_x0000_s1033" style="position:absolute;flip:x;visibility:visible;mso-wrap-style:square" from="22967,10723" to="23000,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ScrMMAAADbAAAADwAAAGRycy9kb3ducmV2LnhtbESP0WrCQBRE3wv+w3KFvhTdRKlodBMk&#10;VLC0L1U/4JK9JsHs3ZBdTfx7tyD4OMzMGWaTDaYRN+pcbVlBPI1AEBdW11wqOB13kyUI55E1NpZJ&#10;wZ0cZOnobYOJtj3/0e3gSxEg7BJUUHnfJlK6oiKDbmpb4uCdbWfQB9mVUnfYB7hp5CyKFtJgzWGh&#10;wpbyiorL4WoUOLr++rbP76uf8/xj+C6+Tp9NpNT7eNiuQXga/Cv8bO+1glkM/1/CD5D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knKzDAAAA2wAAAA8AAAAAAAAAAAAA&#10;AAAAoQIAAGRycy9kb3ducmV2LnhtbFBLBQYAAAAABAAEAPkAAACRAwAAAAA=&#10;" strokecolor="black [3040]" strokeweight="2.25pt"/>
                <v:line id="Gerade Verbindung 22" o:spid="_x0000_s1034" style="position:absolute;visibility:visible;mso-wrap-style:square" from="24639,13979" to="24639,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ascIAAADbAAAADwAAAGRycy9kb3ducmV2LnhtbESPQWsCMRSE7wX/Q3iCt5p1LUVWo4hS&#10;aY/VBT0+Ns/N4uZlSdJ17a9vCoUeh5n5hlltBtuKnnxoHCuYTTMQxJXTDdcKytPb8wJEiMgaW8ek&#10;4EEBNuvR0woL7e78Sf0x1iJBOBSowMTYFVKGypDFMHUdcfKuzluMSfpaao/3BLetzLPsVVpsOC0Y&#10;7GhnqLodv6yCy8GU1b72Hy/n7JL3PL/5byyVmoyH7RJEpCH+h//a71pBnsP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ascIAAADbAAAADwAAAAAAAAAAAAAA&#10;AAChAgAAZHJzL2Rvd25yZXYueG1sUEsFBgAAAAAEAAQA+QAAAJADAAAAAA==&#10;" strokecolor="black [3040]" strokeweight="2.25pt"/>
                <v:line id="Gerade Verbindung 23" o:spid="_x0000_s1035" style="position:absolute;flip:x;visibility:visible;mso-wrap-style:square" from="23000,14623" to="24639,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qnQMMAAADbAAAADwAAAGRycy9kb3ducmV2LnhtbESP3YrCMBSE74V9h3AWvBFNVVy0Nsoi&#10;Cit6Y9cHODSnP2xzUppo69tvBMHLYWa+YZJtb2pxp9ZVlhVMJxEI4szqigsF19/DeAnCeWSNtWVS&#10;8CAH283HIMFY244vdE99IQKEXYwKSu+bWEqXlWTQTWxDHLzctgZ9kG0hdYtdgJtazqLoSxqsOCyU&#10;2NCupOwvvRkFjm5n33S7x+qUz0f9MdtfF3Wk1PCz/16D8NT7d/jV/tEKZnN4fg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6p0DDAAAA2wAAAA8AAAAAAAAAAAAA&#10;AAAAoQIAAGRycy9kb3ducmV2LnhtbFBLBQYAAAAABAAEAPkAAACRAwAAAAA=&#10;" strokecolor="black [3040]" strokeweight="2.25pt"/>
                <v:line id="Gerade Verbindung 24" o:spid="_x0000_s1036" style="position:absolute;visibility:visible;mso-wrap-style:square" from="3548,10349" to="3548,16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qnXsMAAADbAAAADwAAAGRycy9kb3ducmV2LnhtbESPQWsCMRSE74X+h/AEbzXrKlK2RpEW&#10;xR5rF+rxsXluFjcvS5Kuq7/eFAoeh5n5hlmuB9uKnnxoHCuYTjIQxJXTDdcKyu/tyyuIEJE1to5J&#10;wZUCrFfPT0sstLvwF/WHWIsE4VCgAhNjV0gZKkMWw8R1xMk7OW8xJulrqT1eEty2Ms+yhbTYcFow&#10;2NG7oep8+LUKjjtTVh+1/5z/ZMe859nZ37BUajwaNm8gIg3xEf5v77WCfA5/X9IP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Kp17DAAAA2wAAAA8AAAAAAAAAAAAA&#10;AAAAoQIAAGRycy9kb3ducmV2LnhtbFBLBQYAAAAABAAEAPkAAACRAwAAAAA=&#10;" strokecolor="black [3040]" strokeweight="2.25pt"/>
                <v:line id="Gerade Verbindung 25" o:spid="_x0000_s1037" style="position:absolute;visibility:visible;mso-wrap-style:square" from="3548,16113" to="12743,16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CxcMAAADbAAAADwAAAGRycy9kb3ducmV2LnhtbESPQWsCMRSE7wX/Q3iCt5p1bUVWo4hF&#10;aY+1C3p8bJ6bxc3LkqTrtr++KRR6HGbmG2a9HWwrevKhcaxgNs1AEFdON1wrKD8Oj0sQISJrbB2T&#10;gi8KsN2MHtZYaHfnd+pPsRYJwqFABSbGrpAyVIYshqnriJN3dd5iTNLXUnu8J7htZZ5lC2mx4bRg&#10;sKO9oep2+rQKLkdTVi+1f3s6Z5e85/nNf2Op1GQ87FYgIg3xP/zXftUK8mf4/Z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GAsXDAAAA2wAAAA8AAAAAAAAAAAAA&#10;AAAAoQIAAGRycy9kb3ducmV2LnhtbFBLBQYAAAAABAAEAPkAAACRAwAAAAA=&#10;" strokecolor="black [3040]" strokeweight="2.25pt"/>
                <v:line id="Gerade Verbindung 26" o:spid="_x0000_s1038" style="position:absolute;flip:y;visibility:visible;mso-wrap-style:square" from="12743,10374" to="12743,16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0E2MMAAADbAAAADwAAAGRycy9kb3ducmV2LnhtbESP3YrCMBSE74V9h3AW9kZsuoplrUZZ&#10;ZAVFb3R9gENz+oPNSWmirW9vBMHLYWa+YRar3tTiRq2rLCv4jmIQxJnVFRcKzv+b0Q8I55E11pZJ&#10;wZ0crJYfgwWm2nZ8pNvJFyJA2KWooPS+SaV0WUkGXWQb4uDltjXog2wLqVvsAtzUchzHiTRYcVgo&#10;saF1SdnldDUKHF0PvunW99k+nwz7XfZ3ntaxUl+f/e8chKfev8Ov9lYrGC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NBNjDAAAA2wAAAA8AAAAAAAAAAAAA&#10;AAAAoQIAAGRycy9kb3ducmV2LnhtbFBLBQYAAAAABAAEAPkAAACRAwAAAAA=&#10;" strokecolor="black [3040]" strokeweight="2.25pt"/>
                <v:rect id="Rechteck 27" o:spid="_x0000_s1039" style="position:absolute;left:4141;top:10872;width:1266;height:5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qtMQA&#10;AADbAAAADwAAAGRycy9kb3ducmV2LnhtbESPT4vCMBTE74LfITzBi2hqD/6pRhEXYdmT23rw+Gie&#10;bbF5qU22dr/9RhD2OMzMb5jtvje16Kh1lWUF81kEgji3uuJCwSU7TVcgnEfWWFsmBb/kYL8bDraY&#10;aPvkb+pSX4gAYZeggtL7JpHS5SUZdDPbEAfvZluDPsi2kLrFZ4CbWsZRtJAGKw4LJTZ0LCm/pz9G&#10;weprcn185IayOFuaczdf3+JmrdR41B82IDz1/j/8bn9qBfESXl/C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oqrTEAAAA2wAAAA8AAAAAAAAAAAAAAAAAmAIAAGRycy9k&#10;b3ducmV2LnhtbFBLBQYAAAAABAAEAPUAAACJAwAAAAA=&#10;" fillcolor="#a5a5a5 [2092]" strokecolor="black [3200]" strokeweight="2pt"/>
                <v:rect id="Rechteck 28" o:spid="_x0000_s1040" style="position:absolute;left:6102;top:10874;width:126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xsAA&#10;AADbAAAADwAAAGRycy9kb3ducmV2LnhtbERPy4rCMBTdC/5DuIIb0dQuHK2NIiPC4Mqxs5jlpbl9&#10;YHPTaWLt/L1ZCC4P553uB9OInjpXW1awXEQgiHOray4V/GSn+RqE88gaG8uk4J8c7HfjUYqJtg/+&#10;pv7qSxFC2CWooPK+TaR0eUUG3cK2xIErbGfQB9iVUnf4COGmkXEUraTBmkNDhS19VpTfrnejYH2e&#10;/f4dc0NZnH2YS7/cFHG7UWo6GQ5bEJ4G/xa/3F9aQRzGhi/hB8jd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c+xsAAAADbAAAADwAAAAAAAAAAAAAAAACYAgAAZHJzL2Rvd25y&#10;ZXYueG1sUEsFBgAAAAAEAAQA9QAAAIUDAAAAAA==&#10;" fillcolor="#a5a5a5 [2092]" strokecolor="black [3200]" strokeweight="2pt">
                  <v:textbox>
                    <w:txbxContent>
                      <w:p w:rsidR="00233176" w:rsidRDefault="00233176" w:rsidP="00D92E08"/>
                    </w:txbxContent>
                  </v:textbox>
                </v:rect>
                <v:rect id="Rechteck 29" o:spid="_x0000_s1041" style="position:absolute;left:8170;top:10874;width:126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bXcMA&#10;AADbAAAADwAAAGRycy9kb3ducmV2LnhtbESPQYvCMBSE78L+h/AWvMia2oPaapRFWRBPaj3s8dE8&#10;22Lz0m2ytf57Iwgeh5n5hlmue1OLjlpXWVYwGUcgiHOrKy4UnLOfrzkI55E11pZJwZ0crFcfgyWm&#10;2t74SN3JFyJA2KWooPS+SaV0eUkG3dg2xMG72NagD7ItpG7xFuCmlnEUTaXBisNCiQ1tSsqvp3+j&#10;YL4f/f5tc0NZnM3MoZskl7hJlBp+9t8LEJ56/w6/2jutIE7g+SX8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ubXcMAAADbAAAADwAAAAAAAAAAAAAAAACYAgAAZHJzL2Rv&#10;d25yZXYueG1sUEsFBgAAAAAEAAQA9QAAAIgDAAAAAA==&#10;" fillcolor="#a5a5a5 [2092]" strokecolor="black [3200]" strokeweight="2pt">
                  <v:textbox>
                    <w:txbxContent>
                      <w:p w:rsidR="00233176" w:rsidRDefault="00233176" w:rsidP="00D92E08"/>
                    </w:txbxContent>
                  </v:textbox>
                </v:rect>
                <v:rect id="Rechteck 30" o:spid="_x0000_s1042" style="position:absolute;left:10379;top:10874;width:126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kHcEA&#10;AADbAAAADwAAAGRycy9kb3ducmV2LnhtbERPTYvCMBC9C/6HMIIXWVO7sGrXKKIIi6e19bDHoRnb&#10;ss2kNrHWf28OgsfH+15telOLjlpXWVYwm0YgiHOrKy4UnLPDxwKE88gaa8uk4EEONuvhYIWJtnc+&#10;UZf6QoQQdgkqKL1vEildXpJBN7UNceAutjXoA2wLqVu8h3BTyziKvqTBikNDiQ3tSsr/05tRsDhO&#10;/q773FAWZ3Pz282Wl7hZKjUe9dtvEJ56/xa/3D9awWdYH76E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YpB3BAAAA2wAAAA8AAAAAAAAAAAAAAAAAmAIAAGRycy9kb3du&#10;cmV2LnhtbFBLBQYAAAAABAAEAPUAAACGAwAAAAA=&#10;" fillcolor="#a5a5a5 [2092]" strokecolor="black [3200]" strokeweight="2pt">
                  <v:textbox>
                    <w:txbxContent>
                      <w:p w:rsidR="00233176" w:rsidRDefault="00233176" w:rsidP="00D92E08"/>
                    </w:txbxContent>
                  </v:textbox>
                </v:rect>
                <v:line id="Gerade Verbindung 31" o:spid="_x0000_s1043" style="position:absolute;flip:y;visibility:visible;mso-wrap-style:square" from="3117,10345" to="13295,10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0KccIAAADbAAAADwAAAGRycy9kb3ducmV2LnhtbESP0YrCMBRE3wX/IVzBF1lTFWW3axQR&#10;BUVfrH7Apbm2xeamNNHWvzeC4OMwM2eY+bI1pXhQ7QrLCkbDCARxanXBmYLLefvzC8J5ZI2lZVLw&#10;JAfLRbczx1jbhk/0SHwmAoRdjApy76tYSpfmZNANbUUcvKutDfog60zqGpsAN6UcR9FMGiw4LORY&#10;0Tqn9JbcjQJH96OvmvXz73CdDNp9urlMy0ipfq9d/YPw1Ppv+NPeaQWTEby/hB8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0KccIAAADbAAAADwAAAAAAAAAAAAAA&#10;AAChAgAAZHJzL2Rvd25yZXYueG1sUEsFBgAAAAAEAAQA+QAAAJADAAAAAA==&#10;" strokecolor="black [3040]" strokeweight="2.25pt"/>
                <v:rect id="Rechteck 32" o:spid="_x0000_s1044" style="position:absolute;left:3800;top:9303;width:1105;height:1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rect id="Rechteck 33" o:spid="_x0000_s1045" style="position:absolute;left:11236;top:9303;width:1105;height: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8aMMA&#10;AADbAAAADwAAAGRycy9kb3ducmV2LnhtbESPQYvCMBSE7wv+h/AEb2vqC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b8aMMAAADbAAAADwAAAAAAAAAAAAAAAACYAgAAZHJzL2Rv&#10;d25yZXYueG1sUEsFBgAAAAAEAAQA9QAAAIgDAAAAAA==&#10;" fillcolor="white [3201]" strokecolor="black [3200]" strokeweight="2pt">
                  <v:textbox>
                    <w:txbxContent>
                      <w:p w:rsidR="00233176" w:rsidRDefault="00233176" w:rsidP="00D92E08"/>
                    </w:txbxContent>
                  </v:textbox>
                </v:rect>
                <v:shapetype id="_x0000_t202" coordsize="21600,21600" o:spt="202" path="m,l,21600r21600,l21600,xe">
                  <v:stroke joinstyle="miter"/>
                  <v:path gradientshapeok="t" o:connecttype="rect"/>
                </v:shapetype>
                <v:shape id="Textfeld 5" o:spid="_x0000_s1046" type="#_x0000_t202" style="position:absolute;left:24639;top:11785;width:2655;height:28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233176" w:rsidRDefault="00233176" w:rsidP="003C3B09">
                        <w:r>
                          <w:rPr>
                            <w:szCs w:val="22"/>
                          </w:rPr>
                          <w:t>R</w:t>
                        </w:r>
                      </w:p>
                    </w:txbxContent>
                  </v:textbox>
                </v:shape>
                <v:roundrect id="Abgerundetes Rechteck 35" o:spid="_x0000_s1047" style="position:absolute;left:15252;top:8209;width:1098;height:21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ZQ9sMA&#10;AADbAAAADwAAAGRycy9kb3ducmV2LnhtbESPQWsCMRSE74X+h/AK3mq2SqtsjYsrWHoStb14e2xe&#10;d5cmL2sS1/XfN4LQ4zAz3zCLYrBG9ORD61jByzgDQVw53XKt4Ptr8zwHESKyRuOYFFwpQLF8fFhg&#10;rt2F99QfYi0ShEOOCpoYu1zKUDVkMYxdR5y8H+ctxiR9LbXHS4JbIydZ9iYttpwWGuxo3VD1ezhb&#10;BbNdf+QT1x9YTjvttmtzrUqj1OhpWL2DiDTE//C9/akVTF/h9i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ZQ9sMAAADbAAAADwAAAAAAAAAAAAAAAACYAgAAZHJzL2Rv&#10;d25yZXYueG1sUEsFBgAAAAAEAAQA9QAAAIgDAAAAAA==&#10;" fillcolor="yellow" strokecolor="black [3200]" strokeweight="2pt">
                  <v:textbox>
                    <w:txbxContent>
                      <w:p w:rsidR="00233176" w:rsidRDefault="00233176" w:rsidP="00D92E08">
                        <w:pPr>
                          <w:pStyle w:val="NormalWeb"/>
                          <w:spacing w:before="0" w:beforeAutospacing="0" w:after="0" w:afterAutospacing="0"/>
                        </w:pPr>
                        <w:r>
                          <w:rPr>
                            <w:rFonts w:eastAsia="Times New Roman"/>
                            <w:sz w:val="22"/>
                            <w:szCs w:val="22"/>
                          </w:rPr>
                          <w:t> </w:t>
                        </w:r>
                      </w:p>
                    </w:txbxContent>
                  </v:textbox>
                </v:roundrect>
                <v:shapetype id="_x0000_t32" coordsize="21600,21600" o:spt="32" o:oned="t" path="m,l21600,21600e" filled="f">
                  <v:path arrowok="t" fillok="f" o:connecttype="none"/>
                  <o:lock v:ext="edit" shapetype="t"/>
                </v:shapetype>
                <v:shape id="Gerade Verbindung mit Pfeil 36" o:spid="_x0000_s1048" type="#_x0000_t32" style="position:absolute;left:17857;top:9392;width: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nosIAAADbAAAADwAAAGRycy9kb3ducmV2LnhtbESPQWsCMRSE70L/Q3gFL6LZKkhdjVIK&#10;BT2qK9XbY/Pc3XbzsiRR4783hYLHYWa+YRaraFpxJecbywreRhkI4tLqhisFxf5r+A7CB2SNrWVS&#10;cCcPq+VLb4G5tjfe0nUXKpEg7HNUUIfQ5VL6siaDfmQ74uSdrTMYknSV1A5vCW5aOc6yqTTYcFqo&#10;saPPmsrf3cUoGBw2wf2YwbGYye+uwHU8NRSV6r/GjzmIQDE8w//ttVYwmcLfl/Q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nosIAAADbAAAADwAAAAAAAAAAAAAA&#10;AAChAgAAZHJzL2Rvd25yZXYueG1sUEsFBgAAAAAEAAQA+QAAAJADAAAAAA==&#10;" strokecolor="red" strokeweight="2.25pt">
                  <v:stroke endarrow="block"/>
                </v:shape>
                <v:shapetype id="_x0000_t33" coordsize="21600,21600" o:spt="33" o:oned="t" path="m,l21600,r,21600e" filled="f">
                  <v:stroke joinstyle="miter"/>
                  <v:path arrowok="t" fillok="f" o:connecttype="none"/>
                  <o:lock v:ext="edit" shapetype="t"/>
                </v:shapetype>
                <v:shape id="Gewinkelte Verbindung 38" o:spid="_x0000_s1049" type="#_x0000_t33" style="position:absolute;left:16249;top:9926;width:14809;height:157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zGqsIAAADbAAAADwAAAGRycy9kb3ducmV2LnhtbERPTWvCQBC9F/wPywheSt2oVCR1FREC&#10;KZRi1GKPQ3ZMgtnZmF1j+u/dQ8Hj430v172pRUetqywrmIwjEMS51RUXCo6H5G0BwnlkjbVlUvBH&#10;DtarwcsSY23vnFG394UIIexiVFB638RSurwkg25sG+LAnW1r0AfYFlK3eA/hppbTKJpLgxWHhhIb&#10;2paUX/Y3o+D3y18/v3fpT/X+Wh8zvM44OZ2UGg37zQcIT71/iv/dqVYwC2PD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zGqsIAAADbAAAADwAAAAAAAAAAAAAA&#10;AAChAgAAZHJzL2Rvd25yZXYueG1sUEsFBgAAAAAEAAQA+QAAAJADAAAAAA==&#10;" strokecolor="black [3040]" strokeweight="2.25pt"/>
                <v:rect id="Rechteck 43" o:spid="_x0000_s1050" style="position:absolute;left:51071;top:9722;width:4705;height:320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MMQA&#10;AADbAAAADwAAAGRycy9kb3ducmV2LnhtbESPQWvCQBSE74L/YXlCb7qxlaKpmyBCwYtYtYd6e80+&#10;s8Hs25BdTeyv7xYKHoeZ+YZZ5r2txY1aXzlWMJ0kIIgLpysuFXwe38dzED4ga6wdk4I7eciz4WCJ&#10;qXYd7+l2CKWIEPYpKjAhNKmUvjBk0U9cQxy9s2sthijbUuoWuwi3tXxOkldpseK4YLChtaHicrha&#10;Bfsv/fHNZaBul/zgdrqYm/rklXoa9as3EIH68Aj/tzdawewF/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Y3DDEAAAA2wAAAA8AAAAAAAAAAAAAAAAAmAIAAGRycy9k&#10;b3ducmV2LnhtbFBLBQYAAAAABAAEAPUAAACJAwAAAAA=&#10;" fillcolor="white [3201]" strokecolor="black [3200]" strokeweight="2pt">
                  <v:textbox>
                    <w:txbxContent>
                      <w:p w:rsidR="00233176" w:rsidRDefault="00233176" w:rsidP="003C3B09"/>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44" o:spid="_x0000_s1051" type="#_x0000_t7" style="position:absolute;left:51077;top:12928;width:5728;height:238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d5cQA&#10;AADbAAAADwAAAGRycy9kb3ducmV2LnhtbESPQWsCMRSE7wX/Q3iCt5pV1iKrUURQehBKtwX19tg8&#10;dxc3LyFJ3e2/bwqFHoeZ+YZZbwfTiQf50FpWMJtmIIgrq1uuFXx+HJ6XIEJE1thZJgXfFGC7GT2t&#10;sdC253d6lLEWCcKhQAVNjK6QMlQNGQxT64iTd7PeYEzS11J77BPcdHKeZS/SYMtpoUFH+4aqe/ll&#10;FCxkeey9q8O5zObH/M1dTovrRanJeNitQEQa4n/4r/2qFeQ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U3eXEAAAA2wAAAA8AAAAAAAAAAAAAAAAAmAIAAGRycy9k&#10;b3ducmV2LnhtbFBLBQYAAAAABAAEAPUAAACJAwAAAAA=&#10;" adj="3795" fillcolor="white [3201]" strokecolor="black [3200]" strokeweight="2pt">
                  <v:textbox>
                    <w:txbxContent>
                      <w:p w:rsidR="00233176" w:rsidRDefault="00233176" w:rsidP="003C3B09"/>
                    </w:txbxContent>
                  </v:textbox>
                </v:shape>
                <v:rect id="Rechteck 45" o:spid="_x0000_s1052" style="position:absolute;left:31506;top:23561;width:3244;height:324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3h38QA&#10;AADbAAAADwAAAGRycy9kb3ducmV2LnhtbESPQWvCQBSE74L/YXlCb7qx1KKpmyBCwYtYtYd6e80+&#10;s8Hs25BdTeyv7xYKHoeZ+YZZ5r2txY1aXzlWMJ0kIIgLpysuFXwe38dzED4ga6wdk4I7eciz4WCJ&#10;qXYd7+l2CKWIEPYpKjAhNKmUvjBk0U9cQxy9s2sthijbUuoWuwi3tXxOkldpseK4YLChtaHicrha&#10;Bfsv/fHNZaBul/zgdrqYm/rklXoa9as3EIH68Aj/tzdawcsM/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94d/EAAAA2wAAAA8AAAAAAAAAAAAAAAAAmAIAAGRycy9k&#10;b3ducmV2LnhtbFBLBQYAAAAABAAEAPUAAACJAwAAAAA=&#10;" fillcolor="white [3201]" strokecolor="black [3200]" strokeweight="2pt">
                  <v:textbox>
                    <w:txbxContent>
                      <w:p w:rsidR="00233176" w:rsidRDefault="00233176" w:rsidP="003C3B09"/>
                    </w:txbxContent>
                  </v:textbox>
                </v:rect>
                <v:line id="Gerade Verbindung 46" o:spid="_x0000_s1053" style="position:absolute;flip:y;visibility:visible;mso-wrap-style:square" from="31503,23559" to="34744,26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heMIAAADbAAAADwAAAGRycy9kb3ducmV2LnhtbESP3YrCMBSE7wXfIRzBG9FUV0WrUUQU&#10;VvTGnwc4NMe22JyUJtr69psFwcthZr5hluvGFOJFlcstKxgOIhDEidU5pwpu131/BsJ5ZI2FZVLw&#10;JgfrVbu1xFjbms/0uvhUBAi7GBVk3pexlC7JyKAb2JI4eHdbGfRBVqnUFdYBbgo5iqKpNJhzWMiw&#10;pG1GyePyNAocPU++rLfv+fH+02sOye42KSKlup1mswDhqfHf8Kf9qxWMp/D/Jfw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LheMIAAADbAAAADwAAAAAAAAAAAAAA&#10;AAChAgAAZHJzL2Rvd25yZXYueG1sUEsFBgAAAAAEAAQA+QAAAJADAAAAAA==&#10;" strokecolor="black [3040]" strokeweight="2.25pt"/>
                <v:shape id="Gewinkelte Verbindung 47" o:spid="_x0000_s1054" type="#_x0000_t34" style="position:absolute;left:34956;top:14122;width:16624;height:1111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bmsUAAADbAAAADwAAAGRycy9kb3ducmV2LnhtbESPQWvCQBSE7wX/w/KEXopuLNK00U1Q&#10;QduLB1N/wGv2maTNvg3Z1cT++m5B8DjMzDfMMhtMIy7Uudqygtk0AkFcWF1zqeD4uZ28gnAeWWNj&#10;mRRcyUGWjh6WmGjb84EuuS9FgLBLUEHlfZtI6YqKDLqpbYmDd7KdQR9kV0rdYR/gppHPUfQiDdYc&#10;FipsaVNR8ZOfjYL3p/5rh7Fpz+vy7Ttms/e/tFfqcTysFiA8Df4evrU/tIJ5DP9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PWbmsUAAADbAAAADwAAAAAAAAAA&#10;AAAAAAChAgAAZHJzL2Rvd25yZXYueG1sUEsFBgAAAAAEAAQA+QAAAJMDAAAAAA==&#10;" strokecolor="black [3040]" strokeweight="2.25pt"/>
                <v:shape id="Textfeld 5" o:spid="_x0000_s1055" type="#_x0000_t202" style="position:absolute;left:36316;top:22733;width:6464;height:28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MIA&#10;AADbAAAADwAAAGRycy9kb3ducmV2LnhtbERPXWvCMBR9H+w/hDvwbaYbo0g1LTIUxtCJ3RAfL821&#10;jTY3pYla//3yIPh4ON+zYrCtuFDvjWMFb+MEBHHltOFawd/v8nUCwgdkja1jUnAjD0X+/DTDTLsr&#10;b+lShlrEEPYZKmhC6DIpfdWQRT92HXHkDq63GCLsa6l7vMZw28r3JEmlRcOxocGOPhuqTuXZKqjm&#10;1my23+UtXe3S/dHo9WTxo5UavQzzKYhAQ3iI7+4vreAjjo1f4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39QwgAAANsAAAAPAAAAAAAAAAAAAAAAAJgCAABkcnMvZG93&#10;bnJldi54bWxQSwUGAAAAAAQABAD1AAAAhwMAAAAA&#10;" filled="f" stroked="f" strokeweight=".5pt">
                  <v:textbox>
                    <w:txbxContent>
                      <w:p w:rsidR="00233176" w:rsidRDefault="00233176" w:rsidP="002D339A">
                        <w:r>
                          <w:rPr>
                            <w:szCs w:val="22"/>
                          </w:rPr>
                          <w:t>PCMCIA</w:t>
                        </w:r>
                      </w:p>
                    </w:txbxContent>
                  </v:textbox>
                </v:shape>
                <v:rect id="Rechteck 50" o:spid="_x0000_s1056" style="position:absolute;left:28235;top:10134;width:10901;height:515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UmsEA&#10;AADbAAAADwAAAGRycy9kb3ducmV2LnhtbERPz2vCMBS+C/sfwht401RB6apRxmDgRbZ2O8zbs3k2&#10;Zc1LaWLb7a83B8Hjx/d7ux9tI3rqfO1YwWKegCAuna65UvD99T5LQfiArLFxTAr+yMN+9zTZYqbd&#10;wDn1RahEDGGfoQITQptJ6UtDFv3ctcSRu7jOYoiwq6TucIjhtpHLJFlLizXHBoMtvRkqf4urVZD/&#10;6M8zV4GGj+Qfj4uX1DQnr9T0eXzdgAg0hof47j5oBau4Pn6JP0D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T1JrBAAAA2wAAAA8AAAAAAAAAAAAAAAAAmAIAAGRycy9kb3du&#10;cmV2LnhtbFBLBQYAAAAABAAEAPUAAACGAwAAAAA=&#10;" fillcolor="white [3201]" strokecolor="black [3200]" strokeweight="2pt">
                  <v:textbox>
                    <w:txbxContent>
                      <w:p w:rsidR="00233176" w:rsidRDefault="00233176" w:rsidP="002D339A">
                        <w:r>
                          <w:rPr>
                            <w:szCs w:val="22"/>
                          </w:rPr>
                          <w:t>Agilent 34972A multimeter</w:t>
                        </w:r>
                      </w:p>
                    </w:txbxContent>
                  </v:textbox>
                </v:rect>
                <v:shape id="Textfeld 5" o:spid="_x0000_s1057" type="#_x0000_t202" style="position:absolute;left:38861;top:11299;width:6870;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BAEMUA&#10;AADbAAAADwAAAGRycy9kb3ducmV2LnhtbESPQWvCQBSE74X+h+UVeqsbCw0S3QQRhVLaiqmIx0f2&#10;maxm34bsVuO/7wpCj8PMfMPMisG24ky9N44VjEcJCOLKacO1gu3P6mUCwgdkja1jUnAlD0X++DDD&#10;TLsLb+hchlpECPsMFTQhdJmUvmrIoh+5jjh6B9dbDFH2tdQ9XiLctvI1SVJp0XBcaLCjRUPVqfy1&#10;Cqq5NevNR3lNP3fp/mj012T5rZV6fhrmUxCBhvAfvrfftYK3M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EAQxQAAANsAAAAPAAAAAAAAAAAAAAAAAJgCAABkcnMv&#10;ZG93bnJldi54bWxQSwUGAAAAAAQABAD1AAAAigMAAAAA&#10;" filled="f" stroked="f" strokeweight=".5pt">
                  <v:textbox>
                    <w:txbxContent>
                      <w:p w:rsidR="00233176" w:rsidRDefault="00233176" w:rsidP="002D339A">
                        <w:r>
                          <w:rPr>
                            <w:szCs w:val="22"/>
                          </w:rPr>
                          <w:t>Ethernet</w:t>
                        </w:r>
                      </w:p>
                    </w:txbxContent>
                  </v:textbox>
                </v:shape>
                <v:shape id="Textfeld 5" o:spid="_x0000_s1058" type="#_x0000_t202" style="position:absolute;left:15637;top:23055;width:8541;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eZ8UA&#10;AADbAAAADwAAAGRycy9kb3ducmV2LnhtbESPQWvCQBSE74X+h+UVvNVNhQZJ3QQpFaSoxbSIx0f2&#10;mazNvg3ZVeO/dwtCj8PMfMPMisG24ky9N44VvIwTEMSV04ZrBT/fi+cpCB+QNbaOScGVPBT548MM&#10;M+0uvKVzGWoRIewzVNCE0GVS+qohi37sOuLoHVxvMUTZ11L3eIlw28pJkqTSouG40GBH7w1Vv+XJ&#10;Kqjm1nxtP8trutql+6PR6+nHRis1ehrmbyACDeE/fG8vtYLXC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5nxQAAANsAAAAPAAAAAAAAAAAAAAAAAJgCAABkcnMv&#10;ZG93bnJldi54bWxQSwUGAAAAAAQABAD1AAAAigMAAAAA&#10;" filled="f" stroked="f" strokeweight=".5pt">
                  <v:textbox>
                    <w:txbxContent>
                      <w:p w:rsidR="00233176" w:rsidRDefault="00233176" w:rsidP="002D339A">
                        <w:r w:rsidRPr="002D339A">
                          <w:t>CAN</w:t>
                        </w:r>
                        <w:r>
                          <w:t xml:space="preserve"> </w:t>
                        </w:r>
                        <w:proofErr w:type="spellStart"/>
                        <w:r>
                          <w:t>output</w:t>
                        </w:r>
                        <w:proofErr w:type="spellEnd"/>
                      </w:p>
                    </w:txbxContent>
                  </v:textbox>
                </v:shape>
                <v:line id="Gerade Verbindung 55" o:spid="_x0000_s1059" style="position:absolute;flip:x;visibility:visible;mso-wrap-style:square" from="24637,11372" to="28233,1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q4MUAAADbAAAADwAAAGRycy9kb3ducmV2LnhtbESPQWvCQBSE74X+h+UVeqsbBUXTrFKl&#10;VW+iVWhvr9nXJJp9m2Y3Mf57VxB6HGbmGyaZdaYULdWusKyg34tAEKdWF5wp2H9+vIxBOI+ssbRM&#10;Ci7kYDZ9fEgw1vbMW2p3PhMBwi5GBbn3VSylS3My6Hq2Ig7er60N+iDrTOoazwFuSjmIopE0WHBY&#10;yLGiRU7padcYBaP2fSWb0/Hrp91MDt+87P6a/lyp56fu7RWEp87/h+/ttVYwHMLtS/g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oq4MUAAADbAAAADwAAAAAAAAAA&#10;AAAAAAChAgAAZHJzL2Rvd25yZXYueG1sUEsFBgAAAAAEAAQA+QAAAJMDAAAAAA==&#10;" strokecolor="red" strokeweight="1pt"/>
                <v:line id="Gerade Verbindung 56" o:spid="_x0000_s1060" style="position:absolute;flip:x;visibility:visible;mso-wrap-style:square" from="24714,14623" to="28308,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line id="Gerade Verbindung 57" o:spid="_x0000_s1061" style="position:absolute;flip:x;visibility:visible;mso-wrap-style:square" from="31500,29295" to="31503,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SPsQAAADbAAAADwAAAGRycy9kb3ducmV2LnhtbESP0WrCQBRE3wv+w3ILvpS6UdG2qWsQ&#10;UbDoi9YPuGSvSWj2btjdmPj3riD0cZiZM8wi600truR8ZVnBeJSAIM6trrhQcP7dvn+C8AFZY22Z&#10;FNzIQ7YcvCww1bbjI11PoRARwj5FBWUITSqlz0sy6Ee2IY7exTqDIUpXSO2wi3BTy0mSzKXBiuNC&#10;iQ2tS8r/Tq1R4Kk9hKZb3772l+lb/5NvzrM6UWr42q++QQTqw3/42d5pBbMP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R9I+xAAAANsAAAAPAAAAAAAAAAAA&#10;AAAAAKECAABkcnMvZG93bnJldi54bWxQSwUGAAAAAAQABAD5AAAAkgMAAAAA&#10;" strokecolor="black [3040]" strokeweight="2.25pt"/>
                <v:line id="Gerade Verbindung 58" o:spid="_x0000_s1062" style="position:absolute;visibility:visible;mso-wrap-style:square" from="31821,28996" to="34275,28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eJsAAAADbAAAADwAAAGRycy9kb3ducmV2LnhtbERPz2vCMBS+D/wfwhO8zXS6yehMRRRl&#10;O04Lenw0b01p81KSWLv99cthsOPH93u9GW0nBvKhcazgaZ6BIK6cbrhWUJ4Pj68gQkTW2DkmBd8U&#10;YFNMHtaYa3fnTxpOsRYphEOOCkyMfS5lqAxZDHPXEyfuy3mLMUFfS+3xnsJtJxdZtpIWG04NBnva&#10;Gara080quB5NWe1r//F8ya6LgZet/8FSqdl03L6BiDTGf/Gf+10reElj05f0A2Tx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B3ibAAAAA2wAAAA8AAAAAAAAAAAAAAAAA&#10;oQIAAGRycy9kb3ducmV2LnhtbFBLBQYAAAAABAAEAPkAAACOAwAAAAA=&#10;" strokecolor="black [3040]" strokeweight="2.25pt"/>
                <v:line id="Gerade Verbindung 59" o:spid="_x0000_s1063" style="position:absolute;flip:x;visibility:visible;mso-wrap-style:square" from="34741,29296" to="34747,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Tj18MAAADbAAAADwAAAGRycy9kb3ducmV2LnhtbESP3YrCMBSE7wXfIRzBG7HpKi5ajbKI&#10;wi56Y9cHODSnP9iclCba+vYbYcHLYWa+YTa73tTiQa2rLCv4iGIQxJnVFRcKrr/H6RKE88gaa8uk&#10;4EkOdtvhYIOJth1f6JH6QgQIuwQVlN43iZQuK8mgi2xDHLzctgZ9kG0hdYtdgJtazuL4UxqsOCyU&#10;2NC+pOyW3o0CR/ezb7r9c3XK55P+JztcF3Ws1HjUf61BeOr9O/zf/tYKFit4fQ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U49fDAAAA2wAAAA8AAAAAAAAAAAAA&#10;AAAAoQIAAGRycy9kb3ducmV2LnhtbFBLBQYAAAAABAAEAPkAAACRAwAAAAA=&#10;" strokecolor="black [3040]" strokeweight="2.25pt"/>
                <v:line id="Gerade Verbindung 60" o:spid="_x0000_s1064" style="position:absolute;flip:x;visibility:visible;mso-wrap-style:square" from="33388,32325" to="34275,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KA970AAADbAAAADwAAAGRycy9kb3ducmV2LnhtbERPSwrCMBDdC94hjOBGNFVRtBpFREHR&#10;jZ8DDM3YFptJaaKttzcLweXj/ZfrxhTiTZXLLSsYDiIQxInVOacK7rd9fwbCeWSNhWVS8CEH61W7&#10;tcRY25ov9L76VIQQdjEqyLwvYyldkpFBN7AlceAetjLoA6xSqSusQ7gp5CiKptJgzqEhw5K2GSXP&#10;68socPQ6+7Lefuanx7jXHJPdfVJESnU7zWYBwlPj/+Kf+6AVTMP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XCgPe9AAAA2wAAAA8AAAAAAAAAAAAAAAAAoQIA&#10;AGRycy9kb3ducmV2LnhtbFBLBQYAAAAABAAEAPkAAACLAwAAAAA=&#10;" strokecolor="black [3040]" strokeweight="2.25pt"/>
                <v:line id="Gerade Verbindung 61" o:spid="_x0000_s1065" style="position:absolute;flip:x;visibility:visible;mso-wrap-style:square" from="32056,32325" to="32939,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4lbMMAAADbAAAADwAAAGRycy9kb3ducmV2LnhtbESP3YrCMBSE74V9h3AWvBGbqljWapRF&#10;dkHRG10f4NCc/mBzUppo69tvBMHLYWa+YVab3tTiTq2rLCuYRDEI4szqigsFl7/f8RcI55E11pZJ&#10;wYMcbNYfgxWm2nZ8ovvZFyJA2KWooPS+SaV0WUkGXWQb4uDltjXog2wLqVvsAtzUchrHiTRYcVgo&#10;saFtSdn1fDMKHN2Ovum2j8Uhn436ffZzmdexUsPP/nsJwlPv3+FXe6cVJBN4fg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OJWzDAAAA2wAAAA8AAAAAAAAAAAAA&#10;AAAAoQIAAGRycy9kb3ducmV2LnhtbFBLBQYAAAAABAAEAPkAAACRAwAAAAA=&#10;" strokecolor="black [3040]" strokeweight="2.25pt"/>
                <v:line id="Gerade Verbindung 62" o:spid="_x0000_s1066" style="position:absolute;visibility:visible;mso-wrap-style:square" from="32438,32323" to="32438,3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jccMAAADbAAAADwAAAGRycy9kb3ducmV2LnhtbESPQWsCMRSE74X+h/AEbzXrWqRsjSIV&#10;xR5rF+rxsXluFjcvSxLX1V9vCoUeh5n5hlmsBtuKnnxoHCuYTjIQxJXTDdcKyu/tyxuIEJE1to5J&#10;wY0CrJbPTwsstLvyF/WHWIsE4VCgAhNjV0gZKkMWw8R1xMk7OW8xJulrqT1eE9y2Ms+yubTYcFow&#10;2NGHoep8uFgFx50pq03tP19/smPe8+zs71gqNR4N63cQkYb4H/5r77WCeQ6/X9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FI3HDAAAA2wAAAA8AAAAAAAAAAAAA&#10;AAAAoQIAAGRycy9kb3ducmV2LnhtbFBLBQYAAAAABAAEAPkAAACRAwAAAAA=&#10;" strokecolor="black [3040]" strokeweight="2.25pt"/>
                <v:line id="Gerade Verbindung 63" o:spid="_x0000_s1067" style="position:absolute;flip:x y;visibility:visible;mso-wrap-style:square" from="15250,34215" to="32432,34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ciKMQAAADbAAAADwAAAGRycy9kb3ducmV2LnhtbESPQWvCQBSE74X+h+UVvNVNrdiSZiNF&#10;EHqyRKXQ20v2mYRm34bdNSb/visIHoeZ+YbJ1qPpxEDOt5YVvMwTEMSV1S3XCo6H7fM7CB+QNXaW&#10;ScFEHtb540OGqbYXLmjYh1pECPsUFTQh9KmUvmrIoJ/bnjh6J+sMhihdLbXDS4SbTi6SZCUNthwX&#10;Guxp01D1tz8bBW/yJKefkic7fLvlrvwtyqIelZo9jZ8fIAKN4R6+tb+0gtUrXL/EHy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ZyIoxAAAANsAAAAPAAAAAAAAAAAA&#10;AAAAAKECAABkcnMvZG93bnJldi54bWxQSwUGAAAAAAQABAD5AAAAkgMAAAAA&#10;" strokecolor="black [3040]" strokeweight="2.25pt"/>
                <v:line id="Gerade Verbindung 64" o:spid="_x0000_s1068" style="position:absolute;visibility:visible;mso-wrap-style:square" from="15249,10242" to="15249,3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AensMAAADbAAAADwAAAGRycy9kb3ducmV2LnhtbESPT2sCMRTE7wW/Q3hCbzXrH0RWo4hS&#10;aY/VBT0+Ns/N4uZlSdJ120/fFASPw8z8hlltetuIjnyoHSsYjzIQxKXTNVcKitP72wJEiMgaG8ek&#10;4IcCbNaDlxXm2t35i7pjrESCcMhRgYmxzaUMpSGLYeRa4uRdnbcYk/SV1B7vCW4bOcmyubRYc1ow&#10;2NLOUHk7flsFl4Mpyn3lP2fn7DLpeHrzv1go9Trst0sQkfr4DD/aH1rBfAb/X9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Hp7DAAAA2wAAAA8AAAAAAAAAAAAA&#10;AAAAoQIAAGRycy9kb3ducmV2LnhtbFBLBQYAAAAABAAEAPkAAACRAwAAAAA=&#10;" strokecolor="black [3040]" strokeweight="2.25pt"/>
                <v:shape id="Textfeld 5" o:spid="_x0000_s1069" type="#_x0000_t202" style="position:absolute;left:15096;top:31685;width:9245;height:2833;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MrsQA&#10;AADbAAAADwAAAGRycy9kb3ducmV2LnhtbESPQWvCQBSE7wX/w/IEb3VTwSDRVaS0INJaTIt4fGSf&#10;yWr2bciuGv+9WxA8DjPzDTNbdLYWF2q9cazgbZiAIC6cNlwq+Pv9fJ2A8AFZY+2YFNzIw2Lee5lh&#10;pt2Vt3TJQykihH2GCqoQmkxKX1Rk0Q9dQxy9g2sthijbUuoWrxFuazlKklRaNBwXKmzovaLilJ+t&#10;gmJpzc92nd/Sr126Pxr9PfnYaKUG/W45BRGoC8/wo73SCtIx/H+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HjK7EAAAA2wAAAA8AAAAAAAAAAAAAAAAAmAIAAGRycy9k&#10;b3ducmV2LnhtbFBLBQYAAAAABAAEAPUAAACJAwAAAAA=&#10;" filled="f" stroked="f" strokeweight=".5pt">
                  <v:textbox>
                    <w:txbxContent>
                      <w:p w:rsidR="00233176" w:rsidRDefault="00233176" w:rsidP="002D339A">
                        <w:r w:rsidRPr="002D339A">
                          <w:t>PWM</w:t>
                        </w:r>
                        <w:r>
                          <w:t xml:space="preserve"> </w:t>
                        </w:r>
                        <w:proofErr w:type="spellStart"/>
                        <w:r>
                          <w:t>output</w:t>
                        </w:r>
                        <w:proofErr w:type="spellEnd"/>
                      </w:p>
                    </w:txbxContent>
                  </v:textbox>
                </v:shape>
                <v:shape id="Textfeld 5" o:spid="_x0000_s1070" type="#_x0000_t202" style="position:absolute;left:36095;top:28066;width:6871;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YjMMAA&#10;AADbAAAADwAAAGRycy9kb3ducmV2LnhtbERPTYvCMBC9L/gfwgje1lQPRapRZFEQUReryB6HZrbN&#10;2kxKE7X++81B8Ph437NFZ2txp9YbxwpGwwQEceG04VLB+bT+nIDwAVlj7ZgUPMnDYt77mGGm3YOP&#10;dM9DKWII+wwVVCE0mZS+qMiiH7qGOHK/rrUYImxLqVt8xHBby3GSpNKi4dhQYUNfFRXX/GYVFEtr&#10;vo/b/JnuLunPn9H7yeqglRr0u+UURKAuvMUv90YrSOPY+CX+AD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QYjMMAAAADbAAAADwAAAAAAAAAAAAAAAACYAgAAZHJzL2Rvd25y&#10;ZXYueG1sUEsFBgAAAAAEAAQA9QAAAIUDAAAAAA==&#10;" filled="f" stroked="f" strokeweight=".5pt">
                  <v:textbox>
                    <w:txbxContent>
                      <w:p w:rsidR="00233176" w:rsidRDefault="00233176" w:rsidP="002D339A">
                        <w:r>
                          <w:t>Ethernet</w:t>
                        </w:r>
                      </w:p>
                    </w:txbxContent>
                  </v:textbox>
                </v:shape>
                <v:line id="Gerade Verbindung 69" o:spid="_x0000_s1071" style="position:absolute;visibility:visible;mso-wrap-style:square" from="34738,30502" to="47357,30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GxAMMAAADbAAAADwAAAGRycy9kb3ducmV2LnhtbESPQWsCMRSE7wX/Q3hCbzWrFdHVKNJi&#10;aY/VBT0+Ns/N4uZlSeK67a83hYLHYWa+YVab3jaiIx9qxwrGowwEcel0zZWC4rB7mYMIEVlj45gU&#10;/FCAzXrwtMJcuxt/U7ePlUgQDjkqMDG2uZShNGQxjFxLnLyz8xZjkr6S2uMtwW0jJ1k2kxZrTgsG&#10;W3ozVF72V6vg9GGK8r3yX9Njdpp0/Hrxv1go9Tzst0sQkfr4CP+3P7WC2QL+vqQf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hsQDDAAAA2wAAAA8AAAAAAAAAAAAA&#10;AAAAoQIAAGRycy9kb3ducmV2LnhtbFBLBQYAAAAABAAEAPkAAACRAwAAAAA=&#10;" strokecolor="black [3040]" strokeweight="2.25pt"/>
                <v:line id="Gerade Verbindung 70" o:spid="_x0000_s1072" style="position:absolute;flip:x y;visibility:visible;mso-wrap-style:square" from="47339,14954" to="47354,3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qgsAAAADbAAAADwAAAGRycy9kb3ducmV2LnhtbERPTWvCQBC9F/wPywi91Y2ltBJdRYRC&#10;Ty2xInibZMckmJ0Nu9uY/PvOodDj431vdqPr1EAhtp4NLBcZKOLK25ZrA6fv96cVqJiQLXaeycBE&#10;EXbb2cMGc+vvXNBwTLWSEI45GmhS6nOtY9WQw7jwPbFwVx8cJoGh1jbgXcJdp5+z7FU7bFkaGuzp&#10;0FB1O/44A2/6qqdzyZMfvsLLZ3kpyqIejXmcj/s1qERj+hf/uT+s+GS9fJEfo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sKoLAAAAA2wAAAA8AAAAAAAAAAAAAAAAA&#10;oQIAAGRycy9kb3ducmV2LnhtbFBLBQYAAAAABAAEAPkAAACOAwAAAAA=&#10;" strokecolor="black [3040]" strokeweight="2.25pt"/>
                <v:line id="Gerade Verbindung 71" o:spid="_x0000_s1073" style="position:absolute;visibility:visible;mso-wrap-style:square" from="47244,15049" to="51720,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4r28MAAADbAAAADwAAAGRycy9kb3ducmV2LnhtbESPQWsCMRSE7wX/Q3hCbzWrliqrUUSx&#10;tMfqgh4fm+dmcfOyJHHd9tc3hYLHYWa+YZbr3jaiIx9qxwrGowwEcel0zZWC4rh/mYMIEVlj45gU&#10;fFOA9WrwtMRcuzt/UXeIlUgQDjkqMDG2uZShNGQxjFxLnLyL8xZjkr6S2uM9wW0jJ1n2Ji3WnBYM&#10;trQ1VF4PN6vg/G6Kclf5z9dTdp50PL36HyyUeh72mwWISH18hP/bH1rBbAx/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OK9vDAAAA2wAAAA8AAAAAAAAAAAAA&#10;AAAAoQIAAGRycy9kb3ducmV2LnhtbFBLBQYAAAAABAAEAPkAAACRAwAAAAA=&#10;" strokecolor="black [3040]" strokeweight="2.25pt"/>
                <v:line id="Gerade Verbindung 74" o:spid="_x0000_s1074" style="position:absolute;visibility:visible;mso-wrap-style:square" from="16348,10373" to="16349,21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mIQ8MAAADbAAAADwAAAGRycy9kb3ducmV2LnhtbESPQWsCMRSE7wX/Q3hCbzWrlSqrUaTF&#10;Uo/VBT0+Ns/N4uZlSeK67a83hYLHYWa+YZbr3jaiIx9qxwrGowwEcel0zZWC4rB9mYMIEVlj45gU&#10;/FCA9WrwtMRcuxt/U7ePlUgQDjkqMDG2uZShNGQxjFxLnLyz8xZjkr6S2uMtwW0jJ1n2Ji3WnBYM&#10;tvRuqLzsr1bB6dMU5Ufld9Njdpp0/Hrxv1go9TzsNwsQkfr4CP+3v7SC2RT+vqQf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5iEPDAAAA2wAAAA8AAAAAAAAAAAAA&#10;AAAAoQIAAGRycy9kb3ducmV2LnhtbFBLBQYAAAAABAAEAPkAAACRAwAAAAA=&#10;" strokecolor="black [3040]" strokeweight="2.25pt"/>
                <v:line id="Gerade Verbindung 75" o:spid="_x0000_s1075" style="position:absolute;flip:x;visibility:visible;mso-wrap-style:square" from="30912,15361" to="30943,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y1ssQAAADbAAAADwAAAGRycy9kb3ducmV2LnhtbESP0WrCQBRE3wv+w3ILvpS6UdG2qWsQ&#10;UbDoi9YPuGSvSWj2btjdmPj3riD0cZiZM8wi600truR8ZVnBeJSAIM6trrhQcP7dvn+C8AFZY22Z&#10;FNzIQ7YcvCww1bbjI11PoRARwj5FBWUITSqlz0sy6Ee2IY7exTqDIUpXSO2wi3BTy0mSzKXBiuNC&#10;iQ2tS8r/Tq1R4Kk9hKZb3772l+lb/5NvzrM6UWr42q++QQTqw3/42d5pBR8z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LWyxAAAANsAAAAPAAAAAAAAAAAA&#10;AAAAAKECAABkcnMvZG93bnJldi54bWxQSwUGAAAAAAQABAD5AAAAkgMAAAAA&#10;" strokecolor="black [3040]" strokeweight="2.25pt"/>
                <v:line id="Gerade Verbindung 76" o:spid="_x0000_s1076" style="position:absolute;flip:x;visibility:visible;mso-wrap-style:square" from="16422,21977" to="30912,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4rxcUAAADbAAAADwAAAGRycy9kb3ducmV2LnhtbESP3WrCQBSE7wu+w3IEb4rZVKnVNKsU&#10;acHS3lTzAIfsyQ/Nng3ZNT9v7wqFXg4z8w2THkbTiJ46V1tW8BTFIIhzq2suFWSXj+UWhPPIGhvL&#10;pGAiB4f97CHFRNuBf6g/+1IECLsEFVTet4mULq/IoItsSxy8wnYGfZBdKXWHQ4CbRq7ieCMN1hwW&#10;KmzpWFH+e74aBY6u374djtPuq1g/jp/5e/bcxEot5uPbKwhPo/8P/7VPWsHLBu5fwg+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4rxcUAAADbAAAADwAAAAAAAAAA&#10;AAAAAAChAgAAZHJzL2Rvd25yZXYueG1sUEsFBgAAAAAEAAQA+QAAAJMDAAAAAA==&#10;" strokecolor="black [3040]" strokeweight="2.25pt"/>
                <v:rect id="Rechteck 82" o:spid="_x0000_s1077" style="position:absolute;left:29886;top:882;width:11267;height:7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line id="Gerade Verbindung 83" o:spid="_x0000_s1078" style="position:absolute;flip:x y;visibility:visible;mso-wrap-style:square" from="20145,1952" to="29886,1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vE0sQAAADbAAAADwAAAGRycy9kb3ducmV2LnhtbESPzWrDMBCE74G+g9hCboncJqTBtRJK&#10;odBTgpNQ6G1trX+otTKS6thvHxUKOQ4z8w2T7UfTiYGcby0reFomIIhLq1uuFVzOH4stCB+QNXaW&#10;ScFEHva7h1mGqbZXzmk4hVpECPsUFTQh9KmUvmzIoF/anjh6lXUGQ5SultrhNcJNJ5+TZCMNthwX&#10;GuzpvaHy5/RrFLzISk5fBU92OLr1ofjOi7welZo/jm+vIAKN4R7+b39qBdsV/H2JP0D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a8TSxAAAANsAAAAPAAAAAAAAAAAA&#10;AAAAAKECAABkcnMvZG93bnJldi54bWxQSwUGAAAAAAQABAD5AAAAkgMAAAAA&#10;" strokecolor="black [3040]" strokeweight="2.25pt"/>
                <v:shape id="Textfeld 5" o:spid="_x0000_s1079" type="#_x0000_t202" style="position:absolute;left:30033;top:906;width:8370;height:28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233176" w:rsidRDefault="00233176" w:rsidP="002D339A">
                        <w:r>
                          <w:rPr>
                            <w:szCs w:val="22"/>
                          </w:rPr>
                          <w:t>Evaluator B</w:t>
                        </w:r>
                      </w:p>
                    </w:txbxContent>
                  </v:textbox>
                </v:shape>
                <v:line id="Gerade Verbindung 85" o:spid="_x0000_s1080" style="position:absolute;flip:x y;visibility:visible;mso-wrap-style:square" from="20128,2755" to="29862,2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5PcQAAADbAAAADwAAAGRycy9kb3ducmV2LnhtbESPzWrDMBCE74G+g9hCbonckqTBtRJK&#10;odBTgpNQ6G1trX+otTKS6thvHxUKOQ4z8w2T7UfTiYGcby0reFomIIhLq1uuFVzOH4stCB+QNXaW&#10;ScFEHva7h1mGqbZXzmk4hVpECPsUFTQh9KmUvmzIoF/anjh6lXUGQ5SultrhNcJNJ5+TZCMNthwX&#10;GuzpvaHy5/RrFLzISk5fBU92OLrVofjOi7welZo/jm+vIAKN4R7+b39qBds1/H2JP0D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k9xAAAANsAAAAPAAAAAAAAAAAA&#10;AAAAAKECAABkcnMvZG93bnJldi54bWxQSwUGAAAAAAQABAD5AAAAkgMAAAAA&#10;" strokecolor="black [3040]" strokeweight="2.25pt"/>
                <v:shape id="Textfeld 5" o:spid="_x0000_s1081" type="#_x0000_t202" style="position:absolute;left:1100;top:610;width:14701;height:28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233176" w:rsidRDefault="00233176" w:rsidP="001E3C1F">
                        <w:proofErr w:type="spellStart"/>
                        <w:r w:rsidRPr="001E3C1F">
                          <w:t>Temperature</w:t>
                        </w:r>
                        <w:proofErr w:type="spellEnd"/>
                        <w:r>
                          <w:t xml:space="preserve"> </w:t>
                        </w:r>
                        <w:proofErr w:type="spellStart"/>
                        <w:r w:rsidRPr="002D339A">
                          <w:t>chamber</w:t>
                        </w:r>
                        <w:proofErr w:type="spellEnd"/>
                      </w:p>
                    </w:txbxContent>
                  </v:textbox>
                </v:shape>
                <v:shape id="Textfeld 5" o:spid="_x0000_s1082" type="#_x0000_t202" style="position:absolute;left:30738;top:20790;width:7874;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FysEA&#10;AADbAAAADwAAAGRycy9kb3ducmV2LnhtbERPz2vCMBS+C/sfwhN209QdSqlGEXEwxnRYRTw+mmcb&#10;bV5Kk2n975eD4PHj+z1b9LYRN+q8caxgMk5AEJdOG64UHPafowyED8gaG8ek4EEeFvO3wQxz7e68&#10;o1sRKhFD2OeooA6hzaX0ZU0W/di1xJE7u85iiLCrpO7wHsNtIz+SJJUWDceGGlta1VReiz+roFxa&#10;87v7Lh7pzzE9XYzeZOutVup92C+nIAL14SV+ur+0giyOjV/i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KxcrBAAAA2wAAAA8AAAAAAAAAAAAAAAAAmAIAAGRycy9kb3du&#10;cmV2LnhtbFBLBQYAAAAABAAEAPUAAACGAwAAAAA=&#10;" filled="f" stroked="f" strokeweight=".5pt">
                  <v:textbox>
                    <w:txbxContent>
                      <w:p w:rsidR="00233176" w:rsidRDefault="00233176" w:rsidP="001E3C1F">
                        <w:r>
                          <w:t>NI Series 2</w:t>
                        </w:r>
                      </w:p>
                    </w:txbxContent>
                  </v:textbox>
                </v:shape>
                <v:shape id="Textfeld 5" o:spid="_x0000_s1083" type="#_x0000_t202" style="position:absolute;left:26006;top:26796;width:13418;height:28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gUcUA&#10;AADbAAAADwAAAGRycy9kb3ducmV2LnhtbESPQWvCQBSE74X+h+UVems29RBidBUpLUjRimkRj4/s&#10;M9k2+zZkV43/3i0IHoeZ+YaZzgfbihP13jhW8JqkIIgrpw3XCn6+P15yED4ga2wdk4ILeZjPHh+m&#10;WGh35i2dylCLCGFfoIImhK6Q0lcNWfSJ64ijd3C9xRBlX0vd4znCbStHaZpJi4bjQoMdvTVU/ZVH&#10;q6BaWLPZfpaXbLXL9r9Gr/P3L63U89OwmIAINIR7+NZeagX5GP6/xB8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mBRxQAAANsAAAAPAAAAAAAAAAAAAAAAAJgCAABkcnMv&#10;ZG93bnJldi54bWxQSwUGAAAAAAQABAD1AAAAigMAAAAA&#10;" filled="f" stroked="f" strokeweight=".5pt">
                  <v:textbox>
                    <w:txbxContent>
                      <w:p w:rsidR="00233176" w:rsidRDefault="00233176" w:rsidP="001E3C1F">
                        <w:pPr>
                          <w:pStyle w:val="NormalWeb"/>
                          <w:spacing w:before="0" w:beforeAutospacing="0" w:after="0" w:afterAutospacing="0"/>
                        </w:pPr>
                        <w:r>
                          <w:rPr>
                            <w:rFonts w:eastAsia="Times New Roman"/>
                            <w:sz w:val="22"/>
                            <w:szCs w:val="22"/>
                          </w:rPr>
                          <w:t>LeCroy oscilloscope</w:t>
                        </w:r>
                      </w:p>
                    </w:txbxContent>
                  </v:textbox>
                </v:shape>
                <v:shape id="Textfeld 5" o:spid="_x0000_s1084" type="#_x0000_t202" style="position:absolute;left:15646;top:19665;width:15933;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fEcEA&#10;AADbAAAADwAAAGRycy9kb3ducmV2LnhtbERPz2vCMBS+C/sfwht401QPRTujiGwg4hSrDI+P5tlm&#10;a15KE7X+98tB8Pjx/Z4tOluLG7XeOFYwGiYgiAunDZcKTsevwQSED8gaa8ek4EEeFvO33gwz7e58&#10;oFseShFD2GeooAqhyaT0RUUW/dA1xJG7uNZiiLAtpW7xHsNtLcdJkkqLhmNDhQ2tKir+8qtVUCyt&#10;2R82+SPd/qTnX6O/J587rVT/vVt+gAjUhZf46V5rBdO4Pn6JP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lXxHBAAAA2wAAAA8AAAAAAAAAAAAAAAAAmAIAAGRycy9kb3du&#10;cmV2LnhtbFBLBQYAAAAABAAEAPUAAACGAwAAAAA=&#10;" filled="f" stroked="f" strokeweight=".5pt">
                  <v:textbox>
                    <w:txbxContent>
                      <w:p w:rsidR="00233176" w:rsidRDefault="00233176" w:rsidP="001E3C1F">
                        <w:proofErr w:type="spellStart"/>
                        <w:r>
                          <w:t>Analogue</w:t>
                        </w:r>
                        <w:proofErr w:type="spellEnd"/>
                        <w:r>
                          <w:t xml:space="preserve"> </w:t>
                        </w:r>
                        <w:proofErr w:type="spellStart"/>
                        <w:r>
                          <w:t>voltage</w:t>
                        </w:r>
                        <w:proofErr w:type="spellEnd"/>
                        <w:r>
                          <w:t xml:space="preserve"> </w:t>
                        </w:r>
                        <w:proofErr w:type="spellStart"/>
                        <w:r>
                          <w:t>output</w:t>
                        </w:r>
                        <w:proofErr w:type="spellEnd"/>
                      </w:p>
                    </w:txbxContent>
                  </v:textbox>
                </v:shape>
                <v:shape id="Textfeld 5" o:spid="_x0000_s1085" type="#_x0000_t202" style="position:absolute;left:55486;top:8952;width:9569;height:48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6isQA&#10;AADbAAAADwAAAGRycy9kb3ducmV2LnhtbESPQWvCQBSE7wX/w/KE3urGHoJGVxFpoZSqmIp4fGSf&#10;yWr2bchuNf57VxB6HGbmG2Y672wtLtR641jBcJCAIC6cNlwq2P1+vo1A+ICssXZMCm7kYT7rvUwx&#10;0+7KW7rkoRQRwj5DBVUITSalLyqy6AeuIY7e0bUWQ5RtKXWL1wi3tXxPklRaNBwXKmxoWVFxzv+s&#10;gmJhzWb7nd/Sn316OBm9Gn2stVKv/W4xARGoC//hZ/tLKxgP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p+orEAAAA2wAAAA8AAAAAAAAAAAAAAAAAmAIAAGRycy9k&#10;b3ducmV2LnhtbFBLBQYAAAAABAAEAPUAAACJAwAAAAA=&#10;" filled="f" stroked="f" strokeweight=".5pt">
                  <v:textbox>
                    <w:txbxContent>
                      <w:p w:rsidR="00233176" w:rsidRDefault="00233176" w:rsidP="001E3C1F">
                        <w:r>
                          <w:t xml:space="preserve">Laptop </w:t>
                        </w:r>
                      </w:p>
                      <w:p w:rsidR="00233176" w:rsidRDefault="00233176" w:rsidP="001E3C1F">
                        <w:proofErr w:type="spellStart"/>
                        <w:r>
                          <w:t>with</w:t>
                        </w:r>
                        <w:proofErr w:type="spellEnd"/>
                        <w:r>
                          <w:t xml:space="preserve"> MATLAB</w:t>
                        </w:r>
                      </w:p>
                    </w:txbxContent>
                  </v:textbox>
                </v:shape>
                <v:line id="Gerade Verbindung 92" o:spid="_x0000_s1086" style="position:absolute;flip:x;visibility:visible;mso-wrap-style:square" from="16350,10134" to="17849,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LHscMAAADbAAAADwAAAGRycy9kb3ducmV2LnhtbESP0WrCQBRE3wX/YbmFvkjdVajU6Cpi&#10;MRQRgmk/4JK9JqHZuyG7NfHvu4Lg4zAzZ5j1drCNuFLna8caZlMFgrhwpuZSw8/34e0DhA/IBhvH&#10;pOFGHrab8WiNiXE9n+mah1JECPsENVQhtImUvqjIop+6ljh6F9dZDFF2pTQd9hFuGzlXaiEt1hwX&#10;KmxpX1Hxm/9ZDTKTy2OpDnZSNNktTZV/P316rV9fht0KRKAhPMOP9pfRsJzD/Uv8AX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Cx7HDAAAA2wAAAA8AAAAAAAAAAAAA&#10;AAAAoQIAAGRycy9kb3ducmV2LnhtbFBLBQYAAAAABAAEAPkAAACRAwAAAAA=&#10;" strokecolor="red" strokeweight="2.25pt"/>
                <v:rect id="Rechteck 93" o:spid="_x0000_s1087" style="position:absolute;left:41785;top:906;width:3683;height:4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jUsQA&#10;AADbAAAADwAAAGRycy9kb3ducmV2LnhtbESPzWrDMBCE74G8g9hAb4ncF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Qo1LEAAAA2wAAAA8AAAAAAAAAAAAAAAAAmAIAAGRycy9k&#10;b3ducmV2LnhtbFBLBQYAAAAABAAEAPUAAACJAwAAAAA=&#10;" fillcolor="white [3201]" strokecolor="black [3200]" strokeweight="2pt"/>
                <v:rect id="Rechteck 94" o:spid="_x0000_s1088" style="position:absolute;left:43214;top:4997;width:995;height: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7JsQA&#10;AADbAAAADwAAAGRycy9kb3ducmV2LnhtbESPzWrDMBCE74G8g9hAb4ncU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OybEAAAA2wAAAA8AAAAAAAAAAAAAAAAAmAIAAGRycy9k&#10;b3ducmV2LnhtbFBLBQYAAAAABAAEAPUAAACJAwAAAAA=&#10;" fillcolor="white [3201]" strokecolor="black [3200]" strokeweight="2pt"/>
                <v:rect id="Rechteck 95" o:spid="_x0000_s1089" style="position:absolute;left:41785;top:5844;width:368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vcQA&#10;AADbAAAADwAAAGRycy9kb3ducmV2LnhtbESPzWrDMBCE74G8g9hAb4ncQE3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nr3EAAAA2wAAAA8AAAAAAAAAAAAAAAAAmAIAAGRycy9k&#10;b3ducmV2LnhtbFBLBQYAAAAABAAEAPUAAACJAwAAAAA=&#10;" fillcolor="white [3201]" strokecolor="black [3200]" strokeweight="2pt"/>
                <v:shape id="Parallelogram 3" o:spid="_x0000_s1090" type="#_x0000_t7" style="position:absolute;left:41785;top:6758;width:4094;height:133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u8EA&#10;AADaAAAADwAAAGRycy9kb3ducmV2LnhtbESPT2sCMRTE74LfITzBm2b9g8rWKFoQirfa4vmxed1s&#10;u3lZk1TTb28KgsdhZn7DrLfJtuJKPjSOFUzGBQjiyumGawWfH4fRCkSIyBpbx6TgjwJsN/3eGkvt&#10;bvxO11OsRYZwKFGBibErpQyVIYth7Dri7H05bzFm6WupPd4y3LZyWhQLabHhvGCwo1dD1c/p1ypo&#10;vrXX+/Z4ScvzvDKz4+KM6aLUcJB2LyAipfgMP9pvWsEM/q/kG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C/rvBAAAA2gAAAA8AAAAAAAAAAAAAAAAAmAIAAGRycy9kb3du&#10;cmV2LnhtbFBLBQYAAAAABAAEAPUAAACGAwAAAAA=&#10;" adj="2596" fillcolor="white [3201]" strokecolor="black [3200]" strokeweight="2pt"/>
                <v:shape id="Textfeld 5" o:spid="_x0000_s1091" type="#_x0000_t202" style="position:absolute;left:41156;top:603;width:4312;height:28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233176" w:rsidRDefault="00233176" w:rsidP="0058240F">
                        <w:r>
                          <w:t>HMI</w:t>
                        </w:r>
                      </w:p>
                    </w:txbxContent>
                  </v:textbox>
                </v:shape>
                <v:line id="Straight Connector 7" o:spid="_x0000_s1092" style="position:absolute;visibility:visible;mso-wrap-style:square" from="41039,2774" to="41750,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lYsIAAADaAAAADwAAAGRycy9kb3ducmV2LnhtbESPQWsCMRSE74X+h/AK3rpZrbSyGqVU&#10;KvZYXajHx+a5Wdy8LElcV399Uyh4HGbmG2axGmwrevKhcaxgnOUgiCunG64VlPvP5xmIEJE1to5J&#10;wZUCrJaPDwsstLvwN/W7WIsE4VCgAhNjV0gZKkMWQ+Y64uQdnbcYk/S11B4vCW5bOcnzV2mx4bRg&#10;sKMPQ9Vpd7YKDhtTVuvaf01/8sOk55eTv2Gp1OhpeJ+DiDTEe/i/vdU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AElYsIAAADaAAAADwAAAAAAAAAAAAAA&#10;AAChAgAAZHJzL2Rvd25yZXYueG1sUEsFBgAAAAAEAAQA+QAAAJADAAAAAA==&#10;" strokecolor="black [3040]" strokeweight="2.25pt"/>
                <v:rect id="Rechteck 45" o:spid="_x0000_s1093" style="position:absolute;left:24573;top:3439;width:3245;height:324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iBsEA&#10;AADbAAAADwAAAGRycy9kb3ducmV2LnhtbERPPWvDMBDdA/0P4grdEtkZgu1GCaFQyBJSux3a7WJd&#10;LBPrZCzFdvvrq6HQ8fG+t/vZdmKkwbeOFaSrBARx7XTLjYKP99dlBsIHZI2dY1LwTR72u4fFFgvt&#10;Ji5prEIjYgj7AhWYEPpCSl8bsuhXrieO3NUNFkOEQyP1gFMMt51cJ8lGWmw5Nhjs6cVQfavuVkH5&#10;qd8u3ASazskPntI8M92XV+rpcT48gwg0h3/xn/uoFeRxbPwSf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cYgbBAAAA2wAAAA8AAAAAAAAAAAAAAAAAmAIAAGRycy9kb3du&#10;cmV2LnhtbFBLBQYAAAAABAAEAPUAAACGAwAAAAA=&#10;" fillcolor="white [3201]" strokecolor="black [3200]" strokeweight="2pt">
                  <v:textbox>
                    <w:txbxContent>
                      <w:p w:rsidR="00233176" w:rsidRDefault="00233176" w:rsidP="00980042">
                        <w:pPr>
                          <w:pStyle w:val="NormalWeb"/>
                          <w:spacing w:before="0" w:beforeAutospacing="0" w:after="0" w:afterAutospacing="0"/>
                        </w:pPr>
                        <w:r>
                          <w:rPr>
                            <w:rFonts w:eastAsia="Times New Roman"/>
                            <w:sz w:val="22"/>
                            <w:szCs w:val="22"/>
                          </w:rPr>
                          <w:t> </w:t>
                        </w:r>
                      </w:p>
                    </w:txbxContent>
                  </v:textbox>
                </v:rect>
                <v:line id="Straight Connector 9" o:spid="_x0000_s1094" style="position:absolute;visibility:visible;mso-wrap-style:square" from="23123,5586" to="23153,8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N52sEAAADaAAAADwAAAGRycy9kb3ducmV2LnhtbESPzarCMBSE94LvEI7gTlPFK1qNIoLQ&#10;hYtbf/bH5thWm5PSRK1vby5ccDnMzDfMct2aSjypcaVlBaNhBII4s7rkXMHpuBvMQDiPrLGyTAre&#10;5GC96naWGGv74pSeB5+LAGEXo4LC+zqW0mUFGXRDWxMH72obgz7IJpe6wVeAm0qOo2gqDZYcFgqs&#10;aVtQdj88jIKfye6c/Kaz0S1K8v0l9XLyGEul+r12swDhqfXf8H870Qrm8Hcl3AC5+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3nawQAAANoAAAAPAAAAAAAAAAAAAAAA&#10;AKECAABkcnMvZG93bnJldi54bWxQSwUGAAAAAAQABAD5AAAAjwMAAAAA&#10;" strokecolor="black [3040]" strokeweight="2.25pt">
                  <v:stroke dashstyle="3 1"/>
                </v:line>
                <v:line id="Straight Connector 10" o:spid="_x0000_s1095" style="position:absolute;flip:x;visibility:visible;mso-wrap-style:square" from="23189,5536" to="2472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z898QAAADbAAAADwAAAGRycy9kb3ducmV2LnhtbESPQWvCQBCF7wX/wzKCF9GNImKjawhC&#10;aW6h2h56G7LTJDQ7G7Krxn/vHAq9zfDevPfNIRtdp240hNazgdUyAUVcedtybeDz8rbYgQoR2WLn&#10;mQw8KEB2nLwcMLX+zh90O8daSQiHFA00Mfap1qFqyGFY+p5YtB8/OIyyDrW2A94l3HV6nSRb7bBl&#10;aWiwp1ND1e/56gzskjD/mrflyj4273lXFnZrv1+NmU3HfA8q0hj/zX/XhRV8oZdfZAB9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Pz3xAAAANsAAAAPAAAAAAAAAAAA&#10;AAAAAKECAABkcnMvZG93bnJldi54bWxQSwUGAAAAAAQABAD5AAAAkgMAAAAA&#10;" strokecolor="black [3040]" strokeweight="2.25pt">
                  <v:stroke dashstyle="3 1"/>
                </v:line>
                <v:shape id="Textfeld 5" o:spid="_x0000_s1096" type="#_x0000_t202" style="position:absolute;left:24310;top:3546;width:3836;height:31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233176" w:rsidRPr="00980042" w:rsidRDefault="00233176" w:rsidP="00980042">
                        <w:pPr>
                          <w:pStyle w:val="NormalWeb"/>
                          <w:spacing w:before="0" w:beforeAutospacing="0" w:after="0" w:afterAutospacing="0"/>
                          <w:rPr>
                            <w:rFonts w:eastAsia="Times New Roman"/>
                            <w:sz w:val="22"/>
                            <w:szCs w:val="22"/>
                            <w:lang w:val="fr-CH"/>
                          </w:rPr>
                        </w:pPr>
                        <w:r>
                          <w:rPr>
                            <w:rFonts w:eastAsia="Times New Roman"/>
                            <w:sz w:val="22"/>
                            <w:szCs w:val="22"/>
                            <w:lang w:val="fr-CH"/>
                          </w:rPr>
                          <w:t>DC</w:t>
                        </w:r>
                      </w:p>
                    </w:txbxContent>
                  </v:textbox>
                </v:shape>
                <v:line id="Straight Connector 101" o:spid="_x0000_s1097" style="position:absolute;visibility:visible;mso-wrap-style:square" from="15763,4435" to="15778,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f7wMIAAADcAAAADwAAAGRycy9kb3ducmV2LnhtbERPPWvDMBDdA/0P4grdEsnBCcGNEkoh&#10;4KFD7bT71brabq2TsRTb/fdVIJDtHu/z9sfZdmKkwbeONSQrBYK4cqblWsPH+bTcgfAB2WDnmDT8&#10;kYfj4WGxx8y4iQsay1CLGMI+Qw1NCH0mpa8asuhXrieO3LcbLIYIh1qaAacYbju5VmorLbYcGxrs&#10;6bWh6re8WA2b9PSZvxe75Efl9dtXEWR6WUutnx7nl2cQgeZwF9/cuYnzVQLXZ+IF8vA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f7wMIAAADcAAAADwAAAAAAAAAAAAAA&#10;AAChAgAAZHJzL2Rvd25yZXYueG1sUEsFBgAAAAAEAAQA+QAAAJADAAAAAA==&#10;" strokecolor="black [3040]" strokeweight="2.25pt">
                  <v:stroke dashstyle="3 1"/>
                </v:line>
                <v:line id="Straight Connector 102" o:spid="_x0000_s1098" style="position:absolute;flip:x y;visibility:visible;mso-wrap-style:square" from="15798,4552" to="24511,4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9dEMIAAADcAAAADwAAAGRycy9kb3ducmV2LnhtbERP32vCMBB+F/Y/hBvsTZMVJtIZZQyE&#10;gg9aHQzfjuaWljWXkkTb/feLMNjbfXw/b72dXC9uFGLnWcPzQoEgbrzp2Gr4OO/mKxAxIRvsPZOG&#10;H4qw3TzM1lgaP3JNt1OyIodwLFFDm9JQShmblhzGhR+IM/flg8OUYbDSBBxzuOtlodRSOuw4N7Q4&#10;0HtLzffp6jR4dbxU4bJ8kVZ+2n2s3eG6d1o/PU5vryASTelf/OeuTJ6vCrg/ky+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9dEMIAAADcAAAADwAAAAAAAAAAAAAA&#10;AAChAgAAZHJzL2Rvd25yZXYueG1sUEsFBgAAAAAEAAQA+QAAAJADAAAAAA==&#10;" strokecolor="black [3040]" strokeweight="2.25pt">
                  <v:stroke dashstyle="3 1"/>
                </v:line>
                <v:line id="Gerade Verbindung 76" o:spid="_x0000_s1099" style="position:absolute;visibility:visible;mso-wrap-style:square" from="29260,15361" to="29297,2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ijcQAAADbAAAADwAAAGRycy9kb3ducmV2LnhtbESPUWvCMBSF3wf+h3AHe5vpRGStTWUK&#10;gjCG6Aa+XpNrW9fclCbT7N8vwsDHwznnO5xyEW0nLjT41rGCl3EGglg703Kt4Otz/fwKwgdkg51j&#10;UvBLHhbV6KHEwrgr7+iyD7VIEPYFKmhC6AspvW7Ioh+7njh5JzdYDEkOtTQDXhPcdnKSZTNpseW0&#10;0GBPq4b09/7HKjic8+M2ttpM+bh7n258/NDLpVJPj/FtDiJQDPfwf3tjFOQzuH1JP0B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8GKNxAAAANsAAAAPAAAAAAAAAAAA&#10;AAAAAKECAABkcnMvZG93bnJldi54bWxQSwUGAAAAAAQABAD5AAAAkgMAAAAA&#10;" strokecolor="red" strokeweight="2.25pt"/>
                <v:line id="Gerade Verbindung 76" o:spid="_x0000_s1100" style="position:absolute;flip:x;visibility:visible;mso-wrap-style:square" from="17775,20375" to="29303,2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VkKcMAAADbAAAADwAAAGRycy9kb3ducmV2LnhtbESP3YrCMBSE7wXfIRzBG1kThdW1axRx&#10;UUSE4s8DHJqzbbE5KU1W69tvBMHLYWa+YebL1lbiRo0vHWsYDRUI4syZknMNl/Pm4wuED8gGK8ek&#10;4UEelotuZ46JcXc+0u0UchEh7BPUUIRQJ1L6rCCLfuhq4uj9usZiiLLJpWnwHuG2kmOlJtJiyXGh&#10;wJrWBWXX05/VIFM52+dqYwdZlT62W+U/Dz9e636vXX2DCNSGd/jV3hkNsyk8v8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1ZCnDAAAA2wAAAA8AAAAAAAAAAAAA&#10;AAAAoQIAAGRycy9kb3ducmV2LnhtbFBLBQYAAAAABAAEAPkAAACRAwAAAAA=&#10;" strokecolor="red" strokeweight="2.25pt"/>
                <v:line id="Gerade Verbindung 74" o:spid="_x0000_s1101" style="position:absolute;visibility:visible;mso-wrap-style:square" from="17815,10241" to="17815,20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2/8QAAADbAAAADwAAAGRycy9kb3ducmV2LnhtbESPUWvCMBSF34X9h3AHvmm6IWI7Y1kH&#10;A0GGqIO9XpO7tltzU5pMs39vBMHHwznnO5xlGW0nTjT41rGCp2kGglg703Kt4PPwPlmA8AHZYOeY&#10;FPyTh3L1MFpiYdyZd3Tah1okCPsCFTQh9IWUXjdk0U9dT5y8bzdYDEkOtTQDnhPcdvI5y+bSYstp&#10;ocGe3hrSv/s/q+DrJz9uY6vNjI+7zWzt44euKqXGj/H1BUSgGO7hW3ttFOQ5XL+k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b/b/xAAAANsAAAAPAAAAAAAAAAAA&#10;AAAAAKECAABkcnMvZG93bnJldi54bWxQSwUGAAAAAAQABAD5AAAAkgMAAAAA&#10;" strokecolor="red" strokeweight="2.25pt"/>
                <v:shape id="Textfeld 5" o:spid="_x0000_s1102" type="#_x0000_t202" style="position:absolute;left:20913;top:14182;width:7252;height:579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dQccIA&#10;AADcAAAADwAAAGRycy9kb3ducmV2LnhtbERP32vCMBB+H/g/hBN8m+kUilSjyNhAZHPYDfHxaM42&#10;2lxKE7X+92Yg+HYf38+bLTpbiwu13jhW8DZMQBAXThsuFfz9fr5OQPiArLF2TApu5GEx773MMNPu&#10;ylu65KEUMYR9hgqqEJpMSl9UZNEPXUMcuYNrLYYI21LqFq8x3NZylCSptGg4NlTY0HtFxSk/WwXF&#10;0pqf7Tq/pV+7dH80+nvysdFKDfrdcgoiUBee4od7peP8ZAz/z8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1BxwgAAANwAAAAPAAAAAAAAAAAAAAAAAJgCAABkcnMvZG93&#10;bnJldi54bWxQSwUGAAAAAAQABAD1AAAAhwMAAAAA&#10;" filled="f" stroked="f" strokeweight=".5pt">
                  <v:textbox>
                    <w:txbxContent>
                      <w:p w:rsidR="00233176" w:rsidRDefault="00233176" w:rsidP="00233176">
                        <w:proofErr w:type="spellStart"/>
                        <w:r>
                          <w:t>Analogue</w:t>
                        </w:r>
                        <w:proofErr w:type="spellEnd"/>
                      </w:p>
                      <w:p w:rsidR="00233176" w:rsidRDefault="00233176" w:rsidP="00233176">
                        <w:proofErr w:type="spellStart"/>
                        <w:r>
                          <w:t>current</w:t>
                        </w:r>
                        <w:proofErr w:type="spellEnd"/>
                      </w:p>
                      <w:p w:rsidR="00233176" w:rsidRDefault="00233176" w:rsidP="00233176">
                        <w:proofErr w:type="spellStart"/>
                        <w:r>
                          <w:t>output</w:t>
                        </w:r>
                        <w:proofErr w:type="spellEnd"/>
                      </w:p>
                      <w:p w:rsidR="00233176" w:rsidRDefault="00233176" w:rsidP="00233176"/>
                    </w:txbxContent>
                  </v:textbox>
                </v:shape>
                <v:line id="Gerade Verbindung 71" o:spid="_x0000_s1103" style="position:absolute;flip:y;visibility:visible;mso-wrap-style:square" from="39414,13420" to="51234,1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kPsEAAADcAAAADwAAAGRycy9kb3ducmV2LnhtbERP24rCMBB9F/Yfwiz4IjZVsazVKIvs&#10;gqIvun7A0Ewv2ExKE239+40g+DaHc53Vpje1uFPrKssKJlEMgjizuuJCweXvd/wFwnlkjbVlUvAg&#10;B5v1x2CFqbYdn+h+9oUIIexSVFB636RSuqwkgy6yDXHgctsa9AG2hdQtdiHc1HIax4k0WHFoKLGh&#10;bUnZ9XwzChzdjr7pto/FIZ+N+n32c5nXsVLDz/57CcJT79/il3unw/xJAs9nwgV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KQ+wQAAANwAAAAPAAAAAAAAAAAAAAAA&#10;AKECAABkcnMvZG93bnJldi54bWxQSwUGAAAAAAQABAD5AAAAjwMAAAAA&#10;" strokecolor="black [3040]" strokeweight="2.25pt"/>
                <v:shape id="Gerade Verbindung mit Pfeil 36" o:spid="_x0000_s1104" type="#_x0000_t32" style="position:absolute;left:22581;top:12728;width:743;height: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VEU8YAAADcAAAADwAAAGRycy9kb3ducmV2LnhtbESPzWoCQRCE7wHfYWghtzjrHkJYHSUK&#10;IUISSFwfoLPT+4M7PevMRFefPn0I5NZNVVd9vVyPrldnCrHzbGA+y0ARV9523Bg4lC8PT6BiQrbY&#10;eyYDV4qwXk3ullhYf+EvOu9ToySEY4EG2pSGQutYteQwzvxALFrtg8Mka2i0DXiRcNfrPMsetcOO&#10;paHFgbYtVcf9jzNQ7z7Lj/r1enoPm++DP72VN8xvxtxPx+cFqERj+jf/Xe+s4OeCL8/IBH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1RFPGAAAA3AAAAA8AAAAAAAAA&#10;AAAAAAAAoQIAAGRycy9kb3ducmV2LnhtbFBLBQYAAAAABAAEAPkAAACUAwAAAAA=&#10;" strokecolor="red" strokeweight="2.25pt">
                  <v:stroke endarrow="block"/>
                </v:shape>
                <w10:anchorlock/>
              </v:group>
            </w:pict>
          </mc:Fallback>
        </mc:AlternateContent>
      </w:r>
    </w:p>
    <w:p w:rsidR="00A639DF" w:rsidRPr="00F42061" w:rsidRDefault="00A639DF" w:rsidP="00A639DF">
      <w:pPr>
        <w:pStyle w:val="Heading2"/>
        <w:rPr>
          <w:lang w:val="en-GB"/>
        </w:rPr>
      </w:pPr>
      <w:bookmarkStart w:id="101" w:name="_Toc374628461"/>
      <w:r w:rsidRPr="00F42061">
        <w:rPr>
          <w:lang w:val="en-GB"/>
        </w:rPr>
        <w:t xml:space="preserve">Supported </w:t>
      </w:r>
      <w:r w:rsidR="00601DAA" w:rsidRPr="00F42061">
        <w:rPr>
          <w:lang w:val="en-GB"/>
        </w:rPr>
        <w:t>sensors and suggested interfaces</w:t>
      </w:r>
      <w:bookmarkEnd w:id="101"/>
    </w:p>
    <w:p w:rsidR="006305E8" w:rsidRPr="00F42061" w:rsidRDefault="00601DAA" w:rsidP="006305E8">
      <w:pPr>
        <w:pStyle w:val="Heading3"/>
        <w:rPr>
          <w:lang w:val="en-GB"/>
        </w:rPr>
      </w:pPr>
      <w:bookmarkStart w:id="102" w:name="_Toc374628462"/>
      <w:r w:rsidRPr="00F42061">
        <w:rPr>
          <w:lang w:val="en-GB"/>
        </w:rPr>
        <w:t xml:space="preserve">Analogue: </w:t>
      </w:r>
      <w:r w:rsidR="006305E8" w:rsidRPr="00F42061">
        <w:rPr>
          <w:lang w:val="en-GB"/>
        </w:rPr>
        <w:t>Agilent multimeter</w:t>
      </w:r>
      <w:bookmarkEnd w:id="102"/>
    </w:p>
    <w:p w:rsidR="00173526" w:rsidRPr="00F42061" w:rsidRDefault="00C94764" w:rsidP="00173526">
      <w:pPr>
        <w:pStyle w:val="BodyText"/>
        <w:rPr>
          <w:lang w:val="en-GB"/>
        </w:rPr>
      </w:pPr>
      <w:r w:rsidRPr="00F42061">
        <w:rPr>
          <w:lang w:val="en-GB"/>
        </w:rPr>
        <w:t>For analogue signals, an Agilent multimeter with Ethernet connection is being used.</w:t>
      </w:r>
    </w:p>
    <w:p w:rsidR="006305E8" w:rsidRPr="00F42061" w:rsidRDefault="00601DAA" w:rsidP="006305E8">
      <w:pPr>
        <w:pStyle w:val="Heading3"/>
        <w:rPr>
          <w:lang w:val="en-GB"/>
        </w:rPr>
      </w:pPr>
      <w:bookmarkStart w:id="103" w:name="_Toc374628463"/>
      <w:r w:rsidRPr="00F42061">
        <w:rPr>
          <w:lang w:val="en-GB"/>
        </w:rPr>
        <w:t xml:space="preserve">CAN: </w:t>
      </w:r>
      <w:r w:rsidR="002637C3" w:rsidRPr="00F42061">
        <w:rPr>
          <w:lang w:val="en-GB"/>
        </w:rPr>
        <w:t>NI Series 2: CAN-PCMCIA-</w:t>
      </w:r>
      <w:r w:rsidR="006305E8" w:rsidRPr="00F42061">
        <w:rPr>
          <w:lang w:val="en-GB"/>
        </w:rPr>
        <w:t>Adapter</w:t>
      </w:r>
      <w:bookmarkEnd w:id="103"/>
    </w:p>
    <w:p w:rsidR="00173526" w:rsidRPr="00F42061" w:rsidRDefault="0097171F" w:rsidP="00173526">
      <w:pPr>
        <w:pStyle w:val="BodyText"/>
        <w:rPr>
          <w:lang w:val="en-GB"/>
        </w:rPr>
      </w:pPr>
      <w:r w:rsidRPr="00F42061">
        <w:rPr>
          <w:lang w:val="en-GB"/>
        </w:rPr>
        <w:t xml:space="preserve">The values of </w:t>
      </w:r>
      <w:r w:rsidR="00C94764" w:rsidRPr="00F42061">
        <w:rPr>
          <w:lang w:val="en-GB"/>
        </w:rPr>
        <w:t>sensors with CAN output can be analysed within MATLAB by means of a CAN-</w:t>
      </w:r>
      <w:r w:rsidR="002637C3" w:rsidRPr="00F42061">
        <w:rPr>
          <w:lang w:val="en-GB"/>
        </w:rPr>
        <w:t>PCMCIA</w:t>
      </w:r>
      <w:r w:rsidR="00C94764" w:rsidRPr="00F42061">
        <w:rPr>
          <w:lang w:val="en-GB"/>
        </w:rPr>
        <w:t xml:space="preserve">-Adapter, for example a </w:t>
      </w:r>
      <w:r w:rsidR="002637C3" w:rsidRPr="00F42061">
        <w:rPr>
          <w:lang w:val="en-GB"/>
        </w:rPr>
        <w:t>NI Series 2</w:t>
      </w:r>
      <w:r w:rsidR="00C94764" w:rsidRPr="00F42061">
        <w:rPr>
          <w:lang w:val="en-GB"/>
        </w:rPr>
        <w:t>-Adapter.</w:t>
      </w:r>
    </w:p>
    <w:p w:rsidR="006305E8" w:rsidRPr="00F42061" w:rsidRDefault="00601DAA" w:rsidP="006305E8">
      <w:pPr>
        <w:pStyle w:val="Heading3"/>
        <w:rPr>
          <w:lang w:val="en-GB"/>
        </w:rPr>
      </w:pPr>
      <w:bookmarkStart w:id="104" w:name="_Toc374628464"/>
      <w:r w:rsidRPr="00F42061">
        <w:rPr>
          <w:lang w:val="en-GB"/>
        </w:rPr>
        <w:t xml:space="preserve">PWM: </w:t>
      </w:r>
      <w:r w:rsidR="004313BE" w:rsidRPr="00F42061">
        <w:rPr>
          <w:szCs w:val="22"/>
          <w:lang w:val="en-GB"/>
        </w:rPr>
        <w:t>LeCroy 620Zi</w:t>
      </w:r>
      <w:r w:rsidR="006305E8" w:rsidRPr="00F42061">
        <w:rPr>
          <w:lang w:val="en-GB"/>
        </w:rPr>
        <w:t xml:space="preserve"> Oscillscope</w:t>
      </w:r>
      <w:bookmarkEnd w:id="104"/>
    </w:p>
    <w:p w:rsidR="004313BE" w:rsidRPr="00F42061" w:rsidRDefault="004313BE" w:rsidP="004313BE">
      <w:pPr>
        <w:pStyle w:val="BodyText"/>
        <w:rPr>
          <w:lang w:val="en-GB"/>
        </w:rPr>
      </w:pPr>
      <w:r w:rsidRPr="00F42061">
        <w:rPr>
          <w:lang w:val="en-GB"/>
        </w:rPr>
        <w:t>To measure the duty cycle of the PWM signal, a digital oscilloscope is used, a Teledyne LeCroy 620Zi.</w:t>
      </w:r>
    </w:p>
    <w:p w:rsidR="002E2BB8" w:rsidRPr="00F42061" w:rsidRDefault="002E2BB8" w:rsidP="002E2BB8">
      <w:pPr>
        <w:pStyle w:val="Heading3"/>
        <w:rPr>
          <w:lang w:val="en-GB"/>
        </w:rPr>
      </w:pPr>
      <w:bookmarkStart w:id="105" w:name="_Toc374628465"/>
      <w:r w:rsidRPr="00F42061">
        <w:rPr>
          <w:lang w:val="en-GB"/>
        </w:rPr>
        <w:t>LIN</w:t>
      </w:r>
      <w:bookmarkEnd w:id="105"/>
    </w:p>
    <w:p w:rsidR="002E2BB8" w:rsidRPr="00F42061" w:rsidRDefault="00480CFA" w:rsidP="002E2BB8">
      <w:pPr>
        <w:pStyle w:val="BodyText"/>
        <w:rPr>
          <w:lang w:val="en-GB"/>
        </w:rPr>
      </w:pPr>
      <w:r w:rsidRPr="00F42061">
        <w:rPr>
          <w:lang w:val="en-GB"/>
        </w:rPr>
        <w:t>As BFH does no</w:t>
      </w:r>
      <w:r w:rsidR="002E2BB8" w:rsidRPr="00F42061">
        <w:rPr>
          <w:lang w:val="en-GB"/>
        </w:rPr>
        <w:t>t have the necessary equipment to read from a LIN Bus, sensors with this interface are not supported</w:t>
      </w:r>
      <w:r w:rsidR="00C81021">
        <w:rPr>
          <w:lang w:val="en-GB"/>
        </w:rPr>
        <w:t xml:space="preserve"> at the moment</w:t>
      </w:r>
      <w:bookmarkStart w:id="106" w:name="_GoBack"/>
      <w:bookmarkEnd w:id="106"/>
      <w:r w:rsidR="002E2BB8" w:rsidRPr="00F42061">
        <w:rPr>
          <w:lang w:val="en-GB"/>
        </w:rPr>
        <w:t>.</w:t>
      </w:r>
    </w:p>
    <w:p w:rsidR="0011756B" w:rsidRPr="00F42061" w:rsidRDefault="00C06C1D" w:rsidP="0011756B">
      <w:pPr>
        <w:rPr>
          <w:b/>
          <w:noProof/>
          <w:sz w:val="24"/>
          <w:lang w:val="en-GB"/>
        </w:rPr>
      </w:pPr>
      <w:r w:rsidRPr="00F42061">
        <w:rPr>
          <w:lang w:val="en-GB"/>
        </w:rPr>
        <w:br w:type="page"/>
      </w:r>
    </w:p>
    <w:p w:rsidR="00173526" w:rsidRPr="00F42061" w:rsidRDefault="00173526" w:rsidP="00173526">
      <w:pPr>
        <w:pStyle w:val="Heading2"/>
        <w:rPr>
          <w:lang w:val="en-GB"/>
        </w:rPr>
      </w:pPr>
      <w:bookmarkStart w:id="107" w:name="_Toc374628466"/>
      <w:r w:rsidRPr="00F42061">
        <w:rPr>
          <w:lang w:val="en-GB"/>
        </w:rPr>
        <w:lastRenderedPageBreak/>
        <w:t>Precisions and resolutions</w:t>
      </w:r>
      <w:bookmarkEnd w:id="107"/>
    </w:p>
    <w:p w:rsidR="00BA5C6D" w:rsidRPr="00F42061" w:rsidRDefault="00D321BD" w:rsidP="00BA5C6D">
      <w:pPr>
        <w:pStyle w:val="Heading3"/>
        <w:rPr>
          <w:lang w:val="en-GB"/>
        </w:rPr>
      </w:pPr>
      <w:bookmarkStart w:id="108" w:name="_Ref374625416"/>
      <w:bookmarkStart w:id="109" w:name="_Toc374628467"/>
      <w:bookmarkStart w:id="110" w:name="OLE_LINK3"/>
      <w:bookmarkStart w:id="111" w:name="OLE_LINK4"/>
      <w:r w:rsidRPr="00F42061">
        <w:rPr>
          <w:lang w:val="en-GB"/>
        </w:rPr>
        <w:t>C</w:t>
      </w:r>
      <w:r w:rsidR="00BA5C6D" w:rsidRPr="00F42061">
        <w:rPr>
          <w:lang w:val="en-GB"/>
        </w:rPr>
        <w:t xml:space="preserve">urrent </w:t>
      </w:r>
      <w:r w:rsidRPr="00F42061">
        <w:rPr>
          <w:lang w:val="en-GB"/>
        </w:rPr>
        <w:t>to be measured</w:t>
      </w:r>
      <w:bookmarkEnd w:id="108"/>
      <w:bookmarkEnd w:id="109"/>
    </w:p>
    <w:p w:rsidR="00BA5C6D" w:rsidRPr="00F42061" w:rsidRDefault="003A1185" w:rsidP="00BA5C6D">
      <w:pPr>
        <w:pStyle w:val="BodyText"/>
        <w:rPr>
          <w:lang w:val="en-GB"/>
        </w:rPr>
      </w:pPr>
      <w:r w:rsidRPr="00F42061">
        <w:rPr>
          <w:lang w:val="en-GB"/>
        </w:rPr>
        <w:t>The resolution of the current of the Evaluator is 16 bit. The accuracy is 0.1% of the maximal value</w:t>
      </w:r>
      <w:r w:rsidR="00233176">
        <w:rPr>
          <w:lang w:val="en-GB"/>
        </w:rPr>
        <w:t xml:space="preserve"> (</w:t>
      </w:r>
      <w:r w:rsidRPr="00F42061">
        <w:rPr>
          <w:lang w:val="en-GB"/>
        </w:rPr>
        <w:t>600</w:t>
      </w:r>
      <w:r w:rsidR="00480CFA" w:rsidRPr="00F42061">
        <w:rPr>
          <w:lang w:val="en-GB"/>
        </w:rPr>
        <w:t>A</w:t>
      </w:r>
      <w:r w:rsidR="00233176">
        <w:rPr>
          <w:lang w:val="en-GB"/>
        </w:rPr>
        <w:t>)</w:t>
      </w:r>
      <w:r w:rsidR="00480CFA" w:rsidRPr="00F42061">
        <w:rPr>
          <w:lang w:val="en-GB"/>
        </w:rPr>
        <w:t xml:space="preserve">, </w:t>
      </w:r>
      <w:r w:rsidR="00233176">
        <w:rPr>
          <w:lang w:val="en-GB"/>
        </w:rPr>
        <w:t>thus</w:t>
      </w:r>
      <w:r w:rsidR="00480CFA" w:rsidRPr="00F42061">
        <w:rPr>
          <w:lang w:val="en-GB"/>
        </w:rPr>
        <w:t xml:space="preserve"> 600mA. As the transducers’</w:t>
      </w:r>
      <w:r w:rsidRPr="00F42061">
        <w:rPr>
          <w:lang w:val="en-GB"/>
        </w:rPr>
        <w:t xml:space="preserve"> output values are compared to the values measured by the reference sensor, this low accuracy is not a problem.</w:t>
      </w:r>
    </w:p>
    <w:p w:rsidR="00F42061" w:rsidRPr="00F42061" w:rsidRDefault="00F42061" w:rsidP="00BA5C6D">
      <w:pPr>
        <w:pStyle w:val="BodyText"/>
        <w:rPr>
          <w:lang w:val="en-GB"/>
        </w:rPr>
      </w:pPr>
      <w:r w:rsidRPr="00F42061">
        <w:rPr>
          <w:lang w:val="en-GB"/>
        </w:rPr>
        <w:t>The current will be proportional to the current signal specified in a .csv file. For post processing purpose, defined current pulses will be added before and after the measurement:</w:t>
      </w:r>
    </w:p>
    <w:p w:rsidR="00F42061" w:rsidRPr="00F42061" w:rsidRDefault="00F42061" w:rsidP="00BA5C6D">
      <w:pPr>
        <w:pStyle w:val="BodyText"/>
        <w:rPr>
          <w:lang w:val="en-GB"/>
        </w:rPr>
      </w:pPr>
      <w:r w:rsidRPr="00F42061">
        <w:rPr>
          <w:noProof/>
          <w:lang w:eastAsia="de-CH"/>
        </w:rPr>
        <mc:AlternateContent>
          <mc:Choice Requires="wpc">
            <w:drawing>
              <wp:inline distT="0" distB="0" distL="0" distR="0" wp14:anchorId="453CB97E" wp14:editId="45A4E6F2">
                <wp:extent cx="5252484" cy="2860158"/>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flipV="1">
                            <a:off x="185184" y="219075"/>
                            <a:ext cx="0" cy="25527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73" name="Text Box 73"/>
                        <wps:cNvSpPr txBox="1"/>
                        <wps:spPr>
                          <a:xfrm>
                            <a:off x="4633359" y="1533525"/>
                            <a:ext cx="2362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Text Box 73"/>
                        <wps:cNvSpPr txBox="1"/>
                        <wps:spPr>
                          <a:xfrm>
                            <a:off x="184209" y="37125"/>
                            <a:ext cx="2362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sidP="00F42061">
                              <w:pPr>
                                <w:pStyle w:val="NormalWeb"/>
                                <w:spacing w:before="0" w:beforeAutospacing="0" w:after="0" w:afterAutospacing="0"/>
                              </w:pPr>
                              <w:r>
                                <w:rPr>
                                  <w:rFonts w:eastAsia="Times New Roman"/>
                                  <w:sz w:val="22"/>
                                  <w:szCs w:val="22"/>
                                </w:rPr>
                                <w:t>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Straight Connector 77"/>
                        <wps:cNvCnPr/>
                        <wps:spPr>
                          <a:xfrm flipV="1">
                            <a:off x="528084" y="1143000"/>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V="1">
                            <a:off x="672127" y="1581168"/>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534629" y="1144402"/>
                            <a:ext cx="6731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607557" y="1150012"/>
                            <a:ext cx="0" cy="87513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a:off x="603193" y="2018407"/>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6" name="Picture 126"/>
                          <pic:cNvPicPr/>
                        </pic:nvPicPr>
                        <pic:blipFill rotWithShape="1">
                          <a:blip r:embed="rId9" cstate="print">
                            <a:extLst>
                              <a:ext uri="{28A0092B-C50C-407E-A947-70E740481C1C}">
                                <a14:useLocalDpi xmlns:a14="http://schemas.microsoft.com/office/drawing/2010/main" val="0"/>
                              </a:ext>
                            </a:extLst>
                          </a:blip>
                          <a:srcRect l="7021" t="5377" r="19613" b="5915"/>
                          <a:stretch/>
                        </pic:blipFill>
                        <pic:spPr bwMode="auto">
                          <a:xfrm>
                            <a:off x="808075" y="574157"/>
                            <a:ext cx="3221663" cy="1754373"/>
                          </a:xfrm>
                          <a:prstGeom prst="rect">
                            <a:avLst/>
                          </a:prstGeom>
                          <a:noFill/>
                        </pic:spPr>
                      </pic:pic>
                      <wps:wsp>
                        <wps:cNvPr id="67" name="Straight Arrow Connector 67"/>
                        <wps:cNvCnPr/>
                        <wps:spPr>
                          <a:xfrm>
                            <a:off x="185184" y="1581150"/>
                            <a:ext cx="453390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V="1">
                            <a:off x="4142401" y="1152879"/>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flipV="1">
                            <a:off x="4285911" y="1591029"/>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4148751" y="1154149"/>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4221776" y="1159864"/>
                            <a:ext cx="0" cy="87503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4217331" y="2027909"/>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66" o:spid="_x0000_s1105" editas="canvas" style="width:413.6pt;height:225.2pt;mso-position-horizontal-relative:char;mso-position-vertical-relative:line" coordsize="52520,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">
                <v:shape id="_x0000_s1106" type="#_x0000_t75" style="position:absolute;width:52520;height:28600;visibility:visible;mso-wrap-style:square">
                  <v:fill o:detectmouseclick="t"/>
                  <v:path o:connecttype="none"/>
                </v:shape>
                <v:shape id="Straight Arrow Connector 72" o:spid="_x0000_s1107" type="#_x0000_t32" style="position:absolute;left:1851;top:2190;width:0;height:255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2rcQAAADbAAAADwAAAGRycy9kb3ducmV2LnhtbESPX2vCMBTF3wf7DuEKvoyZzgc7qlFE&#10;GAhS2XTs+dLcNsXmpjRZW/30Rhjs8XD+/DirzWgb0VPna8cK3mYJCOLC6ZorBd/nj9d3ED4ga2wc&#10;k4Iredisn59WmGk38Bf1p1CJOMI+QwUmhDaT0heGLPqZa4mjV7rOYoiyq6TucIjjtpHzJFlIizVH&#10;gsGWdoaKy+nXRgiXB2Nu5fmQfu5+8vwq9y9HqdR0Mm6XIAKN4T/8195rBekc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ZbatxAAAANsAAAAPAAAAAAAAAAAA&#10;AAAAAKECAABkcnMvZG93bnJldi54bWxQSwUGAAAAAAQABAD5AAAAkgMAAAAA&#10;" strokecolor="black [3040]" strokeweight="2.25pt">
                  <v:stroke endarrow="open"/>
                </v:shape>
                <v:shape id="Text Box 73" o:spid="_x0000_s1108" type="#_x0000_t202" style="position:absolute;left:46333;top:15335;width:236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233176" w:rsidRDefault="00233176">
                        <w:r>
                          <w:t>t</w:t>
                        </w:r>
                      </w:p>
                    </w:txbxContent>
                  </v:textbox>
                </v:shape>
                <v:shape id="Text Box 73" o:spid="_x0000_s1109" type="#_x0000_t202" style="position:absolute;left:1842;top:371;width:236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cPsQA&#10;AADcAAAADwAAAGRycy9kb3ducmV2LnhtbERPTWsCMRC9C/6HMIIXqVk9aFmN0hZapLRKtYjHYTPd&#10;LG4mSxJ1/feNIHibx/uc+bK1tTiTD5VjBaNhBoK4cLriUsHv7v3pGUSIyBprx6TgSgGWi25njrl2&#10;F/6h8zaWIoVwyFGBibHJpQyFIYth6BrixP05bzEm6EupPV5SuK3lOMsm0mLFqcFgQ2+GiuP2ZBUc&#10;zedgk318v+4nq6tf707u4L8OSvV77csMRKQ2PsR390qn+aMp3J5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l3D7EAAAA3AAAAA8AAAAAAAAAAAAAAAAAmAIAAGRycy9k&#10;b3ducmV2LnhtbFBLBQYAAAAABAAEAPUAAACJAwAAAAA=&#10;" filled="f" stroked="f" strokeweight=".5pt">
                  <v:textbox>
                    <w:txbxContent>
                      <w:p w:rsidR="00233176" w:rsidRDefault="00233176" w:rsidP="00F42061">
                        <w:pPr>
                          <w:pStyle w:val="NormalWeb"/>
                          <w:spacing w:before="0" w:beforeAutospacing="0" w:after="0" w:afterAutospacing="0"/>
                        </w:pPr>
                        <w:r>
                          <w:rPr>
                            <w:rFonts w:eastAsia="Times New Roman"/>
                            <w:sz w:val="22"/>
                            <w:szCs w:val="22"/>
                          </w:rPr>
                          <w:t>I</w:t>
                        </w:r>
                      </w:p>
                    </w:txbxContent>
                  </v:textbox>
                </v:shape>
                <v:line id="Straight Connector 77" o:spid="_x0000_s1110" style="position:absolute;flip:y;visibility:visible;mso-wrap-style:square" from="5280,11430" to="5280,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iVhMUAAADbAAAADwAAAGRycy9kb3ducmV2LnhtbESPT2vCQBTE70K/w/IK3uqmBf8QXUUL&#10;Er2pFdTbM/tMYrNvY3bV+O3dQsHjMDO/YUaTxpTiRrUrLCv47EQgiFOrC84UbH/mHwMQziNrLC2T&#10;ggc5mIzfWiOMtb3zmm4bn4kAYRejgtz7KpbSpTkZdB1bEQfvZGuDPsg6k7rGe4CbUn5FUU8aLDgs&#10;5FjRd07p7+ZqFBx2yXnWPe2TNLGz1fFit8vLOlKq/d5MhyA8Nf4V/m8vtIJ+H/6+hB8gx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iVhMUAAADbAAAADwAAAAAAAAAA&#10;AAAAAAChAgAAZHJzL2Rvd25yZXYueG1sUEsFBgAAAAAEAAQA+QAAAJMDAAAAAA==&#10;" strokecolor="black [3040]" strokeweight="1.5pt"/>
                <v:line id="Straight Connector 118" o:spid="_x0000_s1111" style="position:absolute;flip:y;visibility:visible;mso-wrap-style:square" from="6721,15811" to="6721,20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InhcYAAADcAAAADwAAAGRycy9kb3ducmV2LnhtbESPQWvCQBCF7wX/wzJCb3Wj0CLRVWqh&#10;RG/VCuptmh2TtNnZmF01/nvnIPQ2w3vz3jfTeedqdaE2VJ4NDAcJKOLc24oLA9vvz5cxqBCRLdae&#10;ycCNAsxnvacpptZfeU2XTSyUhHBI0UAZY5NqHfKSHIaBb4hFO/rWYZS1LbRt8SrhrtajJHnTDiuW&#10;hhIb+igp/9ucnYHDLvtdvB73WZ75xdfPyW9Xp3VizHO/e5+AitTFf/PjemkFfyi08oxMo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SJ4XGAAAA3AAAAA8AAAAAAAAA&#10;AAAAAAAAoQIAAGRycy9kb3ducmV2LnhtbFBLBQYAAAAABAAEAPkAAACUAwAAAAA=&#10;" strokecolor="black [3040]" strokeweight="1.5pt"/>
                <v:line id="Straight Connector 78" o:spid="_x0000_s1112" style="position:absolute;visibility:visible;mso-wrap-style:square" from="5346,11444" to="6019,11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uW8L0AAADbAAAADwAAAGRycy9kb3ducmV2LnhtbERPTYvCMBC9L/gfwgje1tQ9uKUaRRTR&#10;q3VBj0MzNsVmUppZrf/eHBb2+Hjfy/XgW/WgPjaBDcymGSjiKtiGawM/5/1nDioKssU2MBl4UYT1&#10;avSxxMKGJ5/oUUqtUgjHAg04ka7QOlaOPMZp6IgTdwu9R0mwr7Xt8ZnCfau/smyuPTacGhx2tHVU&#10;3ctfb8BfmraakZx3wtd6n5dumx9OxkzGw2YBSmiQf/Gf+2gNfKex6Uv6AXr1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LlvC9AAAA2wAAAA8AAAAAAAAAAAAAAAAAoQIA&#10;AGRycy9kb3ducmV2LnhtbFBLBQYAAAAABAAEAPkAAACLAwAAAAA=&#10;" strokecolor="black [3040]" strokeweight="1.5pt"/>
                <v:line id="Straight Connector 79" o:spid="_x0000_s1113" style="position:absolute;visibility:visible;mso-wrap-style:square" from="6075,11500" to="6075,2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cza8EAAADbAAAADwAAAGRycy9kb3ducmV2LnhtbESPQWvCQBSE7wX/w/KE3urGHmxMXUUU&#10;0atRsMdH9jUbmn0bsq+a/nu3IHgcZuYbZrEafKuu1McmsIHpJANFXAXbcG3gfNq95aCiIFtsA5OB&#10;P4qwWo5eFljYcOMjXUupVYJwLNCAE+kKrWPlyGOchI44ed+h9yhJ9rW2Pd4S3Lf6Pctm2mPDacFh&#10;RxtH1U/56w34S9NWU5LTVvir3uWl2+T7ozGv42H9CUpokGf40T5YAx9z+P+SfoBe3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xzNrwQAAANsAAAAPAAAAAAAAAAAAAAAA&#10;AKECAABkcnMvZG93bnJldi54bWxQSwUGAAAAAAQABAD5AAAAjwMAAAAA&#10;" strokecolor="black [3040]" strokeweight="1.5pt"/>
                <v:line id="Straight Connector 119" o:spid="_x0000_s1114" style="position:absolute;visibility:visible;mso-wrap-style:square" from="6031,20184" to="6705,20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rua78AAADcAAAADwAAAGRycy9kb3ducmV2LnhtbERPTWvCQBC9C/6HZQRvukkPElNXKYrU&#10;q1Foj0N2mg3NzobsqPHfdwuF3ubxPmezG32n7jTENrCBfJmBIq6DbbkxcL0cFwWoKMgWu8Bk4EkR&#10;dtvpZIOlDQ8+072SRqUQjiUacCJ9qXWsHXmMy9ATJ+4rDB4lwaHRdsBHCvedfsmylfbYcmpw2NPe&#10;Uf1d3bwB/9F2dU5yOQh/Nseicvvi/WzMfDa+vYISGuVf/Oc+2TQ/X8PvM+kCvf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qrua78AAADcAAAADwAAAAAAAAAAAAAAAACh&#10;AgAAZHJzL2Rvd25yZXYueG1sUEsFBgAAAAAEAAQA+QAAAI0DAAAAAA==&#10;" strokecolor="black [3040]" strokeweight="1.5pt"/>
                <v:shape id="Picture 126" o:spid="_x0000_s1115" type="#_x0000_t75" style="position:absolute;left:8080;top:5741;width:32217;height:17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iExLDAAAA3AAAAA8AAABkcnMvZG93bnJldi54bWxET9uKwjAQfRf8hzCCL7Km1gvSNYoXXPZF&#10;ZNUPGJrZNrvNpDRR699vFgTf5nCus1i1thI3arxxrGA0TEAQ504bLhRczvu3OQgfkDVWjknBgzys&#10;lt3OAjPt7vxFt1MoRAxhn6GCMoQ6k9LnJVn0Q1cTR+7bNRZDhE0hdYP3GG4rmSbJTFo0HBtKrGlb&#10;Uv57uloFk6mrdsaMj+nHY7s5DAY/UzJnpfq9dv0OIlAbXuKn+1PH+ekM/p+JF8j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ITEsMAAADcAAAADwAAAAAAAAAAAAAAAACf&#10;AgAAZHJzL2Rvd25yZXYueG1sUEsFBgAAAAAEAAQA9wAAAI8DAAAAAA==&#10;">
                  <v:imagedata r:id="rId10" o:title="" croptop="3524f" cropbottom="3876f" cropleft="4601f" cropright="12854f"/>
                </v:shape>
                <v:shape id="Straight Arrow Connector 67" o:spid="_x0000_s1116" type="#_x0000_t32" style="position:absolute;left:1851;top:15811;width:453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E0t8QAAADbAAAADwAAAGRycy9kb3ducmV2LnhtbESPzWrDMBCE74W8g9hAbrXcEJzgWglt&#10;IbQESvP3AIu1sUWtlbHU2O7TR4VCjsPMfMMUm8E24kqdN44VPCUpCOLSacOVgvNp+7gC4QOyxsYx&#10;KRjJw2Y9eSgw167nA12PoRIRwj5HBXUIbS6lL2uy6BPXEkfv4jqLIcqukrrDPsJtI+dpmkmLhuNC&#10;jS291VR+H3+sAtOO5v3rc9wvicf9a7XCy+J3p9RsOrw8gwg0hHv4v/2hFWRL+PsSf4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TS3xAAAANsAAAAPAAAAAAAAAAAA&#10;AAAAAKECAABkcnMvZG93bnJldi54bWxQSwUGAAAAAAQABAD5AAAAkgMAAAAA&#10;" strokecolor="black [3040]" strokeweight="2.25pt">
                  <v:stroke endarrow="open"/>
                </v:shape>
                <v:line id="Straight Connector 127" o:spid="_x0000_s1117" style="position:absolute;flip:y;visibility:visible;mso-wrap-style:square" from="41424,11528" to="41424,15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5SsMAAADcAAAADwAAAGRycy9kb3ducmV2LnhtbERPS2vCQBC+C/6HZQq96aZCa4muUgsl&#10;9uYjUL2N2TFJzc7G7Krx37uC4G0+vueMp62pxJkaV1pW8NaPQBBnVpecK0jXP71PEM4ja6wsk4Ir&#10;OZhOup0xxtpeeEnnlc9FCGEXo4LC+zqW0mUFGXR9WxMHbm8bgz7AJpe6wUsIN5UcRNGHNFhyaCiw&#10;pu+CssPqZBRs/5L/2ft+k2SJnS12R5v+HpeRUq8v7dcIhKfWP8UP91yH+YMh3J8JF8jJ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heUrDAAAA3AAAAA8AAAAAAAAAAAAA&#10;AAAAoQIAAGRycy9kb3ducmV2LnhtbFBLBQYAAAAABAAEAPkAAACRAwAAAAA=&#10;" strokecolor="black [3040]" strokeweight="1.5pt"/>
                <v:line id="Straight Connector 128" o:spid="_x0000_s1118" style="position:absolute;flip:y;visibility:visible;mso-wrap-style:square" from="42859,15910" to="42859,20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7tOMYAAADcAAAADwAAAGRycy9kb3ducmV2LnhtbESPQWvCQBCF70L/wzKCN90oKCW6Si1I&#10;7E1toPU2zY5J2uxszG41/fedQ6G3Gd6b975ZbXrXqBt1ofZsYDpJQBEX3tZcGshfd+NHUCEiW2w8&#10;k4EfCrBZPwxWmFp/5yPdTrFUEsIhRQNVjG2qdSgqchgmviUW7eI7h1HWrtS2w7uEu0bPkmShHdYs&#10;DRW29FxR8XX6dgbOb9nndn55z4rMbw8fV5+/XI+JMaNh/7QEFamP/+a/670V/Jn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7TjGAAAA3AAAAA8AAAAAAAAA&#10;AAAAAAAAoQIAAGRycy9kb3ducmV2LnhtbFBLBQYAAAAABAAEAPkAAACUAwAAAAA=&#10;" strokecolor="black [3040]" strokeweight="1.5pt"/>
                <v:line id="Straight Connector 129" o:spid="_x0000_s1119" style="position:absolute;visibility:visible;mso-wrap-style:square" from="41487,11541" to="42160,11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Yk1sAAAADcAAAADwAAAGRycy9kb3ducmV2LnhtbERPTWvCQBC9F/oflil4q5t4kBhdQ7FI&#10;ezUKehyy02xodjZkp5r+e1co9DaP9zmbavK9utIYu8AG8nkGirgJtuPWwOm4fy1ARUG22AcmA78U&#10;odo+P22wtOHGB7rW0qoUwrFEA05kKLWOjSOPcR4G4sR9hdGjJDi22o54S+G+14ssW2qPHacGhwPt&#10;HDXf9Y834M9d3+Qkx3fhS7svarcrPg7GzF6mtzUooUn+xX/uT5vmL1bweCZdoL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GJNbAAAAA3AAAAA8AAAAAAAAAAAAAAAAA&#10;oQIAAGRycy9kb3ducmV2LnhtbFBLBQYAAAAABAAEAPkAAACOAwAAAAA=&#10;" strokecolor="black [3040]" strokeweight="1.5pt"/>
                <v:line id="Straight Connector 130" o:spid="_x0000_s1120" style="position:absolute;visibility:visible;mso-wrap-style:square" from="42217,11598" to="42217,20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UblsIAAADcAAAADwAAAGRycy9kb3ducmV2LnhtbESPQWvDMAyF74P+B6PCbqvTDUbI6pbS&#10;UrZr00F3FLEah8ZyiLU2+/fTYbCbxHt679NqM8Xe3GjMXWIHy0UBhrhJvuPWwefp8FSCyYLssU9M&#10;Dn4ow2Y9e1hh5dOdj3SrpTUawrlCB0FkqKzNTaCIeZEGYtUuaYwouo6t9SPeNTz29rkoXm3EjrUh&#10;4EC7QM21/o4O4rnrmyXJaS/81R7KOuzK96Nzj/Np+wZGaJJ/89/1h1f8F8XXZ3QCu/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UblsIAAADcAAAADwAAAAAAAAAAAAAA&#10;AAChAgAAZHJzL2Rvd25yZXYueG1sUEsFBgAAAAAEAAQA+QAAAJADAAAAAA==&#10;" strokecolor="black [3040]" strokeweight="1.5pt"/>
                <v:line id="Straight Connector 131" o:spid="_x0000_s1121" style="position:absolute;visibility:visible;mso-wrap-style:square" from="42173,20279" to="42846,20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m+Db8AAADcAAAADwAAAGRycy9kb3ducmV2LnhtbERPTWvCQBC9C/6HZQRvukmFElJXKYrU&#10;q1Foj0N2mg3NzobsqPHfdwsFb/N4n7Pejr5TNxpiG9hAvsxAEdfBttwYuJwPiwJUFGSLXWAy8KAI&#10;2810ssbShjuf6FZJo1IIxxINOJG+1DrWjjzGZeiJE/cdBo+S4NBoO+A9hftOv2TZq/bYcmpw2NPO&#10;Uf1TXb0B/9l2dU5y3gt/NYeicrvi42TMfDa+v4ESGuUp/ncfbZq/yuHvmXSB3v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2m+Db8AAADcAAAADwAAAAAAAAAAAAAAAACh&#10;AgAAZHJzL2Rvd25yZXYueG1sUEsFBgAAAAAEAAQA+QAAAI0DAAAAAA==&#10;" strokecolor="black [3040]" strokeweight="1.5pt"/>
                <w10:anchorlock/>
              </v:group>
            </w:pict>
          </mc:Fallback>
        </mc:AlternateContent>
      </w:r>
    </w:p>
    <w:p w:rsidR="00F42061" w:rsidRPr="00F42061" w:rsidRDefault="00F42061" w:rsidP="00F42061">
      <w:pPr>
        <w:pStyle w:val="Caption"/>
        <w:rPr>
          <w:lang w:val="en-GB"/>
        </w:rPr>
      </w:pPr>
      <w:r w:rsidRPr="00F42061">
        <w:rPr>
          <w:lang w:val="en-GB"/>
        </w:rPr>
        <w:t xml:space="preserve">Figure </w:t>
      </w:r>
      <w:r w:rsidRPr="00F42061">
        <w:rPr>
          <w:lang w:val="en-GB"/>
        </w:rPr>
        <w:fldChar w:fldCharType="begin"/>
      </w:r>
      <w:r w:rsidRPr="00F42061">
        <w:rPr>
          <w:lang w:val="en-GB"/>
        </w:rPr>
        <w:instrText xml:space="preserve"> SEQ Figure \* ARABIC </w:instrText>
      </w:r>
      <w:r w:rsidRPr="00F42061">
        <w:rPr>
          <w:lang w:val="en-GB"/>
        </w:rPr>
        <w:fldChar w:fldCharType="separate"/>
      </w:r>
      <w:r w:rsidR="000B3277">
        <w:rPr>
          <w:noProof/>
          <w:lang w:val="en-GB"/>
        </w:rPr>
        <w:t>1</w:t>
      </w:r>
      <w:r w:rsidRPr="00F42061">
        <w:rPr>
          <w:lang w:val="en-GB"/>
        </w:rPr>
        <w:fldChar w:fldCharType="end"/>
      </w:r>
      <w:r w:rsidRPr="00F42061">
        <w:rPr>
          <w:lang w:val="en-GB"/>
        </w:rPr>
        <w:t>: combined signal</w:t>
      </w:r>
    </w:p>
    <w:p w:rsidR="00F42061" w:rsidRPr="00F42061" w:rsidRDefault="00F42061" w:rsidP="00F42061">
      <w:pPr>
        <w:rPr>
          <w:lang w:val="en-GB"/>
        </w:rPr>
      </w:pPr>
      <w:r w:rsidRPr="00F42061">
        <w:rPr>
          <w:lang w:val="en-GB"/>
        </w:rPr>
        <w:t>With this me</w:t>
      </w:r>
      <w:r>
        <w:rPr>
          <w:lang w:val="en-GB"/>
        </w:rPr>
        <w:t>thod, MATLAB can recognise how long the entire measurement took.</w:t>
      </w:r>
      <w:r w:rsidR="000B3277">
        <w:rPr>
          <w:lang w:val="en-GB"/>
        </w:rPr>
        <w:t xml:space="preserve"> More details are to be found in section </w:t>
      </w:r>
      <w:r w:rsidR="000B3277">
        <w:rPr>
          <w:lang w:val="en-GB"/>
        </w:rPr>
        <w:fldChar w:fldCharType="begin"/>
      </w:r>
      <w:r w:rsidR="000B3277">
        <w:rPr>
          <w:lang w:val="en-GB"/>
        </w:rPr>
        <w:instrText xml:space="preserve"> REF _Ref374626642 \r \h </w:instrText>
      </w:r>
      <w:r w:rsidR="000B3277">
        <w:rPr>
          <w:lang w:val="en-GB"/>
        </w:rPr>
      </w:r>
      <w:r w:rsidR="000B3277">
        <w:rPr>
          <w:lang w:val="en-GB"/>
        </w:rPr>
        <w:fldChar w:fldCharType="separate"/>
      </w:r>
      <w:r w:rsidR="000B3277">
        <w:rPr>
          <w:lang w:val="en-GB"/>
        </w:rPr>
        <w:t>3.11</w:t>
      </w:r>
      <w:r w:rsidR="000B3277">
        <w:rPr>
          <w:lang w:val="en-GB"/>
        </w:rPr>
        <w:fldChar w:fldCharType="end"/>
      </w:r>
      <w:r w:rsidR="000B3277">
        <w:rPr>
          <w:lang w:val="en-GB"/>
        </w:rPr>
        <w:t>.</w:t>
      </w:r>
    </w:p>
    <w:p w:rsidR="00B92498" w:rsidRPr="00F42061" w:rsidRDefault="00D321BD" w:rsidP="00B92498">
      <w:pPr>
        <w:pStyle w:val="Heading3"/>
        <w:rPr>
          <w:lang w:val="en-GB"/>
        </w:rPr>
      </w:pPr>
      <w:bookmarkStart w:id="112" w:name="_Toc374628468"/>
      <w:r w:rsidRPr="00F42061">
        <w:rPr>
          <w:lang w:val="en-GB"/>
        </w:rPr>
        <w:t>P</w:t>
      </w:r>
      <w:r w:rsidR="00B92498" w:rsidRPr="00F42061">
        <w:rPr>
          <w:lang w:val="en-GB"/>
        </w:rPr>
        <w:t>recision resistor</w:t>
      </w:r>
      <w:bookmarkEnd w:id="112"/>
    </w:p>
    <w:p w:rsidR="00B92498" w:rsidRPr="00F42061" w:rsidRDefault="00B92498" w:rsidP="00BA5C6D">
      <w:pPr>
        <w:pStyle w:val="BodyText"/>
        <w:rPr>
          <w:lang w:val="en-GB"/>
        </w:rPr>
      </w:pPr>
      <w:r w:rsidRPr="00F42061">
        <w:rPr>
          <w:lang w:val="en-GB"/>
        </w:rPr>
        <w:t>To use the reference current sensor ITL 900, the resistor on its output also has to be accurate enough. It is defined that the resistor should have a tolerance of 0.01%. Like this, measuring of 0.1% current sensors should be significant.</w:t>
      </w:r>
    </w:p>
    <w:p w:rsidR="00B92498" w:rsidRPr="00F42061" w:rsidRDefault="00B92498" w:rsidP="00BA5C6D">
      <w:pPr>
        <w:pStyle w:val="BodyText"/>
        <w:rPr>
          <w:lang w:val="en-GB"/>
        </w:rPr>
      </w:pPr>
      <w:r w:rsidRPr="00F42061">
        <w:rPr>
          <w:lang w:val="en-GB"/>
        </w:rPr>
        <w:t xml:space="preserve">The sensor’s power dissipation has to be high enough. </w:t>
      </w:r>
    </w:p>
    <w:p w:rsidR="00B92498" w:rsidRPr="00F42061" w:rsidRDefault="00B92498" w:rsidP="00BA5C6D">
      <w:pPr>
        <w:pStyle w:val="BodyText"/>
        <w:rPr>
          <w:lang w:val="en-GB"/>
        </w:rPr>
      </w:pPr>
      <w:r w:rsidRPr="00F42061">
        <w:rPr>
          <w:lang w:val="en-GB"/>
        </w:rPr>
        <w:t xml:space="preserve">The reference sensor will measure RMS currents up to </w:t>
      </w:r>
      <w:proofErr w:type="gramStart"/>
      <w:r w:rsidRPr="00F42061">
        <w:rPr>
          <w:lang w:val="en-GB"/>
        </w:rPr>
        <w:t>400A,</w:t>
      </w:r>
      <w:proofErr w:type="gramEnd"/>
      <w:r w:rsidRPr="00F42061">
        <w:rPr>
          <w:lang w:val="en-GB"/>
        </w:rPr>
        <w:t xml:space="preserve"> its output current will be up to 267mA.</w:t>
      </w:r>
    </w:p>
    <w:p w:rsidR="00B92498" w:rsidRPr="00F42061" w:rsidRDefault="00CD6AAF" w:rsidP="00BA5C6D">
      <w:pPr>
        <w:pStyle w:val="BodyText"/>
        <w:rPr>
          <w:rFonts w:cstheme="minorHAnsi"/>
          <w:lang w:val="en-GB"/>
        </w:rPr>
      </w:pPr>
      <w:r w:rsidRPr="00F42061">
        <w:rPr>
          <w:lang w:val="en-GB"/>
        </w:rPr>
        <w:t>The maximal current supplied by the Evaluator-B will be 600A. The reference sensor’s datasheet tells that the resistor at the output has to be smaller than about 14</w:t>
      </w:r>
      <w:r w:rsidRPr="00F42061">
        <w:rPr>
          <w:rFonts w:cstheme="minorHAnsi"/>
          <w:lang w:val="en-GB"/>
        </w:rPr>
        <w:t>Ω</w:t>
      </w:r>
      <w:r w:rsidRPr="00F42061">
        <w:rPr>
          <w:lang w:val="en-GB"/>
        </w:rPr>
        <w:t>. A common value is 10</w:t>
      </w:r>
      <w:r w:rsidRPr="00F42061">
        <w:rPr>
          <w:rFonts w:cstheme="minorHAnsi"/>
          <w:lang w:val="en-GB"/>
        </w:rPr>
        <w:t>Ω. With this value, the power becomes</w:t>
      </w:r>
    </w:p>
    <w:p w:rsidR="00CD6AAF" w:rsidRPr="00F42061" w:rsidRDefault="00C81021" w:rsidP="00BA5C6D">
      <w:pPr>
        <w:pStyle w:val="BodyText"/>
        <w:rPr>
          <w:lang w:val="en-GB"/>
        </w:rPr>
      </w:pPr>
      <m:oMathPara>
        <m:oMathParaPr>
          <m:jc m:val="left"/>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*R=(267m</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2</m:t>
              </m:r>
            </m:sup>
          </m:sSup>
          <m:r>
            <w:rPr>
              <w:rFonts w:ascii="Cambria Math" w:hAnsi="Cambria Math"/>
              <w:lang w:val="en-GB"/>
            </w:rPr>
            <m:t>*10Ω=712mW</m:t>
          </m:r>
        </m:oMath>
      </m:oMathPara>
    </w:p>
    <w:p w:rsidR="002D62AD" w:rsidRPr="00F42061" w:rsidRDefault="002D62AD" w:rsidP="00BA5C6D">
      <w:pPr>
        <w:pStyle w:val="BodyText"/>
        <w:rPr>
          <w:lang w:val="en-GB"/>
        </w:rPr>
      </w:pPr>
      <w:r w:rsidRPr="00F42061">
        <w:rPr>
          <w:lang w:val="en-GB"/>
        </w:rPr>
        <w:t xml:space="preserve">The maximal </w:t>
      </w:r>
      <w:r w:rsidR="000B3277">
        <w:rPr>
          <w:lang w:val="en-GB"/>
        </w:rPr>
        <w:t>v</w:t>
      </w:r>
      <w:r w:rsidRPr="00F42061">
        <w:rPr>
          <w:lang w:val="en-GB"/>
        </w:rPr>
        <w:t>oltage over the resistor will be</w:t>
      </w:r>
    </w:p>
    <w:p w:rsidR="002D62AD" w:rsidRPr="00F42061" w:rsidRDefault="00C81021" w:rsidP="002D62AD">
      <w:pPr>
        <w:pStyle w:val="BodyText"/>
        <w:rPr>
          <w:lang w:val="en-GB"/>
        </w:rPr>
      </w:pPr>
      <m:oMathPara>
        <m:oMathParaPr>
          <m:jc m:val="left"/>
        </m:oMathParaPr>
        <m:oMath>
          <m:acc>
            <m:accPr>
              <m:ctrlPr>
                <w:rPr>
                  <w:rFonts w:ascii="Cambria Math" w:hAnsi="Cambria Math"/>
                  <w:i/>
                  <w:lang w:val="en-GB"/>
                </w:rPr>
              </m:ctrlPr>
            </m:accPr>
            <m:e>
              <m:r>
                <w:rPr>
                  <w:rFonts w:ascii="Cambria Math" w:hAnsi="Cambria Math"/>
                  <w:lang w:val="en-GB"/>
                </w:rPr>
                <m:t>U</m:t>
              </m:r>
            </m:e>
          </m:acc>
          <m:r>
            <w:rPr>
              <w:rFonts w:ascii="Cambria Math" w:hAnsi="Cambria Math"/>
              <w:lang w:val="en-GB"/>
            </w:rPr>
            <m:t>=R*</m:t>
          </m:r>
          <m:acc>
            <m:accPr>
              <m:ctrlPr>
                <w:rPr>
                  <w:rFonts w:ascii="Cambria Math" w:hAnsi="Cambria Math"/>
                  <w:i/>
                  <w:lang w:val="en-GB"/>
                </w:rPr>
              </m:ctrlPr>
            </m:accPr>
            <m:e>
              <m:r>
                <w:rPr>
                  <w:rFonts w:ascii="Cambria Math" w:hAnsi="Cambria Math"/>
                  <w:lang w:val="en-GB"/>
                </w:rPr>
                <m:t>I</m:t>
              </m:r>
            </m:e>
          </m:acc>
          <m:r>
            <w:rPr>
              <w:rFonts w:ascii="Cambria Math" w:hAnsi="Cambria Math"/>
              <w:lang w:val="en-GB"/>
            </w:rPr>
            <m:t>=R*</m:t>
          </m:r>
          <m:f>
            <m:fPr>
              <m:ctrlPr>
                <w:rPr>
                  <w:rFonts w:ascii="Cambria Math" w:hAnsi="Cambria Math"/>
                  <w:i/>
                  <w:lang w:val="en-GB"/>
                </w:rPr>
              </m:ctrlPr>
            </m:fPr>
            <m:num>
              <m:acc>
                <m:accPr>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m:t>
                      </m:r>
                    </m:sub>
                  </m:sSub>
                </m:e>
              </m:acc>
            </m:num>
            <m:den>
              <m:r>
                <w:rPr>
                  <w:rFonts w:ascii="Cambria Math" w:hAnsi="Cambria Math"/>
                  <w:lang w:val="en-GB"/>
                </w:rPr>
                <m:t>ü</m:t>
              </m:r>
            </m:den>
          </m:f>
          <m:r>
            <w:rPr>
              <w:rFonts w:ascii="Cambria Math" w:hAnsi="Cambria Math"/>
              <w:lang w:val="en-GB"/>
            </w:rPr>
            <m:t>=10Ω*</m:t>
          </m:r>
          <m:f>
            <m:fPr>
              <m:ctrlPr>
                <w:rPr>
                  <w:rFonts w:ascii="Cambria Math" w:hAnsi="Cambria Math"/>
                  <w:i/>
                  <w:lang w:val="en-GB"/>
                </w:rPr>
              </m:ctrlPr>
            </m:fPr>
            <m:num>
              <m:r>
                <w:rPr>
                  <w:rFonts w:ascii="Cambria Math" w:hAnsi="Cambria Math"/>
                  <w:lang w:val="en-GB"/>
                </w:rPr>
                <m:t>600A</m:t>
              </m:r>
            </m:num>
            <m:den>
              <m:r>
                <w:rPr>
                  <w:rFonts w:ascii="Cambria Math" w:hAnsi="Cambria Math"/>
                  <w:lang w:val="en-GB"/>
                </w:rPr>
                <m:t>1500</m:t>
              </m:r>
            </m:den>
          </m:f>
          <m:r>
            <w:rPr>
              <w:rFonts w:ascii="Cambria Math" w:hAnsi="Cambria Math"/>
              <w:lang w:val="en-GB"/>
            </w:rPr>
            <m:t>=4V</m:t>
          </m:r>
        </m:oMath>
      </m:oMathPara>
    </w:p>
    <w:p w:rsidR="00CD6AAF" w:rsidRPr="00F42061" w:rsidRDefault="00CD6AAF" w:rsidP="00BA5C6D">
      <w:pPr>
        <w:pStyle w:val="BodyText"/>
        <w:rPr>
          <w:lang w:val="en-GB"/>
        </w:rPr>
      </w:pPr>
      <w:r w:rsidRPr="00F42061">
        <w:rPr>
          <w:lang w:val="en-GB"/>
        </w:rPr>
        <w:t>The precision resistor has yet to be chosen.</w:t>
      </w:r>
    </w:p>
    <w:p w:rsidR="000B3277" w:rsidRDefault="000B3277">
      <w:pPr>
        <w:rPr>
          <w:noProof/>
          <w:u w:val="single"/>
          <w:lang w:val="en-GB"/>
        </w:rPr>
      </w:pPr>
      <w:bookmarkStart w:id="113" w:name="_Ref374611482"/>
      <w:bookmarkStart w:id="114" w:name="OLE_LINK1"/>
      <w:bookmarkStart w:id="115" w:name="OLE_LINK2"/>
      <w:r>
        <w:rPr>
          <w:lang w:val="en-GB"/>
        </w:rPr>
        <w:br w:type="page"/>
      </w:r>
    </w:p>
    <w:p w:rsidR="00BA5C6D" w:rsidRPr="00F42061" w:rsidRDefault="00801BDA" w:rsidP="00BA5C6D">
      <w:pPr>
        <w:pStyle w:val="Heading3"/>
        <w:rPr>
          <w:lang w:val="en-GB"/>
        </w:rPr>
      </w:pPr>
      <w:bookmarkStart w:id="116" w:name="_Toc374628469"/>
      <w:r w:rsidRPr="00F42061">
        <w:rPr>
          <w:lang w:val="en-GB"/>
        </w:rPr>
        <w:lastRenderedPageBreak/>
        <w:t>Multimeter specifications</w:t>
      </w:r>
      <w:bookmarkEnd w:id="113"/>
      <w:bookmarkEnd w:id="116"/>
    </w:p>
    <w:bookmarkEnd w:id="114"/>
    <w:bookmarkEnd w:id="115"/>
    <w:p w:rsidR="00BA5C6D" w:rsidRPr="00F42061" w:rsidRDefault="003A1185" w:rsidP="00BA5C6D">
      <w:pPr>
        <w:pStyle w:val="BodyText"/>
        <w:rPr>
          <w:lang w:val="en-GB"/>
        </w:rPr>
      </w:pPr>
      <w:r w:rsidRPr="00F42061">
        <w:rPr>
          <w:lang w:val="en-GB"/>
        </w:rPr>
        <w:t>The analogue voltages are measured by the Agilent 34972A device. It has following characteristics:</w:t>
      </w:r>
    </w:p>
    <w:p w:rsidR="00E85574" w:rsidRPr="00F42061" w:rsidRDefault="00A444DB" w:rsidP="00E85574">
      <w:pPr>
        <w:pStyle w:val="BodyText"/>
        <w:numPr>
          <w:ilvl w:val="0"/>
          <w:numId w:val="43"/>
        </w:numPr>
        <w:rPr>
          <w:lang w:val="en-GB"/>
        </w:rPr>
      </w:pPr>
      <w:r w:rsidRPr="00F42061">
        <w:rPr>
          <w:lang w:val="en-GB"/>
        </w:rPr>
        <w:t xml:space="preserve">Maximally </w:t>
      </w:r>
      <w:r w:rsidR="00E85574" w:rsidRPr="00F42061">
        <w:rPr>
          <w:lang w:val="en-GB"/>
        </w:rPr>
        <w:t>6½ digits (22 bits) of resolution</w:t>
      </w:r>
      <w:r w:rsidRPr="00F42061">
        <w:rPr>
          <w:lang w:val="en-GB"/>
        </w:rPr>
        <w:t>.</w:t>
      </w:r>
      <w:r w:rsidR="00E85574" w:rsidRPr="00F42061">
        <w:rPr>
          <w:lang w:val="en-GB"/>
        </w:rPr>
        <w:t xml:space="preserve"> [datasheet, page 9]</w:t>
      </w:r>
      <w:r w:rsidRPr="00F42061">
        <w:rPr>
          <w:lang w:val="en-GB"/>
        </w:rPr>
        <w:t xml:space="preserve"> </w:t>
      </w:r>
      <w:r w:rsidR="00801BDA" w:rsidRPr="00F42061">
        <w:rPr>
          <w:lang w:val="en-GB"/>
        </w:rPr>
        <w:t>This is valid at the slowest speed.</w:t>
      </w:r>
    </w:p>
    <w:p w:rsidR="00801BDA" w:rsidRPr="00F42061" w:rsidRDefault="00480CFA" w:rsidP="00480CFA">
      <w:pPr>
        <w:pStyle w:val="BodyText"/>
        <w:ind w:left="720"/>
        <w:rPr>
          <w:lang w:val="en-GB"/>
        </w:rPr>
      </w:pPr>
      <w:r w:rsidRPr="00F42061">
        <w:rPr>
          <w:lang w:val="en-GB"/>
        </w:rPr>
        <w:t xml:space="preserve">At maximal speed, the resolution </w:t>
      </w:r>
      <w:r w:rsidR="0011756B" w:rsidRPr="00F42061">
        <w:rPr>
          <w:lang w:val="en-GB"/>
        </w:rPr>
        <w:t>drops to</w:t>
      </w:r>
      <w:r w:rsidRPr="00F42061">
        <w:rPr>
          <w:lang w:val="en-GB"/>
        </w:rPr>
        <w:t xml:space="preserve"> 4½ digits (15 bits)</w:t>
      </w:r>
      <w:r w:rsidR="00801BDA" w:rsidRPr="00F42061">
        <w:rPr>
          <w:lang w:val="en-GB"/>
        </w:rPr>
        <w:t>.</w:t>
      </w:r>
    </w:p>
    <w:p w:rsidR="008D5231" w:rsidRPr="00F42061" w:rsidRDefault="00E85574" w:rsidP="00E85574">
      <w:pPr>
        <w:pStyle w:val="BodyText"/>
        <w:numPr>
          <w:ilvl w:val="0"/>
          <w:numId w:val="43"/>
        </w:numPr>
        <w:rPr>
          <w:lang w:val="en-GB"/>
        </w:rPr>
      </w:pPr>
      <w:r w:rsidRPr="00F42061">
        <w:rPr>
          <w:lang w:val="en-GB"/>
        </w:rPr>
        <w:t>0.004% basic 1-year dcV accuracy [datasheet, page 9]</w:t>
      </w:r>
      <w:r w:rsidR="0011756B" w:rsidRPr="00F42061">
        <w:rPr>
          <w:lang w:val="en-GB"/>
        </w:rPr>
        <w:t xml:space="preserve">. </w:t>
      </w:r>
      <w:r w:rsidR="00801BDA" w:rsidRPr="00F42061">
        <w:rPr>
          <w:lang w:val="en-GB"/>
        </w:rPr>
        <w:t>Again, t</w:t>
      </w:r>
      <w:r w:rsidR="0011756B" w:rsidRPr="00F42061">
        <w:rPr>
          <w:lang w:val="en-GB"/>
        </w:rPr>
        <w:t xml:space="preserve">his is valid at 6½ digits (at the slowest scan speed). Agilent doesn’t give values for the faster </w:t>
      </w:r>
      <w:r w:rsidR="00FB61E4" w:rsidRPr="00F42061">
        <w:rPr>
          <w:lang w:val="en-GB"/>
        </w:rPr>
        <w:t xml:space="preserve">scan speeds. </w:t>
      </w:r>
    </w:p>
    <w:p w:rsidR="000B3277" w:rsidRPr="000B3277" w:rsidRDefault="00E85574" w:rsidP="000B3277">
      <w:pPr>
        <w:pStyle w:val="BodyText"/>
        <w:numPr>
          <w:ilvl w:val="0"/>
          <w:numId w:val="43"/>
        </w:numPr>
        <w:rPr>
          <w:lang w:val="en-GB"/>
        </w:rPr>
      </w:pPr>
      <w:r w:rsidRPr="00F42061">
        <w:rPr>
          <w:lang w:val="en-GB"/>
        </w:rPr>
        <w:t xml:space="preserve">Offset </w:t>
      </w:r>
      <w:r w:rsidR="00A6621F" w:rsidRPr="00F42061">
        <w:rPr>
          <w:lang w:val="en-GB"/>
        </w:rPr>
        <w:t>not mentioned, autozero-function available to cancel offset. This reduces the sampling rate</w:t>
      </w:r>
      <w:r w:rsidR="00801BDA" w:rsidRPr="00F42061">
        <w:rPr>
          <w:lang w:val="en-GB"/>
        </w:rPr>
        <w:t xml:space="preserve"> by approximately two</w:t>
      </w:r>
      <w:r w:rsidR="000B3277">
        <w:rPr>
          <w:lang w:val="en-GB"/>
        </w:rPr>
        <w:t>. [</w:t>
      </w:r>
      <w:hyperlink r:id="rId11" w:history="1">
        <w:r w:rsidR="000B3277" w:rsidRPr="000F12F7">
          <w:rPr>
            <w:rStyle w:val="Hyperlink"/>
            <w:sz w:val="22"/>
            <w:lang w:val="en-GB"/>
          </w:rPr>
          <w:t>http://www.home.agilent.com/agilent/editorial.jspx?cc=CH&amp;lc=ger&amp;ckey=698734-1-eng&amp;nid=-33257.922596.00&amp;id=698734-1-eng</w:t>
        </w:r>
      </w:hyperlink>
      <w:r w:rsidR="000B3277" w:rsidRPr="000B3277">
        <w:rPr>
          <w:lang w:val="en-GB"/>
        </w:rPr>
        <w:t>]</w:t>
      </w:r>
    </w:p>
    <w:p w:rsidR="00D321BD" w:rsidRPr="00F42061" w:rsidRDefault="00D321BD" w:rsidP="00D321BD">
      <w:pPr>
        <w:pStyle w:val="Heading3"/>
        <w:rPr>
          <w:lang w:val="en-GB"/>
        </w:rPr>
      </w:pPr>
      <w:bookmarkStart w:id="117" w:name="_Toc374628470"/>
      <w:r w:rsidRPr="00F42061">
        <w:rPr>
          <w:lang w:val="en-GB"/>
        </w:rPr>
        <w:t>Requirements for sensors with voltage output</w:t>
      </w:r>
      <w:bookmarkEnd w:id="117"/>
    </w:p>
    <w:p w:rsidR="00AD00D7" w:rsidRPr="00F42061" w:rsidRDefault="00AD00D7" w:rsidP="00AD00D7">
      <w:pPr>
        <w:pStyle w:val="BodyText"/>
        <w:rPr>
          <w:lang w:val="en-GB"/>
        </w:rPr>
      </w:pPr>
      <w:r w:rsidRPr="00F42061">
        <w:rPr>
          <w:lang w:val="en-GB"/>
        </w:rPr>
        <w:t>To define the requirements</w:t>
      </w:r>
      <w:r w:rsidR="00480CFA" w:rsidRPr="00F42061">
        <w:rPr>
          <w:lang w:val="en-GB"/>
        </w:rPr>
        <w:t xml:space="preserve"> to measure sensors with voltage outputs</w:t>
      </w:r>
      <w:r w:rsidRPr="00F42061">
        <w:rPr>
          <w:lang w:val="en-GB"/>
        </w:rPr>
        <w:t xml:space="preserve">, we take a </w:t>
      </w:r>
      <w:r w:rsidR="0035481C" w:rsidRPr="00F42061">
        <w:rPr>
          <w:lang w:val="en-GB"/>
        </w:rPr>
        <w:t xml:space="preserve">look at </w:t>
      </w:r>
      <w:r w:rsidRPr="00F42061">
        <w:rPr>
          <w:lang w:val="en-GB"/>
        </w:rPr>
        <w:t>LEM current sensor</w:t>
      </w:r>
      <w:r w:rsidR="00480CFA" w:rsidRPr="00F42061">
        <w:rPr>
          <w:lang w:val="en-GB"/>
        </w:rPr>
        <w:t>s</w:t>
      </w:r>
      <w:r w:rsidR="0035481C" w:rsidRPr="00F42061">
        <w:rPr>
          <w:lang w:val="en-GB"/>
        </w:rPr>
        <w:t xml:space="preserve"> for Automotive. We choose a sensor with an output voltage range of 2V. The typical accuracy is 1%.  </w:t>
      </w:r>
      <w:r w:rsidR="008632D7" w:rsidRPr="00F42061">
        <w:rPr>
          <w:lang w:val="en-GB"/>
        </w:rPr>
        <w:t xml:space="preserve">Our measuring accuracy should be 10 times finer, so 0.1% of 2V: 2mV. </w:t>
      </w:r>
    </w:p>
    <w:p w:rsidR="008632D7" w:rsidRPr="00F42061" w:rsidRDefault="008632D7" w:rsidP="00AD00D7">
      <w:pPr>
        <w:pStyle w:val="BodyText"/>
        <w:rPr>
          <w:lang w:val="en-GB"/>
        </w:rPr>
      </w:pPr>
      <w:r w:rsidRPr="00F42061">
        <w:rPr>
          <w:lang w:val="en-GB"/>
        </w:rPr>
        <w:t xml:space="preserve">In the measuring range of 10V, this would require </w:t>
      </w:r>
      <w:proofErr w:type="gramStart"/>
      <w:r w:rsidRPr="00F42061">
        <w:rPr>
          <w:lang w:val="en-GB"/>
        </w:rPr>
        <w:t>an</w:t>
      </w:r>
      <w:proofErr w:type="gramEnd"/>
      <w:r w:rsidRPr="00F42061">
        <w:rPr>
          <w:lang w:val="en-GB"/>
        </w:rPr>
        <w:t xml:space="preserve"> maximal error of </w:t>
      </w:r>
    </w:p>
    <w:p w:rsidR="008632D7" w:rsidRPr="00F42061" w:rsidRDefault="008632D7" w:rsidP="00AD00D7">
      <w:pPr>
        <w:pStyle w:val="BodyText"/>
        <w:rPr>
          <w:lang w:val="en-GB"/>
        </w:rPr>
      </w:pPr>
      <m:oMathPara>
        <m:oMathParaPr>
          <m:jc m:val="left"/>
        </m:oMathParaPr>
        <m:oMath>
          <m:r>
            <w:rPr>
              <w:rFonts w:ascii="Cambria Math" w:hAnsi="Cambria Math"/>
              <w:lang w:val="en-GB"/>
            </w:rPr>
            <m:t>E=100%*</m:t>
          </m:r>
          <m:f>
            <m:fPr>
              <m:ctrlPr>
                <w:rPr>
                  <w:rFonts w:ascii="Cambria Math" w:hAnsi="Cambria Math"/>
                  <w:i/>
                  <w:lang w:val="en-GB"/>
                </w:rPr>
              </m:ctrlPr>
            </m:fPr>
            <m:num>
              <m:r>
                <w:rPr>
                  <w:rFonts w:ascii="Cambria Math" w:hAnsi="Cambria Math"/>
                  <w:lang w:val="en-GB"/>
                </w:rPr>
                <m:t>2mV</m:t>
              </m:r>
            </m:num>
            <m:den>
              <m:r>
                <w:rPr>
                  <w:rFonts w:ascii="Cambria Math" w:hAnsi="Cambria Math"/>
                  <w:lang w:val="en-GB"/>
                </w:rPr>
                <m:t>10V</m:t>
              </m:r>
            </m:den>
          </m:f>
          <m:r>
            <w:rPr>
              <w:rFonts w:ascii="Cambria Math" w:hAnsi="Cambria Math"/>
              <w:lang w:val="en-GB"/>
            </w:rPr>
            <m:t>=0.02%</m:t>
          </m:r>
        </m:oMath>
      </m:oMathPara>
    </w:p>
    <w:p w:rsidR="008632D7" w:rsidRPr="00F42061" w:rsidRDefault="008632D7" w:rsidP="00AD00D7">
      <w:pPr>
        <w:pStyle w:val="BodyText"/>
        <w:rPr>
          <w:lang w:val="en-GB"/>
        </w:rPr>
      </w:pPr>
      <w:r w:rsidRPr="00F42061">
        <w:rPr>
          <w:lang w:val="en-GB"/>
        </w:rPr>
        <w:t>This is larger than the 0.004% basic 1-year dcV accuracy of the Agilent DMM, so this device can be used.</w:t>
      </w:r>
    </w:p>
    <w:p w:rsidR="00F0791A" w:rsidRPr="00F42061" w:rsidRDefault="00F0791A">
      <w:pPr>
        <w:rPr>
          <w:noProof/>
          <w:u w:val="single"/>
          <w:lang w:val="en-GB"/>
        </w:rPr>
      </w:pPr>
      <w:bookmarkStart w:id="118" w:name="_Ref374611571"/>
      <w:r w:rsidRPr="00F42061">
        <w:rPr>
          <w:lang w:val="en-GB"/>
        </w:rPr>
        <w:br w:type="page"/>
      </w:r>
    </w:p>
    <w:p w:rsidR="00D321BD" w:rsidRPr="00F42061" w:rsidRDefault="00D321BD" w:rsidP="00AD00D7">
      <w:pPr>
        <w:pStyle w:val="Heading3"/>
        <w:rPr>
          <w:lang w:val="en-GB"/>
        </w:rPr>
      </w:pPr>
      <w:bookmarkStart w:id="119" w:name="_Toc374628471"/>
      <w:r w:rsidRPr="00F42061">
        <w:rPr>
          <w:lang w:val="en-GB"/>
        </w:rPr>
        <w:lastRenderedPageBreak/>
        <w:t>Requirements for</w:t>
      </w:r>
      <w:r w:rsidR="00F0791A" w:rsidRPr="00F42061">
        <w:rPr>
          <w:lang w:val="en-GB"/>
        </w:rPr>
        <w:t xml:space="preserve"> </w:t>
      </w:r>
      <w:r w:rsidRPr="00F42061">
        <w:rPr>
          <w:lang w:val="en-GB"/>
        </w:rPr>
        <w:t>reference sensor</w:t>
      </w:r>
      <w:bookmarkEnd w:id="118"/>
      <w:r w:rsidR="00F0791A" w:rsidRPr="00F42061">
        <w:rPr>
          <w:lang w:val="en-GB"/>
        </w:rPr>
        <w:t xml:space="preserve"> measuring</w:t>
      </w:r>
      <w:bookmarkEnd w:id="119"/>
    </w:p>
    <w:p w:rsidR="00480CFA" w:rsidRPr="00F42061" w:rsidRDefault="00480CFA" w:rsidP="00AD00D7">
      <w:pPr>
        <w:pStyle w:val="BodyText"/>
        <w:rPr>
          <w:lang w:val="en-GB"/>
        </w:rPr>
      </w:pPr>
      <w:r w:rsidRPr="00F42061">
        <w:rPr>
          <w:lang w:val="en-GB"/>
        </w:rPr>
        <w:t>The requirements to measure the referen</w:t>
      </w:r>
      <w:r w:rsidR="00D321BD" w:rsidRPr="00F42061">
        <w:rPr>
          <w:lang w:val="en-GB"/>
        </w:rPr>
        <w:t>ce sensor are tighter. There are several error sources when measuring the current with the reference sensor and the multimeter:</w:t>
      </w:r>
    </w:p>
    <w:p w:rsidR="00D321BD" w:rsidRDefault="00D321BD" w:rsidP="00AD00D7">
      <w:pPr>
        <w:pStyle w:val="BodyText"/>
        <w:rPr>
          <w:lang w:val="en-GB"/>
        </w:rPr>
      </w:pPr>
      <w:r w:rsidRPr="00F42061">
        <w:rPr>
          <w:noProof/>
          <w:lang w:eastAsia="de-CH"/>
        </w:rPr>
        <mc:AlternateContent>
          <mc:Choice Requires="wpc">
            <w:drawing>
              <wp:inline distT="0" distB="0" distL="0" distR="0" wp14:anchorId="623CB963" wp14:editId="4EA1053F">
                <wp:extent cx="1800225" cy="5457828"/>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Text Box 15"/>
                        <wps:cNvSpPr txBox="1"/>
                        <wps:spPr>
                          <a:xfrm>
                            <a:off x="95400" y="770998"/>
                            <a:ext cx="1526666" cy="485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
                                <w:t xml:space="preserve">Precision </w:t>
                              </w:r>
                              <w:proofErr w:type="spellStart"/>
                              <w:r>
                                <w:t>transducer</w:t>
                              </w:r>
                              <w:proofErr w:type="spellEnd"/>
                            </w:p>
                            <w:p w:rsidR="00233176" w:rsidRDefault="00233176">
                              <w:proofErr w:type="spellStart"/>
                              <w:r>
                                <w:t>error</w:t>
                              </w:r>
                              <w:proofErr w:type="spellEnd"/>
                              <w:r>
                                <w:t xml:space="preserve"> &lt; </w:t>
                              </w:r>
                              <w:r w:rsidRPr="00602528">
                                <w:rPr>
                                  <w:szCs w:val="22"/>
                                </w:rPr>
                                <w:t>~</w:t>
                              </w:r>
                              <w:r>
                                <w:t>50ppm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834805" y="397543"/>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397566" y="134759"/>
                            <a:ext cx="857885" cy="278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
                                <w:t xml:space="preserve">real </w:t>
                              </w:r>
                              <w:proofErr w:type="spellStart"/>
                              <w:r>
                                <w:t>current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Text Box 106"/>
                        <wps:cNvSpPr txBox="1"/>
                        <wps:spPr>
                          <a:xfrm>
                            <a:off x="95400" y="1629739"/>
                            <a:ext cx="1534618" cy="485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
                                <w:t xml:space="preserve">Precision </w:t>
                              </w:r>
                              <w:proofErr w:type="spellStart"/>
                              <w:r>
                                <w:t>resistor</w:t>
                              </w:r>
                              <w:proofErr w:type="spellEnd"/>
                            </w:p>
                            <w:p w:rsidR="00233176" w:rsidRDefault="00233176">
                              <w:proofErr w:type="spellStart"/>
                              <w:r>
                                <w:t>error</w:t>
                              </w:r>
                              <w:proofErr w:type="spellEnd"/>
                              <w:r>
                                <w:t xml:space="preserve"> &lt;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834805" y="1256284"/>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08" name="Text Box 108"/>
                        <wps:cNvSpPr txBox="1"/>
                        <wps:spPr>
                          <a:xfrm>
                            <a:off x="95370" y="3374305"/>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
                                <w:t xml:space="preserve">DMM </w:t>
                              </w:r>
                              <w:proofErr w:type="spellStart"/>
                              <w:r>
                                <w:t>resolution</w:t>
                              </w:r>
                              <w:proofErr w:type="spellEnd"/>
                              <w:r>
                                <w:t xml:space="preserve"> </w:t>
                              </w:r>
                              <w:proofErr w:type="spellStart"/>
                              <w:r>
                                <w:t>error</w:t>
                              </w:r>
                              <w:proofErr w:type="spellEnd"/>
                              <w:r>
                                <w:t xml:space="preserve"> &lt;  </w:t>
                              </w:r>
                              <m:oMath>
                                <m:f>
                                  <m:fPr>
                                    <m:ctrlPr>
                                      <w:rPr>
                                        <w:rFonts w:ascii="Cambria Math" w:hAnsi="Cambria Math"/>
                                        <w:i/>
                                      </w:rPr>
                                    </m:ctrlPr>
                                  </m:fPr>
                                  <m:num>
                                    <m:r>
                                      <w:rPr>
                                        <w:rFonts w:ascii="Cambria Math" w:hAnsi="Cambria Math"/>
                                      </w:rPr>
                                      <m:t>voltage range</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r>
                                  <w:rPr>
                                    <w:rFonts w:ascii="Cambria Math" w:hAnsi="Cambria Math"/>
                                  </w:rPr>
                                  <m:t>*100%</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Straight Arrow Connector 109"/>
                        <wps:cNvCnPr/>
                        <wps:spPr>
                          <a:xfrm>
                            <a:off x="834805" y="3000850"/>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0" name="Text Box 110"/>
                        <wps:cNvSpPr txBox="1"/>
                        <wps:spPr>
                          <a:xfrm>
                            <a:off x="95370" y="4280753"/>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
                                <w:t xml:space="preserve">DMM </w:t>
                              </w:r>
                              <w:proofErr w:type="spellStart"/>
                              <w:r>
                                <w:t>accuracy</w:t>
                              </w:r>
                              <w:proofErr w:type="spellEnd"/>
                              <w:r>
                                <w:t xml:space="preserve"> </w:t>
                              </w:r>
                              <w:proofErr w:type="spellStart"/>
                              <w:r>
                                <w:t>error</w:t>
                              </w:r>
                              <w:proofErr w:type="spellEnd"/>
                              <w:r>
                                <w:t xml:space="preserve"> </w:t>
                              </w:r>
                            </w:p>
                            <w:p w:rsidR="00233176" w:rsidRDefault="00233176">
                              <w:r>
                                <w:t>&lt;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Straight Arrow Connector 111"/>
                        <wps:cNvCnPr/>
                        <wps:spPr>
                          <a:xfrm>
                            <a:off x="834805" y="3907298"/>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2" name="Text Box 112"/>
                        <wps:cNvSpPr txBox="1"/>
                        <wps:spPr>
                          <a:xfrm>
                            <a:off x="95370" y="2472577"/>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r>
                                <w:t xml:space="preserve">Sampling </w:t>
                              </w:r>
                              <w:proofErr w:type="spellStart"/>
                              <w:r>
                                <w:t>error</w:t>
                              </w:r>
                              <w:proofErr w:type="spellEnd"/>
                              <w:r w:rsidR="000B3277">
                                <w:t xml:space="preserve"> (</w:t>
                              </w:r>
                              <w:proofErr w:type="spellStart"/>
                              <w:r w:rsidR="000B3277">
                                <w:t>see</w:t>
                              </w:r>
                              <w:proofErr w:type="spellEnd"/>
                              <w:r w:rsidR="000B3277">
                                <w:t xml:space="preserve"> </w:t>
                              </w:r>
                              <w:proofErr w:type="spellStart"/>
                              <w:r w:rsidR="000B3277">
                                <w:t>section</w:t>
                              </w:r>
                              <w:proofErr w:type="spellEnd"/>
                              <w:r w:rsidR="000B3277">
                                <w:t xml:space="preserve"> </w:t>
                              </w:r>
                              <w:r w:rsidR="000B3277">
                                <w:fldChar w:fldCharType="begin"/>
                              </w:r>
                              <w:r w:rsidR="000B3277">
                                <w:instrText xml:space="preserve"> REF _Ref374608275 \r \h </w:instrText>
                              </w:r>
                              <w:r w:rsidR="000B3277">
                                <w:fldChar w:fldCharType="separate"/>
                              </w:r>
                              <w:r w:rsidR="000B3277">
                                <w:t>3.5.2</w:t>
                              </w:r>
                              <w:r w:rsidR="000B3277">
                                <w:fldChar w:fldCharType="end"/>
                              </w:r>
                              <w:r w:rsidR="000B327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834805" y="2108647"/>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834805" y="4817143"/>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5" name="Text Box 115"/>
                        <wps:cNvSpPr txBox="1"/>
                        <wps:spPr>
                          <a:xfrm>
                            <a:off x="264216" y="5179045"/>
                            <a:ext cx="1208405"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3176" w:rsidRDefault="00233176">
                              <w:proofErr w:type="spellStart"/>
                              <w:r>
                                <w:t>measured</w:t>
                              </w:r>
                              <w:proofErr w:type="spellEnd"/>
                              <w:r>
                                <w:t xml:space="preserve"> </w:t>
                              </w:r>
                              <w:proofErr w:type="spellStart"/>
                              <w:r>
                                <w:t>current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4" o:spid="_x0000_s1122" editas="canvas" style="width:141.75pt;height:429.75pt;mso-position-horizontal-relative:char;mso-position-vertical-relative:line" coordsize="18002,5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">
                <v:shape id="_x0000_s1123" type="#_x0000_t75" style="position:absolute;width:18002;height:54578;visibility:visible;mso-wrap-style:square">
                  <v:fill o:detectmouseclick="t"/>
                  <v:path o:connecttype="none"/>
                </v:shape>
                <v:shape id="Text Box 15" o:spid="_x0000_s1124" type="#_x0000_t202" style="position:absolute;left:954;top:7709;width:15266;height:4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lWcMA&#10;AADbAAAADwAAAGRycy9kb3ducmV2LnhtbERP32vCMBB+H/g/hBP2tqYTdFKNMsaECTKYjunj2dya&#10;suRSm1i7/fWLMNjbfXw/b77snRUdtaH2rOA+y0EQl17XXCl4363upiBCRNZoPZOCbwqwXAxu5lho&#10;f+E36raxEimEQ4EKTIxNIWUoDTkMmW+IE/fpW4cxwbaSusVLCndWjvJ8Ih3WnBoMNvRkqPzanp2C&#10;zcf+9Lx6PeR7Otp63NkHs/45KnU77B9nICL18V/8537Raf4Yrr+k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NlWcMAAADbAAAADwAAAAAAAAAAAAAAAACYAgAAZHJzL2Rv&#10;d25yZXYueG1sUEsFBgAAAAAEAAQA9QAAAIgDAAAAAA==&#10;" filled="f" strokeweight=".5pt">
                  <v:textbox>
                    <w:txbxContent>
                      <w:p w:rsidR="00233176" w:rsidRDefault="00233176">
                        <w:r>
                          <w:t xml:space="preserve">Precision </w:t>
                        </w:r>
                        <w:proofErr w:type="spellStart"/>
                        <w:r>
                          <w:t>transducer</w:t>
                        </w:r>
                        <w:proofErr w:type="spellEnd"/>
                      </w:p>
                      <w:p w:rsidR="00233176" w:rsidRDefault="00233176">
                        <w:proofErr w:type="spellStart"/>
                        <w:r>
                          <w:t>error</w:t>
                        </w:r>
                        <w:proofErr w:type="spellEnd"/>
                        <w:r>
                          <w:t xml:space="preserve"> &lt; </w:t>
                        </w:r>
                        <w:r w:rsidRPr="00602528">
                          <w:rPr>
                            <w:szCs w:val="22"/>
                          </w:rPr>
                          <w:t>~</w:t>
                        </w:r>
                        <w:r>
                          <w:t>50ppm</w:t>
                        </w:r>
                      </w:p>
                    </w:txbxContent>
                  </v:textbox>
                </v:shape>
                <v:shape id="Straight Arrow Connector 16" o:spid="_x0000_s1125" type="#_x0000_t32" style="position:absolute;left:8348;top:3975;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iUcAAAADbAAAADwAAAGRycy9kb3ducmV2LnhtbERP24rCMBB9F/yHMMK+aeoiKtUourC4&#10;CIvXDxiasQ02k9JktfXrN4Lg2xzOdebLxpbiRrU3jhUMBwkI4sxpw7mC8+m7PwXhA7LG0jEpaMnD&#10;ctHtzDHV7s4Huh1DLmII+xQVFCFUqZQ+K8iiH7iKOHIXV1sMEda51DXeY7gt5WeSjKVFw7GhwIq+&#10;Csquxz+rwFSt2ex+2/2EuN2v8yleRo+tUh+9ZjUDEagJb/HL/aPj/DE8f4kHyM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b4lHAAAAA2wAAAA8AAAAAAAAAAAAAAAAA&#10;oQIAAGRycy9kb3ducmV2LnhtbFBLBQYAAAAABAAEAPkAAACOAwAAAAA=&#10;" strokecolor="black [3040]" strokeweight="2.25pt">
                  <v:stroke endarrow="open"/>
                </v:shape>
                <v:shape id="Text Box 17" o:spid="_x0000_s1126" type="#_x0000_t202" style="position:absolute;left:3975;top:1347;width:8579;height:27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233176" w:rsidRDefault="00233176">
                        <w:r>
                          <w:t xml:space="preserve">real </w:t>
                        </w:r>
                        <w:proofErr w:type="spellStart"/>
                        <w:r>
                          <w:t>current</w:t>
                        </w:r>
                        <w:proofErr w:type="spellEnd"/>
                      </w:p>
                    </w:txbxContent>
                  </v:textbox>
                </v:shape>
                <v:shape id="Text Box 106" o:spid="_x0000_s1127" type="#_x0000_t202" style="position:absolute;left:954;top:16297;width:15346;height:4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gaBcQA&#10;AADcAAAADwAAAGRycy9kb3ducmV2LnhtbERPTUsDMRC9C/6HMII3m1RolW3TUkoLFaRgFdvjdDNu&#10;FpPJuonbrb/eFARv83ifM5333omO2lgH1jAcKBDEZTA1VxreXtd3jyBiQjboApOGM0WYz66vpliY&#10;cOIX6napEjmEY4EabEpNIWUsLXmMg9AQZ+4jtB5Thm0lTYunHO6dvFdqLD3WnBssNrS0VH7uvr2G&#10;5/f912q9Pag9HV096tyDffo5an170y8mIBL16V/8596YPF+N4fJMv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GgXEAAAA3AAAAA8AAAAAAAAAAAAAAAAAmAIAAGRycy9k&#10;b3ducmV2LnhtbFBLBQYAAAAABAAEAPUAAACJAwAAAAA=&#10;" filled="f" strokeweight=".5pt">
                  <v:textbox>
                    <w:txbxContent>
                      <w:p w:rsidR="00233176" w:rsidRDefault="00233176">
                        <w:r>
                          <w:t xml:space="preserve">Precision </w:t>
                        </w:r>
                        <w:proofErr w:type="spellStart"/>
                        <w:r>
                          <w:t>resistor</w:t>
                        </w:r>
                        <w:proofErr w:type="spellEnd"/>
                      </w:p>
                      <w:p w:rsidR="00233176" w:rsidRDefault="00233176">
                        <w:proofErr w:type="spellStart"/>
                        <w:r>
                          <w:t>error</w:t>
                        </w:r>
                        <w:proofErr w:type="spellEnd"/>
                        <w:r>
                          <w:t xml:space="preserve"> &lt; 0.01%</w:t>
                        </w:r>
                      </w:p>
                    </w:txbxContent>
                  </v:textbox>
                </v:shape>
                <v:shape id="Straight Arrow Connector 107" o:spid="_x0000_s1128" type="#_x0000_t32" style="position:absolute;left:8348;top:12562;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ur8MAAAADcAAAADwAAAGRycy9kb3ducmV2LnhtbERP24rCMBB9X/Afwgj7tqaKqFSjqLC4&#10;CIvXDxiasQ02k9JktfXrzYLg2xzOdWaLxpbiRrU3jhX0ewkI4sxpw7mC8+n7awLCB2SNpWNS0JKH&#10;xbzzMcNUuzsf6HYMuYgh7FNUUIRQpVL6rCCLvucq4shdXG0xRFjnUtd4j+G2lIMkGUmLhmNDgRWt&#10;C8quxz+rwFSt2ex+2/2YuN2v8gleho+tUp/dZjkFEagJb/HL/aPj/GQM/8/EC+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bq/DAAAAA3AAAAA8AAAAAAAAAAAAAAAAA&#10;oQIAAGRycy9kb3ducmV2LnhtbFBLBQYAAAAABAAEAPkAAACOAwAAAAA=&#10;" strokecolor="black [3040]" strokeweight="2.25pt">
                  <v:stroke endarrow="open"/>
                </v:shape>
                <v:shape id="Text Box 108" o:spid="_x0000_s1129" type="#_x0000_t202" style="position:absolute;left:953;top:33743;width:15426;height:5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r7MYA&#10;AADcAAAADwAAAGRycy9kb3ducmV2LnhtbESPQUsDMRCF74L/IYzgzSYKalmbFhELCiLYltbjdDNu&#10;FpPJuonb1V/vHAreZnhv3vtmthhjUAP1uU1s4XJiQBHXybXcWNislxdTULkgOwyJycIPZVjMT09m&#10;WLl04DcaVqVREsK5Qgu+lK7SOteeIuZJ6ohF+0h9xCJr32jX40HCY9BXxtzoiC1Lg8eOHjzVn6vv&#10;aOFlu/t6XL6+mx3tQ3s9hFv//Lu39vxsvL8DVWgs/+bj9ZMTfCO0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sr7MYAAADcAAAADwAAAAAAAAAAAAAAAACYAgAAZHJz&#10;L2Rvd25yZXYueG1sUEsFBgAAAAAEAAQA9QAAAIsDAAAAAA==&#10;" filled="f" strokeweight=".5pt">
                  <v:textbox>
                    <w:txbxContent>
                      <w:p w:rsidR="00233176" w:rsidRDefault="00233176">
                        <w:r>
                          <w:t xml:space="preserve">DMM </w:t>
                        </w:r>
                        <w:proofErr w:type="spellStart"/>
                        <w:r>
                          <w:t>resolution</w:t>
                        </w:r>
                        <w:proofErr w:type="spellEnd"/>
                        <w:r>
                          <w:t xml:space="preserve"> </w:t>
                        </w:r>
                        <w:proofErr w:type="spellStart"/>
                        <w:r>
                          <w:t>error</w:t>
                        </w:r>
                        <w:proofErr w:type="spellEnd"/>
                        <w:r>
                          <w:t xml:space="preserve"> &lt;  </w:t>
                        </w:r>
                        <m:oMath>
                          <m:f>
                            <m:fPr>
                              <m:ctrlPr>
                                <w:rPr>
                                  <w:rFonts w:ascii="Cambria Math" w:hAnsi="Cambria Math"/>
                                  <w:i/>
                                </w:rPr>
                              </m:ctrlPr>
                            </m:fPr>
                            <m:num>
                              <m:r>
                                <w:rPr>
                                  <w:rFonts w:ascii="Cambria Math" w:hAnsi="Cambria Math"/>
                                </w:rPr>
                                <m:t>voltage range</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r>
                            <w:rPr>
                              <w:rFonts w:ascii="Cambria Math" w:hAnsi="Cambria Math"/>
                            </w:rPr>
                            <m:t>*100%</m:t>
                          </m:r>
                        </m:oMath>
                      </w:p>
                    </w:txbxContent>
                  </v:textbox>
                </v:shape>
                <v:shape id="Straight Arrow Connector 109" o:spid="_x0000_s1130" type="#_x0000_t32" style="position:absolute;left:8348;top:30008;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iaGcIAAADcAAAADwAAAGRycy9kb3ducmV2LnhtbERP24rCMBB9F/yHMIJvmiqyul2jqCC7&#10;LIiX3Q8YmrENNpPSRG336zeC4NscznXmy8aW4ka1N44VjIYJCOLMacO5gt+f7WAGwgdkjaVjUtCS&#10;h+Wi25ljqt2dj3Q7hVzEEPYpKihCqFIpfVaQRT90FXHkzq62GCKsc6lrvMdwW8pxkrxJi4ZjQ4EV&#10;bQrKLqerVWCq1nzud+1hStwe1vkMz5O/b6X6vWb1ASJQE17ip/tLx/nJOzye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iaGcIAAADcAAAADwAAAAAAAAAAAAAA&#10;AAChAgAAZHJzL2Rvd25yZXYueG1sUEsFBgAAAAAEAAQA+QAAAJADAAAAAA==&#10;" strokecolor="black [3040]" strokeweight="2.25pt">
                  <v:stroke endarrow="open"/>
                </v:shape>
                <v:shape id="Text Box 110" o:spid="_x0000_s1131" type="#_x0000_t202" style="position:absolute;left:953;top:42807;width:15426;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xN8cA&#10;AADcAAAADwAAAGRycy9kb3ducmV2LnhtbESPQUsDMRCF7wX/QxjBm81WsMratIhYUBChrViP0824&#10;WUwm6yZut/76zqHQ2wzvzXvfzBZD8KqnLjWRDUzGBSjiKtqGawMfm+X1PaiUkS36yGTgQAkW84vR&#10;DEsb97yifp1rJSGcSjTgcm5LrVPlKGAax5ZYtO/YBcyydrW2He4lPHh9UxRTHbBhaXDY0pOj6mf9&#10;Fwy8fW5/n5fvX8WWdr657f2de/3fGXN1OTw+gMo05LP5dP1iBX8i+PKMTKDn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0sTfHAAAA3AAAAA8AAAAAAAAAAAAAAAAAmAIAAGRy&#10;cy9kb3ducmV2LnhtbFBLBQYAAAAABAAEAPUAAACMAwAAAAA=&#10;" filled="f" strokeweight=".5pt">
                  <v:textbox>
                    <w:txbxContent>
                      <w:p w:rsidR="00233176" w:rsidRDefault="00233176">
                        <w:r>
                          <w:t xml:space="preserve">DMM </w:t>
                        </w:r>
                        <w:proofErr w:type="spellStart"/>
                        <w:r>
                          <w:t>accuracy</w:t>
                        </w:r>
                        <w:proofErr w:type="spellEnd"/>
                        <w:r>
                          <w:t xml:space="preserve"> </w:t>
                        </w:r>
                        <w:proofErr w:type="spellStart"/>
                        <w:r>
                          <w:t>error</w:t>
                        </w:r>
                        <w:proofErr w:type="spellEnd"/>
                        <w:r>
                          <w:t xml:space="preserve"> </w:t>
                        </w:r>
                      </w:p>
                      <w:p w:rsidR="00233176" w:rsidRDefault="00233176">
                        <w:r>
                          <w:t>&lt;  ?%</w:t>
                        </w:r>
                      </w:p>
                    </w:txbxContent>
                  </v:textbox>
                </v:shape>
                <v:shape id="Straight Arrow Connector 111" o:spid="_x0000_s1132" type="#_x0000_t32" style="position:absolute;left:8348;top:39072;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cAwsIAAADcAAAADwAAAGRycy9kb3ducmV2LnhtbERP22rCQBB9L/gPywh9q5uUYkN0FRVK&#10;RSj19gFDdkwWs7Mhu9XEr+8Kgm9zONeZzjtbiwu13jhWkI4SEMSF04ZLBcfD11sGwgdkjbVjUtCT&#10;h/ls8DLFXLsr7+iyD6WIIexzVFCF0ORS+qIii37kGuLInVxrMUTYllK3eI3htpbvSTKWFg3Hhgob&#10;WlVUnPd/VoFpevP9+9NvP4n77bLM8PRx2yj1OuwWExCBuvAUP9xrHeenKdyfiR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cAwsIAAADcAAAADwAAAAAAAAAAAAAA&#10;AAChAgAAZHJzL2Rvd25yZXYueG1sUEsFBgAAAAAEAAQA+QAAAJADAAAAAA==&#10;" strokecolor="black [3040]" strokeweight="2.25pt">
                  <v:stroke endarrow="open"/>
                </v:shape>
                <v:shape id="Text Box 112" o:spid="_x0000_s1133" type="#_x0000_t202" style="position:absolute;left:953;top:24725;width:15426;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K28QA&#10;AADcAAAADwAAAGRycy9kb3ducmV2LnhtbERPTWsCMRC9C/6HMEJvNavQKqtRSqlgoQhaqT2Om3Gz&#10;NJmsm3Rd++ubQsHbPN7nzJeds6KlJlSeFYyGGQjiwuuKSwX799X9FESIyBqtZ1JwpQDLRb83x1z7&#10;C2+p3cVSpBAOOSowMda5lKEw5DAMfU2cuJNvHMYEm1LqBi8p3Fk5zrJH6bDi1GCwpmdDxdfu2yl4&#10;+zicX1abz+xAR1s9tHZiXn+OSt0NuqcZiEhdvIn/3Wud5o/G8PdMuk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itvEAAAA3AAAAA8AAAAAAAAAAAAAAAAAmAIAAGRycy9k&#10;b3ducmV2LnhtbFBLBQYAAAAABAAEAPUAAACJAwAAAAA=&#10;" filled="f" strokeweight=".5pt">
                  <v:textbox>
                    <w:txbxContent>
                      <w:p w:rsidR="00233176" w:rsidRDefault="00233176">
                        <w:r>
                          <w:t xml:space="preserve">Sampling </w:t>
                        </w:r>
                        <w:proofErr w:type="spellStart"/>
                        <w:r>
                          <w:t>error</w:t>
                        </w:r>
                        <w:proofErr w:type="spellEnd"/>
                        <w:r w:rsidR="000B3277">
                          <w:t xml:space="preserve"> (</w:t>
                        </w:r>
                        <w:proofErr w:type="spellStart"/>
                        <w:r w:rsidR="000B3277">
                          <w:t>see</w:t>
                        </w:r>
                        <w:proofErr w:type="spellEnd"/>
                        <w:r w:rsidR="000B3277">
                          <w:t xml:space="preserve"> </w:t>
                        </w:r>
                        <w:proofErr w:type="spellStart"/>
                        <w:r w:rsidR="000B3277">
                          <w:t>section</w:t>
                        </w:r>
                        <w:proofErr w:type="spellEnd"/>
                        <w:r w:rsidR="000B3277">
                          <w:t xml:space="preserve"> </w:t>
                        </w:r>
                        <w:r w:rsidR="000B3277">
                          <w:fldChar w:fldCharType="begin"/>
                        </w:r>
                        <w:r w:rsidR="000B3277">
                          <w:instrText xml:space="preserve"> REF _Ref374608275 \r \h </w:instrText>
                        </w:r>
                        <w:r w:rsidR="000B3277">
                          <w:fldChar w:fldCharType="separate"/>
                        </w:r>
                        <w:r w:rsidR="000B3277">
                          <w:t>3.5.2</w:t>
                        </w:r>
                        <w:r w:rsidR="000B3277">
                          <w:fldChar w:fldCharType="end"/>
                        </w:r>
                        <w:r w:rsidR="000B3277">
                          <w:t>)</w:t>
                        </w:r>
                      </w:p>
                    </w:txbxContent>
                  </v:textbox>
                </v:shape>
                <v:shape id="Straight Arrow Connector 113" o:spid="_x0000_s1134" type="#_x0000_t32" style="position:absolute;left:8348;top:21086;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7LsIAAADcAAAADwAAAGRycy9kb3ducmV2LnhtbERP3WrCMBS+F3yHcITdaeocKp1RnCAb&#10;A7Fze4BDc2yDzUlporY+vRkI3p2P7/csVq2txIUabxwrGI8SEMS504YLBX+/2+EchA/IGivHpKAj&#10;D6tlv7fAVLsr/9DlEAoRQ9inqKAMoU6l9HlJFv3I1cSRO7rGYoiwKaRu8BrDbSVfk2QqLRqODSXW&#10;tCkpPx3OVoGpO/O533XZjLjLPoo5Ht9u30q9DNr1O4hAbXiKH+4vHeePJ/D/TLx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7LsIAAADcAAAADwAAAAAAAAAAAAAA&#10;AAChAgAAZHJzL2Rvd25yZXYueG1sUEsFBgAAAAAEAAQA+QAAAJADAAAAAA==&#10;" strokecolor="black [3040]" strokeweight="2.25pt">
                  <v:stroke endarrow="open"/>
                </v:shape>
                <v:shape id="Straight Arrow Connector 114" o:spid="_x0000_s1135" type="#_x0000_t32" style="position:absolute;left:8348;top:48171;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jWsIAAADcAAAADwAAAGRycy9kb3ducmV2LnhtbERP3WrCMBS+H/gO4Qx2N1OHuNIZZQ7G&#10;RJDV6gMcmmMb1pyUJrOtT28GA+/Ox/d7luvBNuJCnTeOFcymCQji0mnDlYLT8fM5BeEDssbGMSkY&#10;ycN6NXlYYqZdzwe6FKESMYR9hgrqENpMSl/WZNFPXUscubPrLIYIu0rqDvsYbhv5kiQLadFwbKix&#10;pY+ayp/i1yow7Wi+vvdj/ko85psqxfP8ulPq6XF4fwMRaAh38b97q+P82Rz+no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jWsIAAADcAAAADwAAAAAAAAAAAAAA&#10;AAChAgAAZHJzL2Rvd25yZXYueG1sUEsFBgAAAAAEAAQA+QAAAJADAAAAAA==&#10;" strokecolor="black [3040]" strokeweight="2.25pt">
                  <v:stroke endarrow="open"/>
                </v:shape>
                <v:shape id="Text Box 115" o:spid="_x0000_s1136" type="#_x0000_t202" style="position:absolute;left:2642;top:51790;width:12084;height:27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rsidR="00233176" w:rsidRDefault="00233176">
                        <w:proofErr w:type="spellStart"/>
                        <w:r>
                          <w:t>measured</w:t>
                        </w:r>
                        <w:proofErr w:type="spellEnd"/>
                        <w:r>
                          <w:t xml:space="preserve"> </w:t>
                        </w:r>
                        <w:proofErr w:type="spellStart"/>
                        <w:r>
                          <w:t>current</w:t>
                        </w:r>
                        <w:proofErr w:type="spellEnd"/>
                      </w:p>
                    </w:txbxContent>
                  </v:textbox>
                </v:shape>
                <w10:anchorlock/>
              </v:group>
            </w:pict>
          </mc:Fallback>
        </mc:AlternateContent>
      </w:r>
    </w:p>
    <w:p w:rsidR="000B3277" w:rsidRPr="00F42061" w:rsidRDefault="000B3277" w:rsidP="000B3277">
      <w:pPr>
        <w:pStyle w:val="Caption"/>
        <w:rPr>
          <w:lang w:val="en-GB"/>
        </w:rPr>
      </w:pPr>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xml:space="preserve">: </w:t>
      </w:r>
      <w:proofErr w:type="spellStart"/>
      <w:r>
        <w:t>error</w:t>
      </w:r>
      <w:proofErr w:type="spellEnd"/>
      <w:r>
        <w:t xml:space="preserve"> </w:t>
      </w:r>
      <w:proofErr w:type="spellStart"/>
      <w:r>
        <w:t>sources</w:t>
      </w:r>
      <w:proofErr w:type="spellEnd"/>
      <w:r>
        <w:t xml:space="preserve"> </w:t>
      </w:r>
      <w:proofErr w:type="spellStart"/>
      <w:r>
        <w:t>when</w:t>
      </w:r>
      <w:proofErr w:type="spellEnd"/>
      <w:r>
        <w:t xml:space="preserve"> </w:t>
      </w:r>
      <w:proofErr w:type="spellStart"/>
      <w:r>
        <w:t>using</w:t>
      </w:r>
      <w:proofErr w:type="spellEnd"/>
      <w:r>
        <w:t xml:space="preserve"> </w:t>
      </w:r>
      <w:proofErr w:type="spellStart"/>
      <w:r>
        <w:t>the</w:t>
      </w:r>
      <w:proofErr w:type="spellEnd"/>
      <w:r>
        <w:t xml:space="preserve"> </w:t>
      </w:r>
      <w:proofErr w:type="spellStart"/>
      <w:r>
        <w:t>reference</w:t>
      </w:r>
      <w:proofErr w:type="spellEnd"/>
      <w:r>
        <w:t xml:space="preserve"> </w:t>
      </w:r>
      <w:proofErr w:type="spellStart"/>
      <w:r>
        <w:t>sensor</w:t>
      </w:r>
      <w:proofErr w:type="spellEnd"/>
    </w:p>
    <w:p w:rsidR="00480CFA" w:rsidRPr="00F42061" w:rsidRDefault="00780204" w:rsidP="00AD00D7">
      <w:pPr>
        <w:pStyle w:val="BodyText"/>
        <w:rPr>
          <w:lang w:val="en-GB"/>
        </w:rPr>
      </w:pPr>
      <w:r w:rsidRPr="00F42061">
        <w:rPr>
          <w:lang w:val="en-GB"/>
        </w:rPr>
        <w:t>In the worst case, all these errors can sum up. To get a reliable measurement of sensors with 0.1% error, the total error has to be small enough. It is that defined that the sum of the errors should not be larger than 0.0</w:t>
      </w:r>
      <w:r w:rsidR="004D0636" w:rsidRPr="00F42061">
        <w:rPr>
          <w:lang w:val="en-GB"/>
        </w:rPr>
        <w:t>5</w:t>
      </w:r>
      <w:r w:rsidRPr="00F42061">
        <w:rPr>
          <w:lang w:val="en-GB"/>
        </w:rPr>
        <w:t xml:space="preserve">%. </w:t>
      </w:r>
    </w:p>
    <w:p w:rsidR="00997F1C" w:rsidRDefault="00997F1C" w:rsidP="00997F1C">
      <w:pPr>
        <w:pStyle w:val="BodyText"/>
        <w:rPr>
          <w:lang w:val="en-GB"/>
        </w:rPr>
      </w:pPr>
      <w:r w:rsidRPr="00F42061">
        <w:rPr>
          <w:lang w:val="en-GB"/>
        </w:rPr>
        <w:t xml:space="preserve">The individual errors can be influenced by changing the scan rate of the DMM. With increasing scan rate, the </w:t>
      </w:r>
      <w:r w:rsidR="00556D7D" w:rsidRPr="00F42061">
        <w:rPr>
          <w:lang w:val="en-GB"/>
        </w:rPr>
        <w:t>resolution error and accuracy error will increase</w:t>
      </w:r>
      <w:r w:rsidRPr="00F42061">
        <w:rPr>
          <w:lang w:val="en-GB"/>
        </w:rPr>
        <w:t>, but the sampling error (see</w:t>
      </w:r>
      <w:r w:rsidR="003C7742" w:rsidRPr="00F42061">
        <w:rPr>
          <w:lang w:val="en-GB"/>
        </w:rPr>
        <w:t xml:space="preserve"> section</w:t>
      </w:r>
      <w:r w:rsidRPr="00F42061">
        <w:rPr>
          <w:lang w:val="en-GB"/>
        </w:rPr>
        <w:t xml:space="preserve"> </w:t>
      </w:r>
      <w:r w:rsidRPr="00F42061">
        <w:rPr>
          <w:lang w:val="en-GB"/>
        </w:rPr>
        <w:fldChar w:fldCharType="begin"/>
      </w:r>
      <w:r w:rsidRPr="00F42061">
        <w:rPr>
          <w:lang w:val="en-GB"/>
        </w:rPr>
        <w:instrText xml:space="preserve"> REF _Ref374608275 \r \h </w:instrText>
      </w:r>
      <w:r w:rsidRPr="00F42061">
        <w:rPr>
          <w:lang w:val="en-GB"/>
        </w:rPr>
      </w:r>
      <w:r w:rsidRPr="00F42061">
        <w:rPr>
          <w:lang w:val="en-GB"/>
        </w:rPr>
        <w:fldChar w:fldCharType="separate"/>
      </w:r>
      <w:r w:rsidRPr="00F42061">
        <w:rPr>
          <w:lang w:val="en-GB"/>
        </w:rPr>
        <w:t>3.5.2</w:t>
      </w:r>
      <w:r w:rsidRPr="00F42061">
        <w:rPr>
          <w:lang w:val="en-GB"/>
        </w:rPr>
        <w:fldChar w:fldCharType="end"/>
      </w:r>
      <w:r w:rsidRPr="00F42061">
        <w:rPr>
          <w:lang w:val="en-GB"/>
        </w:rPr>
        <w:t>)</w:t>
      </w:r>
      <w:r w:rsidR="00556D7D" w:rsidRPr="00F42061">
        <w:rPr>
          <w:lang w:val="en-GB"/>
        </w:rPr>
        <w:t xml:space="preserve"> will decrease.</w:t>
      </w:r>
    </w:p>
    <w:p w:rsidR="002B06D9" w:rsidRDefault="002B06D9" w:rsidP="00997F1C">
      <w:pPr>
        <w:pStyle w:val="BodyText"/>
        <w:rPr>
          <w:lang w:val="en-GB"/>
        </w:rPr>
      </w:pPr>
    </w:p>
    <w:p w:rsidR="002B06D9" w:rsidRPr="00F42061" w:rsidRDefault="002B06D9" w:rsidP="00997F1C">
      <w:pPr>
        <w:pStyle w:val="BodyText"/>
        <w:rPr>
          <w:lang w:val="en-GB"/>
        </w:rPr>
      </w:pPr>
    </w:p>
    <w:p w:rsidR="00556D7D" w:rsidRPr="00F42061" w:rsidRDefault="003C7742" w:rsidP="00997F1C">
      <w:pPr>
        <w:pStyle w:val="BodyText"/>
        <w:rPr>
          <w:lang w:val="en-GB"/>
        </w:rPr>
      </w:pPr>
      <w:r w:rsidRPr="00F42061">
        <w:rPr>
          <w:noProof/>
          <w:lang w:eastAsia="de-CH"/>
        </w:rPr>
        <w:lastRenderedPageBreak/>
        <w:drawing>
          <wp:inline distT="0" distB="0" distL="0" distR="0" wp14:anchorId="12532C83" wp14:editId="1BDF6347">
            <wp:extent cx="5936615" cy="3145103"/>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145103"/>
                    </a:xfrm>
                    <a:prstGeom prst="rect">
                      <a:avLst/>
                    </a:prstGeom>
                    <a:noFill/>
                    <a:ln>
                      <a:noFill/>
                    </a:ln>
                  </pic:spPr>
                </pic:pic>
              </a:graphicData>
            </a:graphic>
          </wp:inline>
        </w:drawing>
      </w:r>
    </w:p>
    <w:p w:rsidR="00556D7D" w:rsidRPr="00F42061" w:rsidRDefault="00556D7D" w:rsidP="00556D7D">
      <w:pPr>
        <w:pStyle w:val="Caption"/>
        <w:rPr>
          <w:lang w:val="en-GB"/>
        </w:rPr>
      </w:pPr>
      <w:bookmarkStart w:id="120" w:name="_Ref374608886"/>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00EB272C" w:rsidRPr="00F42061">
        <w:rPr>
          <w:noProof/>
          <w:lang w:val="en-GB"/>
        </w:rPr>
        <w:t>1</w:t>
      </w:r>
      <w:r w:rsidRPr="00F42061">
        <w:rPr>
          <w:lang w:val="en-GB"/>
        </w:rPr>
        <w:fldChar w:fldCharType="end"/>
      </w:r>
      <w:bookmarkEnd w:id="120"/>
      <w:r w:rsidRPr="00F42061">
        <w:rPr>
          <w:lang w:val="en-GB"/>
        </w:rPr>
        <w:t>: different considered errors</w:t>
      </w:r>
    </w:p>
    <w:p w:rsidR="00D339DE" w:rsidRPr="00F42061" w:rsidRDefault="00556D7D" w:rsidP="00556D7D">
      <w:pPr>
        <w:rPr>
          <w:lang w:val="en-GB"/>
        </w:rPr>
      </w:pPr>
      <w:r w:rsidRPr="00F42061">
        <w:rPr>
          <w:lang w:val="en-GB"/>
        </w:rPr>
        <w:fldChar w:fldCharType="begin"/>
      </w:r>
      <w:r w:rsidRPr="00F42061">
        <w:rPr>
          <w:lang w:val="en-GB"/>
        </w:rPr>
        <w:instrText xml:space="preserve"> REF _Ref374608886 \h </w:instrText>
      </w:r>
      <w:r w:rsidRPr="00F42061">
        <w:rPr>
          <w:lang w:val="en-GB"/>
        </w:rPr>
      </w:r>
      <w:r w:rsidRPr="00F42061">
        <w:rPr>
          <w:lang w:val="en-GB"/>
        </w:rPr>
        <w:fldChar w:fldCharType="separate"/>
      </w:r>
      <w:r w:rsidRPr="00F42061">
        <w:rPr>
          <w:lang w:val="en-GB"/>
        </w:rPr>
        <w:t xml:space="preserve">Table </w:t>
      </w:r>
      <w:r w:rsidRPr="00F42061">
        <w:rPr>
          <w:noProof/>
          <w:lang w:val="en-GB"/>
        </w:rPr>
        <w:t>1</w:t>
      </w:r>
      <w:r w:rsidRPr="00F42061">
        <w:rPr>
          <w:lang w:val="en-GB"/>
        </w:rPr>
        <w:fldChar w:fldCharType="end"/>
      </w:r>
      <w:r w:rsidRPr="00F42061">
        <w:rPr>
          <w:lang w:val="en-GB"/>
        </w:rPr>
        <w:t xml:space="preserve"> shows a possible configuration. The resolution was chosen to be 21 bits. Like this, the sampling rate is limited to 50Hz / 2 = 25Hz (see</w:t>
      </w:r>
      <w:r w:rsidR="003C7742" w:rsidRPr="00F42061">
        <w:rPr>
          <w:lang w:val="en-GB"/>
        </w:rPr>
        <w:t xml:space="preserve"> section</w:t>
      </w:r>
      <w:r w:rsidRPr="00F42061">
        <w:rPr>
          <w:lang w:val="en-GB"/>
        </w:rPr>
        <w:t xml:space="preserve"> </w:t>
      </w:r>
      <w:r w:rsidR="003C7742" w:rsidRPr="00F42061">
        <w:rPr>
          <w:lang w:val="en-GB"/>
        </w:rPr>
        <w:fldChar w:fldCharType="begin"/>
      </w:r>
      <w:r w:rsidR="003C7742" w:rsidRPr="00F42061">
        <w:rPr>
          <w:lang w:val="en-GB"/>
        </w:rPr>
        <w:instrText xml:space="preserve"> REF _Ref374622892 \r \h </w:instrText>
      </w:r>
      <w:r w:rsidR="003C7742" w:rsidRPr="00F42061">
        <w:rPr>
          <w:lang w:val="en-GB"/>
        </w:rPr>
      </w:r>
      <w:r w:rsidR="003C7742" w:rsidRPr="00F42061">
        <w:rPr>
          <w:lang w:val="en-GB"/>
        </w:rPr>
        <w:fldChar w:fldCharType="separate"/>
      </w:r>
      <w:r w:rsidR="003C7742" w:rsidRPr="00F42061">
        <w:rPr>
          <w:lang w:val="en-GB"/>
        </w:rPr>
        <w:t>3.5.4</w:t>
      </w:r>
      <w:r w:rsidR="003C7742" w:rsidRPr="00F42061">
        <w:rPr>
          <w:lang w:val="en-GB"/>
        </w:rPr>
        <w:fldChar w:fldCharType="end"/>
      </w:r>
      <w:r w:rsidRPr="00F42061">
        <w:rPr>
          <w:lang w:val="en-GB"/>
        </w:rPr>
        <w:t xml:space="preserve">). If a </w:t>
      </w:r>
      <w:r w:rsidR="00067C62" w:rsidRPr="00F42061">
        <w:rPr>
          <w:lang w:val="en-GB"/>
        </w:rPr>
        <w:t>sampling rate of 20Hz is chosen, the sampling error will be maximally 0.01</w:t>
      </w:r>
      <w:r w:rsidR="00D339DE" w:rsidRPr="00F42061">
        <w:rPr>
          <w:lang w:val="en-GB"/>
        </w:rPr>
        <w:t>7</w:t>
      </w:r>
      <w:r w:rsidR="00067C62" w:rsidRPr="00F42061">
        <w:rPr>
          <w:lang w:val="en-GB"/>
        </w:rPr>
        <w:t>%</w:t>
      </w:r>
      <w:r w:rsidR="002B06D9">
        <w:rPr>
          <w:lang w:val="en-GB"/>
        </w:rPr>
        <w:t xml:space="preserve"> (see section </w:t>
      </w:r>
      <w:r w:rsidR="002B06D9">
        <w:rPr>
          <w:lang w:val="en-GB"/>
        </w:rPr>
        <w:fldChar w:fldCharType="begin"/>
      </w:r>
      <w:r w:rsidR="002B06D9">
        <w:rPr>
          <w:lang w:val="en-GB"/>
        </w:rPr>
        <w:instrText xml:space="preserve"> REF _Ref374608275 \r \h </w:instrText>
      </w:r>
      <w:r w:rsidR="002B06D9">
        <w:rPr>
          <w:lang w:val="en-GB"/>
        </w:rPr>
      </w:r>
      <w:r w:rsidR="002B06D9">
        <w:rPr>
          <w:lang w:val="en-GB"/>
        </w:rPr>
        <w:fldChar w:fldCharType="separate"/>
      </w:r>
      <w:r w:rsidR="002B06D9">
        <w:rPr>
          <w:lang w:val="en-GB"/>
        </w:rPr>
        <w:t>3.5.2</w:t>
      </w:r>
      <w:r w:rsidR="002B06D9">
        <w:rPr>
          <w:lang w:val="en-GB"/>
        </w:rPr>
        <w:fldChar w:fldCharType="end"/>
      </w:r>
      <w:r w:rsidR="002B06D9">
        <w:rPr>
          <w:lang w:val="en-GB"/>
        </w:rPr>
        <w:t xml:space="preserve">). </w:t>
      </w:r>
      <w:r w:rsidRPr="00F42061">
        <w:rPr>
          <w:lang w:val="en-GB"/>
        </w:rPr>
        <w:t>The res</w:t>
      </w:r>
      <w:r w:rsidR="002D62AD" w:rsidRPr="00F42061">
        <w:rPr>
          <w:lang w:val="en-GB"/>
        </w:rPr>
        <w:t>olution error is not relevant compared to the accuracy error. The accuracy error was calculated according to section “Example 1: Basic dcV accuracy” on page 15 of the DMM datasheet. The voltage range is 10V and the maximally measured voltage is 4V.</w:t>
      </w:r>
      <w:r w:rsidR="00D339DE" w:rsidRPr="00F42061">
        <w:rPr>
          <w:lang w:val="en-GB"/>
        </w:rPr>
        <w:t xml:space="preserve"> </w:t>
      </w:r>
    </w:p>
    <w:p w:rsidR="00556D7D" w:rsidRPr="00F42061" w:rsidRDefault="00D339DE" w:rsidP="00556D7D">
      <w:pPr>
        <w:rPr>
          <w:lang w:val="en-GB"/>
        </w:rPr>
      </w:pPr>
      <w:r w:rsidRPr="00F42061">
        <w:rPr>
          <w:lang w:val="en-GB"/>
        </w:rPr>
        <w:t>This results in a total error of 0.041%. Like this, a 0.1% sensor can be measured.</w:t>
      </w:r>
    </w:p>
    <w:p w:rsidR="00D339DE" w:rsidRPr="00F42061" w:rsidRDefault="00D339DE" w:rsidP="00556D7D">
      <w:pPr>
        <w:rPr>
          <w:lang w:val="en-GB"/>
        </w:rPr>
      </w:pPr>
    </w:p>
    <w:bookmarkEnd w:id="110"/>
    <w:bookmarkEnd w:id="111"/>
    <w:p w:rsidR="00074759" w:rsidRPr="00F42061" w:rsidRDefault="00074759">
      <w:pPr>
        <w:rPr>
          <w:b/>
          <w:noProof/>
          <w:sz w:val="24"/>
          <w:lang w:val="en-GB"/>
        </w:rPr>
      </w:pPr>
      <w:r w:rsidRPr="00F42061">
        <w:rPr>
          <w:lang w:val="en-GB"/>
        </w:rPr>
        <w:br w:type="page"/>
      </w:r>
    </w:p>
    <w:p w:rsidR="00184671" w:rsidRPr="00F42061" w:rsidRDefault="00184671" w:rsidP="00184671">
      <w:pPr>
        <w:pStyle w:val="Heading2"/>
        <w:rPr>
          <w:lang w:val="en-GB"/>
        </w:rPr>
      </w:pPr>
      <w:bookmarkStart w:id="121" w:name="_Toc374628472"/>
      <w:r w:rsidRPr="00F42061">
        <w:rPr>
          <w:lang w:val="en-GB"/>
        </w:rPr>
        <w:lastRenderedPageBreak/>
        <w:t>Data rates</w:t>
      </w:r>
      <w:bookmarkEnd w:id="121"/>
    </w:p>
    <w:p w:rsidR="007B2027" w:rsidRPr="00F42061" w:rsidRDefault="007B2027" w:rsidP="007B2027">
      <w:pPr>
        <w:pStyle w:val="Heading3"/>
        <w:rPr>
          <w:lang w:val="en-GB"/>
        </w:rPr>
      </w:pPr>
      <w:bookmarkStart w:id="122" w:name="_Toc374628473"/>
      <w:r w:rsidRPr="00F42061">
        <w:rPr>
          <w:lang w:val="en-GB"/>
        </w:rPr>
        <w:t>Current update rate</w:t>
      </w:r>
      <w:bookmarkEnd w:id="122"/>
    </w:p>
    <w:p w:rsidR="007B2027" w:rsidRPr="00F42061" w:rsidRDefault="007B2027" w:rsidP="007B2027">
      <w:pPr>
        <w:pStyle w:val="BodyText"/>
        <w:rPr>
          <w:lang w:val="en-GB"/>
        </w:rPr>
      </w:pPr>
      <w:r w:rsidRPr="00F42061">
        <w:rPr>
          <w:lang w:val="en-GB"/>
        </w:rPr>
        <w:t>The current can only be updated as fast as the Evaluator supports it. A research showed that the update rate of the set current is 500ms, so the update frequency is 2Hz. The data from the supplied csv-files will be a</w:t>
      </w:r>
      <w:r w:rsidR="002B06D9">
        <w:rPr>
          <w:lang w:val="en-GB"/>
        </w:rPr>
        <w:t>dapted</w:t>
      </w:r>
      <w:r w:rsidRPr="00F42061">
        <w:rPr>
          <w:lang w:val="en-GB"/>
        </w:rPr>
        <w:t xml:space="preserve"> to this </w:t>
      </w:r>
      <w:proofErr w:type="gramStart"/>
      <w:r w:rsidRPr="00F42061">
        <w:rPr>
          <w:lang w:val="en-GB"/>
        </w:rPr>
        <w:t>frequency, that</w:t>
      </w:r>
      <w:proofErr w:type="gramEnd"/>
      <w:r w:rsidRPr="00F42061">
        <w:rPr>
          <w:lang w:val="en-GB"/>
        </w:rPr>
        <w:t xml:space="preserve"> means, if the frequency is higher than 2Hz, an averaging is performed, and if it is lower, the same values are used several times.</w:t>
      </w:r>
    </w:p>
    <w:p w:rsidR="00074759" w:rsidRPr="00F42061" w:rsidRDefault="00997F1C" w:rsidP="00074759">
      <w:pPr>
        <w:pStyle w:val="Heading3"/>
        <w:rPr>
          <w:lang w:val="en-GB"/>
        </w:rPr>
      </w:pPr>
      <w:bookmarkStart w:id="123" w:name="_Ref374608275"/>
      <w:bookmarkStart w:id="124" w:name="_Toc374628474"/>
      <w:r w:rsidRPr="00F42061">
        <w:rPr>
          <w:lang w:val="en-GB"/>
        </w:rPr>
        <w:t>sampling</w:t>
      </w:r>
      <w:r w:rsidR="00780204" w:rsidRPr="00F42061">
        <w:rPr>
          <w:lang w:val="en-GB"/>
        </w:rPr>
        <w:t xml:space="preserve"> error</w:t>
      </w:r>
      <w:bookmarkEnd w:id="123"/>
      <w:bookmarkEnd w:id="124"/>
    </w:p>
    <w:p w:rsidR="00074759" w:rsidRPr="00F42061" w:rsidRDefault="00D339DE" w:rsidP="00074759">
      <w:pPr>
        <w:pStyle w:val="BodyText"/>
        <w:rPr>
          <w:lang w:val="en-GB"/>
        </w:rPr>
      </w:pPr>
      <w:r w:rsidRPr="00F42061">
        <w:rPr>
          <w:lang w:val="en-GB"/>
        </w:rPr>
        <w:t xml:space="preserve">It is calculated how large the theoretical error gets because of the not synchronized clocks of current update rate and sampling rate. </w:t>
      </w:r>
      <w:r w:rsidR="00074759" w:rsidRPr="00F42061">
        <w:rPr>
          <w:lang w:val="en-GB"/>
        </w:rPr>
        <w:t xml:space="preserve">The sampling rate should be high </w:t>
      </w:r>
      <w:proofErr w:type="gramStart"/>
      <w:r w:rsidR="00074759" w:rsidRPr="00F42061">
        <w:rPr>
          <w:lang w:val="en-GB"/>
        </w:rPr>
        <w:t>enough,</w:t>
      </w:r>
      <w:proofErr w:type="gramEnd"/>
      <w:r w:rsidR="00074759" w:rsidRPr="00F42061">
        <w:rPr>
          <w:lang w:val="en-GB"/>
        </w:rPr>
        <w:t xml:space="preserve"> otherwise the sensors will generate an unnecessary error.</w:t>
      </w:r>
    </w:p>
    <w:p w:rsidR="00074759" w:rsidRPr="00F42061" w:rsidRDefault="00074759" w:rsidP="00074759">
      <w:pPr>
        <w:pStyle w:val="BodyText"/>
        <w:rPr>
          <w:lang w:val="en-GB"/>
        </w:rPr>
      </w:pPr>
      <w:r w:rsidRPr="00F42061">
        <w:rPr>
          <w:lang w:val="en-GB"/>
        </w:rPr>
        <w:t>A MATLAB script was written. It visualizes the error due to this effect:</w:t>
      </w:r>
    </w:p>
    <w:p w:rsidR="00074759" w:rsidRPr="00F42061" w:rsidRDefault="00067C62" w:rsidP="00074759">
      <w:pPr>
        <w:pStyle w:val="BodyText"/>
        <w:rPr>
          <w:lang w:val="en-GB"/>
        </w:rPr>
      </w:pPr>
      <w:r w:rsidRPr="00F42061">
        <w:rPr>
          <w:noProof/>
          <w:lang w:eastAsia="de-CH"/>
        </w:rPr>
        <w:drawing>
          <wp:inline distT="0" distB="0" distL="0" distR="0" wp14:anchorId="63F04B6B" wp14:editId="148A43A8">
            <wp:extent cx="5757504" cy="29622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8196" t="5052" r="8682" b="5349"/>
                    <a:stretch/>
                  </pic:blipFill>
                  <pic:spPr bwMode="auto">
                    <a:xfrm>
                      <a:off x="0" y="0"/>
                      <a:ext cx="5770249" cy="2968832"/>
                    </a:xfrm>
                    <a:prstGeom prst="rect">
                      <a:avLst/>
                    </a:prstGeom>
                    <a:noFill/>
                    <a:ln>
                      <a:noFill/>
                    </a:ln>
                    <a:extLst>
                      <a:ext uri="{53640926-AAD7-44D8-BBD7-CCE9431645EC}">
                        <a14:shadowObscured xmlns:a14="http://schemas.microsoft.com/office/drawing/2010/main"/>
                      </a:ext>
                    </a:extLst>
                  </pic:spPr>
                </pic:pic>
              </a:graphicData>
            </a:graphic>
          </wp:inline>
        </w:drawing>
      </w:r>
    </w:p>
    <w:p w:rsidR="00F0791A" w:rsidRPr="00F42061" w:rsidRDefault="00F0791A" w:rsidP="00F0791A">
      <w:pPr>
        <w:pStyle w:val="Caption"/>
        <w:rPr>
          <w:lang w:val="en-GB"/>
        </w:rPr>
      </w:pPr>
      <w:bookmarkStart w:id="125" w:name="_Ref374611330"/>
      <w:bookmarkStart w:id="126" w:name="_Ref374611317"/>
      <w:r w:rsidRPr="00F42061">
        <w:rPr>
          <w:lang w:val="en-GB"/>
        </w:rPr>
        <w:t xml:space="preserve">Figure </w:t>
      </w:r>
      <w:r w:rsidRPr="00F42061">
        <w:rPr>
          <w:lang w:val="en-GB"/>
        </w:rPr>
        <w:fldChar w:fldCharType="begin"/>
      </w:r>
      <w:r w:rsidRPr="00F42061">
        <w:rPr>
          <w:lang w:val="en-GB"/>
        </w:rPr>
        <w:instrText xml:space="preserve"> SEQ Figure \* ARABIC </w:instrText>
      </w:r>
      <w:r w:rsidRPr="00F42061">
        <w:rPr>
          <w:lang w:val="en-GB"/>
        </w:rPr>
        <w:fldChar w:fldCharType="separate"/>
      </w:r>
      <w:r w:rsidR="000B3277">
        <w:rPr>
          <w:noProof/>
          <w:lang w:val="en-GB"/>
        </w:rPr>
        <w:t>3</w:t>
      </w:r>
      <w:r w:rsidRPr="00F42061">
        <w:rPr>
          <w:lang w:val="en-GB"/>
        </w:rPr>
        <w:fldChar w:fldCharType="end"/>
      </w:r>
      <w:bookmarkEnd w:id="125"/>
      <w:r w:rsidRPr="00F42061">
        <w:rPr>
          <w:lang w:val="en-GB"/>
        </w:rPr>
        <w:t xml:space="preserve">: sampling </w:t>
      </w:r>
      <w:proofErr w:type="gramStart"/>
      <w:r w:rsidRPr="00F42061">
        <w:rPr>
          <w:lang w:val="en-GB"/>
        </w:rPr>
        <w:t>error(</w:t>
      </w:r>
      <w:proofErr w:type="gramEnd"/>
      <w:r w:rsidRPr="00F42061">
        <w:rPr>
          <w:lang w:val="en-GB"/>
        </w:rPr>
        <w:t>oversampling rate)</w:t>
      </w:r>
      <w:bookmarkEnd w:id="126"/>
    </w:p>
    <w:p w:rsidR="00074759" w:rsidRPr="00F42061" w:rsidRDefault="00074759" w:rsidP="00074759">
      <w:pPr>
        <w:pStyle w:val="BodyText"/>
        <w:rPr>
          <w:lang w:val="en-GB"/>
        </w:rPr>
      </w:pPr>
      <w:r w:rsidRPr="00F42061">
        <w:rPr>
          <w:lang w:val="en-GB"/>
        </w:rPr>
        <w:t>The x-axis is the ratio</w:t>
      </w:r>
      <w:r w:rsidR="007B2027" w:rsidRPr="00F42061">
        <w:rPr>
          <w:lang w:val="en-GB"/>
        </w:rPr>
        <w:t xml:space="preserve"> of the sampling frequency to the current update frequency of the Evaluator.</w:t>
      </w:r>
    </w:p>
    <w:p w:rsidR="007B2027" w:rsidRPr="00F42061" w:rsidRDefault="007B2027" w:rsidP="00074759">
      <w:pPr>
        <w:pStyle w:val="BodyText"/>
        <w:rPr>
          <w:lang w:val="en-GB"/>
        </w:rPr>
      </w:pPr>
      <w:r w:rsidRPr="00F42061">
        <w:rPr>
          <w:lang w:val="en-GB"/>
        </w:rPr>
        <w:t>The y-axis represents the resulting error due to this effect.</w:t>
      </w:r>
    </w:p>
    <w:p w:rsidR="007B2027" w:rsidRPr="00F42061" w:rsidRDefault="007B2027" w:rsidP="00074759">
      <w:pPr>
        <w:pStyle w:val="BodyText"/>
        <w:rPr>
          <w:lang w:val="en-GB"/>
        </w:rPr>
      </w:pPr>
      <w:r w:rsidRPr="00F42061">
        <w:rPr>
          <w:lang w:val="en-GB"/>
        </w:rPr>
        <w:t>The analysed data was from LEMs Excel-file ‘XLS_batt_curr_vs_time_20110606_1502_X10_us06.xlsx’.</w:t>
      </w:r>
    </w:p>
    <w:p w:rsidR="007B2027" w:rsidRPr="00F42061" w:rsidRDefault="007B2027" w:rsidP="00074759">
      <w:pPr>
        <w:pStyle w:val="BodyText"/>
        <w:rPr>
          <w:lang w:val="en-GB"/>
        </w:rPr>
      </w:pPr>
      <w:r w:rsidRPr="00F42061">
        <w:rPr>
          <w:lang w:val="en-GB"/>
        </w:rPr>
        <w:t>The graph shows that if the sampling frequency is an integer multiple of the current update frequency, the error is 0%. This makes sense, in this ideal case, the current updating frequency and the sampling rate would be synchronized. If the two frequencies are independent, the oversampling rate has to be high enough to minimize the error.  At an oversampling rate of 9.9, the error is smaller than 0.02%, so the minimum oversampling rate is defined as 10. As the current update rate is 2Hz, the sampling frequency is 20Hz.</w:t>
      </w:r>
    </w:p>
    <w:p w:rsidR="00184671" w:rsidRPr="00F42061" w:rsidRDefault="00184671" w:rsidP="00184671">
      <w:pPr>
        <w:pStyle w:val="Heading3"/>
        <w:rPr>
          <w:lang w:val="en-GB"/>
        </w:rPr>
      </w:pPr>
      <w:bookmarkStart w:id="127" w:name="_Toc374628475"/>
      <w:r w:rsidRPr="00F42061">
        <w:rPr>
          <w:lang w:val="en-GB"/>
        </w:rPr>
        <w:t>CAN acquisition rate</w:t>
      </w:r>
      <w:bookmarkEnd w:id="127"/>
    </w:p>
    <w:p w:rsidR="00173526" w:rsidRPr="00F42061" w:rsidRDefault="000456F7" w:rsidP="00173526">
      <w:pPr>
        <w:pStyle w:val="BodyText"/>
        <w:rPr>
          <w:lang w:val="en-GB"/>
        </w:rPr>
      </w:pPr>
      <w:r w:rsidRPr="00F42061">
        <w:rPr>
          <w:lang w:val="en-GB"/>
        </w:rPr>
        <w:t xml:space="preserve">The CAB300 Sensor submits a CAN message every 10ms. So the oversampling rate is 50, which is higher than requested. </w:t>
      </w:r>
      <w:r w:rsidR="00F0791A" w:rsidRPr="00F42061">
        <w:rPr>
          <w:lang w:val="en-GB"/>
        </w:rPr>
        <w:fldChar w:fldCharType="begin"/>
      </w:r>
      <w:r w:rsidR="00F0791A" w:rsidRPr="00F42061">
        <w:rPr>
          <w:lang w:val="en-GB"/>
        </w:rPr>
        <w:instrText xml:space="preserve"> REF _Ref374611330 \h </w:instrText>
      </w:r>
      <w:r w:rsidR="00F0791A" w:rsidRPr="00F42061">
        <w:rPr>
          <w:lang w:val="en-GB"/>
        </w:rPr>
      </w:r>
      <w:r w:rsidR="00F0791A" w:rsidRPr="00F42061">
        <w:rPr>
          <w:lang w:val="en-GB"/>
        </w:rPr>
        <w:fldChar w:fldCharType="separate"/>
      </w:r>
      <w:r w:rsidR="00F0791A" w:rsidRPr="00F42061">
        <w:rPr>
          <w:lang w:val="en-GB"/>
        </w:rPr>
        <w:t xml:space="preserve">Figure </w:t>
      </w:r>
      <w:r w:rsidR="00F0791A" w:rsidRPr="00F42061">
        <w:rPr>
          <w:noProof/>
          <w:lang w:val="en-GB"/>
        </w:rPr>
        <w:t>1</w:t>
      </w:r>
      <w:r w:rsidR="00F0791A" w:rsidRPr="00F42061">
        <w:rPr>
          <w:lang w:val="en-GB"/>
        </w:rPr>
        <w:fldChar w:fldCharType="end"/>
      </w:r>
      <w:r w:rsidR="00F0791A" w:rsidRPr="00F42061">
        <w:rPr>
          <w:lang w:val="en-GB"/>
        </w:rPr>
        <w:t xml:space="preserve"> shows that the sampling error gets smaller than 0.004%.</w:t>
      </w:r>
    </w:p>
    <w:p w:rsidR="00184671" w:rsidRPr="00F42061" w:rsidRDefault="00184671" w:rsidP="00184671">
      <w:pPr>
        <w:pStyle w:val="Heading3"/>
        <w:rPr>
          <w:lang w:val="en-GB"/>
        </w:rPr>
      </w:pPr>
      <w:bookmarkStart w:id="128" w:name="_Ref374622892"/>
      <w:bookmarkStart w:id="129" w:name="_Toc374628476"/>
      <w:r w:rsidRPr="00F42061">
        <w:rPr>
          <w:lang w:val="en-GB"/>
        </w:rPr>
        <w:t>Analogue acquisition rate</w:t>
      </w:r>
      <w:bookmarkEnd w:id="128"/>
      <w:bookmarkEnd w:id="129"/>
    </w:p>
    <w:p w:rsidR="008D5231" w:rsidRPr="00F42061" w:rsidRDefault="00F0791A" w:rsidP="00173526">
      <w:pPr>
        <w:pStyle w:val="BodyText"/>
        <w:rPr>
          <w:lang w:val="en-GB"/>
        </w:rPr>
      </w:pPr>
      <w:r w:rsidRPr="00F42061">
        <w:rPr>
          <w:lang w:val="en-GB"/>
        </w:rPr>
        <w:t xml:space="preserve">As mentioned in </w:t>
      </w:r>
      <w:r w:rsidR="003C7742" w:rsidRPr="00F42061">
        <w:rPr>
          <w:lang w:val="en-GB"/>
        </w:rPr>
        <w:t>section</w:t>
      </w:r>
      <w:r w:rsidRPr="00F42061">
        <w:rPr>
          <w:lang w:val="en-GB"/>
        </w:rPr>
        <w:t xml:space="preserve"> </w:t>
      </w:r>
      <w:r w:rsidRPr="00F42061">
        <w:rPr>
          <w:lang w:val="en-GB"/>
        </w:rPr>
        <w:fldChar w:fldCharType="begin"/>
      </w:r>
      <w:r w:rsidRPr="00F42061">
        <w:rPr>
          <w:lang w:val="en-GB"/>
        </w:rPr>
        <w:instrText xml:space="preserve"> REF _Ref374611571 \r \h </w:instrText>
      </w:r>
      <w:r w:rsidRPr="00F42061">
        <w:rPr>
          <w:lang w:val="en-GB"/>
        </w:rPr>
      </w:r>
      <w:r w:rsidRPr="00F42061">
        <w:rPr>
          <w:lang w:val="en-GB"/>
        </w:rPr>
        <w:fldChar w:fldCharType="separate"/>
      </w:r>
      <w:r w:rsidRPr="00F42061">
        <w:rPr>
          <w:lang w:val="en-GB"/>
        </w:rPr>
        <w:t>3.4.5</w:t>
      </w:r>
      <w:r w:rsidRPr="00F42061">
        <w:rPr>
          <w:lang w:val="en-GB"/>
        </w:rPr>
        <w:fldChar w:fldCharType="end"/>
      </w:r>
      <w:r w:rsidRPr="00F42061">
        <w:rPr>
          <w:lang w:val="en-GB"/>
        </w:rPr>
        <w:t>, one can change the acquisition rate of the multimeter.</w:t>
      </w:r>
    </w:p>
    <w:p w:rsidR="00F0791A" w:rsidRPr="00F42061" w:rsidRDefault="00F0791A" w:rsidP="00173526">
      <w:pPr>
        <w:pStyle w:val="BodyText"/>
        <w:rPr>
          <w:lang w:val="en-GB"/>
        </w:rPr>
      </w:pPr>
      <w:r w:rsidRPr="00F42061">
        <w:rPr>
          <w:lang w:val="en-GB"/>
        </w:rPr>
        <w:t xml:space="preserve">This is done by changing the NPLC (number of power line cycles) value. This value determines over how many periods of the </w:t>
      </w:r>
      <w:r w:rsidR="005047FF" w:rsidRPr="00F42061">
        <w:rPr>
          <w:lang w:val="en-GB"/>
        </w:rPr>
        <w:t xml:space="preserve">power line (20ms) </w:t>
      </w:r>
      <w:r w:rsidR="002B06D9">
        <w:rPr>
          <w:lang w:val="en-GB"/>
        </w:rPr>
        <w:t xml:space="preserve">the voltage </w:t>
      </w:r>
      <w:r w:rsidR="005047FF" w:rsidRPr="00F42061">
        <w:rPr>
          <w:lang w:val="en-GB"/>
        </w:rPr>
        <w:t xml:space="preserve">is integrated. </w:t>
      </w:r>
    </w:p>
    <w:p w:rsidR="005047FF" w:rsidRPr="00F42061" w:rsidRDefault="005047FF" w:rsidP="00173526">
      <w:pPr>
        <w:pStyle w:val="BodyText"/>
        <w:rPr>
          <w:lang w:val="en-GB"/>
        </w:rPr>
      </w:pPr>
      <w:r w:rsidRPr="00F42061">
        <w:rPr>
          <w:noProof/>
          <w:lang w:eastAsia="de-CH"/>
        </w:rPr>
        <w:lastRenderedPageBreak/>
        <w:drawing>
          <wp:inline distT="0" distB="0" distL="0" distR="0" wp14:anchorId="17523A35" wp14:editId="488FC33E">
            <wp:extent cx="3505200" cy="16287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1628775"/>
                    </a:xfrm>
                    <a:prstGeom prst="rect">
                      <a:avLst/>
                    </a:prstGeom>
                    <a:noFill/>
                    <a:ln>
                      <a:noFill/>
                    </a:ln>
                  </pic:spPr>
                </pic:pic>
              </a:graphicData>
            </a:graphic>
          </wp:inline>
        </w:drawing>
      </w:r>
    </w:p>
    <w:p w:rsidR="005047FF" w:rsidRPr="00F42061" w:rsidRDefault="005047FF" w:rsidP="005047FF">
      <w:pPr>
        <w:pStyle w:val="Caption"/>
        <w:rPr>
          <w:lang w:val="en-GB"/>
        </w:rPr>
      </w:pPr>
      <w:bookmarkStart w:id="130" w:name="_Ref374611950"/>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00EB272C" w:rsidRPr="00F42061">
        <w:rPr>
          <w:noProof/>
          <w:lang w:val="en-GB"/>
        </w:rPr>
        <w:t>2</w:t>
      </w:r>
      <w:r w:rsidRPr="00F42061">
        <w:rPr>
          <w:lang w:val="en-GB"/>
        </w:rPr>
        <w:fldChar w:fldCharType="end"/>
      </w:r>
      <w:bookmarkEnd w:id="130"/>
      <w:r w:rsidRPr="00F42061">
        <w:rPr>
          <w:lang w:val="en-GB"/>
        </w:rPr>
        <w:t xml:space="preserve">: </w:t>
      </w:r>
      <w:proofErr w:type="gramStart"/>
      <w:r w:rsidRPr="00F42061">
        <w:rPr>
          <w:lang w:val="en-GB"/>
        </w:rPr>
        <w:t>resolution(</w:t>
      </w:r>
      <w:proofErr w:type="gramEnd"/>
      <w:r w:rsidRPr="00F42061">
        <w:rPr>
          <w:lang w:val="en-GB"/>
        </w:rPr>
        <w:t>NPLC)</w:t>
      </w:r>
    </w:p>
    <w:p w:rsidR="005047FF" w:rsidRPr="00F42061" w:rsidRDefault="005047FF" w:rsidP="005047FF">
      <w:pPr>
        <w:rPr>
          <w:lang w:val="en-GB"/>
        </w:rPr>
      </w:pPr>
      <w:r w:rsidRPr="00F42061">
        <w:rPr>
          <w:lang w:val="en-GB"/>
        </w:rPr>
        <w:fldChar w:fldCharType="begin"/>
      </w:r>
      <w:r w:rsidRPr="00F42061">
        <w:rPr>
          <w:lang w:val="en-GB"/>
        </w:rPr>
        <w:instrText xml:space="preserve"> REF _Ref374611950 \h </w:instrText>
      </w:r>
      <w:r w:rsidRPr="00F42061">
        <w:rPr>
          <w:lang w:val="en-GB"/>
        </w:rPr>
      </w:r>
      <w:r w:rsidRPr="00F42061">
        <w:rPr>
          <w:lang w:val="en-GB"/>
        </w:rPr>
        <w:fldChar w:fldCharType="separate"/>
      </w:r>
      <w:r w:rsidRPr="00F42061">
        <w:rPr>
          <w:lang w:val="en-GB"/>
        </w:rPr>
        <w:t xml:space="preserve">Table </w:t>
      </w:r>
      <w:r w:rsidRPr="00F42061">
        <w:rPr>
          <w:noProof/>
          <w:lang w:val="en-GB"/>
        </w:rPr>
        <w:t>2</w:t>
      </w:r>
      <w:r w:rsidRPr="00F42061">
        <w:rPr>
          <w:lang w:val="en-GB"/>
        </w:rPr>
        <w:fldChar w:fldCharType="end"/>
      </w:r>
      <w:r w:rsidRPr="00F42061">
        <w:rPr>
          <w:lang w:val="en-GB"/>
        </w:rPr>
        <w:t xml:space="preserve"> was taken from chapter ‘[</w:t>
      </w:r>
      <w:proofErr w:type="spellStart"/>
      <w:r w:rsidRPr="00F42061">
        <w:rPr>
          <w:lang w:val="en-GB"/>
        </w:rPr>
        <w:t>SENSe</w:t>
      </w:r>
      <w:proofErr w:type="spellEnd"/>
      <w:r w:rsidRPr="00F42061">
        <w:rPr>
          <w:lang w:val="en-GB"/>
        </w:rPr>
        <w:t>:</w:t>
      </w:r>
      <w:proofErr w:type="gramStart"/>
      <w:r w:rsidRPr="00F42061">
        <w:rPr>
          <w:lang w:val="en-GB"/>
        </w:rPr>
        <w:t>]</w:t>
      </w:r>
      <w:proofErr w:type="spellStart"/>
      <w:r w:rsidRPr="00F42061">
        <w:rPr>
          <w:lang w:val="en-GB"/>
        </w:rPr>
        <w:t>CURRent:DC:NPLC</w:t>
      </w:r>
      <w:proofErr w:type="spellEnd"/>
      <w:r w:rsidRPr="00F42061">
        <w:rPr>
          <w:lang w:val="en-GB"/>
        </w:rPr>
        <w:t>’</w:t>
      </w:r>
      <w:proofErr w:type="gramEnd"/>
      <w:r w:rsidRPr="00F42061">
        <w:rPr>
          <w:lang w:val="en-GB"/>
        </w:rPr>
        <w:t xml:space="preserve"> the .chm-file of the Agilent device.</w:t>
      </w:r>
    </w:p>
    <w:p w:rsidR="005047FF" w:rsidRPr="00F42061" w:rsidRDefault="005047FF" w:rsidP="005047FF">
      <w:pPr>
        <w:rPr>
          <w:lang w:val="en-GB"/>
        </w:rPr>
      </w:pPr>
      <w:r w:rsidRPr="00F42061">
        <w:rPr>
          <w:lang w:val="en-GB"/>
        </w:rPr>
        <w:t>To get an oversampling rate of 10, the sampling rate has to be</w:t>
      </w:r>
    </w:p>
    <w:p w:rsidR="005047FF" w:rsidRPr="00F42061" w:rsidRDefault="00C81021" w:rsidP="005047FF">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Evaluator</m:t>
              </m:r>
            </m:sub>
          </m:sSub>
          <m:r>
            <w:rPr>
              <w:rFonts w:ascii="Cambria Math" w:hAnsi="Cambria Math"/>
              <w:lang w:val="en-GB"/>
            </w:rPr>
            <m:t>*oversampling=2Hz*10=20Hz</m:t>
          </m:r>
        </m:oMath>
      </m:oMathPara>
    </w:p>
    <w:p w:rsidR="005047FF" w:rsidRPr="00F42061" w:rsidRDefault="005047FF" w:rsidP="005047FF">
      <w:pPr>
        <w:rPr>
          <w:lang w:val="en-GB"/>
        </w:rPr>
      </w:pPr>
      <w:r w:rsidRPr="00F42061">
        <w:rPr>
          <w:lang w:val="en-GB"/>
        </w:rPr>
        <w:t>This leads to a NPLC of maximally</w:t>
      </w:r>
    </w:p>
    <w:p w:rsidR="005047FF" w:rsidRPr="00F42061" w:rsidRDefault="005047FF" w:rsidP="005047FF">
      <w:pPr>
        <w:rPr>
          <w:lang w:val="en-GB"/>
        </w:rPr>
      </w:pPr>
      <m:oMathPara>
        <m:oMathParaPr>
          <m:jc m:val="left"/>
        </m:oMathParaPr>
        <m:oMath>
          <m:r>
            <w:rPr>
              <w:rFonts w:ascii="Cambria Math" w:hAnsi="Cambria Math"/>
              <w:lang w:val="en-GB"/>
            </w:rPr>
            <m:t>NPLC=</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power_line</m:t>
                  </m:r>
                </m:sub>
              </m:sSub>
            </m:num>
            <m:den>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50Hz</m:t>
              </m:r>
            </m:num>
            <m:den>
              <m:r>
                <w:rPr>
                  <w:rFonts w:ascii="Cambria Math" w:hAnsi="Cambria Math"/>
                  <w:lang w:val="en-GB"/>
                </w:rPr>
                <m:t>20Hz</m:t>
              </m:r>
            </m:den>
          </m:f>
          <m:r>
            <w:rPr>
              <w:rFonts w:ascii="Cambria Math" w:hAnsi="Cambria Math"/>
              <w:lang w:val="en-GB"/>
            </w:rPr>
            <m:t>=2.5</m:t>
          </m:r>
        </m:oMath>
      </m:oMathPara>
    </w:p>
    <w:p w:rsidR="005047FF" w:rsidRPr="00F42061" w:rsidRDefault="005047FF" w:rsidP="002B06D9">
      <w:pPr>
        <w:rPr>
          <w:lang w:val="en-GB"/>
        </w:rPr>
      </w:pPr>
      <w:r w:rsidRPr="00F42061">
        <w:rPr>
          <w:lang w:val="en-GB"/>
        </w:rPr>
        <w:t>NPLC is chosen to be 2. The resolution</w:t>
      </w:r>
      <w:r w:rsidR="00D01EFC" w:rsidRPr="00F42061">
        <w:rPr>
          <w:lang w:val="en-GB"/>
        </w:rPr>
        <w:t xml:space="preserve"> results as 21 bits and we get </w:t>
      </w:r>
      <w:r w:rsidRPr="00F42061">
        <w:rPr>
          <w:lang w:val="en-GB"/>
        </w:rPr>
        <w:t>6½</w:t>
      </w:r>
      <w:r w:rsidR="00D01EFC" w:rsidRPr="00F42061">
        <w:rPr>
          <w:lang w:val="en-GB"/>
        </w:rPr>
        <w:t xml:space="preserve"> digits.</w:t>
      </w:r>
      <w:r w:rsidR="002B06D9">
        <w:rPr>
          <w:lang w:val="en-GB"/>
        </w:rPr>
        <w:t xml:space="preserve"> </w:t>
      </w:r>
    </w:p>
    <w:p w:rsidR="00184671" w:rsidRPr="00F42061" w:rsidRDefault="00184671" w:rsidP="00184671">
      <w:pPr>
        <w:pStyle w:val="Heading3"/>
        <w:rPr>
          <w:lang w:val="en-GB"/>
        </w:rPr>
      </w:pPr>
      <w:bookmarkStart w:id="131" w:name="_Toc374628477"/>
      <w:r w:rsidRPr="00F42061">
        <w:rPr>
          <w:lang w:val="en-GB"/>
        </w:rPr>
        <w:t>PWM acquisition rate</w:t>
      </w:r>
      <w:bookmarkEnd w:id="131"/>
    </w:p>
    <w:p w:rsidR="00D339DE" w:rsidRPr="00F42061" w:rsidRDefault="00D339DE" w:rsidP="00D339DE">
      <w:pPr>
        <w:pStyle w:val="BodyText"/>
        <w:rPr>
          <w:lang w:val="en-GB"/>
        </w:rPr>
      </w:pPr>
      <w:r w:rsidRPr="00F42061">
        <w:rPr>
          <w:lang w:val="en-GB"/>
        </w:rPr>
        <w:t>For the calculation of the necessary time resolution of the oscilloscope, the LEM transducer HAB 100-S/SP1 with PWM output is used. This sensor has a PWM frequency of 125Hz and a Duty cycle resolution of 125ppm. If the sampling resolution shall be 10 times finer (12.5ppm), there has to be a sampling frequency of</w:t>
      </w:r>
    </w:p>
    <w:p w:rsidR="00D339DE" w:rsidRPr="00F42061" w:rsidRDefault="00C81021" w:rsidP="00D339DE">
      <w:pPr>
        <w:pStyle w:val="BodyText"/>
        <w:rPr>
          <w:lang w:val="en-GB"/>
        </w:rPr>
      </w:pPr>
      <m:oMathPara>
        <m:oMathParaPr>
          <m:jc m:val="left"/>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125Hz</m:t>
              </m:r>
            </m:num>
            <m:den>
              <m:r>
                <w:rPr>
                  <w:rFonts w:ascii="Cambria Math" w:hAnsi="Cambria Math"/>
                  <w:lang w:val="en-GB"/>
                </w:rPr>
                <m:t>12.5ppm</m:t>
              </m:r>
            </m:den>
          </m:f>
          <m:r>
            <w:rPr>
              <w:rFonts w:ascii="Cambria Math" w:hAnsi="Cambria Math"/>
              <w:lang w:val="en-GB"/>
            </w:rPr>
            <m:t>=10MHz</m:t>
          </m:r>
        </m:oMath>
      </m:oMathPara>
    </w:p>
    <w:p w:rsidR="00D339DE" w:rsidRPr="00F42061" w:rsidRDefault="00D339DE" w:rsidP="00D339DE">
      <w:pPr>
        <w:pStyle w:val="BodyText"/>
        <w:rPr>
          <w:lang w:val="en-GB"/>
        </w:rPr>
      </w:pPr>
      <w:r w:rsidRPr="00F42061">
        <w:rPr>
          <w:lang w:val="en-GB"/>
        </w:rPr>
        <w:t>And the sample point memory has to have a size of at least</w:t>
      </w:r>
    </w:p>
    <w:p w:rsidR="00D339DE" w:rsidRPr="00F42061" w:rsidRDefault="00C81021" w:rsidP="00D339DE">
      <w:pPr>
        <w:pStyle w:val="BodyText"/>
        <w:rPr>
          <w:lang w:val="en-GB"/>
        </w:rPr>
      </w:pPr>
      <m:oMathPara>
        <m:oMathParaPr>
          <m:jc m:val="left"/>
        </m:oMathParaP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10MHz</m:t>
              </m:r>
            </m:num>
            <m:den>
              <m:r>
                <w:rPr>
                  <w:rFonts w:ascii="Cambria Math" w:hAnsi="Cambria Math"/>
                  <w:lang w:val="en-GB"/>
                </w:rPr>
                <m:t>125Hz</m:t>
              </m:r>
            </m:den>
          </m:f>
          <m:r>
            <w:rPr>
              <w:rFonts w:ascii="Cambria Math" w:hAnsi="Cambria Math"/>
              <w:lang w:val="en-GB"/>
            </w:rPr>
            <m:t>=80000</m:t>
          </m:r>
        </m:oMath>
      </m:oMathPara>
    </w:p>
    <w:p w:rsidR="00D339DE" w:rsidRPr="00F42061" w:rsidRDefault="00D339DE" w:rsidP="00173526">
      <w:pPr>
        <w:pStyle w:val="BodyText"/>
        <w:rPr>
          <w:lang w:val="en-GB"/>
        </w:rPr>
      </w:pPr>
      <w:r w:rsidRPr="00F42061">
        <w:rPr>
          <w:lang w:val="en-GB"/>
        </w:rPr>
        <w:t xml:space="preserve">The Teledyne LeCroy 620Zi has a sampling rate of 2 GHz and a standard memory of 32M. That </w:t>
      </w:r>
      <w:r w:rsidR="002B06D9">
        <w:rPr>
          <w:lang w:val="en-GB"/>
        </w:rPr>
        <w:t>complies with the requirements.</w:t>
      </w:r>
    </w:p>
    <w:p w:rsidR="00394B70" w:rsidRPr="00F42061" w:rsidRDefault="00394B70" w:rsidP="003A1185">
      <w:pPr>
        <w:pStyle w:val="Heading2"/>
        <w:rPr>
          <w:lang w:val="en-GB"/>
        </w:rPr>
      </w:pPr>
      <w:bookmarkStart w:id="132" w:name="_Toc374628478"/>
      <w:r w:rsidRPr="00F42061">
        <w:rPr>
          <w:lang w:val="en-GB"/>
        </w:rPr>
        <w:t>Combinations of sensor measurings</w:t>
      </w:r>
      <w:bookmarkEnd w:id="132"/>
    </w:p>
    <w:p w:rsidR="00394B70" w:rsidRPr="00F42061" w:rsidRDefault="00394B70" w:rsidP="00394B70">
      <w:pPr>
        <w:pStyle w:val="BodyText"/>
        <w:rPr>
          <w:lang w:val="en-GB"/>
        </w:rPr>
      </w:pPr>
      <w:r w:rsidRPr="00F42061">
        <w:rPr>
          <w:lang w:val="en-GB"/>
        </w:rPr>
        <w:t xml:space="preserve">In the above-mentioned calculations it was assumed that there are always two sensors measured at a time: the reference sensor and one sensor under test. </w:t>
      </w:r>
    </w:p>
    <w:p w:rsidR="00394B70" w:rsidRPr="00F42061" w:rsidRDefault="00394B70" w:rsidP="00394B70">
      <w:pPr>
        <w:pStyle w:val="BodyText"/>
        <w:rPr>
          <w:lang w:val="en-GB"/>
        </w:rPr>
      </w:pPr>
      <w:r w:rsidRPr="00F42061">
        <w:rPr>
          <w:lang w:val="en-GB"/>
        </w:rPr>
        <w:t xml:space="preserve">Theoretically, it would be possible to measure several sensors at a time in order to save time and energy. The disadvantage of this method is that the digital multimeter has to sample multiple channels, which may not be possible at full accuracy. The exact behaviour will yet have to be evaluated. </w:t>
      </w:r>
    </w:p>
    <w:p w:rsidR="00394B70" w:rsidRPr="00F42061" w:rsidRDefault="00394B70" w:rsidP="00394B70">
      <w:pPr>
        <w:pStyle w:val="BodyText"/>
        <w:rPr>
          <w:lang w:val="en-GB"/>
        </w:rPr>
      </w:pPr>
      <w:r w:rsidRPr="00F42061">
        <w:rPr>
          <w:lang w:val="en-GB"/>
        </w:rPr>
        <w:t xml:space="preserve">Possible are the parallel operation </w:t>
      </w:r>
      <w:r w:rsidR="00B91A67" w:rsidRPr="00F42061">
        <w:rPr>
          <w:lang w:val="en-GB"/>
        </w:rPr>
        <w:t>three different sensors:</w:t>
      </w:r>
    </w:p>
    <w:p w:rsidR="00394B70" w:rsidRPr="00F42061" w:rsidRDefault="00394B70" w:rsidP="00394B70">
      <w:pPr>
        <w:pStyle w:val="BodyText"/>
        <w:numPr>
          <w:ilvl w:val="0"/>
          <w:numId w:val="45"/>
        </w:numPr>
        <w:rPr>
          <w:lang w:val="en-GB"/>
        </w:rPr>
      </w:pPr>
      <w:r w:rsidRPr="00F42061">
        <w:rPr>
          <w:lang w:val="en-GB"/>
        </w:rPr>
        <w:t>The reference sensor by means of the DMM</w:t>
      </w:r>
    </w:p>
    <w:p w:rsidR="00394B70" w:rsidRPr="00F42061" w:rsidRDefault="00394B70" w:rsidP="00394B70">
      <w:pPr>
        <w:pStyle w:val="BodyText"/>
        <w:numPr>
          <w:ilvl w:val="0"/>
          <w:numId w:val="45"/>
        </w:numPr>
        <w:rPr>
          <w:lang w:val="en-GB"/>
        </w:rPr>
      </w:pPr>
      <w:r w:rsidRPr="00F42061">
        <w:rPr>
          <w:lang w:val="en-GB"/>
        </w:rPr>
        <w:t>A CAN sensor over the CAN Adapter</w:t>
      </w:r>
    </w:p>
    <w:p w:rsidR="00394B70" w:rsidRPr="00F42061" w:rsidRDefault="00394B70" w:rsidP="00394B70">
      <w:pPr>
        <w:pStyle w:val="BodyText"/>
        <w:numPr>
          <w:ilvl w:val="0"/>
          <w:numId w:val="45"/>
        </w:numPr>
        <w:rPr>
          <w:lang w:val="en-GB"/>
        </w:rPr>
      </w:pPr>
      <w:r w:rsidRPr="00F42061">
        <w:rPr>
          <w:lang w:val="en-GB"/>
        </w:rPr>
        <w:t>A PWM sensor by means of the oscilloscope</w:t>
      </w:r>
    </w:p>
    <w:p w:rsidR="00394B70" w:rsidRPr="00F42061" w:rsidRDefault="002B06D9" w:rsidP="00394B70">
      <w:pPr>
        <w:pStyle w:val="BodyText"/>
        <w:rPr>
          <w:lang w:val="en-GB"/>
        </w:rPr>
      </w:pPr>
      <w:r>
        <w:rPr>
          <w:lang w:val="en-GB"/>
        </w:rPr>
        <w:t xml:space="preserve">Also, several sensors with PWM output could be measured at a time, as the LeCroy oscilloscope has several inputs. </w:t>
      </w:r>
    </w:p>
    <w:p w:rsidR="002B06D9" w:rsidRDefault="002B06D9">
      <w:pPr>
        <w:rPr>
          <w:b/>
          <w:noProof/>
          <w:sz w:val="24"/>
          <w:lang w:val="en-GB"/>
        </w:rPr>
      </w:pPr>
      <w:r>
        <w:rPr>
          <w:lang w:val="en-GB"/>
        </w:rPr>
        <w:br w:type="page"/>
      </w:r>
    </w:p>
    <w:p w:rsidR="003A1185" w:rsidRPr="00F42061" w:rsidRDefault="003A1185" w:rsidP="003A1185">
      <w:pPr>
        <w:pStyle w:val="Heading2"/>
        <w:rPr>
          <w:lang w:val="en-GB"/>
        </w:rPr>
      </w:pPr>
      <w:bookmarkStart w:id="133" w:name="_Toc374628479"/>
      <w:r w:rsidRPr="00F42061">
        <w:rPr>
          <w:lang w:val="en-GB"/>
        </w:rPr>
        <w:lastRenderedPageBreak/>
        <w:t>Measuring current range</w:t>
      </w:r>
      <w:bookmarkEnd w:id="133"/>
    </w:p>
    <w:p w:rsidR="003A1185" w:rsidRPr="00F42061" w:rsidRDefault="003A1185" w:rsidP="003A1185">
      <w:pPr>
        <w:rPr>
          <w:lang w:val="en-GB"/>
        </w:rPr>
      </w:pPr>
      <w:r w:rsidRPr="00F42061">
        <w:rPr>
          <w:lang w:val="en-GB"/>
        </w:rPr>
        <w:t>The “Fuelcon Evaluator B” test bench is able to drive a current of maximally 600 Amperes.</w:t>
      </w:r>
    </w:p>
    <w:p w:rsidR="002E2BB8" w:rsidRPr="00F42061" w:rsidRDefault="003A1185" w:rsidP="002E2BB8">
      <w:pPr>
        <w:rPr>
          <w:lang w:val="en-GB"/>
        </w:rPr>
      </w:pPr>
      <w:r w:rsidRPr="00F42061">
        <w:rPr>
          <w:lang w:val="en-GB"/>
        </w:rPr>
        <w:t>Note: As the channels cannot be operated in short circuit mode (because there has to be a minimum voltage), a</w:t>
      </w:r>
      <w:r w:rsidR="002B06D9">
        <w:rPr>
          <w:lang w:val="en-GB"/>
        </w:rPr>
        <w:t xml:space="preserve"> module</w:t>
      </w:r>
      <w:r w:rsidRPr="00F42061">
        <w:rPr>
          <w:lang w:val="en-GB"/>
        </w:rPr>
        <w:t xml:space="preserve"> of four parallel </w:t>
      </w:r>
      <w:r w:rsidR="002B06D9">
        <w:rPr>
          <w:lang w:val="en-GB"/>
        </w:rPr>
        <w:t xml:space="preserve">batteries will be used as dummy load. </w:t>
      </w:r>
    </w:p>
    <w:p w:rsidR="002E2BB8" w:rsidRPr="00F42061" w:rsidRDefault="002E2BB8" w:rsidP="002E2BB8">
      <w:pPr>
        <w:pStyle w:val="Heading2"/>
        <w:rPr>
          <w:lang w:val="en-GB"/>
        </w:rPr>
      </w:pPr>
      <w:bookmarkStart w:id="134" w:name="_Toc374628480"/>
      <w:r w:rsidRPr="00F42061">
        <w:rPr>
          <w:lang w:val="en-GB"/>
        </w:rPr>
        <w:t>Power supply</w:t>
      </w:r>
      <w:bookmarkEnd w:id="134"/>
    </w:p>
    <w:p w:rsidR="002E2BB8" w:rsidRPr="00F42061" w:rsidRDefault="00CA0ADE" w:rsidP="002E2BB8">
      <w:pPr>
        <w:pStyle w:val="BodyText"/>
        <w:rPr>
          <w:lang w:val="en-GB"/>
        </w:rPr>
      </w:pPr>
      <w:r w:rsidRPr="00F42061">
        <w:rPr>
          <w:lang w:val="en-GB"/>
        </w:rPr>
        <w:t xml:space="preserve">The reference sensor will be supplied with two standard power supplies with 15V each. </w:t>
      </w:r>
    </w:p>
    <w:p w:rsidR="00CA0ADE" w:rsidRPr="00F42061" w:rsidRDefault="00CA0ADE" w:rsidP="002E2BB8">
      <w:pPr>
        <w:pStyle w:val="BodyText"/>
        <w:rPr>
          <w:lang w:val="en-GB"/>
        </w:rPr>
      </w:pPr>
      <w:r w:rsidRPr="00F42061">
        <w:rPr>
          <w:lang w:val="en-GB"/>
        </w:rPr>
        <w:t xml:space="preserve">The sensor </w:t>
      </w:r>
      <w:r w:rsidR="002C2652" w:rsidRPr="00F42061">
        <w:rPr>
          <w:lang w:val="en-GB"/>
        </w:rPr>
        <w:t>to be measured will be connected with a standard power supply with the appr</w:t>
      </w:r>
      <w:r w:rsidR="00844847">
        <w:rPr>
          <w:lang w:val="en-GB"/>
        </w:rPr>
        <w:t xml:space="preserve">opriate voltage, for the CAB300, this </w:t>
      </w:r>
      <w:r w:rsidR="002C2652" w:rsidRPr="00F42061">
        <w:rPr>
          <w:lang w:val="en-GB"/>
        </w:rPr>
        <w:t>is 12V unipolar.</w:t>
      </w:r>
    </w:p>
    <w:p w:rsidR="00ED67B6" w:rsidRPr="00F42061" w:rsidRDefault="00ED67B6" w:rsidP="002E2BB8">
      <w:pPr>
        <w:pStyle w:val="Heading2"/>
        <w:rPr>
          <w:lang w:val="en-GB"/>
        </w:rPr>
      </w:pPr>
      <w:bookmarkStart w:id="135" w:name="_Ref374620338"/>
      <w:bookmarkStart w:id="136" w:name="_Toc374628481"/>
      <w:r w:rsidRPr="00F42061">
        <w:rPr>
          <w:lang w:val="en-GB"/>
        </w:rPr>
        <w:t>Positioning of battery module</w:t>
      </w:r>
      <w:bookmarkEnd w:id="135"/>
      <w:bookmarkEnd w:id="136"/>
    </w:p>
    <w:p w:rsidR="00ED67B6" w:rsidRPr="00F42061" w:rsidRDefault="00ED67B6" w:rsidP="00ED67B6">
      <w:pPr>
        <w:pStyle w:val="BodyText"/>
        <w:rPr>
          <w:lang w:val="en-GB"/>
        </w:rPr>
      </w:pPr>
      <w:r w:rsidRPr="00F42061">
        <w:rPr>
          <w:lang w:val="en-GB"/>
        </w:rPr>
        <w:t xml:space="preserve">The positioning of the battery module can be inside or outside of the temperature chamber. The chosen way depends on LEMs needs concerning the temperature range. If negative temperatures have to be measured, the battery module needs to be placed outside the temperature chamber, as </w:t>
      </w:r>
      <w:r w:rsidR="0039106A" w:rsidRPr="00F42061">
        <w:rPr>
          <w:lang w:val="en-GB"/>
        </w:rPr>
        <w:t>the</w:t>
      </w:r>
      <w:r w:rsidR="00844847">
        <w:rPr>
          <w:lang w:val="en-GB"/>
        </w:rPr>
        <w:t xml:space="preserve"> batteries</w:t>
      </w:r>
      <w:r w:rsidR="0039106A" w:rsidRPr="00F42061">
        <w:rPr>
          <w:lang w:val="en-GB"/>
        </w:rPr>
        <w:t xml:space="preserve"> must not be charged at negative temperatures. </w:t>
      </w:r>
    </w:p>
    <w:p w:rsidR="0039106A" w:rsidRPr="00F42061" w:rsidRDefault="0039106A" w:rsidP="00ED67B6">
      <w:pPr>
        <w:pStyle w:val="BodyText"/>
        <w:rPr>
          <w:lang w:val="en-GB"/>
        </w:rPr>
      </w:pPr>
      <w:r w:rsidRPr="00F42061">
        <w:rPr>
          <w:lang w:val="en-GB"/>
        </w:rPr>
        <w:t>If only positive temperatures will be measured, a reduction in cabling effort could be made by placing the battery module inside the temperature chamber.</w:t>
      </w:r>
    </w:p>
    <w:p w:rsidR="002E2BB8" w:rsidRPr="00F42061" w:rsidRDefault="002E2BB8" w:rsidP="002E2BB8">
      <w:pPr>
        <w:pStyle w:val="Heading2"/>
        <w:rPr>
          <w:lang w:val="en-GB"/>
        </w:rPr>
      </w:pPr>
      <w:bookmarkStart w:id="137" w:name="_Toc374628482"/>
      <w:r w:rsidRPr="00F42061">
        <w:rPr>
          <w:lang w:val="en-GB"/>
        </w:rPr>
        <w:t>Cable diameters</w:t>
      </w:r>
      <w:bookmarkEnd w:id="137"/>
    </w:p>
    <w:p w:rsidR="00844847" w:rsidRDefault="0039106A" w:rsidP="002E2BB8">
      <w:pPr>
        <w:pStyle w:val="BodyText"/>
        <w:rPr>
          <w:lang w:val="en-GB"/>
        </w:rPr>
      </w:pPr>
      <w:r w:rsidRPr="00F42061">
        <w:rPr>
          <w:lang w:val="en-GB"/>
        </w:rPr>
        <w:t xml:space="preserve">The cable diameter has to be smaller than </w:t>
      </w:r>
    </w:p>
    <w:p w:rsidR="00844847" w:rsidRDefault="00C81021" w:rsidP="002E2BB8">
      <w:pPr>
        <w:pStyle w:val="BodyText"/>
        <w:rPr>
          <w:lang w:val="en-GB"/>
        </w:rPr>
      </w:pP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max</m:t>
            </m:r>
          </m:sub>
        </m:sSub>
        <m:r>
          <w:rPr>
            <w:rFonts w:ascii="Cambria Math" w:hAnsi="Cambria Math"/>
            <w:lang w:val="en-GB"/>
          </w:rPr>
          <m:t>=24.2mm - 0.3mm = 23.9mm</m:t>
        </m:r>
      </m:oMath>
      <w:r w:rsidR="0039106A" w:rsidRPr="00F42061">
        <w:rPr>
          <w:lang w:val="en-GB"/>
        </w:rPr>
        <w:t>,</w:t>
      </w:r>
    </w:p>
    <w:p w:rsidR="002E2BB8" w:rsidRPr="00F42061" w:rsidRDefault="0039106A" w:rsidP="002E2BB8">
      <w:pPr>
        <w:pStyle w:val="BodyText"/>
        <w:rPr>
          <w:lang w:val="en-GB"/>
        </w:rPr>
      </w:pPr>
      <w:proofErr w:type="gramStart"/>
      <w:r w:rsidRPr="00F42061">
        <w:rPr>
          <w:lang w:val="en-GB"/>
        </w:rPr>
        <w:t>because</w:t>
      </w:r>
      <w:proofErr w:type="gramEnd"/>
      <w:r w:rsidRPr="00F42061">
        <w:rPr>
          <w:lang w:val="en-GB"/>
        </w:rPr>
        <w:t xml:space="preserve"> this is the diameter of the CAB-300-C SP3 lead through.</w:t>
      </w:r>
    </w:p>
    <w:p w:rsidR="0039106A" w:rsidRPr="00F42061" w:rsidRDefault="0039106A" w:rsidP="002E2BB8">
      <w:pPr>
        <w:pStyle w:val="BodyText"/>
        <w:rPr>
          <w:lang w:val="en-GB"/>
        </w:rPr>
      </w:pPr>
      <w:r w:rsidRPr="00F42061">
        <w:rPr>
          <w:lang w:val="en-GB"/>
        </w:rPr>
        <w:t xml:space="preserve">It however has to high enough to reduce </w:t>
      </w:r>
      <w:r w:rsidR="00844847">
        <w:rPr>
          <w:lang w:val="en-GB"/>
        </w:rPr>
        <w:t>p</w:t>
      </w:r>
      <w:r w:rsidRPr="00F42061">
        <w:rPr>
          <w:lang w:val="en-GB"/>
        </w:rPr>
        <w:t xml:space="preserve">ower losses, which could heat up the sensors and influence their behaviour. </w:t>
      </w:r>
    </w:p>
    <w:p w:rsidR="0039106A" w:rsidRPr="00F42061" w:rsidRDefault="0039106A" w:rsidP="002E2BB8">
      <w:pPr>
        <w:pStyle w:val="BodyText"/>
        <w:rPr>
          <w:lang w:val="en-GB"/>
        </w:rPr>
      </w:pPr>
      <w:r w:rsidRPr="00F42061">
        <w:rPr>
          <w:lang w:val="en-GB"/>
        </w:rPr>
        <w:t>The power loss per meter cable is</w:t>
      </w:r>
    </w:p>
    <w:p w:rsidR="0039106A" w:rsidRPr="00F42061" w:rsidRDefault="00C81021" w:rsidP="002E2BB8">
      <w:pPr>
        <w:pStyle w:val="BodyText"/>
        <w:rPr>
          <w:lang w:val="en-GB"/>
        </w:rPr>
      </w:pPr>
      <m:oMathPara>
        <m:oMathParaPr>
          <m:jc m:val="left"/>
        </m:oMathParaP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*R</m:t>
              </m:r>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ρ*l</m:t>
                  </m:r>
                </m:num>
                <m:den>
                  <m:r>
                    <w:rPr>
                      <w:rFonts w:ascii="Cambria Math" w:hAnsi="Cambria Math"/>
                      <w:lang w:val="en-GB"/>
                    </w:rPr>
                    <m:t>A</m:t>
                  </m:r>
                </m:den>
              </m:f>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*ρ</m:t>
              </m:r>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400A</m:t>
                      </m:r>
                    </m:e>
                  </m:d>
                </m:e>
                <m:sup>
                  <m:r>
                    <w:rPr>
                      <w:rFonts w:ascii="Cambria Math" w:hAnsi="Cambria Math"/>
                      <w:lang w:val="en-GB"/>
                    </w:rPr>
                    <m:t>2</m:t>
                  </m:r>
                </m:sup>
              </m:sSup>
              <m:r>
                <w:rPr>
                  <w:rFonts w:ascii="Cambria Math" w:hAnsi="Cambria Math"/>
                  <w:lang w:val="en-GB"/>
                </w:rPr>
                <m:t>*0.0178</m:t>
              </m:r>
              <m:f>
                <m:fPr>
                  <m:ctrlPr>
                    <w:rPr>
                      <w:rFonts w:ascii="Cambria Math" w:hAnsi="Cambria Math"/>
                      <w:i/>
                      <w:lang w:val="en-GB"/>
                    </w:rPr>
                  </m:ctrlPr>
                </m:fPr>
                <m:num>
                  <m:r>
                    <w:rPr>
                      <w:rFonts w:ascii="Cambria Math" w:hAnsi="Cambria Math"/>
                      <w:lang w:val="en-GB"/>
                    </w:rPr>
                    <m:t>Ω*m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num>
                <m:den>
                  <m:r>
                    <w:rPr>
                      <w:rFonts w:ascii="Cambria Math" w:hAnsi="Cambria Math"/>
                      <w:lang w:val="en-GB"/>
                    </w:rPr>
                    <m:t>m</m:t>
                  </m:r>
                </m:den>
              </m:f>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2848</m:t>
              </m:r>
              <m:f>
                <m:fPr>
                  <m:ctrlPr>
                    <w:rPr>
                      <w:rFonts w:ascii="Cambria Math" w:hAnsi="Cambria Math"/>
                      <w:i/>
                      <w:lang w:val="en-GB"/>
                    </w:rPr>
                  </m:ctrlPr>
                </m:fPr>
                <m:num>
                  <m:r>
                    <w:rPr>
                      <w:rFonts w:ascii="Cambria Math" w:hAnsi="Cambria Math"/>
                      <w:lang w:val="en-GB"/>
                    </w:rPr>
                    <m:t>W*m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num>
                <m:den>
                  <m:r>
                    <w:rPr>
                      <w:rFonts w:ascii="Cambria Math" w:hAnsi="Cambria Math"/>
                      <w:lang w:val="en-GB"/>
                    </w:rPr>
                    <m:t>m</m:t>
                  </m:r>
                </m:den>
              </m:f>
            </m:num>
            <m:den>
              <m:r>
                <w:rPr>
                  <w:rFonts w:ascii="Cambria Math" w:hAnsi="Cambria Math"/>
                  <w:lang w:val="en-GB"/>
                </w:rPr>
                <m:t>A</m:t>
              </m:r>
            </m:den>
          </m:f>
          <m:r>
            <w:rPr>
              <w:rFonts w:ascii="Cambria Math" w:hAnsi="Cambria Math"/>
              <w:lang w:val="en-GB"/>
            </w:rPr>
            <m:t xml:space="preserve"> </m:t>
          </m:r>
        </m:oMath>
      </m:oMathPara>
    </w:p>
    <w:p w:rsidR="00EB272C" w:rsidRPr="00F42061" w:rsidRDefault="00EB272C" w:rsidP="002E2BB8">
      <w:pPr>
        <w:pStyle w:val="BodyText"/>
        <w:rPr>
          <w:lang w:val="en-GB"/>
        </w:rPr>
      </w:pPr>
      <w:r w:rsidRPr="00F42061">
        <w:rPr>
          <w:lang w:val="en-GB"/>
        </w:rPr>
        <w:t>This results in following values:</w:t>
      </w:r>
    </w:p>
    <w:p w:rsidR="00EB272C" w:rsidRPr="00F42061" w:rsidRDefault="00EB272C" w:rsidP="002E2BB8">
      <w:pPr>
        <w:pStyle w:val="BodyText"/>
        <w:rPr>
          <w:lang w:val="en-GB"/>
        </w:rPr>
      </w:pPr>
      <w:r w:rsidRPr="00F42061">
        <w:rPr>
          <w:lang w:val="en-GB"/>
        </w:rPr>
        <w:t xml:space="preserve"> </w:t>
      </w:r>
      <w:r w:rsidRPr="00F42061">
        <w:rPr>
          <w:noProof/>
          <w:lang w:eastAsia="de-CH"/>
        </w:rPr>
        <w:drawing>
          <wp:inline distT="0" distB="0" distL="0" distR="0" wp14:anchorId="4E420002" wp14:editId="55072870">
            <wp:extent cx="1381125" cy="1952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1952625"/>
                    </a:xfrm>
                    <a:prstGeom prst="rect">
                      <a:avLst/>
                    </a:prstGeom>
                    <a:noFill/>
                    <a:ln>
                      <a:noFill/>
                    </a:ln>
                  </pic:spPr>
                </pic:pic>
              </a:graphicData>
            </a:graphic>
          </wp:inline>
        </w:drawing>
      </w:r>
    </w:p>
    <w:p w:rsidR="00EB272C" w:rsidRPr="00F42061" w:rsidRDefault="00EB272C" w:rsidP="00EB272C">
      <w:pPr>
        <w:pStyle w:val="Caption"/>
        <w:rPr>
          <w:lang w:val="en-GB"/>
        </w:rPr>
      </w:pPr>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Pr="00F42061">
        <w:rPr>
          <w:noProof/>
          <w:lang w:val="en-GB"/>
        </w:rPr>
        <w:t>3</w:t>
      </w:r>
      <w:r w:rsidRPr="00F42061">
        <w:rPr>
          <w:lang w:val="en-GB"/>
        </w:rPr>
        <w:fldChar w:fldCharType="end"/>
      </w:r>
      <w:r w:rsidRPr="00F42061">
        <w:rPr>
          <w:lang w:val="en-GB"/>
        </w:rPr>
        <w:t xml:space="preserve">: power </w:t>
      </w:r>
      <w:proofErr w:type="gramStart"/>
      <w:r w:rsidRPr="00F42061">
        <w:rPr>
          <w:lang w:val="en-GB"/>
        </w:rPr>
        <w:t>losses(</w:t>
      </w:r>
      <w:proofErr w:type="gramEnd"/>
      <w:r w:rsidRPr="00F42061">
        <w:rPr>
          <w:lang w:val="en-GB"/>
        </w:rPr>
        <w:t>cable cross-section area)</w:t>
      </w:r>
    </w:p>
    <w:p w:rsidR="00394B70" w:rsidRPr="00F42061" w:rsidRDefault="00B91A67" w:rsidP="00394B70">
      <w:pPr>
        <w:rPr>
          <w:lang w:val="en-GB"/>
        </w:rPr>
      </w:pPr>
      <w:r w:rsidRPr="00F42061">
        <w:rPr>
          <w:lang w:val="en-GB"/>
        </w:rPr>
        <w:t>The power loss at 200mm</w:t>
      </w:r>
      <w:r w:rsidRPr="00F42061">
        <w:rPr>
          <w:vertAlign w:val="superscript"/>
          <w:lang w:val="en-GB"/>
        </w:rPr>
        <w:t>2</w:t>
      </w:r>
      <w:r w:rsidRPr="00F42061">
        <w:rPr>
          <w:lang w:val="en-GB"/>
        </w:rPr>
        <w:t xml:space="preserve"> would be 14.2W/m or 1.42W/dm. Without the exact knowledge of all the thermal coefficients, it is assumed that the heating up will not exceed a few degrees. As the reference sensor has an excellent temperature coefficient of 0.3ppm/K, there will not be a noticeable effect. </w:t>
      </w:r>
    </w:p>
    <w:p w:rsidR="00FF69D2" w:rsidRPr="00F42061" w:rsidRDefault="00FF69D2" w:rsidP="00394B70">
      <w:pPr>
        <w:rPr>
          <w:lang w:val="en-GB"/>
        </w:rPr>
      </w:pPr>
      <w:r w:rsidRPr="00F42061">
        <w:rPr>
          <w:lang w:val="en-GB"/>
        </w:rPr>
        <w:t>There</w:t>
      </w:r>
      <w:r w:rsidR="00844847">
        <w:rPr>
          <w:lang w:val="en-GB"/>
        </w:rPr>
        <w:t>fore, a</w:t>
      </w:r>
      <w:r w:rsidRPr="00F42061">
        <w:rPr>
          <w:lang w:val="en-GB"/>
        </w:rPr>
        <w:t xml:space="preserve"> cabling with about this diameter</w:t>
      </w:r>
      <w:r w:rsidR="00844847" w:rsidRPr="00844847">
        <w:rPr>
          <w:lang w:val="en-GB"/>
        </w:rPr>
        <w:t xml:space="preserve"> </w:t>
      </w:r>
      <w:r w:rsidR="00844847">
        <w:rPr>
          <w:lang w:val="en-GB"/>
        </w:rPr>
        <w:t>will be evaluated</w:t>
      </w:r>
      <w:r w:rsidRPr="00F42061">
        <w:rPr>
          <w:lang w:val="en-GB"/>
        </w:rPr>
        <w:t>.</w:t>
      </w:r>
    </w:p>
    <w:p w:rsidR="00844847" w:rsidRDefault="00844847">
      <w:pPr>
        <w:rPr>
          <w:b/>
          <w:noProof/>
          <w:sz w:val="24"/>
          <w:lang w:val="en-GB"/>
        </w:rPr>
      </w:pPr>
      <w:bookmarkStart w:id="138" w:name="_Ref374626642"/>
      <w:r>
        <w:rPr>
          <w:lang w:val="en-GB"/>
        </w:rPr>
        <w:br w:type="page"/>
      </w:r>
    </w:p>
    <w:p w:rsidR="00184671" w:rsidRPr="00F42061" w:rsidRDefault="00E87449" w:rsidP="00E87449">
      <w:pPr>
        <w:pStyle w:val="Heading2"/>
        <w:rPr>
          <w:lang w:val="en-GB"/>
        </w:rPr>
      </w:pPr>
      <w:bookmarkStart w:id="139" w:name="_Toc374628483"/>
      <w:r w:rsidRPr="00F42061">
        <w:rPr>
          <w:lang w:val="en-GB"/>
        </w:rPr>
        <w:lastRenderedPageBreak/>
        <w:t>Postprocessing</w:t>
      </w:r>
      <w:bookmarkEnd w:id="138"/>
      <w:bookmarkEnd w:id="139"/>
    </w:p>
    <w:p w:rsidR="006305E8" w:rsidRDefault="00FF69D2" w:rsidP="008632D7">
      <w:pPr>
        <w:rPr>
          <w:lang w:val="en-GB"/>
        </w:rPr>
      </w:pPr>
      <w:r w:rsidRPr="00F42061">
        <w:rPr>
          <w:lang w:val="en-GB"/>
        </w:rPr>
        <w:t>A</w:t>
      </w:r>
      <w:r w:rsidR="00215B95">
        <w:rPr>
          <w:lang w:val="en-GB"/>
        </w:rPr>
        <w:t>s the clocks</w:t>
      </w:r>
      <w:r w:rsidRPr="00F42061">
        <w:rPr>
          <w:lang w:val="en-GB"/>
        </w:rPr>
        <w:t xml:space="preserve"> of the DMM, the</w:t>
      </w:r>
      <w:r w:rsidR="00D36427" w:rsidRPr="00F42061">
        <w:rPr>
          <w:lang w:val="en-GB"/>
        </w:rPr>
        <w:t xml:space="preserve"> </w:t>
      </w:r>
      <w:r w:rsidR="00215B95">
        <w:rPr>
          <w:lang w:val="en-GB"/>
        </w:rPr>
        <w:t>CAN sensor and the PWM sensors are different, the particular current vectors will have different lengths. To find out the time resolution of the vectors, two additional current pulses were added before and after the actual signal. (</w:t>
      </w:r>
      <w:proofErr w:type="gramStart"/>
      <w:r w:rsidR="00215B95">
        <w:rPr>
          <w:lang w:val="en-GB"/>
        </w:rPr>
        <w:t>as</w:t>
      </w:r>
      <w:proofErr w:type="gramEnd"/>
      <w:r w:rsidR="00215B95">
        <w:rPr>
          <w:lang w:val="en-GB"/>
        </w:rPr>
        <w:t xml:space="preserve"> mentioned in section </w:t>
      </w:r>
      <w:r w:rsidR="00215B95">
        <w:rPr>
          <w:lang w:val="en-GB"/>
        </w:rPr>
        <w:fldChar w:fldCharType="begin"/>
      </w:r>
      <w:r w:rsidR="00215B95">
        <w:rPr>
          <w:lang w:val="en-GB"/>
        </w:rPr>
        <w:instrText xml:space="preserve"> REF _Ref374625416 \r \h </w:instrText>
      </w:r>
      <w:r w:rsidR="00215B95">
        <w:rPr>
          <w:lang w:val="en-GB"/>
        </w:rPr>
      </w:r>
      <w:r w:rsidR="00215B95">
        <w:rPr>
          <w:lang w:val="en-GB"/>
        </w:rPr>
        <w:fldChar w:fldCharType="separate"/>
      </w:r>
      <w:r w:rsidR="00215B95">
        <w:rPr>
          <w:lang w:val="en-GB"/>
        </w:rPr>
        <w:t>3.4.1</w:t>
      </w:r>
      <w:r w:rsidR="00215B95">
        <w:rPr>
          <w:lang w:val="en-GB"/>
        </w:rPr>
        <w:fldChar w:fldCharType="end"/>
      </w:r>
      <w:r w:rsidR="00215B95">
        <w:rPr>
          <w:lang w:val="en-GB"/>
        </w:rPr>
        <w:t>).</w:t>
      </w:r>
    </w:p>
    <w:p w:rsidR="00215B95" w:rsidRPr="00F42061" w:rsidRDefault="008306F5" w:rsidP="008632D7">
      <w:pPr>
        <w:rPr>
          <w:lang w:val="en-GB"/>
        </w:rPr>
      </w:pPr>
      <w:r>
        <w:rPr>
          <w:lang w:val="en-GB"/>
        </w:rPr>
        <w:t>With the help of these two markers the different sources become comparable.</w:t>
      </w:r>
    </w:p>
    <w:p w:rsidR="00DC024F" w:rsidRPr="00F42061" w:rsidRDefault="00601DAA" w:rsidP="00DC024F">
      <w:pPr>
        <w:pStyle w:val="Heading2"/>
        <w:rPr>
          <w:lang w:val="en-GB"/>
        </w:rPr>
      </w:pPr>
      <w:bookmarkStart w:id="140" w:name="_Toc374628484"/>
      <w:r w:rsidRPr="00F42061">
        <w:rPr>
          <w:lang w:val="en-GB"/>
        </w:rPr>
        <w:t>T</w:t>
      </w:r>
      <w:r w:rsidR="00DC024F" w:rsidRPr="00F42061">
        <w:rPr>
          <w:lang w:val="en-GB"/>
        </w:rPr>
        <w:t>emperature chamber</w:t>
      </w:r>
      <w:r w:rsidRPr="00F42061">
        <w:rPr>
          <w:lang w:val="en-GB"/>
        </w:rPr>
        <w:t xml:space="preserve"> specifications</w:t>
      </w:r>
      <w:bookmarkEnd w:id="140"/>
    </w:p>
    <w:p w:rsidR="006305E8" w:rsidRPr="00F42061" w:rsidRDefault="00CA0ADE" w:rsidP="006305E8">
      <w:pPr>
        <w:pStyle w:val="BodyText"/>
        <w:rPr>
          <w:lang w:val="en-GB"/>
        </w:rPr>
      </w:pPr>
      <w:r w:rsidRPr="00F42061">
        <w:rPr>
          <w:lang w:val="en-GB"/>
        </w:rPr>
        <w:t xml:space="preserve">The temperature chamber has a </w:t>
      </w:r>
      <w:r w:rsidR="00FF69D2" w:rsidRPr="00F42061">
        <w:rPr>
          <w:lang w:val="en-GB"/>
        </w:rPr>
        <w:t>maximal temperature range from -40°C to 180°C. However, there are several limits to these values:</w:t>
      </w:r>
    </w:p>
    <w:p w:rsidR="00FF69D2" w:rsidRPr="00F42061" w:rsidRDefault="00FF69D2" w:rsidP="00FF69D2">
      <w:pPr>
        <w:pStyle w:val="BodyText"/>
        <w:numPr>
          <w:ilvl w:val="0"/>
          <w:numId w:val="46"/>
        </w:numPr>
        <w:rPr>
          <w:lang w:val="en-GB"/>
        </w:rPr>
      </w:pPr>
      <w:r w:rsidRPr="00F42061">
        <w:rPr>
          <w:lang w:val="en-GB"/>
        </w:rPr>
        <w:t>As mentioned in</w:t>
      </w:r>
      <w:r w:rsidR="003C7742" w:rsidRPr="00F42061">
        <w:rPr>
          <w:lang w:val="en-GB"/>
        </w:rPr>
        <w:t xml:space="preserve"> section</w:t>
      </w:r>
      <w:r w:rsidRPr="00F42061">
        <w:rPr>
          <w:lang w:val="en-GB"/>
        </w:rPr>
        <w:t xml:space="preserve"> </w:t>
      </w:r>
      <w:r w:rsidRPr="00F42061">
        <w:rPr>
          <w:lang w:val="en-GB"/>
        </w:rPr>
        <w:fldChar w:fldCharType="begin"/>
      </w:r>
      <w:r w:rsidRPr="00F42061">
        <w:rPr>
          <w:lang w:val="en-GB"/>
        </w:rPr>
        <w:instrText xml:space="preserve"> REF _Ref374620338 \h </w:instrText>
      </w:r>
      <w:r w:rsidRPr="00F42061">
        <w:rPr>
          <w:lang w:val="en-GB"/>
        </w:rPr>
      </w:r>
      <w:r w:rsidRPr="00F42061">
        <w:rPr>
          <w:lang w:val="en-GB"/>
        </w:rPr>
        <w:fldChar w:fldCharType="end"/>
      </w:r>
      <w:r w:rsidRPr="00F42061">
        <w:rPr>
          <w:lang w:val="en-GB"/>
        </w:rPr>
        <w:fldChar w:fldCharType="begin"/>
      </w:r>
      <w:r w:rsidRPr="00F42061">
        <w:rPr>
          <w:lang w:val="en-GB"/>
        </w:rPr>
        <w:instrText xml:space="preserve"> REF _Ref374620338 \r \h </w:instrText>
      </w:r>
      <w:r w:rsidRPr="00F42061">
        <w:rPr>
          <w:lang w:val="en-GB"/>
        </w:rPr>
      </w:r>
      <w:r w:rsidRPr="00F42061">
        <w:rPr>
          <w:lang w:val="en-GB"/>
        </w:rPr>
        <w:fldChar w:fldCharType="separate"/>
      </w:r>
      <w:r w:rsidRPr="00F42061">
        <w:rPr>
          <w:lang w:val="en-GB"/>
        </w:rPr>
        <w:t>3.9</w:t>
      </w:r>
      <w:r w:rsidRPr="00F42061">
        <w:rPr>
          <w:lang w:val="en-GB"/>
        </w:rPr>
        <w:fldChar w:fldCharType="end"/>
      </w:r>
      <w:r w:rsidRPr="00F42061">
        <w:rPr>
          <w:lang w:val="en-GB"/>
        </w:rPr>
        <w:t>, negative temperatures are only possible if the battery module is placed outside the temperature chamber.</w:t>
      </w:r>
    </w:p>
    <w:p w:rsidR="00AA58BF" w:rsidRPr="00F42061" w:rsidRDefault="00813A5B" w:rsidP="00AA58BF">
      <w:pPr>
        <w:pStyle w:val="BodyText"/>
        <w:numPr>
          <w:ilvl w:val="0"/>
          <w:numId w:val="46"/>
        </w:numPr>
        <w:rPr>
          <w:lang w:val="en-GB"/>
        </w:rPr>
      </w:pPr>
      <w:r w:rsidRPr="00F42061">
        <w:rPr>
          <w:lang w:val="en-GB"/>
        </w:rPr>
        <w:t>At higher</w:t>
      </w:r>
      <w:r w:rsidR="00FF69D2" w:rsidRPr="00F42061">
        <w:rPr>
          <w:lang w:val="en-GB"/>
        </w:rPr>
        <w:t xml:space="preserve"> temperatures the cable isolations will be </w:t>
      </w:r>
      <w:r w:rsidRPr="00F42061">
        <w:rPr>
          <w:lang w:val="en-GB"/>
        </w:rPr>
        <w:t xml:space="preserve">damaged. Normal PVC insulations have allowed temperatures up to about 70°C. </w:t>
      </w:r>
      <w:r w:rsidR="00AA58BF" w:rsidRPr="00F42061">
        <w:rPr>
          <w:lang w:val="en-GB"/>
        </w:rPr>
        <w:t xml:space="preserve">Special cables (for example from </w:t>
      </w:r>
      <w:proofErr w:type="spellStart"/>
      <w:r w:rsidR="00AA58BF" w:rsidRPr="00F42061">
        <w:rPr>
          <w:lang w:val="en-GB"/>
        </w:rPr>
        <w:t>Nexans</w:t>
      </w:r>
      <w:proofErr w:type="spellEnd"/>
      <w:r w:rsidR="00AA58BF" w:rsidRPr="00F42061">
        <w:rPr>
          <w:lang w:val="en-GB"/>
        </w:rPr>
        <w:t>) are available with temperatures up to 180°C.</w:t>
      </w:r>
    </w:p>
    <w:p w:rsidR="00AA58BF" w:rsidRPr="00F42061" w:rsidRDefault="00AA58BF" w:rsidP="00AA58BF">
      <w:pPr>
        <w:pStyle w:val="BodyText"/>
        <w:numPr>
          <w:ilvl w:val="0"/>
          <w:numId w:val="46"/>
        </w:numPr>
        <w:rPr>
          <w:lang w:val="en-GB"/>
        </w:rPr>
      </w:pPr>
      <w:r w:rsidRPr="00F42061">
        <w:rPr>
          <w:lang w:val="en-GB"/>
        </w:rPr>
        <w:t>The heating up and cooling down speeds of the empty chamber are maximally 3.5 °C/min.</w:t>
      </w:r>
    </w:p>
    <w:p w:rsidR="00DC024F" w:rsidRPr="00F42061" w:rsidRDefault="00A639DF" w:rsidP="00A639DF">
      <w:pPr>
        <w:pStyle w:val="Heading2"/>
        <w:rPr>
          <w:lang w:val="en-GB"/>
        </w:rPr>
      </w:pPr>
      <w:bookmarkStart w:id="141" w:name="_Toc374628485"/>
      <w:r w:rsidRPr="00F42061">
        <w:rPr>
          <w:lang w:val="en-GB"/>
        </w:rPr>
        <w:t>Timeline proposal</w:t>
      </w:r>
      <w:bookmarkEnd w:id="141"/>
    </w:p>
    <w:p w:rsidR="00AA58BF" w:rsidRPr="00F42061" w:rsidRDefault="00AA58BF" w:rsidP="00173526">
      <w:pPr>
        <w:pStyle w:val="BodyText"/>
        <w:rPr>
          <w:lang w:val="en-GB"/>
        </w:rPr>
      </w:pPr>
      <w:r w:rsidRPr="00F42061">
        <w:rPr>
          <w:lang w:val="en-GB"/>
        </w:rPr>
        <w:t>There are several points yet to be researched and developed. A first timeline proposal:</w:t>
      </w:r>
    </w:p>
    <w:p w:rsidR="00062025" w:rsidRPr="00F42061" w:rsidRDefault="00844847" w:rsidP="003C7742">
      <w:pPr>
        <w:rPr>
          <w:lang w:val="en-GB"/>
        </w:rPr>
      </w:pPr>
      <w:r w:rsidRPr="00844847">
        <w:rPr>
          <w:noProof/>
          <w:lang w:eastAsia="de-CH"/>
        </w:rPr>
        <w:drawing>
          <wp:inline distT="0" distB="0" distL="0" distR="0">
            <wp:extent cx="3964940" cy="4308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940" cy="4308475"/>
                    </a:xfrm>
                    <a:prstGeom prst="rect">
                      <a:avLst/>
                    </a:prstGeom>
                    <a:noFill/>
                    <a:ln>
                      <a:noFill/>
                    </a:ln>
                  </pic:spPr>
                </pic:pic>
              </a:graphicData>
            </a:graphic>
          </wp:inline>
        </w:drawing>
      </w:r>
    </w:p>
    <w:p w:rsidR="003C7742" w:rsidRPr="00F42061" w:rsidRDefault="003C7742" w:rsidP="003C7742">
      <w:pPr>
        <w:rPr>
          <w:lang w:val="en-GB"/>
        </w:rPr>
      </w:pPr>
    </w:p>
    <w:p w:rsidR="003C7742" w:rsidRPr="00F42061" w:rsidRDefault="003C7742" w:rsidP="003C7742">
      <w:pPr>
        <w:rPr>
          <w:lang w:val="en-GB"/>
        </w:rPr>
      </w:pPr>
      <w:r w:rsidRPr="00F42061">
        <w:rPr>
          <w:lang w:val="en-GB"/>
        </w:rPr>
        <w:t>So if the project is started in the middle of January, the deadline is at the end of February.</w:t>
      </w:r>
    </w:p>
    <w:p w:rsidR="00062025" w:rsidRPr="00F42061" w:rsidRDefault="00062025" w:rsidP="00173526">
      <w:pPr>
        <w:pStyle w:val="BodyText"/>
        <w:rPr>
          <w:lang w:val="en-GB"/>
        </w:rPr>
      </w:pPr>
    </w:p>
    <w:bookmarkEnd w:id="96"/>
    <w:p w:rsidR="00361B3F" w:rsidRDefault="00361B3F" w:rsidP="00EB310F">
      <w:pPr>
        <w:pStyle w:val="BodyText"/>
        <w:rPr>
          <w:lang w:val="en-GB"/>
        </w:rPr>
      </w:pPr>
    </w:p>
    <w:p w:rsidR="00844847" w:rsidRDefault="00844847">
      <w:pPr>
        <w:rPr>
          <w:lang w:val="en-GB"/>
        </w:rPr>
      </w:pPr>
      <w:r>
        <w:rPr>
          <w:lang w:val="en-GB"/>
        </w:rPr>
        <w:br w:type="page"/>
      </w:r>
    </w:p>
    <w:p w:rsidR="00844847" w:rsidRDefault="00844847" w:rsidP="00844847">
      <w:pPr>
        <w:pStyle w:val="Heading2"/>
        <w:rPr>
          <w:lang w:val="en-GB"/>
        </w:rPr>
      </w:pPr>
      <w:bookmarkStart w:id="142" w:name="_Toc374628486"/>
      <w:r>
        <w:rPr>
          <w:lang w:val="en-GB"/>
        </w:rPr>
        <w:lastRenderedPageBreak/>
        <w:t>Further steps</w:t>
      </w:r>
      <w:bookmarkEnd w:id="142"/>
    </w:p>
    <w:p w:rsidR="00844847" w:rsidRDefault="00844847" w:rsidP="00EB310F">
      <w:pPr>
        <w:pStyle w:val="BodyText"/>
        <w:rPr>
          <w:lang w:val="en-GB"/>
        </w:rPr>
      </w:pPr>
      <w:r>
        <w:rPr>
          <w:lang w:val="en-GB"/>
        </w:rPr>
        <w:t xml:space="preserve">The first research has showed that the requested measurements are possible. Now, further definitions of the present and future needs have to be made, so that the right studies can be made and the right material can be organized. </w:t>
      </w:r>
    </w:p>
    <w:p w:rsidR="00844847" w:rsidRDefault="00844847" w:rsidP="00EB310F">
      <w:pPr>
        <w:pStyle w:val="BodyText"/>
        <w:rPr>
          <w:lang w:val="en-GB"/>
        </w:rPr>
      </w:pPr>
    </w:p>
    <w:p w:rsidR="00844847" w:rsidRDefault="00844847" w:rsidP="00EB310F">
      <w:pPr>
        <w:pStyle w:val="BodyText"/>
        <w:rPr>
          <w:lang w:val="en-GB"/>
        </w:rPr>
      </w:pPr>
    </w:p>
    <w:p w:rsidR="00627A17" w:rsidRDefault="00844847" w:rsidP="00EB310F">
      <w:pPr>
        <w:pStyle w:val="BodyText"/>
        <w:rPr>
          <w:lang w:val="en-GB"/>
        </w:rPr>
      </w:pPr>
      <w:r>
        <w:rPr>
          <w:lang w:val="en-GB"/>
        </w:rPr>
        <w:t xml:space="preserve">Biel, </w:t>
      </w:r>
      <w:r w:rsidR="00627A17" w:rsidRPr="00627A17">
        <w:rPr>
          <w:lang w:val="en-GB"/>
        </w:rPr>
        <w:t>Bern University of Applied Sciences</w:t>
      </w:r>
    </w:p>
    <w:p w:rsidR="00844847" w:rsidRDefault="00844847" w:rsidP="00EB310F">
      <w:pPr>
        <w:pStyle w:val="BodyText"/>
        <w:rPr>
          <w:lang w:val="en-GB"/>
        </w:rPr>
      </w:pPr>
      <w:r>
        <w:rPr>
          <w:lang w:val="en-GB"/>
        </w:rPr>
        <w:t>12. December 2013</w:t>
      </w:r>
    </w:p>
    <w:p w:rsidR="00844847" w:rsidRPr="00F42061" w:rsidRDefault="00844847" w:rsidP="00EB310F">
      <w:pPr>
        <w:pStyle w:val="BodyText"/>
        <w:rPr>
          <w:lang w:val="en-GB"/>
        </w:rPr>
      </w:pPr>
      <w:r>
        <w:rPr>
          <w:lang w:val="en-GB"/>
        </w:rPr>
        <w:t>Patrick Haldi</w:t>
      </w:r>
    </w:p>
    <w:sectPr w:rsidR="00844847" w:rsidRPr="00F42061" w:rsidSect="007E423A">
      <w:headerReference w:type="default" r:id="rId17"/>
      <w:footerReference w:type="default" r:id="rId18"/>
      <w:type w:val="continuous"/>
      <w:pgSz w:w="11907" w:h="16834" w:code="9"/>
      <w:pgMar w:top="1418" w:right="851" w:bottom="851" w:left="1418" w:header="431" w:footer="482" w:gutter="289"/>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176" w:rsidRDefault="00233176">
      <w:r>
        <w:separator/>
      </w:r>
    </w:p>
  </w:endnote>
  <w:endnote w:type="continuationSeparator" w:id="0">
    <w:p w:rsidR="00233176" w:rsidRDefault="00233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176" w:rsidRPr="00173526" w:rsidRDefault="00233176" w:rsidP="00FA1851">
    <w:pPr>
      <w:pStyle w:val="Footer"/>
      <w:tabs>
        <w:tab w:val="clear" w:pos="4320"/>
        <w:tab w:val="clear" w:pos="8640"/>
        <w:tab w:val="right" w:pos="9356"/>
      </w:tabs>
      <w:jc w:val="left"/>
      <w:rPr>
        <w:rStyle w:val="PageNumber"/>
        <w:sz w:val="17"/>
        <w:lang w:val="en-US"/>
      </w:rPr>
    </w:pPr>
    <w:r w:rsidRPr="00173526">
      <w:rPr>
        <w:szCs w:val="17"/>
        <w:lang w:val="en-US"/>
      </w:rPr>
      <w:t xml:space="preserve">Page </w:t>
    </w:r>
    <w:r w:rsidRPr="000A2696">
      <w:rPr>
        <w:rStyle w:val="PageNumber"/>
        <w:rFonts w:asciiTheme="minorHAnsi" w:hAnsiTheme="minorHAnsi"/>
        <w:sz w:val="17"/>
        <w:szCs w:val="17"/>
        <w:lang w:val="en-US"/>
      </w:rPr>
      <w:fldChar w:fldCharType="begin"/>
    </w:r>
    <w:r w:rsidRPr="00173526">
      <w:rPr>
        <w:rStyle w:val="PageNumber"/>
        <w:rFonts w:asciiTheme="minorHAnsi" w:hAnsiTheme="minorHAnsi"/>
        <w:sz w:val="17"/>
        <w:szCs w:val="17"/>
        <w:lang w:val="en-US"/>
      </w:rPr>
      <w:instrText xml:space="preserve"> PAGE </w:instrText>
    </w:r>
    <w:r w:rsidRPr="000A2696">
      <w:rPr>
        <w:rStyle w:val="PageNumber"/>
        <w:rFonts w:asciiTheme="minorHAnsi" w:hAnsiTheme="minorHAnsi"/>
        <w:sz w:val="17"/>
        <w:szCs w:val="17"/>
        <w:lang w:val="en-US"/>
      </w:rPr>
      <w:fldChar w:fldCharType="separate"/>
    </w:r>
    <w:r w:rsidR="00C81021">
      <w:rPr>
        <w:rStyle w:val="PageNumber"/>
        <w:rFonts w:asciiTheme="minorHAnsi" w:hAnsiTheme="minorHAnsi"/>
        <w:noProof/>
        <w:sz w:val="17"/>
        <w:szCs w:val="17"/>
        <w:lang w:val="en-US"/>
      </w:rPr>
      <w:t>7</w:t>
    </w:r>
    <w:r w:rsidRPr="000A2696">
      <w:rPr>
        <w:rStyle w:val="PageNumber"/>
        <w:rFonts w:asciiTheme="minorHAnsi" w:hAnsiTheme="minorHAnsi"/>
        <w:sz w:val="17"/>
        <w:szCs w:val="17"/>
        <w:lang w:val="en-US"/>
      </w:rPr>
      <w:fldChar w:fldCharType="end"/>
    </w:r>
    <w:r w:rsidRPr="00173526">
      <w:rPr>
        <w:rStyle w:val="PageNumber"/>
        <w:rFonts w:asciiTheme="minorHAnsi" w:hAnsiTheme="minorHAnsi"/>
        <w:sz w:val="17"/>
        <w:szCs w:val="17"/>
        <w:lang w:val="en-US"/>
      </w:rPr>
      <w:t xml:space="preserve"> </w:t>
    </w:r>
    <w:proofErr w:type="gramStart"/>
    <w:r w:rsidRPr="00173526">
      <w:rPr>
        <w:rStyle w:val="PageNumber"/>
        <w:rFonts w:asciiTheme="minorHAnsi" w:hAnsiTheme="minorHAnsi"/>
        <w:sz w:val="17"/>
        <w:szCs w:val="17"/>
        <w:lang w:val="en-US"/>
      </w:rPr>
      <w:t xml:space="preserve">of  </w:t>
    </w:r>
    <w:proofErr w:type="gramEnd"/>
    <w:r w:rsidRPr="000A2696">
      <w:rPr>
        <w:rStyle w:val="PageNumber"/>
        <w:rFonts w:asciiTheme="minorHAnsi" w:hAnsiTheme="minorHAnsi"/>
        <w:sz w:val="17"/>
        <w:szCs w:val="17"/>
        <w:lang w:val="en-US"/>
      </w:rPr>
      <w:fldChar w:fldCharType="begin"/>
    </w:r>
    <w:r w:rsidRPr="00173526">
      <w:rPr>
        <w:rStyle w:val="PageNumber"/>
        <w:rFonts w:asciiTheme="minorHAnsi" w:hAnsiTheme="minorHAnsi"/>
        <w:sz w:val="17"/>
        <w:szCs w:val="17"/>
        <w:lang w:val="en-US"/>
      </w:rPr>
      <w:instrText xml:space="preserve"> NUMPAGES </w:instrText>
    </w:r>
    <w:r w:rsidRPr="000A2696">
      <w:rPr>
        <w:rStyle w:val="PageNumber"/>
        <w:rFonts w:asciiTheme="minorHAnsi" w:hAnsiTheme="minorHAnsi"/>
        <w:sz w:val="17"/>
        <w:szCs w:val="17"/>
        <w:lang w:val="en-US"/>
      </w:rPr>
      <w:fldChar w:fldCharType="separate"/>
    </w:r>
    <w:r w:rsidR="00C81021">
      <w:rPr>
        <w:rStyle w:val="PageNumber"/>
        <w:rFonts w:asciiTheme="minorHAnsi" w:hAnsiTheme="minorHAnsi"/>
        <w:noProof/>
        <w:sz w:val="17"/>
        <w:szCs w:val="17"/>
        <w:lang w:val="en-US"/>
      </w:rPr>
      <w:t>14</w:t>
    </w:r>
    <w:r w:rsidRPr="000A2696">
      <w:rPr>
        <w:rStyle w:val="PageNumber"/>
        <w:rFonts w:asciiTheme="minorHAnsi" w:hAnsiTheme="minorHAnsi"/>
        <w:sz w:val="17"/>
        <w:szCs w:val="17"/>
        <w:lang w:val="en-US"/>
      </w:rPr>
      <w:fldChar w:fldCharType="end"/>
    </w:r>
    <w:r w:rsidRPr="00173526" w:rsidDel="00DA39DD">
      <w:rPr>
        <w:lang w:val="en-US"/>
      </w:rPr>
      <w:t xml:space="preserve"> </w:t>
    </w:r>
    <w:r w:rsidRPr="00173526">
      <w:rPr>
        <w:lang w:val="en-US"/>
      </w:rPr>
      <w:tab/>
    </w:r>
    <w:r>
      <w:rPr>
        <w:b/>
        <w:lang w:val="en-US"/>
      </w:rPr>
      <w:t>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176" w:rsidRDefault="00233176">
      <w:r>
        <w:separator/>
      </w:r>
    </w:p>
  </w:footnote>
  <w:footnote w:type="continuationSeparator" w:id="0">
    <w:p w:rsidR="00233176" w:rsidRDefault="002331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176" w:rsidRPr="00943A2D" w:rsidRDefault="00233176">
    <w:pPr>
      <w:pStyle w:val="Header"/>
      <w:rPr>
        <w:sz w:val="16"/>
        <w:szCs w:val="16"/>
        <w:lang w:val="en-US"/>
      </w:rPr>
    </w:pPr>
    <w:r>
      <w:rPr>
        <w:noProof/>
        <w:lang w:eastAsia="de-CH"/>
      </w:rPr>
      <w:drawing>
        <wp:anchor distT="0" distB="0" distL="114300" distR="114300" simplePos="0" relativeHeight="251662336" behindDoc="0" locked="1" layoutInCell="1" allowOverlap="1" wp14:anchorId="31EB4880" wp14:editId="2A492B65">
          <wp:simplePos x="0" y="0"/>
          <wp:positionH relativeFrom="page">
            <wp:posOffset>6576695</wp:posOffset>
          </wp:positionH>
          <wp:positionV relativeFrom="page">
            <wp:posOffset>274320</wp:posOffset>
          </wp:positionV>
          <wp:extent cx="423545" cy="628015"/>
          <wp:effectExtent l="0" t="0" r="0" b="635"/>
          <wp:wrapNone/>
          <wp:docPr id="6"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3545" cy="628015"/>
                  </a:xfrm>
                  <a:prstGeom prst="rect">
                    <a:avLst/>
                  </a:prstGeom>
                </pic:spPr>
              </pic:pic>
            </a:graphicData>
          </a:graphic>
          <wp14:sizeRelH relativeFrom="margin">
            <wp14:pctWidth>0</wp14:pctWidth>
          </wp14:sizeRelH>
          <wp14:sizeRelV relativeFrom="margin">
            <wp14:pctHeight>0</wp14:pctHeight>
          </wp14:sizeRelV>
        </wp:anchor>
      </w:drawing>
    </w:r>
  </w:p>
  <w:p w:rsidR="00233176" w:rsidRPr="00943A2D" w:rsidRDefault="00233176" w:rsidP="00815CB6">
    <w:pPr>
      <w:pStyle w:val="Header"/>
      <w:tabs>
        <w:tab w:val="clear" w:pos="4320"/>
        <w:tab w:val="left" w:pos="1276"/>
        <w:tab w:val="left" w:pos="1418"/>
        <w:tab w:val="left" w:pos="3119"/>
        <w:tab w:val="left" w:pos="4536"/>
        <w:tab w:val="left" w:pos="4678"/>
      </w:tabs>
      <w:rPr>
        <w:sz w:val="16"/>
        <w:szCs w:val="16"/>
        <w:lang w:val="en-US"/>
      </w:rPr>
    </w:pPr>
    <w:r>
      <w:rPr>
        <w:sz w:val="16"/>
        <w:szCs w:val="16"/>
        <w:lang w:val="en-US"/>
      </w:rPr>
      <w:t>Project Name</w:t>
    </w:r>
    <w:r w:rsidRPr="00943A2D">
      <w:rPr>
        <w:sz w:val="16"/>
        <w:szCs w:val="16"/>
        <w:lang w:val="en-US"/>
      </w:rPr>
      <w:tab/>
      <w:t>:</w:t>
    </w:r>
    <w:r w:rsidRPr="00943A2D">
      <w:rPr>
        <w:sz w:val="16"/>
        <w:szCs w:val="16"/>
        <w:lang w:val="en-US"/>
      </w:rPr>
      <w:tab/>
    </w:r>
    <w:r>
      <w:rPr>
        <w:sz w:val="16"/>
        <w:szCs w:val="16"/>
        <w:lang w:val="en-US"/>
      </w:rPr>
      <w:t xml:space="preserve">Charge measurements </w:t>
    </w:r>
    <w:r w:rsidRPr="004E2173">
      <w:rPr>
        <w:sz w:val="16"/>
        <w:szCs w:val="16"/>
        <w:lang w:val="en-GB"/>
      </w:rPr>
      <w:t>CAB300</w:t>
    </w:r>
    <w:r>
      <w:rPr>
        <w:sz w:val="16"/>
        <w:szCs w:val="16"/>
        <w:lang w:val="en-US"/>
      </w:rPr>
      <w:t xml:space="preserve"> </w:t>
    </w:r>
    <w:r w:rsidRPr="00943A2D">
      <w:rPr>
        <w:sz w:val="16"/>
        <w:szCs w:val="16"/>
        <w:lang w:val="en-US"/>
      </w:rPr>
      <w:tab/>
    </w:r>
  </w:p>
  <w:p w:rsidR="00233176" w:rsidRPr="0009166B" w:rsidRDefault="00233176" w:rsidP="00815CB6">
    <w:pPr>
      <w:pStyle w:val="Header"/>
      <w:tabs>
        <w:tab w:val="clear" w:pos="4320"/>
        <w:tab w:val="left" w:pos="1276"/>
        <w:tab w:val="left" w:pos="1418"/>
        <w:tab w:val="left" w:pos="3119"/>
        <w:tab w:val="left" w:pos="4536"/>
        <w:tab w:val="left" w:pos="4678"/>
      </w:tabs>
      <w:rPr>
        <w:sz w:val="16"/>
        <w:szCs w:val="16"/>
        <w:lang w:val="en-US"/>
      </w:rPr>
    </w:pPr>
    <w:r w:rsidRPr="0009166B">
      <w:rPr>
        <w:sz w:val="16"/>
        <w:szCs w:val="16"/>
        <w:lang w:val="en-US"/>
      </w:rPr>
      <w:t>Author</w:t>
    </w:r>
    <w:r w:rsidRPr="0009166B">
      <w:rPr>
        <w:sz w:val="16"/>
        <w:szCs w:val="16"/>
        <w:lang w:val="en-US"/>
      </w:rPr>
      <w:tab/>
      <w:t>:</w:t>
    </w:r>
    <w:r w:rsidRPr="0009166B">
      <w:rPr>
        <w:sz w:val="16"/>
        <w:szCs w:val="16"/>
        <w:lang w:val="en-US"/>
      </w:rPr>
      <w:tab/>
    </w:r>
    <w:r>
      <w:rPr>
        <w:sz w:val="16"/>
        <w:szCs w:val="16"/>
        <w:lang w:val="en-US"/>
      </w:rPr>
      <w:t>Patrick Haldi</w:t>
    </w:r>
    <w:r w:rsidRPr="0009166B">
      <w:rPr>
        <w:sz w:val="16"/>
        <w:szCs w:val="16"/>
        <w:lang w:val="en-US"/>
      </w:rPr>
      <w:tab/>
      <w:t>Date</w:t>
    </w:r>
    <w:r w:rsidRPr="0009166B">
      <w:rPr>
        <w:sz w:val="16"/>
        <w:szCs w:val="16"/>
        <w:lang w:val="en-US"/>
      </w:rPr>
      <w:tab/>
      <w:t>:</w:t>
    </w:r>
    <w:r w:rsidRPr="0009166B">
      <w:rPr>
        <w:sz w:val="16"/>
        <w:szCs w:val="16"/>
        <w:lang w:val="en-US"/>
      </w:rPr>
      <w:tab/>
    </w:r>
    <w:r w:rsidR="00844847">
      <w:rPr>
        <w:sz w:val="16"/>
        <w:szCs w:val="16"/>
        <w:lang w:val="en-US"/>
      </w:rPr>
      <w:t>1</w:t>
    </w:r>
    <w:r>
      <w:rPr>
        <w:sz w:val="16"/>
        <w:szCs w:val="16"/>
        <w:lang w:val="en-US"/>
      </w:rPr>
      <w:t>2</w:t>
    </w:r>
    <w:r w:rsidRPr="0009166B">
      <w:rPr>
        <w:sz w:val="16"/>
        <w:szCs w:val="16"/>
        <w:lang w:val="en-US"/>
      </w:rPr>
      <w:t>.</w:t>
    </w:r>
    <w:r>
      <w:rPr>
        <w:sz w:val="16"/>
        <w:szCs w:val="16"/>
        <w:lang w:val="en-US"/>
      </w:rPr>
      <w:t>12</w:t>
    </w:r>
    <w:r w:rsidRPr="0009166B">
      <w:rPr>
        <w:sz w:val="16"/>
        <w:szCs w:val="16"/>
        <w:lang w:val="en-US"/>
      </w:rPr>
      <w:t>.20</w:t>
    </w:r>
    <w:r>
      <w:rPr>
        <w:sz w:val="16"/>
        <w:szCs w:val="16"/>
        <w:lang w:val="en-US"/>
      </w:rPr>
      <w:t>13</w:t>
    </w:r>
    <w:r w:rsidRPr="0009166B">
      <w:rPr>
        <w:sz w:val="16"/>
        <w:szCs w:val="16"/>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38BB80"/>
    <w:lvl w:ilvl="0">
      <w:start w:val="1"/>
      <w:numFmt w:val="decimal"/>
      <w:lvlText w:val="%1."/>
      <w:lvlJc w:val="left"/>
      <w:pPr>
        <w:tabs>
          <w:tab w:val="num" w:pos="1492"/>
        </w:tabs>
        <w:ind w:left="1492" w:hanging="360"/>
      </w:pPr>
    </w:lvl>
  </w:abstractNum>
  <w:abstractNum w:abstractNumId="1">
    <w:nsid w:val="FFFFFF7D"/>
    <w:multiLevelType w:val="singleLevel"/>
    <w:tmpl w:val="D33A0380"/>
    <w:lvl w:ilvl="0">
      <w:start w:val="1"/>
      <w:numFmt w:val="decimal"/>
      <w:lvlText w:val="%1."/>
      <w:lvlJc w:val="left"/>
      <w:pPr>
        <w:tabs>
          <w:tab w:val="num" w:pos="1209"/>
        </w:tabs>
        <w:ind w:left="1209" w:hanging="360"/>
      </w:pPr>
    </w:lvl>
  </w:abstractNum>
  <w:abstractNum w:abstractNumId="2">
    <w:nsid w:val="FFFFFF7E"/>
    <w:multiLevelType w:val="singleLevel"/>
    <w:tmpl w:val="3CE6ACD2"/>
    <w:lvl w:ilvl="0">
      <w:start w:val="1"/>
      <w:numFmt w:val="decimal"/>
      <w:lvlText w:val="%1."/>
      <w:lvlJc w:val="left"/>
      <w:pPr>
        <w:tabs>
          <w:tab w:val="num" w:pos="926"/>
        </w:tabs>
        <w:ind w:left="926" w:hanging="360"/>
      </w:pPr>
    </w:lvl>
  </w:abstractNum>
  <w:abstractNum w:abstractNumId="3">
    <w:nsid w:val="FFFFFF7F"/>
    <w:multiLevelType w:val="singleLevel"/>
    <w:tmpl w:val="6A3E6198"/>
    <w:lvl w:ilvl="0">
      <w:start w:val="1"/>
      <w:numFmt w:val="decimal"/>
      <w:lvlText w:val="%1."/>
      <w:lvlJc w:val="left"/>
      <w:pPr>
        <w:tabs>
          <w:tab w:val="num" w:pos="643"/>
        </w:tabs>
        <w:ind w:left="643" w:hanging="360"/>
      </w:pPr>
    </w:lvl>
  </w:abstractNum>
  <w:abstractNum w:abstractNumId="4">
    <w:nsid w:val="FFFFFF80"/>
    <w:multiLevelType w:val="singleLevel"/>
    <w:tmpl w:val="9D229C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C23F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37EDC36"/>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170A602C"/>
    <w:lvl w:ilvl="0">
      <w:start w:val="1"/>
      <w:numFmt w:val="decimal"/>
      <w:lvlText w:val="%1."/>
      <w:lvlJc w:val="left"/>
      <w:pPr>
        <w:tabs>
          <w:tab w:val="num" w:pos="360"/>
        </w:tabs>
        <w:ind w:left="360" w:hanging="360"/>
      </w:pPr>
    </w:lvl>
  </w:abstractNum>
  <w:abstractNum w:abstractNumId="8">
    <w:nsid w:val="FFFFFFFB"/>
    <w:multiLevelType w:val="multilevel"/>
    <w:tmpl w:val="3D8C93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FFFFFFFE"/>
    <w:multiLevelType w:val="singleLevel"/>
    <w:tmpl w:val="FFFFFFFF"/>
    <w:lvl w:ilvl="0">
      <w:numFmt w:val="decimal"/>
      <w:lvlText w:val="*"/>
      <w:lvlJc w:val="left"/>
    </w:lvl>
  </w:abstractNum>
  <w:abstractNum w:abstractNumId="10">
    <w:nsid w:val="05151D71"/>
    <w:multiLevelType w:val="hybridMultilevel"/>
    <w:tmpl w:val="40E04DB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0661610B"/>
    <w:multiLevelType w:val="multilevel"/>
    <w:tmpl w:val="174E60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0E1275E5"/>
    <w:multiLevelType w:val="multilevel"/>
    <w:tmpl w:val="37565698"/>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asciiTheme="minorHAnsi" w:hAnsiTheme="minorHAnsi" w:hint="default"/>
        <w:b w:val="0"/>
        <w:i w:val="0"/>
        <w:sz w:val="22"/>
        <w:szCs w:val="20"/>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3">
    <w:nsid w:val="103C0B5B"/>
    <w:multiLevelType w:val="multilevel"/>
    <w:tmpl w:val="43687A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12631BAF"/>
    <w:multiLevelType w:val="hybridMultilevel"/>
    <w:tmpl w:val="5E708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9BA2899"/>
    <w:multiLevelType w:val="multilevel"/>
    <w:tmpl w:val="9B84BA1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hint="default"/>
        <w:b w:val="0"/>
        <w:i w:val="0"/>
        <w:sz w:val="20"/>
        <w:szCs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6">
    <w:nsid w:val="2A2A3540"/>
    <w:multiLevelType w:val="hybridMultilevel"/>
    <w:tmpl w:val="27E0094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01419F6"/>
    <w:multiLevelType w:val="hybridMultilevel"/>
    <w:tmpl w:val="D66C8084"/>
    <w:lvl w:ilvl="0" w:tplc="30AE0CA6">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7BA1EF7"/>
    <w:multiLevelType w:val="hybridMultilevel"/>
    <w:tmpl w:val="6AFA5B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9B81563"/>
    <w:multiLevelType w:val="hybridMultilevel"/>
    <w:tmpl w:val="B3903E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B8065AE"/>
    <w:multiLevelType w:val="hybridMultilevel"/>
    <w:tmpl w:val="EDA684BC"/>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3F7074A4"/>
    <w:multiLevelType w:val="multilevel"/>
    <w:tmpl w:val="B7A8391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3F962B93"/>
    <w:multiLevelType w:val="singleLevel"/>
    <w:tmpl w:val="FFFFFFFF"/>
    <w:lvl w:ilvl="0">
      <w:start w:val="1"/>
      <w:numFmt w:val="bullet"/>
      <w:lvlText w:val=""/>
      <w:legacy w:legacy="1" w:legacySpace="0" w:legacyIndent="283"/>
      <w:lvlJc w:val="left"/>
      <w:pPr>
        <w:ind w:left="719" w:hanging="283"/>
      </w:pPr>
      <w:rPr>
        <w:rFonts w:ascii="Arial" w:hAnsi="Arial" w:hint="default"/>
      </w:rPr>
    </w:lvl>
  </w:abstractNum>
  <w:abstractNum w:abstractNumId="23">
    <w:nsid w:val="450C249A"/>
    <w:multiLevelType w:val="multilevel"/>
    <w:tmpl w:val="9D683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CCB53F1"/>
    <w:multiLevelType w:val="hybridMultilevel"/>
    <w:tmpl w:val="2DB4AF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DE769F5"/>
    <w:multiLevelType w:val="hybridMultilevel"/>
    <w:tmpl w:val="2DD6C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3A35FC4"/>
    <w:multiLevelType w:val="hybridMultilevel"/>
    <w:tmpl w:val="36C222EA"/>
    <w:lvl w:ilvl="0" w:tplc="733C4AE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54FE58FD"/>
    <w:multiLevelType w:val="multilevel"/>
    <w:tmpl w:val="9B84BA1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hint="default"/>
        <w:b w:val="0"/>
        <w:i w:val="0"/>
        <w:sz w:val="20"/>
        <w:szCs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nsid w:val="583121CA"/>
    <w:multiLevelType w:val="hybridMultilevel"/>
    <w:tmpl w:val="ED7C40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E5701C9"/>
    <w:multiLevelType w:val="multilevel"/>
    <w:tmpl w:val="29EC90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48E79F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nsid w:val="6B777CA5"/>
    <w:multiLevelType w:val="multilevel"/>
    <w:tmpl w:val="D2D24E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2">
    <w:nsid w:val="6E7B285C"/>
    <w:multiLevelType w:val="hybridMultilevel"/>
    <w:tmpl w:val="072EDD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F3049A8"/>
    <w:multiLevelType w:val="multilevel"/>
    <w:tmpl w:val="9D683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2225D98"/>
    <w:multiLevelType w:val="hybridMultilevel"/>
    <w:tmpl w:val="F4E0BDE6"/>
    <w:lvl w:ilvl="0" w:tplc="F684CA20">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nsid w:val="7373491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5463CE0"/>
    <w:multiLevelType w:val="hybridMultilevel"/>
    <w:tmpl w:val="2CAC172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97D704C"/>
    <w:multiLevelType w:val="multilevel"/>
    <w:tmpl w:val="7ECE49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7A130F6B"/>
    <w:multiLevelType w:val="hybridMultilevel"/>
    <w:tmpl w:val="4A34FA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B2E5739"/>
    <w:multiLevelType w:val="hybridMultilevel"/>
    <w:tmpl w:val="44027F84"/>
    <w:lvl w:ilvl="0" w:tplc="30AE0CA6">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lvlOverride w:ilvl="0">
      <w:lvl w:ilvl="0">
        <w:start w:val="1"/>
        <w:numFmt w:val="bullet"/>
        <w:lvlText w:val=""/>
        <w:legacy w:legacy="1" w:legacySpace="0" w:legacyIndent="283"/>
        <w:lvlJc w:val="left"/>
        <w:pPr>
          <w:ind w:left="1003" w:hanging="283"/>
        </w:pPr>
        <w:rPr>
          <w:rFonts w:ascii="Symbol" w:hAnsi="Symbol" w:hint="default"/>
        </w:rPr>
      </w:lvl>
    </w:lvlOverride>
  </w:num>
  <w:num w:numId="3">
    <w:abstractNumId w:val="9"/>
    <w:lvlOverride w:ilvl="0">
      <w:lvl w:ilvl="0">
        <w:start w:val="1"/>
        <w:numFmt w:val="bullet"/>
        <w:lvlText w:val=""/>
        <w:legacy w:legacy="1" w:legacySpace="0" w:legacyIndent="283"/>
        <w:lvlJc w:val="left"/>
        <w:pPr>
          <w:ind w:left="1276" w:hanging="283"/>
        </w:pPr>
        <w:rPr>
          <w:rFonts w:ascii="Symbol" w:hAnsi="Symbol" w:hint="default"/>
        </w:rPr>
      </w:lvl>
    </w:lvlOverride>
  </w:num>
  <w:num w:numId="4">
    <w:abstractNumId w:val="9"/>
    <w:lvlOverride w:ilvl="0">
      <w:lvl w:ilvl="0">
        <w:start w:val="1"/>
        <w:numFmt w:val="bullet"/>
        <w:lvlText w:val=""/>
        <w:legacy w:legacy="1" w:legacySpace="0" w:legacyIndent="283"/>
        <w:lvlJc w:val="left"/>
        <w:pPr>
          <w:ind w:left="719" w:hanging="283"/>
        </w:pPr>
        <w:rPr>
          <w:rFonts w:ascii="Arial" w:hAnsi="Arial" w:hint="default"/>
        </w:rPr>
      </w:lvl>
    </w:lvlOverride>
  </w:num>
  <w:num w:numId="5">
    <w:abstractNumId w:val="22"/>
  </w:num>
  <w:num w:numId="6">
    <w:abstractNumId w:val="30"/>
  </w:num>
  <w:num w:numId="7">
    <w:abstractNumId w:val="9"/>
    <w:lvlOverride w:ilvl="0">
      <w:lvl w:ilvl="0">
        <w:start w:val="1"/>
        <w:numFmt w:val="bullet"/>
        <w:lvlText w:val=""/>
        <w:legacy w:legacy="1" w:legacySpace="0" w:legacyIndent="283"/>
        <w:lvlJc w:val="left"/>
        <w:pPr>
          <w:ind w:left="283" w:hanging="283"/>
        </w:pPr>
        <w:rPr>
          <w:rFonts w:ascii="Helvetica" w:hAnsi="Helvetica" w:hint="default"/>
        </w:rPr>
      </w:lvl>
    </w:lvlOverride>
  </w:num>
  <w:num w:numId="8">
    <w:abstractNumId w:val="9"/>
    <w:lvlOverride w:ilvl="0">
      <w:lvl w:ilvl="0">
        <w:start w:val="1"/>
        <w:numFmt w:val="bullet"/>
        <w:lvlText w:val="–"/>
        <w:legacy w:legacy="1" w:legacySpace="0" w:legacyIndent="360"/>
        <w:lvlJc w:val="left"/>
        <w:pPr>
          <w:ind w:left="720" w:hanging="360"/>
        </w:pPr>
        <w:rPr>
          <w:rFonts w:ascii="Times New Roman" w:hAnsi="Times New Roman" w:hint="default"/>
        </w:rPr>
      </w:lvl>
    </w:lvlOverride>
  </w:num>
  <w:num w:numId="9">
    <w:abstractNumId w:val="9"/>
    <w:lvlOverride w:ilvl="0">
      <w:lvl w:ilvl="0">
        <w:start w:val="1"/>
        <w:numFmt w:val="bullet"/>
        <w:lvlText w:val=""/>
        <w:legacy w:legacy="1" w:legacySpace="0" w:legacyIndent="360"/>
        <w:lvlJc w:val="left"/>
        <w:pPr>
          <w:ind w:left="936" w:hanging="360"/>
        </w:pPr>
        <w:rPr>
          <w:rFonts w:ascii="Helvetica" w:hAnsi="Helvetica" w:hint="default"/>
        </w:rPr>
      </w:lvl>
    </w:lvlOverride>
  </w:num>
  <w:num w:numId="10">
    <w:abstractNumId w:val="37"/>
  </w:num>
  <w:num w:numId="11">
    <w:abstractNumId w:val="8"/>
  </w:num>
  <w:num w:numId="12">
    <w:abstractNumId w:val="6"/>
  </w:num>
  <w:num w:numId="13">
    <w:abstractNumId w:val="5"/>
  </w:num>
  <w:num w:numId="14">
    <w:abstractNumId w:val="4"/>
  </w:num>
  <w:num w:numId="15">
    <w:abstractNumId w:val="7"/>
  </w:num>
  <w:num w:numId="16">
    <w:abstractNumId w:val="3"/>
  </w:num>
  <w:num w:numId="17">
    <w:abstractNumId w:val="2"/>
  </w:num>
  <w:num w:numId="18">
    <w:abstractNumId w:val="1"/>
  </w:num>
  <w:num w:numId="19">
    <w:abstractNumId w:val="0"/>
  </w:num>
  <w:num w:numId="20">
    <w:abstractNumId w:val="36"/>
  </w:num>
  <w:num w:numId="21">
    <w:abstractNumId w:val="25"/>
  </w:num>
  <w:num w:numId="22">
    <w:abstractNumId w:val="20"/>
  </w:num>
  <w:num w:numId="23">
    <w:abstractNumId w:val="39"/>
  </w:num>
  <w:num w:numId="24">
    <w:abstractNumId w:val="17"/>
  </w:num>
  <w:num w:numId="25">
    <w:abstractNumId w:val="12"/>
  </w:num>
  <w:num w:numId="26">
    <w:abstractNumId w:val="29"/>
  </w:num>
  <w:num w:numId="27">
    <w:abstractNumId w:val="35"/>
  </w:num>
  <w:num w:numId="28">
    <w:abstractNumId w:val="34"/>
  </w:num>
  <w:num w:numId="29">
    <w:abstractNumId w:val="33"/>
  </w:num>
  <w:num w:numId="30">
    <w:abstractNumId w:val="23"/>
  </w:num>
  <w:num w:numId="31">
    <w:abstractNumId w:val="21"/>
  </w:num>
  <w:num w:numId="32">
    <w:abstractNumId w:val="31"/>
  </w:num>
  <w:num w:numId="33">
    <w:abstractNumId w:val="11"/>
  </w:num>
  <w:num w:numId="34">
    <w:abstractNumId w:val="13"/>
  </w:num>
  <w:num w:numId="35">
    <w:abstractNumId w:val="27"/>
  </w:num>
  <w:num w:numId="36">
    <w:abstractNumId w:val="26"/>
  </w:num>
  <w:num w:numId="37">
    <w:abstractNumId w:val="15"/>
  </w:num>
  <w:num w:numId="38">
    <w:abstractNumId w:val="28"/>
  </w:num>
  <w:num w:numId="39">
    <w:abstractNumId w:val="16"/>
  </w:num>
  <w:num w:numId="40">
    <w:abstractNumId w:val="10"/>
  </w:num>
  <w:num w:numId="41">
    <w:abstractNumId w:val="18"/>
  </w:num>
  <w:num w:numId="42">
    <w:abstractNumId w:val="38"/>
  </w:num>
  <w:num w:numId="43">
    <w:abstractNumId w:val="19"/>
  </w:num>
  <w:num w:numId="44">
    <w:abstractNumId w:val="24"/>
  </w:num>
  <w:num w:numId="45">
    <w:abstractNumId w:val="3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hideGrammaticalErrors/>
  <w:activeWritingStyle w:appName="MSWord" w:lang="de-CH"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CH" w:vendorID="64" w:dllVersion="131078" w:nlCheck="1" w:checkStyle="1"/>
  <w:activeWritingStyle w:appName="MSWord" w:lang="de-CH" w:vendorID="9"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rawingGridHorizontalSpacing w:val="28"/>
  <w:drawingGridVerticalSpacing w:val="28"/>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62B"/>
    <w:rsid w:val="000168BD"/>
    <w:rsid w:val="00021F88"/>
    <w:rsid w:val="000230E2"/>
    <w:rsid w:val="00030C73"/>
    <w:rsid w:val="00035F85"/>
    <w:rsid w:val="000379A5"/>
    <w:rsid w:val="000456F7"/>
    <w:rsid w:val="00054C3E"/>
    <w:rsid w:val="00054C7E"/>
    <w:rsid w:val="00062025"/>
    <w:rsid w:val="00067C62"/>
    <w:rsid w:val="00074759"/>
    <w:rsid w:val="00081D4E"/>
    <w:rsid w:val="0009166B"/>
    <w:rsid w:val="0009190D"/>
    <w:rsid w:val="00095DB5"/>
    <w:rsid w:val="0009646B"/>
    <w:rsid w:val="000A2696"/>
    <w:rsid w:val="000A4572"/>
    <w:rsid w:val="000A5C04"/>
    <w:rsid w:val="000B3277"/>
    <w:rsid w:val="000B5E50"/>
    <w:rsid w:val="000C0388"/>
    <w:rsid w:val="000C7A25"/>
    <w:rsid w:val="000F525F"/>
    <w:rsid w:val="001009BB"/>
    <w:rsid w:val="00101D52"/>
    <w:rsid w:val="00116FC9"/>
    <w:rsid w:val="0011756B"/>
    <w:rsid w:val="00120B9A"/>
    <w:rsid w:val="0012467D"/>
    <w:rsid w:val="00157018"/>
    <w:rsid w:val="001627E2"/>
    <w:rsid w:val="001675E7"/>
    <w:rsid w:val="00171750"/>
    <w:rsid w:val="00172477"/>
    <w:rsid w:val="00173526"/>
    <w:rsid w:val="00182369"/>
    <w:rsid w:val="001838EF"/>
    <w:rsid w:val="00184671"/>
    <w:rsid w:val="0019601C"/>
    <w:rsid w:val="001A1AFA"/>
    <w:rsid w:val="001A70DB"/>
    <w:rsid w:val="001B4EB0"/>
    <w:rsid w:val="001C6EED"/>
    <w:rsid w:val="001D70E0"/>
    <w:rsid w:val="001E3C1F"/>
    <w:rsid w:val="001E5417"/>
    <w:rsid w:val="001E65A7"/>
    <w:rsid w:val="001E7864"/>
    <w:rsid w:val="001F0670"/>
    <w:rsid w:val="001F1566"/>
    <w:rsid w:val="00202EF8"/>
    <w:rsid w:val="00204D5F"/>
    <w:rsid w:val="0021413E"/>
    <w:rsid w:val="00215B95"/>
    <w:rsid w:val="0022412B"/>
    <w:rsid w:val="002249CE"/>
    <w:rsid w:val="00225C96"/>
    <w:rsid w:val="00233108"/>
    <w:rsid w:val="00233176"/>
    <w:rsid w:val="002457B6"/>
    <w:rsid w:val="00257E17"/>
    <w:rsid w:val="002637C3"/>
    <w:rsid w:val="002659D6"/>
    <w:rsid w:val="00266784"/>
    <w:rsid w:val="00285852"/>
    <w:rsid w:val="00294836"/>
    <w:rsid w:val="002A44DA"/>
    <w:rsid w:val="002B06D9"/>
    <w:rsid w:val="002B0FEE"/>
    <w:rsid w:val="002B5FEA"/>
    <w:rsid w:val="002C2652"/>
    <w:rsid w:val="002C7B4C"/>
    <w:rsid w:val="002D339A"/>
    <w:rsid w:val="002D3D27"/>
    <w:rsid w:val="002D62AD"/>
    <w:rsid w:val="002E2BB8"/>
    <w:rsid w:val="002F5544"/>
    <w:rsid w:val="002F5DC8"/>
    <w:rsid w:val="002F721A"/>
    <w:rsid w:val="003022E6"/>
    <w:rsid w:val="0031100D"/>
    <w:rsid w:val="003141D9"/>
    <w:rsid w:val="00321829"/>
    <w:rsid w:val="003331DC"/>
    <w:rsid w:val="00334B62"/>
    <w:rsid w:val="0035481C"/>
    <w:rsid w:val="00361B3F"/>
    <w:rsid w:val="003841D4"/>
    <w:rsid w:val="00384AE7"/>
    <w:rsid w:val="00385F33"/>
    <w:rsid w:val="0039106A"/>
    <w:rsid w:val="0039339F"/>
    <w:rsid w:val="00393EEC"/>
    <w:rsid w:val="00394B70"/>
    <w:rsid w:val="0039697A"/>
    <w:rsid w:val="003A1185"/>
    <w:rsid w:val="003C3B09"/>
    <w:rsid w:val="003C7742"/>
    <w:rsid w:val="003F5CA4"/>
    <w:rsid w:val="0041586D"/>
    <w:rsid w:val="004313BE"/>
    <w:rsid w:val="00432562"/>
    <w:rsid w:val="00432888"/>
    <w:rsid w:val="00434DB3"/>
    <w:rsid w:val="0044140A"/>
    <w:rsid w:val="00445E8D"/>
    <w:rsid w:val="004474F9"/>
    <w:rsid w:val="004522F5"/>
    <w:rsid w:val="0045574E"/>
    <w:rsid w:val="00456346"/>
    <w:rsid w:val="00473C0A"/>
    <w:rsid w:val="0047718C"/>
    <w:rsid w:val="00480CFA"/>
    <w:rsid w:val="004855CD"/>
    <w:rsid w:val="00491902"/>
    <w:rsid w:val="00493EC5"/>
    <w:rsid w:val="00496BCB"/>
    <w:rsid w:val="004A13FD"/>
    <w:rsid w:val="004A328F"/>
    <w:rsid w:val="004A3E9E"/>
    <w:rsid w:val="004C6645"/>
    <w:rsid w:val="004D0636"/>
    <w:rsid w:val="004E06B4"/>
    <w:rsid w:val="004E0A54"/>
    <w:rsid w:val="004E2173"/>
    <w:rsid w:val="004E2E80"/>
    <w:rsid w:val="004F0151"/>
    <w:rsid w:val="004F0417"/>
    <w:rsid w:val="004F0914"/>
    <w:rsid w:val="00501798"/>
    <w:rsid w:val="005047FF"/>
    <w:rsid w:val="00507348"/>
    <w:rsid w:val="00511BDE"/>
    <w:rsid w:val="00514A7F"/>
    <w:rsid w:val="00516594"/>
    <w:rsid w:val="00525125"/>
    <w:rsid w:val="00535F47"/>
    <w:rsid w:val="00542698"/>
    <w:rsid w:val="00556D7D"/>
    <w:rsid w:val="00557DBA"/>
    <w:rsid w:val="00564118"/>
    <w:rsid w:val="005733F9"/>
    <w:rsid w:val="005804EE"/>
    <w:rsid w:val="0058240F"/>
    <w:rsid w:val="0059601F"/>
    <w:rsid w:val="005962AD"/>
    <w:rsid w:val="005A5D31"/>
    <w:rsid w:val="005B02C8"/>
    <w:rsid w:val="005B7A61"/>
    <w:rsid w:val="005C4913"/>
    <w:rsid w:val="005D0162"/>
    <w:rsid w:val="005D0699"/>
    <w:rsid w:val="005D2478"/>
    <w:rsid w:val="005D4FB4"/>
    <w:rsid w:val="005D533F"/>
    <w:rsid w:val="005D5D20"/>
    <w:rsid w:val="005E131D"/>
    <w:rsid w:val="005E7642"/>
    <w:rsid w:val="005F682B"/>
    <w:rsid w:val="005F6EC7"/>
    <w:rsid w:val="00601DAA"/>
    <w:rsid w:val="00602528"/>
    <w:rsid w:val="00602D64"/>
    <w:rsid w:val="00613B4E"/>
    <w:rsid w:val="006244E9"/>
    <w:rsid w:val="00627A17"/>
    <w:rsid w:val="006305E8"/>
    <w:rsid w:val="00630FE0"/>
    <w:rsid w:val="00641FE9"/>
    <w:rsid w:val="006470D2"/>
    <w:rsid w:val="00647463"/>
    <w:rsid w:val="00653EEF"/>
    <w:rsid w:val="00657F5C"/>
    <w:rsid w:val="00663BB9"/>
    <w:rsid w:val="00670FEA"/>
    <w:rsid w:val="0067189B"/>
    <w:rsid w:val="00677D2D"/>
    <w:rsid w:val="006906B7"/>
    <w:rsid w:val="006959C4"/>
    <w:rsid w:val="006C0BBD"/>
    <w:rsid w:val="006C4103"/>
    <w:rsid w:val="006C5174"/>
    <w:rsid w:val="006C5F75"/>
    <w:rsid w:val="006D34B5"/>
    <w:rsid w:val="006D527C"/>
    <w:rsid w:val="006E2C50"/>
    <w:rsid w:val="006E4F2C"/>
    <w:rsid w:val="006F33D1"/>
    <w:rsid w:val="0070070C"/>
    <w:rsid w:val="00714504"/>
    <w:rsid w:val="0072489B"/>
    <w:rsid w:val="007258B8"/>
    <w:rsid w:val="007305DC"/>
    <w:rsid w:val="0073288E"/>
    <w:rsid w:val="00745FF2"/>
    <w:rsid w:val="0075049E"/>
    <w:rsid w:val="00754D59"/>
    <w:rsid w:val="007554F6"/>
    <w:rsid w:val="0076050C"/>
    <w:rsid w:val="007775C2"/>
    <w:rsid w:val="00780204"/>
    <w:rsid w:val="0079079E"/>
    <w:rsid w:val="00791A03"/>
    <w:rsid w:val="007A14F4"/>
    <w:rsid w:val="007B2027"/>
    <w:rsid w:val="007B39E7"/>
    <w:rsid w:val="007C02F0"/>
    <w:rsid w:val="007C09D1"/>
    <w:rsid w:val="007C38C8"/>
    <w:rsid w:val="007C7428"/>
    <w:rsid w:val="007D348F"/>
    <w:rsid w:val="007E2C86"/>
    <w:rsid w:val="007E423A"/>
    <w:rsid w:val="007F660E"/>
    <w:rsid w:val="007F7929"/>
    <w:rsid w:val="0080044A"/>
    <w:rsid w:val="00801BDA"/>
    <w:rsid w:val="008123A1"/>
    <w:rsid w:val="008138CA"/>
    <w:rsid w:val="00813A5B"/>
    <w:rsid w:val="00815CB6"/>
    <w:rsid w:val="008306F5"/>
    <w:rsid w:val="00831F09"/>
    <w:rsid w:val="00844847"/>
    <w:rsid w:val="00857435"/>
    <w:rsid w:val="008632D7"/>
    <w:rsid w:val="0087751F"/>
    <w:rsid w:val="008778AE"/>
    <w:rsid w:val="00885E92"/>
    <w:rsid w:val="008944B2"/>
    <w:rsid w:val="008A1962"/>
    <w:rsid w:val="008A611B"/>
    <w:rsid w:val="008B4E96"/>
    <w:rsid w:val="008C2935"/>
    <w:rsid w:val="008C7D35"/>
    <w:rsid w:val="008D312A"/>
    <w:rsid w:val="008D5231"/>
    <w:rsid w:val="008E01C7"/>
    <w:rsid w:val="008F7A15"/>
    <w:rsid w:val="009078D6"/>
    <w:rsid w:val="009125E1"/>
    <w:rsid w:val="0091382E"/>
    <w:rsid w:val="00930FA0"/>
    <w:rsid w:val="00940036"/>
    <w:rsid w:val="00943A2D"/>
    <w:rsid w:val="00961055"/>
    <w:rsid w:val="009659FD"/>
    <w:rsid w:val="00971497"/>
    <w:rsid w:val="0097171F"/>
    <w:rsid w:val="00972559"/>
    <w:rsid w:val="00976CB2"/>
    <w:rsid w:val="00980042"/>
    <w:rsid w:val="009821E9"/>
    <w:rsid w:val="00997E51"/>
    <w:rsid w:val="00997F1C"/>
    <w:rsid w:val="009A4F63"/>
    <w:rsid w:val="009B0308"/>
    <w:rsid w:val="009B065F"/>
    <w:rsid w:val="009B2960"/>
    <w:rsid w:val="009B7A6D"/>
    <w:rsid w:val="009C58D2"/>
    <w:rsid w:val="009E10DE"/>
    <w:rsid w:val="009E1A8A"/>
    <w:rsid w:val="009E50E3"/>
    <w:rsid w:val="00A036FB"/>
    <w:rsid w:val="00A214BC"/>
    <w:rsid w:val="00A33E71"/>
    <w:rsid w:val="00A36B10"/>
    <w:rsid w:val="00A444DB"/>
    <w:rsid w:val="00A60C75"/>
    <w:rsid w:val="00A639DF"/>
    <w:rsid w:val="00A64420"/>
    <w:rsid w:val="00A65295"/>
    <w:rsid w:val="00A6621F"/>
    <w:rsid w:val="00A826D6"/>
    <w:rsid w:val="00A96551"/>
    <w:rsid w:val="00AA1B65"/>
    <w:rsid w:val="00AA52A1"/>
    <w:rsid w:val="00AA58BF"/>
    <w:rsid w:val="00AB4B21"/>
    <w:rsid w:val="00AB6689"/>
    <w:rsid w:val="00AC5CD9"/>
    <w:rsid w:val="00AC75A5"/>
    <w:rsid w:val="00AC7DCB"/>
    <w:rsid w:val="00AD00D7"/>
    <w:rsid w:val="00AD2A48"/>
    <w:rsid w:val="00AD711F"/>
    <w:rsid w:val="00AE0E8B"/>
    <w:rsid w:val="00AF50CA"/>
    <w:rsid w:val="00B07F7C"/>
    <w:rsid w:val="00B2614C"/>
    <w:rsid w:val="00B30EF1"/>
    <w:rsid w:val="00B33281"/>
    <w:rsid w:val="00B35AB4"/>
    <w:rsid w:val="00B35CFC"/>
    <w:rsid w:val="00B37C0D"/>
    <w:rsid w:val="00B44538"/>
    <w:rsid w:val="00B5143D"/>
    <w:rsid w:val="00B53D41"/>
    <w:rsid w:val="00B60E3F"/>
    <w:rsid w:val="00B6677D"/>
    <w:rsid w:val="00B74D10"/>
    <w:rsid w:val="00B915AE"/>
    <w:rsid w:val="00B91A67"/>
    <w:rsid w:val="00B92498"/>
    <w:rsid w:val="00B96C9B"/>
    <w:rsid w:val="00BA0020"/>
    <w:rsid w:val="00BA5C6D"/>
    <w:rsid w:val="00BB7853"/>
    <w:rsid w:val="00BC348E"/>
    <w:rsid w:val="00BC39A9"/>
    <w:rsid w:val="00BC3C03"/>
    <w:rsid w:val="00BC3FD1"/>
    <w:rsid w:val="00BC598E"/>
    <w:rsid w:val="00BD6625"/>
    <w:rsid w:val="00BD662B"/>
    <w:rsid w:val="00BE54B4"/>
    <w:rsid w:val="00BE56BB"/>
    <w:rsid w:val="00BF1E67"/>
    <w:rsid w:val="00BF5887"/>
    <w:rsid w:val="00BF6B3F"/>
    <w:rsid w:val="00C06C1D"/>
    <w:rsid w:val="00C07468"/>
    <w:rsid w:val="00C112D8"/>
    <w:rsid w:val="00C201CC"/>
    <w:rsid w:val="00C206CB"/>
    <w:rsid w:val="00C424C3"/>
    <w:rsid w:val="00C81021"/>
    <w:rsid w:val="00C81C88"/>
    <w:rsid w:val="00C854D1"/>
    <w:rsid w:val="00C91853"/>
    <w:rsid w:val="00C94764"/>
    <w:rsid w:val="00CA0ADE"/>
    <w:rsid w:val="00CB17A1"/>
    <w:rsid w:val="00CB3D83"/>
    <w:rsid w:val="00CB6495"/>
    <w:rsid w:val="00CB760C"/>
    <w:rsid w:val="00CC6113"/>
    <w:rsid w:val="00CD2E8E"/>
    <w:rsid w:val="00CD5384"/>
    <w:rsid w:val="00CD6AAF"/>
    <w:rsid w:val="00CE134C"/>
    <w:rsid w:val="00CE7557"/>
    <w:rsid w:val="00CF26D4"/>
    <w:rsid w:val="00CF5F57"/>
    <w:rsid w:val="00D01EFC"/>
    <w:rsid w:val="00D02C52"/>
    <w:rsid w:val="00D057CA"/>
    <w:rsid w:val="00D11466"/>
    <w:rsid w:val="00D139C8"/>
    <w:rsid w:val="00D16784"/>
    <w:rsid w:val="00D321BD"/>
    <w:rsid w:val="00D339DE"/>
    <w:rsid w:val="00D36427"/>
    <w:rsid w:val="00D41124"/>
    <w:rsid w:val="00D428FD"/>
    <w:rsid w:val="00D43EE5"/>
    <w:rsid w:val="00D577B0"/>
    <w:rsid w:val="00D618DC"/>
    <w:rsid w:val="00D622BE"/>
    <w:rsid w:val="00D64E66"/>
    <w:rsid w:val="00D67591"/>
    <w:rsid w:val="00D70A15"/>
    <w:rsid w:val="00D904D0"/>
    <w:rsid w:val="00D92E08"/>
    <w:rsid w:val="00DA39DD"/>
    <w:rsid w:val="00DB5E2D"/>
    <w:rsid w:val="00DC024F"/>
    <w:rsid w:val="00DC0C28"/>
    <w:rsid w:val="00DD22E8"/>
    <w:rsid w:val="00DD607F"/>
    <w:rsid w:val="00DD7799"/>
    <w:rsid w:val="00E153EA"/>
    <w:rsid w:val="00E258BF"/>
    <w:rsid w:val="00E337C7"/>
    <w:rsid w:val="00E34006"/>
    <w:rsid w:val="00E41E4B"/>
    <w:rsid w:val="00E571AE"/>
    <w:rsid w:val="00E622CC"/>
    <w:rsid w:val="00E77D73"/>
    <w:rsid w:val="00E85574"/>
    <w:rsid w:val="00E87449"/>
    <w:rsid w:val="00EA1D32"/>
    <w:rsid w:val="00EA4A8A"/>
    <w:rsid w:val="00EA6B77"/>
    <w:rsid w:val="00EB17F9"/>
    <w:rsid w:val="00EB272C"/>
    <w:rsid w:val="00EB310F"/>
    <w:rsid w:val="00EB401E"/>
    <w:rsid w:val="00EC03BA"/>
    <w:rsid w:val="00EC5A73"/>
    <w:rsid w:val="00EC74A1"/>
    <w:rsid w:val="00ED303A"/>
    <w:rsid w:val="00ED67B6"/>
    <w:rsid w:val="00ED7131"/>
    <w:rsid w:val="00ED7D2C"/>
    <w:rsid w:val="00EE4AF5"/>
    <w:rsid w:val="00EE7493"/>
    <w:rsid w:val="00EE7986"/>
    <w:rsid w:val="00EF5DA7"/>
    <w:rsid w:val="00F0791A"/>
    <w:rsid w:val="00F16364"/>
    <w:rsid w:val="00F42061"/>
    <w:rsid w:val="00F52629"/>
    <w:rsid w:val="00F60F68"/>
    <w:rsid w:val="00F71B09"/>
    <w:rsid w:val="00FA1851"/>
    <w:rsid w:val="00FB4FA3"/>
    <w:rsid w:val="00FB5D50"/>
    <w:rsid w:val="00FB61E4"/>
    <w:rsid w:val="00FD0826"/>
    <w:rsid w:val="00FD6CD6"/>
    <w:rsid w:val="00FF69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696"/>
    <w:rPr>
      <w:rFonts w:asciiTheme="minorHAnsi" w:hAnsiTheme="minorHAnsi"/>
      <w:sz w:val="22"/>
      <w:lang w:eastAsia="de-DE"/>
    </w:rPr>
  </w:style>
  <w:style w:type="paragraph" w:styleId="Heading1">
    <w:name w:val="heading 1"/>
    <w:next w:val="BodyText"/>
    <w:qFormat/>
    <w:rsid w:val="000A2696"/>
    <w:pPr>
      <w:numPr>
        <w:numId w:val="25"/>
      </w:numPr>
      <w:tabs>
        <w:tab w:val="clear" w:pos="0"/>
        <w:tab w:val="left" w:pos="567"/>
      </w:tabs>
      <w:spacing w:before="240" w:after="240"/>
      <w:outlineLvl w:val="0"/>
    </w:pPr>
    <w:rPr>
      <w:rFonts w:asciiTheme="minorHAnsi" w:hAnsiTheme="minorHAnsi"/>
      <w:b/>
      <w:noProof/>
      <w:sz w:val="28"/>
      <w:lang w:eastAsia="de-DE"/>
    </w:rPr>
  </w:style>
  <w:style w:type="paragraph" w:styleId="Heading2">
    <w:name w:val="heading 2"/>
    <w:basedOn w:val="Heading1"/>
    <w:next w:val="BodyText"/>
    <w:qFormat/>
    <w:rsid w:val="000A2696"/>
    <w:pPr>
      <w:numPr>
        <w:ilvl w:val="1"/>
      </w:numPr>
      <w:tabs>
        <w:tab w:val="clear" w:pos="0"/>
      </w:tabs>
      <w:spacing w:before="120" w:after="120"/>
      <w:outlineLvl w:val="1"/>
    </w:pPr>
    <w:rPr>
      <w:sz w:val="24"/>
    </w:rPr>
  </w:style>
  <w:style w:type="paragraph" w:styleId="Heading3">
    <w:name w:val="heading 3"/>
    <w:basedOn w:val="Heading1"/>
    <w:next w:val="BodyText"/>
    <w:qFormat/>
    <w:rsid w:val="003A1185"/>
    <w:pPr>
      <w:numPr>
        <w:ilvl w:val="2"/>
      </w:numPr>
      <w:spacing w:before="120" w:after="120"/>
      <w:outlineLvl w:val="2"/>
    </w:pPr>
    <w:rPr>
      <w:b w:val="0"/>
      <w:sz w:val="22"/>
      <w:u w:val="single"/>
    </w:rPr>
  </w:style>
  <w:style w:type="paragraph" w:styleId="Heading4">
    <w:name w:val="heading 4"/>
    <w:basedOn w:val="Normal"/>
    <w:next w:val="BodyText"/>
    <w:qFormat/>
    <w:rsid w:val="007D348F"/>
    <w:pPr>
      <w:numPr>
        <w:ilvl w:val="3"/>
        <w:numId w:val="25"/>
      </w:numPr>
      <w:spacing w:before="120"/>
      <w:outlineLvl w:val="3"/>
    </w:pPr>
  </w:style>
  <w:style w:type="paragraph" w:styleId="Heading5">
    <w:name w:val="heading 5"/>
    <w:basedOn w:val="Normal"/>
    <w:next w:val="BodyText"/>
    <w:qFormat/>
    <w:rsid w:val="007D348F"/>
    <w:pPr>
      <w:numPr>
        <w:ilvl w:val="4"/>
        <w:numId w:val="25"/>
      </w:numPr>
      <w:spacing w:before="60"/>
      <w:outlineLvl w:val="4"/>
    </w:pPr>
  </w:style>
  <w:style w:type="paragraph" w:styleId="Heading6">
    <w:name w:val="heading 6"/>
    <w:basedOn w:val="Normal"/>
    <w:next w:val="BodyText"/>
    <w:qFormat/>
    <w:rsid w:val="007D348F"/>
    <w:pPr>
      <w:numPr>
        <w:ilvl w:val="5"/>
        <w:numId w:val="25"/>
      </w:numPr>
      <w:spacing w:before="60"/>
      <w:outlineLvl w:val="5"/>
    </w:pPr>
  </w:style>
  <w:style w:type="paragraph" w:styleId="Heading7">
    <w:name w:val="heading 7"/>
    <w:basedOn w:val="Normal"/>
    <w:next w:val="Normal"/>
    <w:qFormat/>
    <w:rsid w:val="009125E1"/>
    <w:pPr>
      <w:numPr>
        <w:ilvl w:val="6"/>
        <w:numId w:val="25"/>
      </w:numPr>
      <w:outlineLvl w:val="6"/>
    </w:pPr>
    <w:rPr>
      <w:i/>
      <w:sz w:val="20"/>
    </w:rPr>
  </w:style>
  <w:style w:type="paragraph" w:styleId="Heading8">
    <w:name w:val="heading 8"/>
    <w:basedOn w:val="Normal"/>
    <w:next w:val="Normal"/>
    <w:qFormat/>
    <w:rsid w:val="009125E1"/>
    <w:pPr>
      <w:numPr>
        <w:ilvl w:val="7"/>
        <w:numId w:val="25"/>
      </w:numPr>
      <w:outlineLvl w:val="7"/>
    </w:pPr>
    <w:rPr>
      <w:i/>
      <w:sz w:val="20"/>
    </w:rPr>
  </w:style>
  <w:style w:type="paragraph" w:styleId="Heading9">
    <w:name w:val="heading 9"/>
    <w:basedOn w:val="Normal"/>
    <w:next w:val="Normal"/>
    <w:qFormat/>
    <w:rsid w:val="009125E1"/>
    <w:pPr>
      <w:numPr>
        <w:ilvl w:val="8"/>
        <w:numId w:val="25"/>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7929"/>
    <w:pPr>
      <w:tabs>
        <w:tab w:val="center" w:pos="4320"/>
        <w:tab w:val="right" w:pos="8640"/>
      </w:tabs>
      <w:jc w:val="right"/>
    </w:pPr>
    <w:rPr>
      <w:i/>
      <w:iCs/>
      <w:color w:val="293C55"/>
      <w:sz w:val="17"/>
    </w:rPr>
  </w:style>
  <w:style w:type="paragraph" w:styleId="Header">
    <w:name w:val="header"/>
    <w:basedOn w:val="Normal"/>
    <w:rsid w:val="004855CD"/>
    <w:pPr>
      <w:tabs>
        <w:tab w:val="center" w:pos="4320"/>
        <w:tab w:val="right" w:pos="8640"/>
      </w:tabs>
    </w:pPr>
  </w:style>
  <w:style w:type="character" w:styleId="FootnoteReference">
    <w:name w:val="footnote reference"/>
    <w:basedOn w:val="DefaultParagraphFont"/>
    <w:semiHidden/>
    <w:rsid w:val="004855CD"/>
    <w:rPr>
      <w:position w:val="6"/>
      <w:sz w:val="16"/>
    </w:rPr>
  </w:style>
  <w:style w:type="paragraph" w:styleId="FootnoteText">
    <w:name w:val="footnote text"/>
    <w:basedOn w:val="Normal"/>
    <w:semiHidden/>
    <w:rsid w:val="004855CD"/>
    <w:rPr>
      <w:sz w:val="20"/>
    </w:rPr>
  </w:style>
  <w:style w:type="paragraph" w:styleId="TOC1">
    <w:name w:val="toc 1"/>
    <w:basedOn w:val="Normal"/>
    <w:next w:val="Normal"/>
    <w:uiPriority w:val="39"/>
    <w:rsid w:val="009659FD"/>
    <w:pPr>
      <w:spacing w:before="120" w:after="120"/>
    </w:pPr>
    <w:rPr>
      <w:b/>
      <w:bCs/>
      <w:caps/>
    </w:rPr>
  </w:style>
  <w:style w:type="paragraph" w:styleId="TOC2">
    <w:name w:val="toc 2"/>
    <w:basedOn w:val="Normal"/>
    <w:next w:val="Normal"/>
    <w:uiPriority w:val="39"/>
    <w:rsid w:val="004855CD"/>
    <w:pPr>
      <w:ind w:left="200"/>
    </w:pPr>
    <w:rPr>
      <w:rFonts w:ascii="Times New Roman" w:hAnsi="Times New Roman"/>
      <w:smallCaps/>
    </w:rPr>
  </w:style>
  <w:style w:type="paragraph" w:styleId="TOC3">
    <w:name w:val="toc 3"/>
    <w:basedOn w:val="Normal"/>
    <w:next w:val="Normal"/>
    <w:uiPriority w:val="39"/>
    <w:rsid w:val="004855CD"/>
    <w:pPr>
      <w:ind w:left="400"/>
    </w:pPr>
    <w:rPr>
      <w:rFonts w:ascii="Times New Roman" w:hAnsi="Times New Roman"/>
      <w:i/>
      <w:iCs/>
    </w:rPr>
  </w:style>
  <w:style w:type="paragraph" w:styleId="TOC4">
    <w:name w:val="toc 4"/>
    <w:basedOn w:val="Normal"/>
    <w:next w:val="Normal"/>
    <w:semiHidden/>
    <w:rsid w:val="004855CD"/>
    <w:pPr>
      <w:ind w:left="600"/>
    </w:pPr>
    <w:rPr>
      <w:rFonts w:ascii="Times New Roman" w:hAnsi="Times New Roman"/>
      <w:sz w:val="18"/>
      <w:szCs w:val="18"/>
    </w:rPr>
  </w:style>
  <w:style w:type="paragraph" w:styleId="TOC5">
    <w:name w:val="toc 5"/>
    <w:basedOn w:val="Normal"/>
    <w:next w:val="Normal"/>
    <w:semiHidden/>
    <w:rsid w:val="004855CD"/>
    <w:pPr>
      <w:ind w:left="800"/>
    </w:pPr>
    <w:rPr>
      <w:rFonts w:ascii="Times New Roman" w:hAnsi="Times New Roman"/>
      <w:sz w:val="18"/>
      <w:szCs w:val="18"/>
    </w:rPr>
  </w:style>
  <w:style w:type="paragraph" w:styleId="TOC6">
    <w:name w:val="toc 6"/>
    <w:basedOn w:val="Normal"/>
    <w:next w:val="Normal"/>
    <w:semiHidden/>
    <w:rsid w:val="004855CD"/>
    <w:pPr>
      <w:ind w:left="1000"/>
    </w:pPr>
    <w:rPr>
      <w:rFonts w:ascii="Times New Roman" w:hAnsi="Times New Roman"/>
      <w:sz w:val="18"/>
      <w:szCs w:val="18"/>
    </w:rPr>
  </w:style>
  <w:style w:type="paragraph" w:styleId="TOC7">
    <w:name w:val="toc 7"/>
    <w:basedOn w:val="Normal"/>
    <w:next w:val="Normal"/>
    <w:semiHidden/>
    <w:rsid w:val="004855CD"/>
    <w:pPr>
      <w:ind w:left="1200"/>
    </w:pPr>
    <w:rPr>
      <w:rFonts w:ascii="Times New Roman" w:hAnsi="Times New Roman"/>
      <w:sz w:val="18"/>
      <w:szCs w:val="18"/>
    </w:rPr>
  </w:style>
  <w:style w:type="paragraph" w:styleId="TOC8">
    <w:name w:val="toc 8"/>
    <w:basedOn w:val="Normal"/>
    <w:next w:val="Normal"/>
    <w:semiHidden/>
    <w:rsid w:val="004855CD"/>
    <w:pPr>
      <w:ind w:left="1400"/>
    </w:pPr>
    <w:rPr>
      <w:rFonts w:ascii="Times New Roman" w:hAnsi="Times New Roman"/>
      <w:sz w:val="18"/>
      <w:szCs w:val="18"/>
    </w:rPr>
  </w:style>
  <w:style w:type="paragraph" w:styleId="TOC9">
    <w:name w:val="toc 9"/>
    <w:basedOn w:val="Normal"/>
    <w:next w:val="Normal"/>
    <w:semiHidden/>
    <w:rsid w:val="004855CD"/>
    <w:pPr>
      <w:ind w:left="1600"/>
    </w:pPr>
    <w:rPr>
      <w:rFonts w:ascii="Times New Roman" w:hAnsi="Times New Roman"/>
      <w:sz w:val="18"/>
      <w:szCs w:val="18"/>
    </w:rPr>
  </w:style>
  <w:style w:type="paragraph" w:styleId="Index1">
    <w:name w:val="index 1"/>
    <w:basedOn w:val="Normal"/>
    <w:next w:val="Normal"/>
    <w:semiHidden/>
    <w:rsid w:val="004855CD"/>
    <w:pPr>
      <w:tabs>
        <w:tab w:val="right" w:pos="9749"/>
      </w:tabs>
      <w:ind w:left="240" w:hanging="240"/>
    </w:pPr>
    <w:rPr>
      <w:rFonts w:ascii="Times New Roman" w:hAnsi="Times New Roman"/>
      <w:sz w:val="18"/>
    </w:rPr>
  </w:style>
  <w:style w:type="paragraph" w:styleId="Index2">
    <w:name w:val="index 2"/>
    <w:basedOn w:val="Normal"/>
    <w:next w:val="Normal"/>
    <w:semiHidden/>
    <w:rsid w:val="004855CD"/>
    <w:pPr>
      <w:tabs>
        <w:tab w:val="right" w:pos="9749"/>
      </w:tabs>
      <w:ind w:left="480" w:hanging="240"/>
    </w:pPr>
    <w:rPr>
      <w:rFonts w:ascii="Times New Roman" w:hAnsi="Times New Roman"/>
      <w:sz w:val="18"/>
    </w:rPr>
  </w:style>
  <w:style w:type="paragraph" w:styleId="Index3">
    <w:name w:val="index 3"/>
    <w:basedOn w:val="Normal"/>
    <w:next w:val="Normal"/>
    <w:semiHidden/>
    <w:rsid w:val="004855CD"/>
    <w:pPr>
      <w:tabs>
        <w:tab w:val="right" w:pos="9749"/>
      </w:tabs>
      <w:ind w:left="720" w:hanging="240"/>
    </w:pPr>
    <w:rPr>
      <w:rFonts w:ascii="Times New Roman" w:hAnsi="Times New Roman"/>
      <w:sz w:val="18"/>
    </w:rPr>
  </w:style>
  <w:style w:type="paragraph" w:styleId="Index4">
    <w:name w:val="index 4"/>
    <w:basedOn w:val="Normal"/>
    <w:next w:val="Normal"/>
    <w:semiHidden/>
    <w:rsid w:val="004855CD"/>
    <w:pPr>
      <w:tabs>
        <w:tab w:val="right" w:pos="9749"/>
      </w:tabs>
      <w:ind w:left="960" w:hanging="240"/>
    </w:pPr>
    <w:rPr>
      <w:rFonts w:ascii="Times New Roman" w:hAnsi="Times New Roman"/>
      <w:sz w:val="18"/>
    </w:rPr>
  </w:style>
  <w:style w:type="paragraph" w:styleId="Index5">
    <w:name w:val="index 5"/>
    <w:basedOn w:val="Normal"/>
    <w:next w:val="Normal"/>
    <w:semiHidden/>
    <w:rsid w:val="004855CD"/>
    <w:pPr>
      <w:tabs>
        <w:tab w:val="right" w:pos="9749"/>
      </w:tabs>
      <w:ind w:left="1200" w:hanging="240"/>
    </w:pPr>
    <w:rPr>
      <w:rFonts w:ascii="Times New Roman" w:hAnsi="Times New Roman"/>
      <w:sz w:val="18"/>
    </w:rPr>
  </w:style>
  <w:style w:type="paragraph" w:styleId="Index6">
    <w:name w:val="index 6"/>
    <w:basedOn w:val="Normal"/>
    <w:next w:val="Normal"/>
    <w:semiHidden/>
    <w:rsid w:val="004855CD"/>
    <w:pPr>
      <w:tabs>
        <w:tab w:val="right" w:pos="9749"/>
      </w:tabs>
      <w:ind w:left="1440" w:hanging="240"/>
    </w:pPr>
    <w:rPr>
      <w:rFonts w:ascii="Times New Roman" w:hAnsi="Times New Roman"/>
      <w:sz w:val="18"/>
    </w:rPr>
  </w:style>
  <w:style w:type="paragraph" w:styleId="Index7">
    <w:name w:val="index 7"/>
    <w:basedOn w:val="Normal"/>
    <w:next w:val="Normal"/>
    <w:semiHidden/>
    <w:rsid w:val="004855CD"/>
    <w:pPr>
      <w:tabs>
        <w:tab w:val="right" w:pos="9749"/>
      </w:tabs>
      <w:ind w:left="1680" w:hanging="240"/>
    </w:pPr>
    <w:rPr>
      <w:rFonts w:ascii="Times New Roman" w:hAnsi="Times New Roman"/>
      <w:sz w:val="18"/>
    </w:rPr>
  </w:style>
  <w:style w:type="paragraph" w:styleId="Index8">
    <w:name w:val="index 8"/>
    <w:basedOn w:val="Normal"/>
    <w:next w:val="Normal"/>
    <w:semiHidden/>
    <w:rsid w:val="004855CD"/>
    <w:pPr>
      <w:tabs>
        <w:tab w:val="right" w:pos="9749"/>
      </w:tabs>
      <w:ind w:left="1920" w:hanging="240"/>
    </w:pPr>
    <w:rPr>
      <w:rFonts w:ascii="Times New Roman" w:hAnsi="Times New Roman"/>
      <w:sz w:val="18"/>
    </w:rPr>
  </w:style>
  <w:style w:type="paragraph" w:styleId="Index9">
    <w:name w:val="index 9"/>
    <w:basedOn w:val="Normal"/>
    <w:next w:val="Normal"/>
    <w:semiHidden/>
    <w:rsid w:val="004855CD"/>
    <w:pPr>
      <w:tabs>
        <w:tab w:val="right" w:pos="9749"/>
      </w:tabs>
      <w:ind w:left="2160" w:hanging="240"/>
    </w:pPr>
    <w:rPr>
      <w:rFonts w:ascii="Times New Roman" w:hAnsi="Times New Roman"/>
      <w:sz w:val="18"/>
    </w:rPr>
  </w:style>
  <w:style w:type="character" w:styleId="PageNumber">
    <w:name w:val="page number"/>
    <w:basedOn w:val="DefaultParagraphFont"/>
    <w:rsid w:val="00ED7D2C"/>
    <w:rPr>
      <w:rFonts w:ascii="Arial" w:hAnsi="Arial"/>
      <w:sz w:val="16"/>
    </w:rPr>
  </w:style>
  <w:style w:type="paragraph" w:styleId="IndexHeading">
    <w:name w:val="index heading"/>
    <w:basedOn w:val="Normal"/>
    <w:next w:val="Index1"/>
    <w:semiHidden/>
    <w:rsid w:val="004855CD"/>
    <w:pPr>
      <w:spacing w:before="240" w:after="120"/>
      <w:jc w:val="center"/>
    </w:pPr>
    <w:rPr>
      <w:rFonts w:ascii="Times New Roman" w:hAnsi="Times New Roman"/>
      <w:b/>
      <w:sz w:val="26"/>
    </w:rPr>
  </w:style>
  <w:style w:type="paragraph" w:styleId="Caption">
    <w:name w:val="caption"/>
    <w:basedOn w:val="Normal"/>
    <w:next w:val="Normal"/>
    <w:qFormat/>
    <w:rsid w:val="004855CD"/>
    <w:pPr>
      <w:tabs>
        <w:tab w:val="left" w:pos="864"/>
      </w:tabs>
      <w:spacing w:before="120" w:after="240"/>
      <w:ind w:left="1984" w:hanging="1406"/>
    </w:pPr>
    <w:rPr>
      <w:b/>
      <w:sz w:val="20"/>
      <w:lang w:val="de-DE"/>
    </w:rPr>
  </w:style>
  <w:style w:type="paragraph" w:customStyle="1" w:styleId="Tabellentext">
    <w:name w:val="Tabellentext"/>
    <w:basedOn w:val="Normal"/>
    <w:rsid w:val="00ED7D2C"/>
    <w:pPr>
      <w:tabs>
        <w:tab w:val="left" w:pos="864"/>
      </w:tabs>
      <w:spacing w:before="40" w:after="80"/>
      <w:ind w:left="113"/>
    </w:pPr>
  </w:style>
  <w:style w:type="paragraph" w:styleId="ListBullet">
    <w:name w:val="List Bullet"/>
    <w:basedOn w:val="Normal"/>
    <w:rsid w:val="004855CD"/>
    <w:pPr>
      <w:ind w:left="283" w:hanging="283"/>
    </w:pPr>
  </w:style>
  <w:style w:type="paragraph" w:styleId="DocumentMap">
    <w:name w:val="Document Map"/>
    <w:basedOn w:val="Normal"/>
    <w:semiHidden/>
    <w:rsid w:val="004855CD"/>
    <w:pPr>
      <w:shd w:val="clear" w:color="auto" w:fill="000080"/>
    </w:pPr>
    <w:rPr>
      <w:rFonts w:ascii="Tahoma" w:hAnsi="Tahoma"/>
    </w:rPr>
  </w:style>
  <w:style w:type="paragraph" w:styleId="BodyTextIndent">
    <w:name w:val="Body Text Indent"/>
    <w:basedOn w:val="Normal"/>
    <w:rsid w:val="004855CD"/>
    <w:pPr>
      <w:ind w:left="709"/>
    </w:pPr>
  </w:style>
  <w:style w:type="character" w:styleId="Hyperlink">
    <w:name w:val="Hyperlink"/>
    <w:basedOn w:val="DefaultParagraphFont"/>
    <w:uiPriority w:val="99"/>
    <w:rsid w:val="000A2696"/>
    <w:rPr>
      <w:rFonts w:asciiTheme="minorHAnsi" w:hAnsiTheme="minorHAnsi"/>
      <w:color w:val="0000FF"/>
      <w:sz w:val="20"/>
      <w:szCs w:val="20"/>
      <w:u w:val="single"/>
    </w:rPr>
  </w:style>
  <w:style w:type="paragraph" w:styleId="BalloonText">
    <w:name w:val="Balloon Text"/>
    <w:basedOn w:val="Normal"/>
    <w:semiHidden/>
    <w:rsid w:val="00507348"/>
    <w:rPr>
      <w:rFonts w:ascii="Tahoma" w:hAnsi="Tahoma" w:cs="Tahoma"/>
      <w:sz w:val="16"/>
      <w:szCs w:val="16"/>
    </w:rPr>
  </w:style>
  <w:style w:type="paragraph" w:styleId="BodyText">
    <w:name w:val="Body Text"/>
    <w:basedOn w:val="Normal"/>
    <w:link w:val="BodyTextChar"/>
    <w:rsid w:val="004855CD"/>
    <w:pPr>
      <w:spacing w:after="120"/>
    </w:pPr>
  </w:style>
  <w:style w:type="paragraph" w:customStyle="1" w:styleId="Dokumentyp">
    <w:name w:val="Dokumentyp"/>
    <w:basedOn w:val="BodyText"/>
    <w:link w:val="DokumentypZchn"/>
    <w:rsid w:val="007E423A"/>
    <w:pPr>
      <w:tabs>
        <w:tab w:val="left" w:pos="2552"/>
      </w:tabs>
      <w:spacing w:before="240"/>
      <w:ind w:left="2552" w:hanging="2552"/>
      <w:jc w:val="center"/>
    </w:pPr>
    <w:rPr>
      <w:sz w:val="32"/>
      <w:szCs w:val="40"/>
    </w:rPr>
  </w:style>
  <w:style w:type="paragraph" w:customStyle="1" w:styleId="Formatvorlageberschrift3Nach3pt">
    <w:name w:val="Formatvorlage Überschrift 3 + Nach:  3 pt"/>
    <w:basedOn w:val="Normal"/>
    <w:rsid w:val="00B35AB4"/>
  </w:style>
  <w:style w:type="paragraph" w:styleId="Title">
    <w:name w:val="Title"/>
    <w:aliases w:val="Titel Bold"/>
    <w:basedOn w:val="Normal"/>
    <w:next w:val="BodyText"/>
    <w:qFormat/>
    <w:rsid w:val="007E423A"/>
    <w:pPr>
      <w:spacing w:before="240" w:after="240"/>
      <w:jc w:val="center"/>
      <w:outlineLvl w:val="0"/>
    </w:pPr>
    <w:rPr>
      <w:rFonts w:cs="Arial"/>
      <w:b/>
      <w:bCs/>
      <w:kern w:val="28"/>
      <w:sz w:val="32"/>
      <w:szCs w:val="32"/>
    </w:rPr>
  </w:style>
  <w:style w:type="paragraph" w:customStyle="1" w:styleId="Inhaltsverzeichnis">
    <w:name w:val="Inhaltsverzeichnis"/>
    <w:basedOn w:val="Normal"/>
    <w:rsid w:val="009659FD"/>
    <w:pPr>
      <w:spacing w:before="240" w:after="120"/>
    </w:pPr>
    <w:rPr>
      <w:b/>
      <w:sz w:val="24"/>
      <w:szCs w:val="24"/>
    </w:rPr>
  </w:style>
  <w:style w:type="table" w:styleId="TableGrid">
    <w:name w:val="Table Grid"/>
    <w:basedOn w:val="TableNormal"/>
    <w:rsid w:val="00BF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Light">
    <w:name w:val="Titel Light"/>
    <w:basedOn w:val="Dokumentyp"/>
    <w:link w:val="TitelLightZchn"/>
    <w:qFormat/>
    <w:rsid w:val="00EB310F"/>
    <w:rPr>
      <w:lang w:val="en-US"/>
    </w:rPr>
  </w:style>
  <w:style w:type="character" w:customStyle="1" w:styleId="BodyTextChar">
    <w:name w:val="Body Text Char"/>
    <w:basedOn w:val="DefaultParagraphFont"/>
    <w:link w:val="BodyText"/>
    <w:rsid w:val="00EB310F"/>
    <w:rPr>
      <w:rFonts w:asciiTheme="minorHAnsi" w:hAnsiTheme="minorHAnsi"/>
      <w:sz w:val="22"/>
      <w:lang w:eastAsia="de-DE"/>
    </w:rPr>
  </w:style>
  <w:style w:type="character" w:customStyle="1" w:styleId="DokumentypZchn">
    <w:name w:val="Dokumentyp Zchn"/>
    <w:basedOn w:val="BodyTextChar"/>
    <w:link w:val="Dokumentyp"/>
    <w:rsid w:val="00EB310F"/>
    <w:rPr>
      <w:rFonts w:asciiTheme="minorHAnsi" w:hAnsiTheme="minorHAnsi"/>
      <w:sz w:val="32"/>
      <w:szCs w:val="40"/>
      <w:lang w:eastAsia="de-DE"/>
    </w:rPr>
  </w:style>
  <w:style w:type="character" w:customStyle="1" w:styleId="TitelLightZchn">
    <w:name w:val="Titel Light Zchn"/>
    <w:basedOn w:val="DokumentypZchn"/>
    <w:link w:val="TitelLight"/>
    <w:rsid w:val="00EB310F"/>
    <w:rPr>
      <w:rFonts w:asciiTheme="minorHAnsi" w:hAnsiTheme="minorHAnsi"/>
      <w:sz w:val="32"/>
      <w:szCs w:val="40"/>
      <w:lang w:val="en-US" w:eastAsia="de-DE"/>
    </w:rPr>
  </w:style>
  <w:style w:type="paragraph" w:styleId="ListParagraph">
    <w:name w:val="List Paragraph"/>
    <w:basedOn w:val="Normal"/>
    <w:uiPriority w:val="34"/>
    <w:qFormat/>
    <w:rsid w:val="00361B3F"/>
    <w:pPr>
      <w:tabs>
        <w:tab w:val="left" w:pos="5387"/>
      </w:tabs>
      <w:spacing w:line="244" w:lineRule="atLeast"/>
      <w:ind w:left="720"/>
      <w:contextualSpacing/>
    </w:pPr>
    <w:rPr>
      <w:rFonts w:eastAsiaTheme="minorHAnsi" w:cstheme="minorBidi"/>
      <w:sz w:val="19"/>
      <w:lang w:val="en-GB" w:eastAsia="en-US"/>
    </w:rPr>
  </w:style>
  <w:style w:type="paragraph" w:styleId="NormalWeb">
    <w:name w:val="Normal (Web)"/>
    <w:basedOn w:val="Normal"/>
    <w:uiPriority w:val="99"/>
    <w:semiHidden/>
    <w:unhideWhenUsed/>
    <w:rsid w:val="00D92E08"/>
    <w:pPr>
      <w:spacing w:before="100" w:beforeAutospacing="1" w:after="100" w:afterAutospacing="1"/>
    </w:pPr>
    <w:rPr>
      <w:rFonts w:ascii="Times New Roman" w:eastAsiaTheme="minorEastAsia" w:hAnsi="Times New Roman"/>
      <w:sz w:val="24"/>
      <w:szCs w:val="24"/>
      <w:lang w:eastAsia="de-CH"/>
    </w:rPr>
  </w:style>
  <w:style w:type="character" w:styleId="PlaceholderText">
    <w:name w:val="Placeholder Text"/>
    <w:basedOn w:val="DefaultParagraphFont"/>
    <w:uiPriority w:val="99"/>
    <w:semiHidden/>
    <w:rsid w:val="008C29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696"/>
    <w:rPr>
      <w:rFonts w:asciiTheme="minorHAnsi" w:hAnsiTheme="minorHAnsi"/>
      <w:sz w:val="22"/>
      <w:lang w:eastAsia="de-DE"/>
    </w:rPr>
  </w:style>
  <w:style w:type="paragraph" w:styleId="Heading1">
    <w:name w:val="heading 1"/>
    <w:next w:val="BodyText"/>
    <w:qFormat/>
    <w:rsid w:val="000A2696"/>
    <w:pPr>
      <w:numPr>
        <w:numId w:val="25"/>
      </w:numPr>
      <w:tabs>
        <w:tab w:val="clear" w:pos="0"/>
        <w:tab w:val="left" w:pos="567"/>
      </w:tabs>
      <w:spacing w:before="240" w:after="240"/>
      <w:outlineLvl w:val="0"/>
    </w:pPr>
    <w:rPr>
      <w:rFonts w:asciiTheme="minorHAnsi" w:hAnsiTheme="minorHAnsi"/>
      <w:b/>
      <w:noProof/>
      <w:sz w:val="28"/>
      <w:lang w:eastAsia="de-DE"/>
    </w:rPr>
  </w:style>
  <w:style w:type="paragraph" w:styleId="Heading2">
    <w:name w:val="heading 2"/>
    <w:basedOn w:val="Heading1"/>
    <w:next w:val="BodyText"/>
    <w:qFormat/>
    <w:rsid w:val="000A2696"/>
    <w:pPr>
      <w:numPr>
        <w:ilvl w:val="1"/>
      </w:numPr>
      <w:tabs>
        <w:tab w:val="clear" w:pos="0"/>
      </w:tabs>
      <w:spacing w:before="120" w:after="120"/>
      <w:outlineLvl w:val="1"/>
    </w:pPr>
    <w:rPr>
      <w:sz w:val="24"/>
    </w:rPr>
  </w:style>
  <w:style w:type="paragraph" w:styleId="Heading3">
    <w:name w:val="heading 3"/>
    <w:basedOn w:val="Heading1"/>
    <w:next w:val="BodyText"/>
    <w:qFormat/>
    <w:rsid w:val="003A1185"/>
    <w:pPr>
      <w:numPr>
        <w:ilvl w:val="2"/>
      </w:numPr>
      <w:spacing w:before="120" w:after="120"/>
      <w:outlineLvl w:val="2"/>
    </w:pPr>
    <w:rPr>
      <w:b w:val="0"/>
      <w:sz w:val="22"/>
      <w:u w:val="single"/>
    </w:rPr>
  </w:style>
  <w:style w:type="paragraph" w:styleId="Heading4">
    <w:name w:val="heading 4"/>
    <w:basedOn w:val="Normal"/>
    <w:next w:val="BodyText"/>
    <w:qFormat/>
    <w:rsid w:val="007D348F"/>
    <w:pPr>
      <w:numPr>
        <w:ilvl w:val="3"/>
        <w:numId w:val="25"/>
      </w:numPr>
      <w:spacing w:before="120"/>
      <w:outlineLvl w:val="3"/>
    </w:pPr>
  </w:style>
  <w:style w:type="paragraph" w:styleId="Heading5">
    <w:name w:val="heading 5"/>
    <w:basedOn w:val="Normal"/>
    <w:next w:val="BodyText"/>
    <w:qFormat/>
    <w:rsid w:val="007D348F"/>
    <w:pPr>
      <w:numPr>
        <w:ilvl w:val="4"/>
        <w:numId w:val="25"/>
      </w:numPr>
      <w:spacing w:before="60"/>
      <w:outlineLvl w:val="4"/>
    </w:pPr>
  </w:style>
  <w:style w:type="paragraph" w:styleId="Heading6">
    <w:name w:val="heading 6"/>
    <w:basedOn w:val="Normal"/>
    <w:next w:val="BodyText"/>
    <w:qFormat/>
    <w:rsid w:val="007D348F"/>
    <w:pPr>
      <w:numPr>
        <w:ilvl w:val="5"/>
        <w:numId w:val="25"/>
      </w:numPr>
      <w:spacing w:before="60"/>
      <w:outlineLvl w:val="5"/>
    </w:pPr>
  </w:style>
  <w:style w:type="paragraph" w:styleId="Heading7">
    <w:name w:val="heading 7"/>
    <w:basedOn w:val="Normal"/>
    <w:next w:val="Normal"/>
    <w:qFormat/>
    <w:rsid w:val="009125E1"/>
    <w:pPr>
      <w:numPr>
        <w:ilvl w:val="6"/>
        <w:numId w:val="25"/>
      </w:numPr>
      <w:outlineLvl w:val="6"/>
    </w:pPr>
    <w:rPr>
      <w:i/>
      <w:sz w:val="20"/>
    </w:rPr>
  </w:style>
  <w:style w:type="paragraph" w:styleId="Heading8">
    <w:name w:val="heading 8"/>
    <w:basedOn w:val="Normal"/>
    <w:next w:val="Normal"/>
    <w:qFormat/>
    <w:rsid w:val="009125E1"/>
    <w:pPr>
      <w:numPr>
        <w:ilvl w:val="7"/>
        <w:numId w:val="25"/>
      </w:numPr>
      <w:outlineLvl w:val="7"/>
    </w:pPr>
    <w:rPr>
      <w:i/>
      <w:sz w:val="20"/>
    </w:rPr>
  </w:style>
  <w:style w:type="paragraph" w:styleId="Heading9">
    <w:name w:val="heading 9"/>
    <w:basedOn w:val="Normal"/>
    <w:next w:val="Normal"/>
    <w:qFormat/>
    <w:rsid w:val="009125E1"/>
    <w:pPr>
      <w:numPr>
        <w:ilvl w:val="8"/>
        <w:numId w:val="25"/>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7929"/>
    <w:pPr>
      <w:tabs>
        <w:tab w:val="center" w:pos="4320"/>
        <w:tab w:val="right" w:pos="8640"/>
      </w:tabs>
      <w:jc w:val="right"/>
    </w:pPr>
    <w:rPr>
      <w:i/>
      <w:iCs/>
      <w:color w:val="293C55"/>
      <w:sz w:val="17"/>
    </w:rPr>
  </w:style>
  <w:style w:type="paragraph" w:styleId="Header">
    <w:name w:val="header"/>
    <w:basedOn w:val="Normal"/>
    <w:rsid w:val="004855CD"/>
    <w:pPr>
      <w:tabs>
        <w:tab w:val="center" w:pos="4320"/>
        <w:tab w:val="right" w:pos="8640"/>
      </w:tabs>
    </w:pPr>
  </w:style>
  <w:style w:type="character" w:styleId="FootnoteReference">
    <w:name w:val="footnote reference"/>
    <w:basedOn w:val="DefaultParagraphFont"/>
    <w:semiHidden/>
    <w:rsid w:val="004855CD"/>
    <w:rPr>
      <w:position w:val="6"/>
      <w:sz w:val="16"/>
    </w:rPr>
  </w:style>
  <w:style w:type="paragraph" w:styleId="FootnoteText">
    <w:name w:val="footnote text"/>
    <w:basedOn w:val="Normal"/>
    <w:semiHidden/>
    <w:rsid w:val="004855CD"/>
    <w:rPr>
      <w:sz w:val="20"/>
    </w:rPr>
  </w:style>
  <w:style w:type="paragraph" w:styleId="TOC1">
    <w:name w:val="toc 1"/>
    <w:basedOn w:val="Normal"/>
    <w:next w:val="Normal"/>
    <w:uiPriority w:val="39"/>
    <w:rsid w:val="009659FD"/>
    <w:pPr>
      <w:spacing w:before="120" w:after="120"/>
    </w:pPr>
    <w:rPr>
      <w:b/>
      <w:bCs/>
      <w:caps/>
    </w:rPr>
  </w:style>
  <w:style w:type="paragraph" w:styleId="TOC2">
    <w:name w:val="toc 2"/>
    <w:basedOn w:val="Normal"/>
    <w:next w:val="Normal"/>
    <w:uiPriority w:val="39"/>
    <w:rsid w:val="004855CD"/>
    <w:pPr>
      <w:ind w:left="200"/>
    </w:pPr>
    <w:rPr>
      <w:rFonts w:ascii="Times New Roman" w:hAnsi="Times New Roman"/>
      <w:smallCaps/>
    </w:rPr>
  </w:style>
  <w:style w:type="paragraph" w:styleId="TOC3">
    <w:name w:val="toc 3"/>
    <w:basedOn w:val="Normal"/>
    <w:next w:val="Normal"/>
    <w:uiPriority w:val="39"/>
    <w:rsid w:val="004855CD"/>
    <w:pPr>
      <w:ind w:left="400"/>
    </w:pPr>
    <w:rPr>
      <w:rFonts w:ascii="Times New Roman" w:hAnsi="Times New Roman"/>
      <w:i/>
      <w:iCs/>
    </w:rPr>
  </w:style>
  <w:style w:type="paragraph" w:styleId="TOC4">
    <w:name w:val="toc 4"/>
    <w:basedOn w:val="Normal"/>
    <w:next w:val="Normal"/>
    <w:semiHidden/>
    <w:rsid w:val="004855CD"/>
    <w:pPr>
      <w:ind w:left="600"/>
    </w:pPr>
    <w:rPr>
      <w:rFonts w:ascii="Times New Roman" w:hAnsi="Times New Roman"/>
      <w:sz w:val="18"/>
      <w:szCs w:val="18"/>
    </w:rPr>
  </w:style>
  <w:style w:type="paragraph" w:styleId="TOC5">
    <w:name w:val="toc 5"/>
    <w:basedOn w:val="Normal"/>
    <w:next w:val="Normal"/>
    <w:semiHidden/>
    <w:rsid w:val="004855CD"/>
    <w:pPr>
      <w:ind w:left="800"/>
    </w:pPr>
    <w:rPr>
      <w:rFonts w:ascii="Times New Roman" w:hAnsi="Times New Roman"/>
      <w:sz w:val="18"/>
      <w:szCs w:val="18"/>
    </w:rPr>
  </w:style>
  <w:style w:type="paragraph" w:styleId="TOC6">
    <w:name w:val="toc 6"/>
    <w:basedOn w:val="Normal"/>
    <w:next w:val="Normal"/>
    <w:semiHidden/>
    <w:rsid w:val="004855CD"/>
    <w:pPr>
      <w:ind w:left="1000"/>
    </w:pPr>
    <w:rPr>
      <w:rFonts w:ascii="Times New Roman" w:hAnsi="Times New Roman"/>
      <w:sz w:val="18"/>
      <w:szCs w:val="18"/>
    </w:rPr>
  </w:style>
  <w:style w:type="paragraph" w:styleId="TOC7">
    <w:name w:val="toc 7"/>
    <w:basedOn w:val="Normal"/>
    <w:next w:val="Normal"/>
    <w:semiHidden/>
    <w:rsid w:val="004855CD"/>
    <w:pPr>
      <w:ind w:left="1200"/>
    </w:pPr>
    <w:rPr>
      <w:rFonts w:ascii="Times New Roman" w:hAnsi="Times New Roman"/>
      <w:sz w:val="18"/>
      <w:szCs w:val="18"/>
    </w:rPr>
  </w:style>
  <w:style w:type="paragraph" w:styleId="TOC8">
    <w:name w:val="toc 8"/>
    <w:basedOn w:val="Normal"/>
    <w:next w:val="Normal"/>
    <w:semiHidden/>
    <w:rsid w:val="004855CD"/>
    <w:pPr>
      <w:ind w:left="1400"/>
    </w:pPr>
    <w:rPr>
      <w:rFonts w:ascii="Times New Roman" w:hAnsi="Times New Roman"/>
      <w:sz w:val="18"/>
      <w:szCs w:val="18"/>
    </w:rPr>
  </w:style>
  <w:style w:type="paragraph" w:styleId="TOC9">
    <w:name w:val="toc 9"/>
    <w:basedOn w:val="Normal"/>
    <w:next w:val="Normal"/>
    <w:semiHidden/>
    <w:rsid w:val="004855CD"/>
    <w:pPr>
      <w:ind w:left="1600"/>
    </w:pPr>
    <w:rPr>
      <w:rFonts w:ascii="Times New Roman" w:hAnsi="Times New Roman"/>
      <w:sz w:val="18"/>
      <w:szCs w:val="18"/>
    </w:rPr>
  </w:style>
  <w:style w:type="paragraph" w:styleId="Index1">
    <w:name w:val="index 1"/>
    <w:basedOn w:val="Normal"/>
    <w:next w:val="Normal"/>
    <w:semiHidden/>
    <w:rsid w:val="004855CD"/>
    <w:pPr>
      <w:tabs>
        <w:tab w:val="right" w:pos="9749"/>
      </w:tabs>
      <w:ind w:left="240" w:hanging="240"/>
    </w:pPr>
    <w:rPr>
      <w:rFonts w:ascii="Times New Roman" w:hAnsi="Times New Roman"/>
      <w:sz w:val="18"/>
    </w:rPr>
  </w:style>
  <w:style w:type="paragraph" w:styleId="Index2">
    <w:name w:val="index 2"/>
    <w:basedOn w:val="Normal"/>
    <w:next w:val="Normal"/>
    <w:semiHidden/>
    <w:rsid w:val="004855CD"/>
    <w:pPr>
      <w:tabs>
        <w:tab w:val="right" w:pos="9749"/>
      </w:tabs>
      <w:ind w:left="480" w:hanging="240"/>
    </w:pPr>
    <w:rPr>
      <w:rFonts w:ascii="Times New Roman" w:hAnsi="Times New Roman"/>
      <w:sz w:val="18"/>
    </w:rPr>
  </w:style>
  <w:style w:type="paragraph" w:styleId="Index3">
    <w:name w:val="index 3"/>
    <w:basedOn w:val="Normal"/>
    <w:next w:val="Normal"/>
    <w:semiHidden/>
    <w:rsid w:val="004855CD"/>
    <w:pPr>
      <w:tabs>
        <w:tab w:val="right" w:pos="9749"/>
      </w:tabs>
      <w:ind w:left="720" w:hanging="240"/>
    </w:pPr>
    <w:rPr>
      <w:rFonts w:ascii="Times New Roman" w:hAnsi="Times New Roman"/>
      <w:sz w:val="18"/>
    </w:rPr>
  </w:style>
  <w:style w:type="paragraph" w:styleId="Index4">
    <w:name w:val="index 4"/>
    <w:basedOn w:val="Normal"/>
    <w:next w:val="Normal"/>
    <w:semiHidden/>
    <w:rsid w:val="004855CD"/>
    <w:pPr>
      <w:tabs>
        <w:tab w:val="right" w:pos="9749"/>
      </w:tabs>
      <w:ind w:left="960" w:hanging="240"/>
    </w:pPr>
    <w:rPr>
      <w:rFonts w:ascii="Times New Roman" w:hAnsi="Times New Roman"/>
      <w:sz w:val="18"/>
    </w:rPr>
  </w:style>
  <w:style w:type="paragraph" w:styleId="Index5">
    <w:name w:val="index 5"/>
    <w:basedOn w:val="Normal"/>
    <w:next w:val="Normal"/>
    <w:semiHidden/>
    <w:rsid w:val="004855CD"/>
    <w:pPr>
      <w:tabs>
        <w:tab w:val="right" w:pos="9749"/>
      </w:tabs>
      <w:ind w:left="1200" w:hanging="240"/>
    </w:pPr>
    <w:rPr>
      <w:rFonts w:ascii="Times New Roman" w:hAnsi="Times New Roman"/>
      <w:sz w:val="18"/>
    </w:rPr>
  </w:style>
  <w:style w:type="paragraph" w:styleId="Index6">
    <w:name w:val="index 6"/>
    <w:basedOn w:val="Normal"/>
    <w:next w:val="Normal"/>
    <w:semiHidden/>
    <w:rsid w:val="004855CD"/>
    <w:pPr>
      <w:tabs>
        <w:tab w:val="right" w:pos="9749"/>
      </w:tabs>
      <w:ind w:left="1440" w:hanging="240"/>
    </w:pPr>
    <w:rPr>
      <w:rFonts w:ascii="Times New Roman" w:hAnsi="Times New Roman"/>
      <w:sz w:val="18"/>
    </w:rPr>
  </w:style>
  <w:style w:type="paragraph" w:styleId="Index7">
    <w:name w:val="index 7"/>
    <w:basedOn w:val="Normal"/>
    <w:next w:val="Normal"/>
    <w:semiHidden/>
    <w:rsid w:val="004855CD"/>
    <w:pPr>
      <w:tabs>
        <w:tab w:val="right" w:pos="9749"/>
      </w:tabs>
      <w:ind w:left="1680" w:hanging="240"/>
    </w:pPr>
    <w:rPr>
      <w:rFonts w:ascii="Times New Roman" w:hAnsi="Times New Roman"/>
      <w:sz w:val="18"/>
    </w:rPr>
  </w:style>
  <w:style w:type="paragraph" w:styleId="Index8">
    <w:name w:val="index 8"/>
    <w:basedOn w:val="Normal"/>
    <w:next w:val="Normal"/>
    <w:semiHidden/>
    <w:rsid w:val="004855CD"/>
    <w:pPr>
      <w:tabs>
        <w:tab w:val="right" w:pos="9749"/>
      </w:tabs>
      <w:ind w:left="1920" w:hanging="240"/>
    </w:pPr>
    <w:rPr>
      <w:rFonts w:ascii="Times New Roman" w:hAnsi="Times New Roman"/>
      <w:sz w:val="18"/>
    </w:rPr>
  </w:style>
  <w:style w:type="paragraph" w:styleId="Index9">
    <w:name w:val="index 9"/>
    <w:basedOn w:val="Normal"/>
    <w:next w:val="Normal"/>
    <w:semiHidden/>
    <w:rsid w:val="004855CD"/>
    <w:pPr>
      <w:tabs>
        <w:tab w:val="right" w:pos="9749"/>
      </w:tabs>
      <w:ind w:left="2160" w:hanging="240"/>
    </w:pPr>
    <w:rPr>
      <w:rFonts w:ascii="Times New Roman" w:hAnsi="Times New Roman"/>
      <w:sz w:val="18"/>
    </w:rPr>
  </w:style>
  <w:style w:type="character" w:styleId="PageNumber">
    <w:name w:val="page number"/>
    <w:basedOn w:val="DefaultParagraphFont"/>
    <w:rsid w:val="00ED7D2C"/>
    <w:rPr>
      <w:rFonts w:ascii="Arial" w:hAnsi="Arial"/>
      <w:sz w:val="16"/>
    </w:rPr>
  </w:style>
  <w:style w:type="paragraph" w:styleId="IndexHeading">
    <w:name w:val="index heading"/>
    <w:basedOn w:val="Normal"/>
    <w:next w:val="Index1"/>
    <w:semiHidden/>
    <w:rsid w:val="004855CD"/>
    <w:pPr>
      <w:spacing w:before="240" w:after="120"/>
      <w:jc w:val="center"/>
    </w:pPr>
    <w:rPr>
      <w:rFonts w:ascii="Times New Roman" w:hAnsi="Times New Roman"/>
      <w:b/>
      <w:sz w:val="26"/>
    </w:rPr>
  </w:style>
  <w:style w:type="paragraph" w:styleId="Caption">
    <w:name w:val="caption"/>
    <w:basedOn w:val="Normal"/>
    <w:next w:val="Normal"/>
    <w:qFormat/>
    <w:rsid w:val="004855CD"/>
    <w:pPr>
      <w:tabs>
        <w:tab w:val="left" w:pos="864"/>
      </w:tabs>
      <w:spacing w:before="120" w:after="240"/>
      <w:ind w:left="1984" w:hanging="1406"/>
    </w:pPr>
    <w:rPr>
      <w:b/>
      <w:sz w:val="20"/>
      <w:lang w:val="de-DE"/>
    </w:rPr>
  </w:style>
  <w:style w:type="paragraph" w:customStyle="1" w:styleId="Tabellentext">
    <w:name w:val="Tabellentext"/>
    <w:basedOn w:val="Normal"/>
    <w:rsid w:val="00ED7D2C"/>
    <w:pPr>
      <w:tabs>
        <w:tab w:val="left" w:pos="864"/>
      </w:tabs>
      <w:spacing w:before="40" w:after="80"/>
      <w:ind w:left="113"/>
    </w:pPr>
  </w:style>
  <w:style w:type="paragraph" w:styleId="ListBullet">
    <w:name w:val="List Bullet"/>
    <w:basedOn w:val="Normal"/>
    <w:rsid w:val="004855CD"/>
    <w:pPr>
      <w:ind w:left="283" w:hanging="283"/>
    </w:pPr>
  </w:style>
  <w:style w:type="paragraph" w:styleId="DocumentMap">
    <w:name w:val="Document Map"/>
    <w:basedOn w:val="Normal"/>
    <w:semiHidden/>
    <w:rsid w:val="004855CD"/>
    <w:pPr>
      <w:shd w:val="clear" w:color="auto" w:fill="000080"/>
    </w:pPr>
    <w:rPr>
      <w:rFonts w:ascii="Tahoma" w:hAnsi="Tahoma"/>
    </w:rPr>
  </w:style>
  <w:style w:type="paragraph" w:styleId="BodyTextIndent">
    <w:name w:val="Body Text Indent"/>
    <w:basedOn w:val="Normal"/>
    <w:rsid w:val="004855CD"/>
    <w:pPr>
      <w:ind w:left="709"/>
    </w:pPr>
  </w:style>
  <w:style w:type="character" w:styleId="Hyperlink">
    <w:name w:val="Hyperlink"/>
    <w:basedOn w:val="DefaultParagraphFont"/>
    <w:uiPriority w:val="99"/>
    <w:rsid w:val="000A2696"/>
    <w:rPr>
      <w:rFonts w:asciiTheme="minorHAnsi" w:hAnsiTheme="minorHAnsi"/>
      <w:color w:val="0000FF"/>
      <w:sz w:val="20"/>
      <w:szCs w:val="20"/>
      <w:u w:val="single"/>
    </w:rPr>
  </w:style>
  <w:style w:type="paragraph" w:styleId="BalloonText">
    <w:name w:val="Balloon Text"/>
    <w:basedOn w:val="Normal"/>
    <w:semiHidden/>
    <w:rsid w:val="00507348"/>
    <w:rPr>
      <w:rFonts w:ascii="Tahoma" w:hAnsi="Tahoma" w:cs="Tahoma"/>
      <w:sz w:val="16"/>
      <w:szCs w:val="16"/>
    </w:rPr>
  </w:style>
  <w:style w:type="paragraph" w:styleId="BodyText">
    <w:name w:val="Body Text"/>
    <w:basedOn w:val="Normal"/>
    <w:link w:val="BodyTextChar"/>
    <w:rsid w:val="004855CD"/>
    <w:pPr>
      <w:spacing w:after="120"/>
    </w:pPr>
  </w:style>
  <w:style w:type="paragraph" w:customStyle="1" w:styleId="Dokumentyp">
    <w:name w:val="Dokumentyp"/>
    <w:basedOn w:val="BodyText"/>
    <w:link w:val="DokumentypZchn"/>
    <w:rsid w:val="007E423A"/>
    <w:pPr>
      <w:tabs>
        <w:tab w:val="left" w:pos="2552"/>
      </w:tabs>
      <w:spacing w:before="240"/>
      <w:ind w:left="2552" w:hanging="2552"/>
      <w:jc w:val="center"/>
    </w:pPr>
    <w:rPr>
      <w:sz w:val="32"/>
      <w:szCs w:val="40"/>
    </w:rPr>
  </w:style>
  <w:style w:type="paragraph" w:customStyle="1" w:styleId="Formatvorlageberschrift3Nach3pt">
    <w:name w:val="Formatvorlage Überschrift 3 + Nach:  3 pt"/>
    <w:basedOn w:val="Normal"/>
    <w:rsid w:val="00B35AB4"/>
  </w:style>
  <w:style w:type="paragraph" w:styleId="Title">
    <w:name w:val="Title"/>
    <w:aliases w:val="Titel Bold"/>
    <w:basedOn w:val="Normal"/>
    <w:next w:val="BodyText"/>
    <w:qFormat/>
    <w:rsid w:val="007E423A"/>
    <w:pPr>
      <w:spacing w:before="240" w:after="240"/>
      <w:jc w:val="center"/>
      <w:outlineLvl w:val="0"/>
    </w:pPr>
    <w:rPr>
      <w:rFonts w:cs="Arial"/>
      <w:b/>
      <w:bCs/>
      <w:kern w:val="28"/>
      <w:sz w:val="32"/>
      <w:szCs w:val="32"/>
    </w:rPr>
  </w:style>
  <w:style w:type="paragraph" w:customStyle="1" w:styleId="Inhaltsverzeichnis">
    <w:name w:val="Inhaltsverzeichnis"/>
    <w:basedOn w:val="Normal"/>
    <w:rsid w:val="009659FD"/>
    <w:pPr>
      <w:spacing w:before="240" w:after="120"/>
    </w:pPr>
    <w:rPr>
      <w:b/>
      <w:sz w:val="24"/>
      <w:szCs w:val="24"/>
    </w:rPr>
  </w:style>
  <w:style w:type="table" w:styleId="TableGrid">
    <w:name w:val="Table Grid"/>
    <w:basedOn w:val="TableNormal"/>
    <w:rsid w:val="00BF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Light">
    <w:name w:val="Titel Light"/>
    <w:basedOn w:val="Dokumentyp"/>
    <w:link w:val="TitelLightZchn"/>
    <w:qFormat/>
    <w:rsid w:val="00EB310F"/>
    <w:rPr>
      <w:lang w:val="en-US"/>
    </w:rPr>
  </w:style>
  <w:style w:type="character" w:customStyle="1" w:styleId="BodyTextChar">
    <w:name w:val="Body Text Char"/>
    <w:basedOn w:val="DefaultParagraphFont"/>
    <w:link w:val="BodyText"/>
    <w:rsid w:val="00EB310F"/>
    <w:rPr>
      <w:rFonts w:asciiTheme="minorHAnsi" w:hAnsiTheme="minorHAnsi"/>
      <w:sz w:val="22"/>
      <w:lang w:eastAsia="de-DE"/>
    </w:rPr>
  </w:style>
  <w:style w:type="character" w:customStyle="1" w:styleId="DokumentypZchn">
    <w:name w:val="Dokumentyp Zchn"/>
    <w:basedOn w:val="BodyTextChar"/>
    <w:link w:val="Dokumentyp"/>
    <w:rsid w:val="00EB310F"/>
    <w:rPr>
      <w:rFonts w:asciiTheme="minorHAnsi" w:hAnsiTheme="minorHAnsi"/>
      <w:sz w:val="32"/>
      <w:szCs w:val="40"/>
      <w:lang w:eastAsia="de-DE"/>
    </w:rPr>
  </w:style>
  <w:style w:type="character" w:customStyle="1" w:styleId="TitelLightZchn">
    <w:name w:val="Titel Light Zchn"/>
    <w:basedOn w:val="DokumentypZchn"/>
    <w:link w:val="TitelLight"/>
    <w:rsid w:val="00EB310F"/>
    <w:rPr>
      <w:rFonts w:asciiTheme="minorHAnsi" w:hAnsiTheme="minorHAnsi"/>
      <w:sz w:val="32"/>
      <w:szCs w:val="40"/>
      <w:lang w:val="en-US" w:eastAsia="de-DE"/>
    </w:rPr>
  </w:style>
  <w:style w:type="paragraph" w:styleId="ListParagraph">
    <w:name w:val="List Paragraph"/>
    <w:basedOn w:val="Normal"/>
    <w:uiPriority w:val="34"/>
    <w:qFormat/>
    <w:rsid w:val="00361B3F"/>
    <w:pPr>
      <w:tabs>
        <w:tab w:val="left" w:pos="5387"/>
      </w:tabs>
      <w:spacing w:line="244" w:lineRule="atLeast"/>
      <w:ind w:left="720"/>
      <w:contextualSpacing/>
    </w:pPr>
    <w:rPr>
      <w:rFonts w:eastAsiaTheme="minorHAnsi" w:cstheme="minorBidi"/>
      <w:sz w:val="19"/>
      <w:lang w:val="en-GB" w:eastAsia="en-US"/>
    </w:rPr>
  </w:style>
  <w:style w:type="paragraph" w:styleId="NormalWeb">
    <w:name w:val="Normal (Web)"/>
    <w:basedOn w:val="Normal"/>
    <w:uiPriority w:val="99"/>
    <w:semiHidden/>
    <w:unhideWhenUsed/>
    <w:rsid w:val="00D92E08"/>
    <w:pPr>
      <w:spacing w:before="100" w:beforeAutospacing="1" w:after="100" w:afterAutospacing="1"/>
    </w:pPr>
    <w:rPr>
      <w:rFonts w:ascii="Times New Roman" w:eastAsiaTheme="minorEastAsia" w:hAnsi="Times New Roman"/>
      <w:sz w:val="24"/>
      <w:szCs w:val="24"/>
      <w:lang w:eastAsia="de-CH"/>
    </w:rPr>
  </w:style>
  <w:style w:type="character" w:styleId="PlaceholderText">
    <w:name w:val="Placeholder Text"/>
    <w:basedOn w:val="DefaultParagraphFont"/>
    <w:uiPriority w:val="99"/>
    <w:semiHidden/>
    <w:rsid w:val="008C29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42323">
      <w:bodyDiv w:val="1"/>
      <w:marLeft w:val="0"/>
      <w:marRight w:val="0"/>
      <w:marTop w:val="0"/>
      <w:marBottom w:val="0"/>
      <w:divBdr>
        <w:top w:val="none" w:sz="0" w:space="0" w:color="auto"/>
        <w:left w:val="none" w:sz="0" w:space="0" w:color="auto"/>
        <w:bottom w:val="none" w:sz="0" w:space="0" w:color="auto"/>
        <w:right w:val="none" w:sz="0" w:space="0" w:color="auto"/>
      </w:divBdr>
    </w:div>
    <w:div w:id="521820848">
      <w:bodyDiv w:val="1"/>
      <w:marLeft w:val="0"/>
      <w:marRight w:val="0"/>
      <w:marTop w:val="0"/>
      <w:marBottom w:val="0"/>
      <w:divBdr>
        <w:top w:val="none" w:sz="0" w:space="0" w:color="auto"/>
        <w:left w:val="none" w:sz="0" w:space="0" w:color="auto"/>
        <w:bottom w:val="none" w:sz="0" w:space="0" w:color="auto"/>
        <w:right w:val="none" w:sz="0" w:space="0" w:color="auto"/>
      </w:divBdr>
    </w:div>
    <w:div w:id="1060784689">
      <w:bodyDiv w:val="1"/>
      <w:marLeft w:val="0"/>
      <w:marRight w:val="0"/>
      <w:marTop w:val="0"/>
      <w:marBottom w:val="0"/>
      <w:divBdr>
        <w:top w:val="none" w:sz="0" w:space="0" w:color="auto"/>
        <w:left w:val="none" w:sz="0" w:space="0" w:color="auto"/>
        <w:bottom w:val="none" w:sz="0" w:space="0" w:color="auto"/>
        <w:right w:val="none" w:sz="0" w:space="0" w:color="auto"/>
      </w:divBdr>
    </w:div>
    <w:div w:id="1292320254">
      <w:bodyDiv w:val="1"/>
      <w:marLeft w:val="0"/>
      <w:marRight w:val="0"/>
      <w:marTop w:val="0"/>
      <w:marBottom w:val="0"/>
      <w:divBdr>
        <w:top w:val="none" w:sz="0" w:space="0" w:color="auto"/>
        <w:left w:val="none" w:sz="0" w:space="0" w:color="auto"/>
        <w:bottom w:val="none" w:sz="0" w:space="0" w:color="auto"/>
        <w:right w:val="none" w:sz="0" w:space="0" w:color="auto"/>
      </w:divBdr>
    </w:div>
    <w:div w:id="1551384120">
      <w:bodyDiv w:val="1"/>
      <w:marLeft w:val="0"/>
      <w:marRight w:val="0"/>
      <w:marTop w:val="0"/>
      <w:marBottom w:val="0"/>
      <w:divBdr>
        <w:top w:val="none" w:sz="0" w:space="0" w:color="auto"/>
        <w:left w:val="none" w:sz="0" w:space="0" w:color="auto"/>
        <w:bottom w:val="none" w:sz="0" w:space="0" w:color="auto"/>
        <w:right w:val="none" w:sz="0" w:space="0" w:color="auto"/>
      </w:divBdr>
    </w:div>
    <w:div w:id="1575432826">
      <w:bodyDiv w:val="1"/>
      <w:marLeft w:val="0"/>
      <w:marRight w:val="0"/>
      <w:marTop w:val="0"/>
      <w:marBottom w:val="0"/>
      <w:divBdr>
        <w:top w:val="none" w:sz="0" w:space="0" w:color="auto"/>
        <w:left w:val="none" w:sz="0" w:space="0" w:color="auto"/>
        <w:bottom w:val="none" w:sz="0" w:space="0" w:color="auto"/>
        <w:right w:val="none" w:sz="0" w:space="0" w:color="auto"/>
      </w:divBdr>
    </w:div>
    <w:div w:id="1674717999">
      <w:bodyDiv w:val="1"/>
      <w:marLeft w:val="0"/>
      <w:marRight w:val="0"/>
      <w:marTop w:val="0"/>
      <w:marBottom w:val="0"/>
      <w:divBdr>
        <w:top w:val="none" w:sz="0" w:space="0" w:color="auto"/>
        <w:left w:val="none" w:sz="0" w:space="0" w:color="auto"/>
        <w:bottom w:val="none" w:sz="0" w:space="0" w:color="auto"/>
        <w:right w:val="none" w:sz="0" w:space="0" w:color="auto"/>
      </w:divBdr>
    </w:div>
    <w:div w:id="1978795867">
      <w:bodyDiv w:val="1"/>
      <w:marLeft w:val="0"/>
      <w:marRight w:val="0"/>
      <w:marTop w:val="0"/>
      <w:marBottom w:val="0"/>
      <w:divBdr>
        <w:top w:val="none" w:sz="0" w:space="0" w:color="auto"/>
        <w:left w:val="none" w:sz="0" w:space="0" w:color="auto"/>
        <w:bottom w:val="none" w:sz="0" w:space="0" w:color="auto"/>
        <w:right w:val="none" w:sz="0" w:space="0" w:color="auto"/>
      </w:divBdr>
    </w:div>
    <w:div w:id="2026515776">
      <w:bodyDiv w:val="1"/>
      <w:marLeft w:val="0"/>
      <w:marRight w:val="0"/>
      <w:marTop w:val="0"/>
      <w:marBottom w:val="0"/>
      <w:divBdr>
        <w:top w:val="none" w:sz="0" w:space="0" w:color="auto"/>
        <w:left w:val="none" w:sz="0" w:space="0" w:color="auto"/>
        <w:bottom w:val="none" w:sz="0" w:space="0" w:color="auto"/>
        <w:right w:val="none" w:sz="0" w:space="0" w:color="auto"/>
      </w:divBdr>
    </w:div>
    <w:div w:id="205739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me.agilent.com/agilent/editorial.jspx?cc=CH&amp;lc=ger&amp;ckey=698734-1-eng&amp;nid=-33257.922596.00&amp;id=698734-1-eng" TargetMode="Externa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uelec\Desktop\IEM\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28575"/>
      </a:spPr>
      <a:bodyPr/>
      <a:lstStyle/>
      <a:style>
        <a:lnRef idx="1">
          <a:schemeClr val="dk1"/>
        </a:lnRef>
        <a:fillRef idx="0">
          <a:schemeClr val="dk1"/>
        </a:fillRef>
        <a:effectRef idx="0">
          <a:schemeClr val="dk1"/>
        </a:effectRef>
        <a:fontRef idx="minor">
          <a:schemeClr val="tx1"/>
        </a:fontRef>
      </a:style>
    </a:lnDef>
    <a:txDef>
      <a:spPr>
        <a:noFill/>
        <a:ln w="6350">
          <a:noFill/>
        </a:ln>
        <a:effectLst/>
      </a:spPr>
      <a:bodyPr rot="0" spcFirstLastPara="0" vert="horz" wrap="non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2C57C-7A3E-4D13-80DD-838230A3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0</TotalTime>
  <Pages>14</Pages>
  <Words>2298</Words>
  <Characters>15076</Characters>
  <Application>Microsoft Office Word</Application>
  <DocSecurity>0</DocSecurity>
  <Lines>125</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0000x3x00x40x0y0y1xDesign</vt:lpstr>
      <vt:lpstr>0000x3x00x40x0y0y1xDesign</vt:lpstr>
    </vt:vector>
  </TitlesOfParts>
  <Company>drivetek ag</Company>
  <LinksUpToDate>false</LinksUpToDate>
  <CharactersWithSpaces>17340</CharactersWithSpaces>
  <SharedDoc>false</SharedDoc>
  <HLinks>
    <vt:vector size="42" baseType="variant">
      <vt:variant>
        <vt:i4>1966133</vt:i4>
      </vt:variant>
      <vt:variant>
        <vt:i4>38</vt:i4>
      </vt:variant>
      <vt:variant>
        <vt:i4>0</vt:i4>
      </vt:variant>
      <vt:variant>
        <vt:i4>5</vt:i4>
      </vt:variant>
      <vt:variant>
        <vt:lpwstr/>
      </vt:variant>
      <vt:variant>
        <vt:lpwstr>_Toc162429420</vt:lpwstr>
      </vt:variant>
      <vt:variant>
        <vt:i4>1900597</vt:i4>
      </vt:variant>
      <vt:variant>
        <vt:i4>32</vt:i4>
      </vt:variant>
      <vt:variant>
        <vt:i4>0</vt:i4>
      </vt:variant>
      <vt:variant>
        <vt:i4>5</vt:i4>
      </vt:variant>
      <vt:variant>
        <vt:lpwstr/>
      </vt:variant>
      <vt:variant>
        <vt:lpwstr>_Toc162429419</vt:lpwstr>
      </vt:variant>
      <vt:variant>
        <vt:i4>1900597</vt:i4>
      </vt:variant>
      <vt:variant>
        <vt:i4>26</vt:i4>
      </vt:variant>
      <vt:variant>
        <vt:i4>0</vt:i4>
      </vt:variant>
      <vt:variant>
        <vt:i4>5</vt:i4>
      </vt:variant>
      <vt:variant>
        <vt:lpwstr/>
      </vt:variant>
      <vt:variant>
        <vt:lpwstr>_Toc162429418</vt:lpwstr>
      </vt:variant>
      <vt:variant>
        <vt:i4>1900597</vt:i4>
      </vt:variant>
      <vt:variant>
        <vt:i4>20</vt:i4>
      </vt:variant>
      <vt:variant>
        <vt:i4>0</vt:i4>
      </vt:variant>
      <vt:variant>
        <vt:i4>5</vt:i4>
      </vt:variant>
      <vt:variant>
        <vt:lpwstr/>
      </vt:variant>
      <vt:variant>
        <vt:lpwstr>_Toc162429417</vt:lpwstr>
      </vt:variant>
      <vt:variant>
        <vt:i4>1900597</vt:i4>
      </vt:variant>
      <vt:variant>
        <vt:i4>14</vt:i4>
      </vt:variant>
      <vt:variant>
        <vt:i4>0</vt:i4>
      </vt:variant>
      <vt:variant>
        <vt:i4>5</vt:i4>
      </vt:variant>
      <vt:variant>
        <vt:lpwstr/>
      </vt:variant>
      <vt:variant>
        <vt:lpwstr>_Toc162429416</vt:lpwstr>
      </vt:variant>
      <vt:variant>
        <vt:i4>1900597</vt:i4>
      </vt:variant>
      <vt:variant>
        <vt:i4>8</vt:i4>
      </vt:variant>
      <vt:variant>
        <vt:i4>0</vt:i4>
      </vt:variant>
      <vt:variant>
        <vt:i4>5</vt:i4>
      </vt:variant>
      <vt:variant>
        <vt:lpwstr/>
      </vt:variant>
      <vt:variant>
        <vt:lpwstr>_Toc162429415</vt:lpwstr>
      </vt:variant>
      <vt:variant>
        <vt:i4>1900597</vt:i4>
      </vt:variant>
      <vt:variant>
        <vt:i4>2</vt:i4>
      </vt:variant>
      <vt:variant>
        <vt:i4>0</vt:i4>
      </vt:variant>
      <vt:variant>
        <vt:i4>5</vt:i4>
      </vt:variant>
      <vt:variant>
        <vt:lpwstr/>
      </vt:variant>
      <vt:variant>
        <vt:lpwstr>_Toc162429414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0000x3x00x40x0y0y1xDesign</dc:title>
  <dc:creator>Induelec</dc:creator>
  <cp:lastModifiedBy>Haldi Patrick</cp:lastModifiedBy>
  <cp:revision>6</cp:revision>
  <cp:lastPrinted>2006-05-08T13:27:00Z</cp:lastPrinted>
  <dcterms:created xsi:type="dcterms:W3CDTF">2013-12-13T13:47:00Z</dcterms:created>
  <dcterms:modified xsi:type="dcterms:W3CDTF">2013-12-13T13:50:00Z</dcterms:modified>
</cp:coreProperties>
</file>