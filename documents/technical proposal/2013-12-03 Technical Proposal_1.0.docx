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C8" w:rsidRPr="00F42061" w:rsidRDefault="007C38C8" w:rsidP="007E423A">
      <w:pPr>
        <w:pStyle w:val="Dokumentyp"/>
        <w:rPr>
          <w:lang w:val="en-GB"/>
        </w:rPr>
      </w:pPr>
    </w:p>
    <w:p w:rsidR="008B4E96" w:rsidRPr="00F42061" w:rsidRDefault="004E2173" w:rsidP="00EB310F">
      <w:pPr>
        <w:pStyle w:val="TitelLight"/>
        <w:rPr>
          <w:lang w:val="en-GB"/>
        </w:rPr>
      </w:pPr>
      <w:r w:rsidRPr="00F42061">
        <w:rPr>
          <w:lang w:val="en-GB"/>
        </w:rPr>
        <w:t>Technical Proposal</w:t>
      </w:r>
    </w:p>
    <w:p w:rsidR="000A2696" w:rsidRPr="00F42061" w:rsidRDefault="004E2173" w:rsidP="000A2696">
      <w:pPr>
        <w:pStyle w:val="Title"/>
        <w:rPr>
          <w:lang w:val="en-GB"/>
        </w:rPr>
      </w:pPr>
      <w:bookmarkStart w:id="0" w:name="_Toc374628453"/>
      <w:r w:rsidRPr="00F42061">
        <w:rPr>
          <w:lang w:val="en-GB"/>
        </w:rPr>
        <w:t xml:space="preserve">Charge </w:t>
      </w:r>
      <w:r w:rsidR="000C7A25" w:rsidRPr="00F42061">
        <w:rPr>
          <w:lang w:val="en-GB"/>
        </w:rPr>
        <w:t>m</w:t>
      </w:r>
      <w:r w:rsidRPr="00F42061">
        <w:rPr>
          <w:lang w:val="en-GB"/>
        </w:rPr>
        <w:t>easurements CAB300</w:t>
      </w:r>
      <w:bookmarkEnd w:id="0"/>
    </w:p>
    <w:p w:rsidR="005E7642" w:rsidRPr="00F42061" w:rsidRDefault="005E7642" w:rsidP="007E423A">
      <w:pPr>
        <w:pStyle w:val="Title"/>
        <w:rPr>
          <w:lang w:val="en-GB"/>
        </w:rPr>
      </w:pPr>
    </w:p>
    <w:p w:rsidR="00E77D73" w:rsidRPr="00F42061" w:rsidRDefault="00E77D73" w:rsidP="007258B8">
      <w:pPr>
        <w:pStyle w:val="BodyText"/>
        <w:tabs>
          <w:tab w:val="left" w:pos="2552"/>
        </w:tabs>
        <w:ind w:left="2552" w:hanging="2552"/>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Approved</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4E2173" w:rsidP="009659FD">
            <w:pPr>
              <w:pStyle w:val="Tabellentext"/>
              <w:rPr>
                <w:lang w:val="en-GB"/>
              </w:rPr>
            </w:pPr>
            <w:r w:rsidRPr="00F42061">
              <w:rPr>
                <w:lang w:val="en-GB"/>
              </w:rPr>
              <w:t>LEM</w:t>
            </w: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E77D73" w:rsidRPr="00F42061" w:rsidRDefault="00E77D73" w:rsidP="00E77D7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Distribution</w:t>
            </w:r>
          </w:p>
        </w:tc>
      </w:tr>
      <w:tr w:rsidR="00E77D73" w:rsidRPr="00F42061">
        <w:tc>
          <w:tcPr>
            <w:tcW w:w="2383" w:type="dxa"/>
            <w:shd w:val="pct10" w:color="auto" w:fill="auto"/>
          </w:tcPr>
          <w:p w:rsidR="00E77D73" w:rsidRPr="00F42061" w:rsidRDefault="00943A2D" w:rsidP="009659FD">
            <w:pPr>
              <w:pStyle w:val="Tabellentext"/>
              <w:rPr>
                <w:lang w:val="en-GB"/>
              </w:rPr>
            </w:pPr>
            <w:r w:rsidRPr="00F42061">
              <w:rPr>
                <w:lang w:val="en-GB"/>
              </w:rPr>
              <w:t>Company/Department</w:t>
            </w: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E77D73" w:rsidRPr="00F42061" w:rsidRDefault="00E77D73" w:rsidP="00602D64">
      <w:pPr>
        <w:tabs>
          <w:tab w:val="left" w:pos="567"/>
          <w:tab w:val="left" w:pos="1134"/>
          <w:tab w:val="left" w:pos="3261"/>
          <w:tab w:val="left" w:pos="4537"/>
          <w:tab w:val="left" w:pos="5245"/>
          <w:tab w:val="left" w:pos="5387"/>
          <w:tab w:val="left" w:pos="6521"/>
        </w:tabs>
        <w:rPr>
          <w:lang w:val="en-GB"/>
        </w:rPr>
      </w:pPr>
    </w:p>
    <w:p w:rsidR="00BB7853" w:rsidRPr="00F42061" w:rsidRDefault="00BB7853" w:rsidP="00602D64">
      <w:pPr>
        <w:tabs>
          <w:tab w:val="left" w:pos="4111"/>
        </w:tabs>
        <w:ind w:left="3402"/>
        <w:rPr>
          <w:lang w:val="en-GB"/>
        </w:rPr>
      </w:pPr>
    </w:p>
    <w:p w:rsidR="00BB7853" w:rsidRPr="00F42061" w:rsidRDefault="00BB7853" w:rsidP="00602D64">
      <w:pPr>
        <w:tabs>
          <w:tab w:val="left" w:pos="4111"/>
        </w:tabs>
        <w:ind w:left="3402"/>
        <w:rPr>
          <w:lang w:val="en-GB"/>
        </w:rPr>
      </w:pPr>
    </w:p>
    <w:p w:rsidR="00BB7853" w:rsidRPr="00F42061" w:rsidRDefault="00BB7853" w:rsidP="00BB7853">
      <w:pPr>
        <w:tabs>
          <w:tab w:val="left" w:pos="4111"/>
        </w:tabs>
        <w:rPr>
          <w:lang w:val="en-GB"/>
        </w:rPr>
      </w:pPr>
    </w:p>
    <w:p w:rsidR="00BB7853" w:rsidRPr="00F42061" w:rsidRDefault="00BB7853" w:rsidP="007E423A">
      <w:pPr>
        <w:pStyle w:val="Inhaltsverzeichnis"/>
        <w:rPr>
          <w:lang w:val="en-GB"/>
        </w:rPr>
      </w:pPr>
      <w:r w:rsidRPr="00F42061">
        <w:rPr>
          <w:lang w:val="en-GB"/>
        </w:rPr>
        <w:br w:type="page"/>
      </w:r>
      <w:r w:rsidR="00E622CC" w:rsidRPr="00F42061">
        <w:rPr>
          <w:lang w:val="en-GB"/>
        </w:rPr>
        <w:lastRenderedPageBreak/>
        <w:t>Table of content</w:t>
      </w:r>
      <w:r w:rsidR="004E2173" w:rsidRPr="00F42061">
        <w:rPr>
          <w:lang w:val="en-GB"/>
        </w:rPr>
        <w:t>s</w:t>
      </w:r>
    </w:p>
    <w:p w:rsidR="00BB7853" w:rsidRPr="00F42061" w:rsidRDefault="00BB7853" w:rsidP="00BB7853">
      <w:pPr>
        <w:pStyle w:val="BodyText"/>
        <w:rPr>
          <w:lang w:val="en-GB"/>
        </w:rPr>
      </w:pPr>
    </w:p>
    <w:bookmarkStart w:id="1" w:name="_GoBack"/>
    <w:bookmarkEnd w:id="1"/>
    <w:p w:rsidR="002C7B4C" w:rsidRDefault="001627E2">
      <w:pPr>
        <w:pStyle w:val="TOC1"/>
        <w:tabs>
          <w:tab w:val="right" w:pos="9339"/>
        </w:tabs>
        <w:rPr>
          <w:rFonts w:eastAsiaTheme="minorEastAsia" w:cstheme="minorBidi"/>
          <w:b w:val="0"/>
          <w:bCs w:val="0"/>
          <w:caps w:val="0"/>
          <w:noProof/>
          <w:szCs w:val="22"/>
          <w:lang w:eastAsia="de-CH"/>
        </w:rPr>
      </w:pPr>
      <w:r w:rsidRPr="00F42061">
        <w:rPr>
          <w:lang w:val="en-GB"/>
        </w:rPr>
        <w:fldChar w:fldCharType="begin"/>
      </w:r>
      <w:r w:rsidR="000A2696" w:rsidRPr="00F42061">
        <w:rPr>
          <w:lang w:val="en-GB"/>
        </w:rPr>
        <w:instrText xml:space="preserve"> TOC \o "1-3" \h \z \u </w:instrText>
      </w:r>
      <w:r w:rsidRPr="00F42061">
        <w:rPr>
          <w:lang w:val="en-GB"/>
        </w:rPr>
        <w:fldChar w:fldCharType="separate"/>
      </w:r>
      <w:hyperlink w:anchor="_Toc374628453" w:history="1">
        <w:r w:rsidR="002C7B4C" w:rsidRPr="00815D45">
          <w:rPr>
            <w:rStyle w:val="Hyperlink"/>
            <w:noProof/>
            <w:lang w:val="en-GB"/>
          </w:rPr>
          <w:t>Charge measurements CAB300</w:t>
        </w:r>
        <w:r w:rsidR="002C7B4C">
          <w:rPr>
            <w:noProof/>
            <w:webHidden/>
          </w:rPr>
          <w:tab/>
        </w:r>
        <w:r w:rsidR="002C7B4C">
          <w:rPr>
            <w:noProof/>
            <w:webHidden/>
          </w:rPr>
          <w:fldChar w:fldCharType="begin"/>
        </w:r>
        <w:r w:rsidR="002C7B4C">
          <w:rPr>
            <w:noProof/>
            <w:webHidden/>
          </w:rPr>
          <w:instrText xml:space="preserve"> PAGEREF _Toc374628453 \h </w:instrText>
        </w:r>
        <w:r w:rsidR="002C7B4C">
          <w:rPr>
            <w:noProof/>
            <w:webHidden/>
          </w:rPr>
        </w:r>
        <w:r w:rsidR="002C7B4C">
          <w:rPr>
            <w:noProof/>
            <w:webHidden/>
          </w:rPr>
          <w:fldChar w:fldCharType="separate"/>
        </w:r>
        <w:r w:rsidR="002C7B4C">
          <w:rPr>
            <w:noProof/>
            <w:webHidden/>
          </w:rPr>
          <w:t>1</w:t>
        </w:r>
        <w:r w:rsidR="002C7B4C">
          <w:rPr>
            <w:noProof/>
            <w:webHidden/>
          </w:rPr>
          <w:fldChar w:fldCharType="end"/>
        </w:r>
      </w:hyperlink>
    </w:p>
    <w:p w:rsidR="002C7B4C" w:rsidRDefault="002C7B4C">
      <w:pPr>
        <w:pStyle w:val="TOC1"/>
        <w:tabs>
          <w:tab w:val="left" w:pos="400"/>
          <w:tab w:val="right" w:pos="9339"/>
        </w:tabs>
        <w:rPr>
          <w:rFonts w:eastAsiaTheme="minorEastAsia" w:cstheme="minorBidi"/>
          <w:b w:val="0"/>
          <w:bCs w:val="0"/>
          <w:caps w:val="0"/>
          <w:noProof/>
          <w:szCs w:val="22"/>
          <w:lang w:eastAsia="de-CH"/>
        </w:rPr>
      </w:pPr>
      <w:hyperlink w:anchor="_Toc374628454" w:history="1">
        <w:r w:rsidRPr="00815D45">
          <w:rPr>
            <w:rStyle w:val="Hyperlink"/>
            <w:noProof/>
            <w:lang w:val="en-GB"/>
          </w:rPr>
          <w:t>1</w:t>
        </w:r>
        <w:r>
          <w:rPr>
            <w:rFonts w:eastAsiaTheme="minorEastAsia" w:cstheme="minorBidi"/>
            <w:b w:val="0"/>
            <w:bCs w:val="0"/>
            <w:caps w:val="0"/>
            <w:noProof/>
            <w:szCs w:val="22"/>
            <w:lang w:eastAsia="de-CH"/>
          </w:rPr>
          <w:tab/>
        </w:r>
        <w:r w:rsidRPr="00815D45">
          <w:rPr>
            <w:rStyle w:val="Hyperlink"/>
            <w:noProof/>
            <w:lang w:val="en-GB"/>
          </w:rPr>
          <w:t>History of Changes</w:t>
        </w:r>
        <w:r>
          <w:rPr>
            <w:noProof/>
            <w:webHidden/>
          </w:rPr>
          <w:tab/>
        </w:r>
        <w:r>
          <w:rPr>
            <w:noProof/>
            <w:webHidden/>
          </w:rPr>
          <w:fldChar w:fldCharType="begin"/>
        </w:r>
        <w:r>
          <w:rPr>
            <w:noProof/>
            <w:webHidden/>
          </w:rPr>
          <w:instrText xml:space="preserve"> PAGEREF _Toc374628454 \h </w:instrText>
        </w:r>
        <w:r>
          <w:rPr>
            <w:noProof/>
            <w:webHidden/>
          </w:rPr>
        </w:r>
        <w:r>
          <w:rPr>
            <w:noProof/>
            <w:webHidden/>
          </w:rPr>
          <w:fldChar w:fldCharType="separate"/>
        </w:r>
        <w:r>
          <w:rPr>
            <w:noProof/>
            <w:webHidden/>
          </w:rPr>
          <w:t>3</w:t>
        </w:r>
        <w:r>
          <w:rPr>
            <w:noProof/>
            <w:webHidden/>
          </w:rPr>
          <w:fldChar w:fldCharType="end"/>
        </w:r>
      </w:hyperlink>
    </w:p>
    <w:p w:rsidR="002C7B4C" w:rsidRDefault="002C7B4C">
      <w:pPr>
        <w:pStyle w:val="TOC1"/>
        <w:tabs>
          <w:tab w:val="left" w:pos="400"/>
          <w:tab w:val="right" w:pos="9339"/>
        </w:tabs>
        <w:rPr>
          <w:rFonts w:eastAsiaTheme="minorEastAsia" w:cstheme="minorBidi"/>
          <w:b w:val="0"/>
          <w:bCs w:val="0"/>
          <w:caps w:val="0"/>
          <w:noProof/>
          <w:szCs w:val="22"/>
          <w:lang w:eastAsia="de-CH"/>
        </w:rPr>
      </w:pPr>
      <w:hyperlink w:anchor="_Toc374628455" w:history="1">
        <w:r w:rsidRPr="00815D45">
          <w:rPr>
            <w:rStyle w:val="Hyperlink"/>
            <w:noProof/>
            <w:lang w:val="en-GB"/>
          </w:rPr>
          <w:t>2</w:t>
        </w:r>
        <w:r>
          <w:rPr>
            <w:rFonts w:eastAsiaTheme="minorEastAsia" w:cstheme="minorBidi"/>
            <w:b w:val="0"/>
            <w:bCs w:val="0"/>
            <w:caps w:val="0"/>
            <w:noProof/>
            <w:szCs w:val="22"/>
            <w:lang w:eastAsia="de-CH"/>
          </w:rPr>
          <w:tab/>
        </w:r>
        <w:r w:rsidRPr="00815D45">
          <w:rPr>
            <w:rStyle w:val="Hyperlink"/>
            <w:noProof/>
            <w:lang w:val="en-GB"/>
          </w:rPr>
          <w:t>Introduction</w:t>
        </w:r>
        <w:r>
          <w:rPr>
            <w:noProof/>
            <w:webHidden/>
          </w:rPr>
          <w:tab/>
        </w:r>
        <w:r>
          <w:rPr>
            <w:noProof/>
            <w:webHidden/>
          </w:rPr>
          <w:fldChar w:fldCharType="begin"/>
        </w:r>
        <w:r>
          <w:rPr>
            <w:noProof/>
            <w:webHidden/>
          </w:rPr>
          <w:instrText xml:space="preserve"> PAGEREF _Toc374628455 \h </w:instrText>
        </w:r>
        <w:r>
          <w:rPr>
            <w:noProof/>
            <w:webHidden/>
          </w:rPr>
        </w:r>
        <w:r>
          <w:rPr>
            <w:noProof/>
            <w:webHidden/>
          </w:rPr>
          <w:fldChar w:fldCharType="separate"/>
        </w:r>
        <w:r>
          <w:rPr>
            <w:noProof/>
            <w:webHidden/>
          </w:rPr>
          <w:t>4</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56" w:history="1">
        <w:r w:rsidRPr="00815D45">
          <w:rPr>
            <w:rStyle w:val="Hyperlink"/>
            <w:noProof/>
            <w:lang w:val="en-GB"/>
          </w:rPr>
          <w:t>2.1</w:t>
        </w:r>
        <w:r>
          <w:rPr>
            <w:rFonts w:asciiTheme="minorHAnsi" w:eastAsiaTheme="minorEastAsia" w:hAnsiTheme="minorHAnsi" w:cstheme="minorBidi"/>
            <w:smallCaps w:val="0"/>
            <w:noProof/>
            <w:szCs w:val="22"/>
            <w:lang w:eastAsia="de-CH"/>
          </w:rPr>
          <w:tab/>
        </w:r>
        <w:r w:rsidRPr="00815D45">
          <w:rPr>
            <w:rStyle w:val="Hyperlink"/>
            <w:noProof/>
            <w:lang w:val="en-GB"/>
          </w:rPr>
          <w:t>Terms, Definitions und Abbreviation</w:t>
        </w:r>
        <w:r>
          <w:rPr>
            <w:noProof/>
            <w:webHidden/>
          </w:rPr>
          <w:tab/>
        </w:r>
        <w:r>
          <w:rPr>
            <w:noProof/>
            <w:webHidden/>
          </w:rPr>
          <w:fldChar w:fldCharType="begin"/>
        </w:r>
        <w:r>
          <w:rPr>
            <w:noProof/>
            <w:webHidden/>
          </w:rPr>
          <w:instrText xml:space="preserve"> PAGEREF _Toc374628456 \h </w:instrText>
        </w:r>
        <w:r>
          <w:rPr>
            <w:noProof/>
            <w:webHidden/>
          </w:rPr>
        </w:r>
        <w:r>
          <w:rPr>
            <w:noProof/>
            <w:webHidden/>
          </w:rPr>
          <w:fldChar w:fldCharType="separate"/>
        </w:r>
        <w:r>
          <w:rPr>
            <w:noProof/>
            <w:webHidden/>
          </w:rPr>
          <w:t>4</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57" w:history="1">
        <w:r w:rsidRPr="00815D45">
          <w:rPr>
            <w:rStyle w:val="Hyperlink"/>
            <w:noProof/>
            <w:lang w:val="en-GB"/>
          </w:rPr>
          <w:t>2.2</w:t>
        </w:r>
        <w:r>
          <w:rPr>
            <w:rFonts w:asciiTheme="minorHAnsi" w:eastAsiaTheme="minorEastAsia" w:hAnsiTheme="minorHAnsi" w:cstheme="minorBidi"/>
            <w:smallCaps w:val="0"/>
            <w:noProof/>
            <w:szCs w:val="22"/>
            <w:lang w:eastAsia="de-CH"/>
          </w:rPr>
          <w:tab/>
        </w:r>
        <w:r w:rsidRPr="00815D45">
          <w:rPr>
            <w:rStyle w:val="Hyperlink"/>
            <w:noProof/>
            <w:lang w:val="en-GB"/>
          </w:rPr>
          <w:t>Related Documents</w:t>
        </w:r>
        <w:r>
          <w:rPr>
            <w:noProof/>
            <w:webHidden/>
          </w:rPr>
          <w:tab/>
        </w:r>
        <w:r>
          <w:rPr>
            <w:noProof/>
            <w:webHidden/>
          </w:rPr>
          <w:fldChar w:fldCharType="begin"/>
        </w:r>
        <w:r>
          <w:rPr>
            <w:noProof/>
            <w:webHidden/>
          </w:rPr>
          <w:instrText xml:space="preserve"> PAGEREF _Toc374628457 \h </w:instrText>
        </w:r>
        <w:r>
          <w:rPr>
            <w:noProof/>
            <w:webHidden/>
          </w:rPr>
        </w:r>
        <w:r>
          <w:rPr>
            <w:noProof/>
            <w:webHidden/>
          </w:rPr>
          <w:fldChar w:fldCharType="separate"/>
        </w:r>
        <w:r>
          <w:rPr>
            <w:noProof/>
            <w:webHidden/>
          </w:rPr>
          <w:t>4</w:t>
        </w:r>
        <w:r>
          <w:rPr>
            <w:noProof/>
            <w:webHidden/>
          </w:rPr>
          <w:fldChar w:fldCharType="end"/>
        </w:r>
      </w:hyperlink>
    </w:p>
    <w:p w:rsidR="002C7B4C" w:rsidRDefault="002C7B4C">
      <w:pPr>
        <w:pStyle w:val="TOC1"/>
        <w:tabs>
          <w:tab w:val="left" w:pos="400"/>
          <w:tab w:val="right" w:pos="9339"/>
        </w:tabs>
        <w:rPr>
          <w:rFonts w:eastAsiaTheme="minorEastAsia" w:cstheme="minorBidi"/>
          <w:b w:val="0"/>
          <w:bCs w:val="0"/>
          <w:caps w:val="0"/>
          <w:noProof/>
          <w:szCs w:val="22"/>
          <w:lang w:eastAsia="de-CH"/>
        </w:rPr>
      </w:pPr>
      <w:hyperlink w:anchor="_Toc374628458" w:history="1">
        <w:r w:rsidRPr="00815D45">
          <w:rPr>
            <w:rStyle w:val="Hyperlink"/>
            <w:noProof/>
            <w:lang w:val="en-GB"/>
          </w:rPr>
          <w:t>3</w:t>
        </w:r>
        <w:r>
          <w:rPr>
            <w:rFonts w:eastAsiaTheme="minorEastAsia" w:cstheme="minorBidi"/>
            <w:b w:val="0"/>
            <w:bCs w:val="0"/>
            <w:caps w:val="0"/>
            <w:noProof/>
            <w:szCs w:val="22"/>
            <w:lang w:eastAsia="de-CH"/>
          </w:rPr>
          <w:tab/>
        </w:r>
        <w:r w:rsidRPr="00815D45">
          <w:rPr>
            <w:rStyle w:val="Hyperlink"/>
            <w:noProof/>
            <w:lang w:val="en-GB"/>
          </w:rPr>
          <w:t>Global project description</w:t>
        </w:r>
        <w:r>
          <w:rPr>
            <w:noProof/>
            <w:webHidden/>
          </w:rPr>
          <w:tab/>
        </w:r>
        <w:r>
          <w:rPr>
            <w:noProof/>
            <w:webHidden/>
          </w:rPr>
          <w:fldChar w:fldCharType="begin"/>
        </w:r>
        <w:r>
          <w:rPr>
            <w:noProof/>
            <w:webHidden/>
          </w:rPr>
          <w:instrText xml:space="preserve"> PAGEREF _Toc374628458 \h </w:instrText>
        </w:r>
        <w:r>
          <w:rPr>
            <w:noProof/>
            <w:webHidden/>
          </w:rPr>
        </w:r>
        <w:r>
          <w:rPr>
            <w:noProof/>
            <w:webHidden/>
          </w:rPr>
          <w:fldChar w:fldCharType="separate"/>
        </w:r>
        <w:r>
          <w:rPr>
            <w:noProof/>
            <w:webHidden/>
          </w:rPr>
          <w:t>5</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59" w:history="1">
        <w:r w:rsidRPr="00815D45">
          <w:rPr>
            <w:rStyle w:val="Hyperlink"/>
            <w:noProof/>
            <w:lang w:val="en-GB"/>
          </w:rPr>
          <w:t>3.1</w:t>
        </w:r>
        <w:r>
          <w:rPr>
            <w:rFonts w:asciiTheme="minorHAnsi" w:eastAsiaTheme="minorEastAsia" w:hAnsiTheme="minorHAnsi" w:cstheme="minorBidi"/>
            <w:smallCaps w:val="0"/>
            <w:noProof/>
            <w:szCs w:val="22"/>
            <w:lang w:eastAsia="de-CH"/>
          </w:rPr>
          <w:tab/>
        </w:r>
        <w:r w:rsidRPr="00815D45">
          <w:rPr>
            <w:rStyle w:val="Hyperlink"/>
            <w:noProof/>
            <w:lang w:val="en-GB"/>
          </w:rPr>
          <w:t>Introduction</w:t>
        </w:r>
        <w:r>
          <w:rPr>
            <w:noProof/>
            <w:webHidden/>
          </w:rPr>
          <w:tab/>
        </w:r>
        <w:r>
          <w:rPr>
            <w:noProof/>
            <w:webHidden/>
          </w:rPr>
          <w:fldChar w:fldCharType="begin"/>
        </w:r>
        <w:r>
          <w:rPr>
            <w:noProof/>
            <w:webHidden/>
          </w:rPr>
          <w:instrText xml:space="preserve"> PAGEREF _Toc374628459 \h </w:instrText>
        </w:r>
        <w:r>
          <w:rPr>
            <w:noProof/>
            <w:webHidden/>
          </w:rPr>
        </w:r>
        <w:r>
          <w:rPr>
            <w:noProof/>
            <w:webHidden/>
          </w:rPr>
          <w:fldChar w:fldCharType="separate"/>
        </w:r>
        <w:r>
          <w:rPr>
            <w:noProof/>
            <w:webHidden/>
          </w:rPr>
          <w:t>5</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60" w:history="1">
        <w:r w:rsidRPr="00815D45">
          <w:rPr>
            <w:rStyle w:val="Hyperlink"/>
            <w:noProof/>
            <w:lang w:val="en-GB"/>
          </w:rPr>
          <w:t>3.2</w:t>
        </w:r>
        <w:r>
          <w:rPr>
            <w:rFonts w:asciiTheme="minorHAnsi" w:eastAsiaTheme="minorEastAsia" w:hAnsiTheme="minorHAnsi" w:cstheme="minorBidi"/>
            <w:smallCaps w:val="0"/>
            <w:noProof/>
            <w:szCs w:val="22"/>
            <w:lang w:eastAsia="de-CH"/>
          </w:rPr>
          <w:tab/>
        </w:r>
        <w:r w:rsidRPr="00815D45">
          <w:rPr>
            <w:rStyle w:val="Hyperlink"/>
            <w:noProof/>
            <w:lang w:val="en-GB"/>
          </w:rPr>
          <w:t>System Overview</w:t>
        </w:r>
        <w:r>
          <w:rPr>
            <w:noProof/>
            <w:webHidden/>
          </w:rPr>
          <w:tab/>
        </w:r>
        <w:r>
          <w:rPr>
            <w:noProof/>
            <w:webHidden/>
          </w:rPr>
          <w:fldChar w:fldCharType="begin"/>
        </w:r>
        <w:r>
          <w:rPr>
            <w:noProof/>
            <w:webHidden/>
          </w:rPr>
          <w:instrText xml:space="preserve"> PAGEREF _Toc374628460 \h </w:instrText>
        </w:r>
        <w:r>
          <w:rPr>
            <w:noProof/>
            <w:webHidden/>
          </w:rPr>
        </w:r>
        <w:r>
          <w:rPr>
            <w:noProof/>
            <w:webHidden/>
          </w:rPr>
          <w:fldChar w:fldCharType="separate"/>
        </w:r>
        <w:r>
          <w:rPr>
            <w:noProof/>
            <w:webHidden/>
          </w:rPr>
          <w:t>5</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61" w:history="1">
        <w:r w:rsidRPr="00815D45">
          <w:rPr>
            <w:rStyle w:val="Hyperlink"/>
            <w:noProof/>
            <w:lang w:val="en-GB"/>
          </w:rPr>
          <w:t>3.3</w:t>
        </w:r>
        <w:r>
          <w:rPr>
            <w:rFonts w:asciiTheme="minorHAnsi" w:eastAsiaTheme="minorEastAsia" w:hAnsiTheme="minorHAnsi" w:cstheme="minorBidi"/>
            <w:smallCaps w:val="0"/>
            <w:noProof/>
            <w:szCs w:val="22"/>
            <w:lang w:eastAsia="de-CH"/>
          </w:rPr>
          <w:tab/>
        </w:r>
        <w:r w:rsidRPr="00815D45">
          <w:rPr>
            <w:rStyle w:val="Hyperlink"/>
            <w:noProof/>
            <w:lang w:val="en-GB"/>
          </w:rPr>
          <w:t>Supported sensors and suggested interfaces</w:t>
        </w:r>
        <w:r>
          <w:rPr>
            <w:noProof/>
            <w:webHidden/>
          </w:rPr>
          <w:tab/>
        </w:r>
        <w:r>
          <w:rPr>
            <w:noProof/>
            <w:webHidden/>
          </w:rPr>
          <w:fldChar w:fldCharType="begin"/>
        </w:r>
        <w:r>
          <w:rPr>
            <w:noProof/>
            <w:webHidden/>
          </w:rPr>
          <w:instrText xml:space="preserve"> PAGEREF _Toc374628461 \h </w:instrText>
        </w:r>
        <w:r>
          <w:rPr>
            <w:noProof/>
            <w:webHidden/>
          </w:rPr>
        </w:r>
        <w:r>
          <w:rPr>
            <w:noProof/>
            <w:webHidden/>
          </w:rPr>
          <w:fldChar w:fldCharType="separate"/>
        </w:r>
        <w:r>
          <w:rPr>
            <w:noProof/>
            <w:webHidden/>
          </w:rPr>
          <w:t>5</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2" w:history="1">
        <w:r w:rsidRPr="00815D45">
          <w:rPr>
            <w:rStyle w:val="Hyperlink"/>
            <w:noProof/>
            <w:lang w:val="en-GB"/>
          </w:rPr>
          <w:t>3.3.1</w:t>
        </w:r>
        <w:r>
          <w:rPr>
            <w:rFonts w:asciiTheme="minorHAnsi" w:eastAsiaTheme="minorEastAsia" w:hAnsiTheme="minorHAnsi" w:cstheme="minorBidi"/>
            <w:i w:val="0"/>
            <w:iCs w:val="0"/>
            <w:noProof/>
            <w:szCs w:val="22"/>
            <w:lang w:eastAsia="de-CH"/>
          </w:rPr>
          <w:tab/>
        </w:r>
        <w:r w:rsidRPr="00815D45">
          <w:rPr>
            <w:rStyle w:val="Hyperlink"/>
            <w:noProof/>
            <w:lang w:val="en-GB"/>
          </w:rPr>
          <w:t>Analogue: Agilent multimeter</w:t>
        </w:r>
        <w:r>
          <w:rPr>
            <w:noProof/>
            <w:webHidden/>
          </w:rPr>
          <w:tab/>
        </w:r>
        <w:r>
          <w:rPr>
            <w:noProof/>
            <w:webHidden/>
          </w:rPr>
          <w:fldChar w:fldCharType="begin"/>
        </w:r>
        <w:r>
          <w:rPr>
            <w:noProof/>
            <w:webHidden/>
          </w:rPr>
          <w:instrText xml:space="preserve"> PAGEREF _Toc374628462 \h </w:instrText>
        </w:r>
        <w:r>
          <w:rPr>
            <w:noProof/>
            <w:webHidden/>
          </w:rPr>
        </w:r>
        <w:r>
          <w:rPr>
            <w:noProof/>
            <w:webHidden/>
          </w:rPr>
          <w:fldChar w:fldCharType="separate"/>
        </w:r>
        <w:r>
          <w:rPr>
            <w:noProof/>
            <w:webHidden/>
          </w:rPr>
          <w:t>5</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3" w:history="1">
        <w:r w:rsidRPr="00815D45">
          <w:rPr>
            <w:rStyle w:val="Hyperlink"/>
            <w:noProof/>
            <w:lang w:val="en-GB"/>
          </w:rPr>
          <w:t>3.3.2</w:t>
        </w:r>
        <w:r>
          <w:rPr>
            <w:rFonts w:asciiTheme="minorHAnsi" w:eastAsiaTheme="minorEastAsia" w:hAnsiTheme="minorHAnsi" w:cstheme="minorBidi"/>
            <w:i w:val="0"/>
            <w:iCs w:val="0"/>
            <w:noProof/>
            <w:szCs w:val="22"/>
            <w:lang w:eastAsia="de-CH"/>
          </w:rPr>
          <w:tab/>
        </w:r>
        <w:r w:rsidRPr="00815D45">
          <w:rPr>
            <w:rStyle w:val="Hyperlink"/>
            <w:noProof/>
            <w:lang w:val="en-GB"/>
          </w:rPr>
          <w:t>CAN: NI Series 2: CAN-PCMCIA-Adapter</w:t>
        </w:r>
        <w:r>
          <w:rPr>
            <w:noProof/>
            <w:webHidden/>
          </w:rPr>
          <w:tab/>
        </w:r>
        <w:r>
          <w:rPr>
            <w:noProof/>
            <w:webHidden/>
          </w:rPr>
          <w:fldChar w:fldCharType="begin"/>
        </w:r>
        <w:r>
          <w:rPr>
            <w:noProof/>
            <w:webHidden/>
          </w:rPr>
          <w:instrText xml:space="preserve"> PAGEREF _Toc374628463 \h </w:instrText>
        </w:r>
        <w:r>
          <w:rPr>
            <w:noProof/>
            <w:webHidden/>
          </w:rPr>
        </w:r>
        <w:r>
          <w:rPr>
            <w:noProof/>
            <w:webHidden/>
          </w:rPr>
          <w:fldChar w:fldCharType="separate"/>
        </w:r>
        <w:r>
          <w:rPr>
            <w:noProof/>
            <w:webHidden/>
          </w:rPr>
          <w:t>5</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4" w:history="1">
        <w:r w:rsidRPr="00815D45">
          <w:rPr>
            <w:rStyle w:val="Hyperlink"/>
            <w:noProof/>
            <w:lang w:val="en-GB"/>
          </w:rPr>
          <w:t>3.3.3</w:t>
        </w:r>
        <w:r>
          <w:rPr>
            <w:rFonts w:asciiTheme="minorHAnsi" w:eastAsiaTheme="minorEastAsia" w:hAnsiTheme="minorHAnsi" w:cstheme="minorBidi"/>
            <w:i w:val="0"/>
            <w:iCs w:val="0"/>
            <w:noProof/>
            <w:szCs w:val="22"/>
            <w:lang w:eastAsia="de-CH"/>
          </w:rPr>
          <w:tab/>
        </w:r>
        <w:r w:rsidRPr="00815D45">
          <w:rPr>
            <w:rStyle w:val="Hyperlink"/>
            <w:noProof/>
            <w:lang w:val="en-GB"/>
          </w:rPr>
          <w:t>PWM: LeCroy 620Zi Oscillscope</w:t>
        </w:r>
        <w:r>
          <w:rPr>
            <w:noProof/>
            <w:webHidden/>
          </w:rPr>
          <w:tab/>
        </w:r>
        <w:r>
          <w:rPr>
            <w:noProof/>
            <w:webHidden/>
          </w:rPr>
          <w:fldChar w:fldCharType="begin"/>
        </w:r>
        <w:r>
          <w:rPr>
            <w:noProof/>
            <w:webHidden/>
          </w:rPr>
          <w:instrText xml:space="preserve"> PAGEREF _Toc374628464 \h </w:instrText>
        </w:r>
        <w:r>
          <w:rPr>
            <w:noProof/>
            <w:webHidden/>
          </w:rPr>
        </w:r>
        <w:r>
          <w:rPr>
            <w:noProof/>
            <w:webHidden/>
          </w:rPr>
          <w:fldChar w:fldCharType="separate"/>
        </w:r>
        <w:r>
          <w:rPr>
            <w:noProof/>
            <w:webHidden/>
          </w:rPr>
          <w:t>5</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5" w:history="1">
        <w:r w:rsidRPr="00815D45">
          <w:rPr>
            <w:rStyle w:val="Hyperlink"/>
            <w:noProof/>
            <w:lang w:val="en-GB"/>
          </w:rPr>
          <w:t>3.3.4</w:t>
        </w:r>
        <w:r>
          <w:rPr>
            <w:rFonts w:asciiTheme="minorHAnsi" w:eastAsiaTheme="minorEastAsia" w:hAnsiTheme="minorHAnsi" w:cstheme="minorBidi"/>
            <w:i w:val="0"/>
            <w:iCs w:val="0"/>
            <w:noProof/>
            <w:szCs w:val="22"/>
            <w:lang w:eastAsia="de-CH"/>
          </w:rPr>
          <w:tab/>
        </w:r>
        <w:r w:rsidRPr="00815D45">
          <w:rPr>
            <w:rStyle w:val="Hyperlink"/>
            <w:noProof/>
            <w:lang w:val="en-GB"/>
          </w:rPr>
          <w:t>LIN</w:t>
        </w:r>
        <w:r>
          <w:rPr>
            <w:noProof/>
            <w:webHidden/>
          </w:rPr>
          <w:tab/>
        </w:r>
        <w:r>
          <w:rPr>
            <w:noProof/>
            <w:webHidden/>
          </w:rPr>
          <w:fldChar w:fldCharType="begin"/>
        </w:r>
        <w:r>
          <w:rPr>
            <w:noProof/>
            <w:webHidden/>
          </w:rPr>
          <w:instrText xml:space="preserve"> PAGEREF _Toc374628465 \h </w:instrText>
        </w:r>
        <w:r>
          <w:rPr>
            <w:noProof/>
            <w:webHidden/>
          </w:rPr>
        </w:r>
        <w:r>
          <w:rPr>
            <w:noProof/>
            <w:webHidden/>
          </w:rPr>
          <w:fldChar w:fldCharType="separate"/>
        </w:r>
        <w:r>
          <w:rPr>
            <w:noProof/>
            <w:webHidden/>
          </w:rPr>
          <w:t>5</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66" w:history="1">
        <w:r w:rsidRPr="00815D45">
          <w:rPr>
            <w:rStyle w:val="Hyperlink"/>
            <w:noProof/>
            <w:lang w:val="en-GB"/>
          </w:rPr>
          <w:t>3.4</w:t>
        </w:r>
        <w:r>
          <w:rPr>
            <w:rFonts w:asciiTheme="minorHAnsi" w:eastAsiaTheme="minorEastAsia" w:hAnsiTheme="minorHAnsi" w:cstheme="minorBidi"/>
            <w:smallCaps w:val="0"/>
            <w:noProof/>
            <w:szCs w:val="22"/>
            <w:lang w:eastAsia="de-CH"/>
          </w:rPr>
          <w:tab/>
        </w:r>
        <w:r w:rsidRPr="00815D45">
          <w:rPr>
            <w:rStyle w:val="Hyperlink"/>
            <w:noProof/>
            <w:lang w:val="en-GB"/>
          </w:rPr>
          <w:t>Precisions and resolutions</w:t>
        </w:r>
        <w:r>
          <w:rPr>
            <w:noProof/>
            <w:webHidden/>
          </w:rPr>
          <w:tab/>
        </w:r>
        <w:r>
          <w:rPr>
            <w:noProof/>
            <w:webHidden/>
          </w:rPr>
          <w:fldChar w:fldCharType="begin"/>
        </w:r>
        <w:r>
          <w:rPr>
            <w:noProof/>
            <w:webHidden/>
          </w:rPr>
          <w:instrText xml:space="preserve"> PAGEREF _Toc374628466 \h </w:instrText>
        </w:r>
        <w:r>
          <w:rPr>
            <w:noProof/>
            <w:webHidden/>
          </w:rPr>
        </w:r>
        <w:r>
          <w:rPr>
            <w:noProof/>
            <w:webHidden/>
          </w:rPr>
          <w:fldChar w:fldCharType="separate"/>
        </w:r>
        <w:r>
          <w:rPr>
            <w:noProof/>
            <w:webHidden/>
          </w:rPr>
          <w:t>6</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7" w:history="1">
        <w:r w:rsidRPr="00815D45">
          <w:rPr>
            <w:rStyle w:val="Hyperlink"/>
            <w:noProof/>
            <w:lang w:val="en-GB"/>
          </w:rPr>
          <w:t>3.4.1</w:t>
        </w:r>
        <w:r>
          <w:rPr>
            <w:rFonts w:asciiTheme="minorHAnsi" w:eastAsiaTheme="minorEastAsia" w:hAnsiTheme="minorHAnsi" w:cstheme="minorBidi"/>
            <w:i w:val="0"/>
            <w:iCs w:val="0"/>
            <w:noProof/>
            <w:szCs w:val="22"/>
            <w:lang w:eastAsia="de-CH"/>
          </w:rPr>
          <w:tab/>
        </w:r>
        <w:r w:rsidRPr="00815D45">
          <w:rPr>
            <w:rStyle w:val="Hyperlink"/>
            <w:noProof/>
            <w:lang w:val="en-GB"/>
          </w:rPr>
          <w:t>Current to be measured</w:t>
        </w:r>
        <w:r>
          <w:rPr>
            <w:noProof/>
            <w:webHidden/>
          </w:rPr>
          <w:tab/>
        </w:r>
        <w:r>
          <w:rPr>
            <w:noProof/>
            <w:webHidden/>
          </w:rPr>
          <w:fldChar w:fldCharType="begin"/>
        </w:r>
        <w:r>
          <w:rPr>
            <w:noProof/>
            <w:webHidden/>
          </w:rPr>
          <w:instrText xml:space="preserve"> PAGEREF _Toc374628467 \h </w:instrText>
        </w:r>
        <w:r>
          <w:rPr>
            <w:noProof/>
            <w:webHidden/>
          </w:rPr>
        </w:r>
        <w:r>
          <w:rPr>
            <w:noProof/>
            <w:webHidden/>
          </w:rPr>
          <w:fldChar w:fldCharType="separate"/>
        </w:r>
        <w:r>
          <w:rPr>
            <w:noProof/>
            <w:webHidden/>
          </w:rPr>
          <w:t>6</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8" w:history="1">
        <w:r w:rsidRPr="00815D45">
          <w:rPr>
            <w:rStyle w:val="Hyperlink"/>
            <w:noProof/>
            <w:lang w:val="en-GB"/>
          </w:rPr>
          <w:t>3.4.2</w:t>
        </w:r>
        <w:r>
          <w:rPr>
            <w:rFonts w:asciiTheme="minorHAnsi" w:eastAsiaTheme="minorEastAsia" w:hAnsiTheme="minorHAnsi" w:cstheme="minorBidi"/>
            <w:i w:val="0"/>
            <w:iCs w:val="0"/>
            <w:noProof/>
            <w:szCs w:val="22"/>
            <w:lang w:eastAsia="de-CH"/>
          </w:rPr>
          <w:tab/>
        </w:r>
        <w:r w:rsidRPr="00815D45">
          <w:rPr>
            <w:rStyle w:val="Hyperlink"/>
            <w:noProof/>
            <w:lang w:val="en-GB"/>
          </w:rPr>
          <w:t>Precision resistor</w:t>
        </w:r>
        <w:r>
          <w:rPr>
            <w:noProof/>
            <w:webHidden/>
          </w:rPr>
          <w:tab/>
        </w:r>
        <w:r>
          <w:rPr>
            <w:noProof/>
            <w:webHidden/>
          </w:rPr>
          <w:fldChar w:fldCharType="begin"/>
        </w:r>
        <w:r>
          <w:rPr>
            <w:noProof/>
            <w:webHidden/>
          </w:rPr>
          <w:instrText xml:space="preserve"> PAGEREF _Toc374628468 \h </w:instrText>
        </w:r>
        <w:r>
          <w:rPr>
            <w:noProof/>
            <w:webHidden/>
          </w:rPr>
        </w:r>
        <w:r>
          <w:rPr>
            <w:noProof/>
            <w:webHidden/>
          </w:rPr>
          <w:fldChar w:fldCharType="separate"/>
        </w:r>
        <w:r>
          <w:rPr>
            <w:noProof/>
            <w:webHidden/>
          </w:rPr>
          <w:t>6</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9" w:history="1">
        <w:r w:rsidRPr="00815D45">
          <w:rPr>
            <w:rStyle w:val="Hyperlink"/>
            <w:noProof/>
            <w:lang w:val="en-GB"/>
          </w:rPr>
          <w:t>3.4.3</w:t>
        </w:r>
        <w:r>
          <w:rPr>
            <w:rFonts w:asciiTheme="minorHAnsi" w:eastAsiaTheme="minorEastAsia" w:hAnsiTheme="minorHAnsi" w:cstheme="minorBidi"/>
            <w:i w:val="0"/>
            <w:iCs w:val="0"/>
            <w:noProof/>
            <w:szCs w:val="22"/>
            <w:lang w:eastAsia="de-CH"/>
          </w:rPr>
          <w:tab/>
        </w:r>
        <w:r w:rsidRPr="00815D45">
          <w:rPr>
            <w:rStyle w:val="Hyperlink"/>
            <w:noProof/>
            <w:lang w:val="en-GB"/>
          </w:rPr>
          <w:t>Multimeter specifications</w:t>
        </w:r>
        <w:r>
          <w:rPr>
            <w:noProof/>
            <w:webHidden/>
          </w:rPr>
          <w:tab/>
        </w:r>
        <w:r>
          <w:rPr>
            <w:noProof/>
            <w:webHidden/>
          </w:rPr>
          <w:fldChar w:fldCharType="begin"/>
        </w:r>
        <w:r>
          <w:rPr>
            <w:noProof/>
            <w:webHidden/>
          </w:rPr>
          <w:instrText xml:space="preserve"> PAGEREF _Toc374628469 \h </w:instrText>
        </w:r>
        <w:r>
          <w:rPr>
            <w:noProof/>
            <w:webHidden/>
          </w:rPr>
        </w:r>
        <w:r>
          <w:rPr>
            <w:noProof/>
            <w:webHidden/>
          </w:rPr>
          <w:fldChar w:fldCharType="separate"/>
        </w:r>
        <w:r>
          <w:rPr>
            <w:noProof/>
            <w:webHidden/>
          </w:rPr>
          <w:t>7</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0" w:history="1">
        <w:r w:rsidRPr="00815D45">
          <w:rPr>
            <w:rStyle w:val="Hyperlink"/>
            <w:noProof/>
            <w:lang w:val="en-GB"/>
          </w:rPr>
          <w:t>3.4.4</w:t>
        </w:r>
        <w:r>
          <w:rPr>
            <w:rFonts w:asciiTheme="minorHAnsi" w:eastAsiaTheme="minorEastAsia" w:hAnsiTheme="minorHAnsi" w:cstheme="minorBidi"/>
            <w:i w:val="0"/>
            <w:iCs w:val="0"/>
            <w:noProof/>
            <w:szCs w:val="22"/>
            <w:lang w:eastAsia="de-CH"/>
          </w:rPr>
          <w:tab/>
        </w:r>
        <w:r w:rsidRPr="00815D45">
          <w:rPr>
            <w:rStyle w:val="Hyperlink"/>
            <w:noProof/>
            <w:lang w:val="en-GB"/>
          </w:rPr>
          <w:t>Requirements for sensors with voltage output</w:t>
        </w:r>
        <w:r>
          <w:rPr>
            <w:noProof/>
            <w:webHidden/>
          </w:rPr>
          <w:tab/>
        </w:r>
        <w:r>
          <w:rPr>
            <w:noProof/>
            <w:webHidden/>
          </w:rPr>
          <w:fldChar w:fldCharType="begin"/>
        </w:r>
        <w:r>
          <w:rPr>
            <w:noProof/>
            <w:webHidden/>
          </w:rPr>
          <w:instrText xml:space="preserve"> PAGEREF _Toc374628470 \h </w:instrText>
        </w:r>
        <w:r>
          <w:rPr>
            <w:noProof/>
            <w:webHidden/>
          </w:rPr>
        </w:r>
        <w:r>
          <w:rPr>
            <w:noProof/>
            <w:webHidden/>
          </w:rPr>
          <w:fldChar w:fldCharType="separate"/>
        </w:r>
        <w:r>
          <w:rPr>
            <w:noProof/>
            <w:webHidden/>
          </w:rPr>
          <w:t>7</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1" w:history="1">
        <w:r w:rsidRPr="00815D45">
          <w:rPr>
            <w:rStyle w:val="Hyperlink"/>
            <w:noProof/>
            <w:lang w:val="en-GB"/>
          </w:rPr>
          <w:t>3.4.5</w:t>
        </w:r>
        <w:r>
          <w:rPr>
            <w:rFonts w:asciiTheme="minorHAnsi" w:eastAsiaTheme="minorEastAsia" w:hAnsiTheme="minorHAnsi" w:cstheme="minorBidi"/>
            <w:i w:val="0"/>
            <w:iCs w:val="0"/>
            <w:noProof/>
            <w:szCs w:val="22"/>
            <w:lang w:eastAsia="de-CH"/>
          </w:rPr>
          <w:tab/>
        </w:r>
        <w:r w:rsidRPr="00815D45">
          <w:rPr>
            <w:rStyle w:val="Hyperlink"/>
            <w:noProof/>
            <w:lang w:val="en-GB"/>
          </w:rPr>
          <w:t>Requirements for reference sensor measuring</w:t>
        </w:r>
        <w:r>
          <w:rPr>
            <w:noProof/>
            <w:webHidden/>
          </w:rPr>
          <w:tab/>
        </w:r>
        <w:r>
          <w:rPr>
            <w:noProof/>
            <w:webHidden/>
          </w:rPr>
          <w:fldChar w:fldCharType="begin"/>
        </w:r>
        <w:r>
          <w:rPr>
            <w:noProof/>
            <w:webHidden/>
          </w:rPr>
          <w:instrText xml:space="preserve"> PAGEREF _Toc374628471 \h </w:instrText>
        </w:r>
        <w:r>
          <w:rPr>
            <w:noProof/>
            <w:webHidden/>
          </w:rPr>
        </w:r>
        <w:r>
          <w:rPr>
            <w:noProof/>
            <w:webHidden/>
          </w:rPr>
          <w:fldChar w:fldCharType="separate"/>
        </w:r>
        <w:r>
          <w:rPr>
            <w:noProof/>
            <w:webHidden/>
          </w:rPr>
          <w:t>8</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72" w:history="1">
        <w:r w:rsidRPr="00815D45">
          <w:rPr>
            <w:rStyle w:val="Hyperlink"/>
            <w:noProof/>
            <w:lang w:val="en-GB"/>
          </w:rPr>
          <w:t>3.5</w:t>
        </w:r>
        <w:r>
          <w:rPr>
            <w:rFonts w:asciiTheme="minorHAnsi" w:eastAsiaTheme="minorEastAsia" w:hAnsiTheme="minorHAnsi" w:cstheme="minorBidi"/>
            <w:smallCaps w:val="0"/>
            <w:noProof/>
            <w:szCs w:val="22"/>
            <w:lang w:eastAsia="de-CH"/>
          </w:rPr>
          <w:tab/>
        </w:r>
        <w:r w:rsidRPr="00815D45">
          <w:rPr>
            <w:rStyle w:val="Hyperlink"/>
            <w:noProof/>
            <w:lang w:val="en-GB"/>
          </w:rPr>
          <w:t>Data rates</w:t>
        </w:r>
        <w:r>
          <w:rPr>
            <w:noProof/>
            <w:webHidden/>
          </w:rPr>
          <w:tab/>
        </w:r>
        <w:r>
          <w:rPr>
            <w:noProof/>
            <w:webHidden/>
          </w:rPr>
          <w:fldChar w:fldCharType="begin"/>
        </w:r>
        <w:r>
          <w:rPr>
            <w:noProof/>
            <w:webHidden/>
          </w:rPr>
          <w:instrText xml:space="preserve"> PAGEREF _Toc374628472 \h </w:instrText>
        </w:r>
        <w:r>
          <w:rPr>
            <w:noProof/>
            <w:webHidden/>
          </w:rPr>
        </w:r>
        <w:r>
          <w:rPr>
            <w:noProof/>
            <w:webHidden/>
          </w:rPr>
          <w:fldChar w:fldCharType="separate"/>
        </w:r>
        <w:r>
          <w:rPr>
            <w:noProof/>
            <w:webHidden/>
          </w:rPr>
          <w:t>10</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3" w:history="1">
        <w:r w:rsidRPr="00815D45">
          <w:rPr>
            <w:rStyle w:val="Hyperlink"/>
            <w:noProof/>
            <w:lang w:val="en-GB"/>
          </w:rPr>
          <w:t>3.5.1</w:t>
        </w:r>
        <w:r>
          <w:rPr>
            <w:rFonts w:asciiTheme="minorHAnsi" w:eastAsiaTheme="minorEastAsia" w:hAnsiTheme="minorHAnsi" w:cstheme="minorBidi"/>
            <w:i w:val="0"/>
            <w:iCs w:val="0"/>
            <w:noProof/>
            <w:szCs w:val="22"/>
            <w:lang w:eastAsia="de-CH"/>
          </w:rPr>
          <w:tab/>
        </w:r>
        <w:r w:rsidRPr="00815D45">
          <w:rPr>
            <w:rStyle w:val="Hyperlink"/>
            <w:noProof/>
            <w:lang w:val="en-GB"/>
          </w:rPr>
          <w:t>Current update rate</w:t>
        </w:r>
        <w:r>
          <w:rPr>
            <w:noProof/>
            <w:webHidden/>
          </w:rPr>
          <w:tab/>
        </w:r>
        <w:r>
          <w:rPr>
            <w:noProof/>
            <w:webHidden/>
          </w:rPr>
          <w:fldChar w:fldCharType="begin"/>
        </w:r>
        <w:r>
          <w:rPr>
            <w:noProof/>
            <w:webHidden/>
          </w:rPr>
          <w:instrText xml:space="preserve"> PAGEREF _Toc374628473 \h </w:instrText>
        </w:r>
        <w:r>
          <w:rPr>
            <w:noProof/>
            <w:webHidden/>
          </w:rPr>
        </w:r>
        <w:r>
          <w:rPr>
            <w:noProof/>
            <w:webHidden/>
          </w:rPr>
          <w:fldChar w:fldCharType="separate"/>
        </w:r>
        <w:r>
          <w:rPr>
            <w:noProof/>
            <w:webHidden/>
          </w:rPr>
          <w:t>10</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4" w:history="1">
        <w:r w:rsidRPr="00815D45">
          <w:rPr>
            <w:rStyle w:val="Hyperlink"/>
            <w:noProof/>
            <w:lang w:val="en-GB"/>
          </w:rPr>
          <w:t>3.5.2</w:t>
        </w:r>
        <w:r>
          <w:rPr>
            <w:rFonts w:asciiTheme="minorHAnsi" w:eastAsiaTheme="minorEastAsia" w:hAnsiTheme="minorHAnsi" w:cstheme="minorBidi"/>
            <w:i w:val="0"/>
            <w:iCs w:val="0"/>
            <w:noProof/>
            <w:szCs w:val="22"/>
            <w:lang w:eastAsia="de-CH"/>
          </w:rPr>
          <w:tab/>
        </w:r>
        <w:r w:rsidRPr="00815D45">
          <w:rPr>
            <w:rStyle w:val="Hyperlink"/>
            <w:noProof/>
            <w:lang w:val="en-GB"/>
          </w:rPr>
          <w:t>sampling error</w:t>
        </w:r>
        <w:r>
          <w:rPr>
            <w:noProof/>
            <w:webHidden/>
          </w:rPr>
          <w:tab/>
        </w:r>
        <w:r>
          <w:rPr>
            <w:noProof/>
            <w:webHidden/>
          </w:rPr>
          <w:fldChar w:fldCharType="begin"/>
        </w:r>
        <w:r>
          <w:rPr>
            <w:noProof/>
            <w:webHidden/>
          </w:rPr>
          <w:instrText xml:space="preserve"> PAGEREF _Toc374628474 \h </w:instrText>
        </w:r>
        <w:r>
          <w:rPr>
            <w:noProof/>
            <w:webHidden/>
          </w:rPr>
        </w:r>
        <w:r>
          <w:rPr>
            <w:noProof/>
            <w:webHidden/>
          </w:rPr>
          <w:fldChar w:fldCharType="separate"/>
        </w:r>
        <w:r>
          <w:rPr>
            <w:noProof/>
            <w:webHidden/>
          </w:rPr>
          <w:t>10</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5" w:history="1">
        <w:r w:rsidRPr="00815D45">
          <w:rPr>
            <w:rStyle w:val="Hyperlink"/>
            <w:noProof/>
            <w:lang w:val="en-GB"/>
          </w:rPr>
          <w:t>3.5.3</w:t>
        </w:r>
        <w:r>
          <w:rPr>
            <w:rFonts w:asciiTheme="minorHAnsi" w:eastAsiaTheme="minorEastAsia" w:hAnsiTheme="minorHAnsi" w:cstheme="minorBidi"/>
            <w:i w:val="0"/>
            <w:iCs w:val="0"/>
            <w:noProof/>
            <w:szCs w:val="22"/>
            <w:lang w:eastAsia="de-CH"/>
          </w:rPr>
          <w:tab/>
        </w:r>
        <w:r w:rsidRPr="00815D45">
          <w:rPr>
            <w:rStyle w:val="Hyperlink"/>
            <w:noProof/>
            <w:lang w:val="en-GB"/>
          </w:rPr>
          <w:t>CAN acquisition rate</w:t>
        </w:r>
        <w:r>
          <w:rPr>
            <w:noProof/>
            <w:webHidden/>
          </w:rPr>
          <w:tab/>
        </w:r>
        <w:r>
          <w:rPr>
            <w:noProof/>
            <w:webHidden/>
          </w:rPr>
          <w:fldChar w:fldCharType="begin"/>
        </w:r>
        <w:r>
          <w:rPr>
            <w:noProof/>
            <w:webHidden/>
          </w:rPr>
          <w:instrText xml:space="preserve"> PAGEREF _Toc374628475 \h </w:instrText>
        </w:r>
        <w:r>
          <w:rPr>
            <w:noProof/>
            <w:webHidden/>
          </w:rPr>
        </w:r>
        <w:r>
          <w:rPr>
            <w:noProof/>
            <w:webHidden/>
          </w:rPr>
          <w:fldChar w:fldCharType="separate"/>
        </w:r>
        <w:r>
          <w:rPr>
            <w:noProof/>
            <w:webHidden/>
          </w:rPr>
          <w:t>10</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6" w:history="1">
        <w:r w:rsidRPr="00815D45">
          <w:rPr>
            <w:rStyle w:val="Hyperlink"/>
            <w:noProof/>
            <w:lang w:val="en-GB"/>
          </w:rPr>
          <w:t>3.5.4</w:t>
        </w:r>
        <w:r>
          <w:rPr>
            <w:rFonts w:asciiTheme="minorHAnsi" w:eastAsiaTheme="minorEastAsia" w:hAnsiTheme="minorHAnsi" w:cstheme="minorBidi"/>
            <w:i w:val="0"/>
            <w:iCs w:val="0"/>
            <w:noProof/>
            <w:szCs w:val="22"/>
            <w:lang w:eastAsia="de-CH"/>
          </w:rPr>
          <w:tab/>
        </w:r>
        <w:r w:rsidRPr="00815D45">
          <w:rPr>
            <w:rStyle w:val="Hyperlink"/>
            <w:noProof/>
            <w:lang w:val="en-GB"/>
          </w:rPr>
          <w:t>Analogue acquisition rate</w:t>
        </w:r>
        <w:r>
          <w:rPr>
            <w:noProof/>
            <w:webHidden/>
          </w:rPr>
          <w:tab/>
        </w:r>
        <w:r>
          <w:rPr>
            <w:noProof/>
            <w:webHidden/>
          </w:rPr>
          <w:fldChar w:fldCharType="begin"/>
        </w:r>
        <w:r>
          <w:rPr>
            <w:noProof/>
            <w:webHidden/>
          </w:rPr>
          <w:instrText xml:space="preserve"> PAGEREF _Toc374628476 \h </w:instrText>
        </w:r>
        <w:r>
          <w:rPr>
            <w:noProof/>
            <w:webHidden/>
          </w:rPr>
        </w:r>
        <w:r>
          <w:rPr>
            <w:noProof/>
            <w:webHidden/>
          </w:rPr>
          <w:fldChar w:fldCharType="separate"/>
        </w:r>
        <w:r>
          <w:rPr>
            <w:noProof/>
            <w:webHidden/>
          </w:rPr>
          <w:t>10</w:t>
        </w:r>
        <w:r>
          <w:rPr>
            <w:noProof/>
            <w:webHidden/>
          </w:rPr>
          <w:fldChar w:fldCharType="end"/>
        </w:r>
      </w:hyperlink>
    </w:p>
    <w:p w:rsidR="002C7B4C" w:rsidRDefault="002C7B4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7" w:history="1">
        <w:r w:rsidRPr="00815D45">
          <w:rPr>
            <w:rStyle w:val="Hyperlink"/>
            <w:noProof/>
            <w:lang w:val="en-GB"/>
          </w:rPr>
          <w:t>3.5.5</w:t>
        </w:r>
        <w:r>
          <w:rPr>
            <w:rFonts w:asciiTheme="minorHAnsi" w:eastAsiaTheme="minorEastAsia" w:hAnsiTheme="minorHAnsi" w:cstheme="minorBidi"/>
            <w:i w:val="0"/>
            <w:iCs w:val="0"/>
            <w:noProof/>
            <w:szCs w:val="22"/>
            <w:lang w:eastAsia="de-CH"/>
          </w:rPr>
          <w:tab/>
        </w:r>
        <w:r w:rsidRPr="00815D45">
          <w:rPr>
            <w:rStyle w:val="Hyperlink"/>
            <w:noProof/>
            <w:lang w:val="en-GB"/>
          </w:rPr>
          <w:t>PWM acquisition rate</w:t>
        </w:r>
        <w:r>
          <w:rPr>
            <w:noProof/>
            <w:webHidden/>
          </w:rPr>
          <w:tab/>
        </w:r>
        <w:r>
          <w:rPr>
            <w:noProof/>
            <w:webHidden/>
          </w:rPr>
          <w:fldChar w:fldCharType="begin"/>
        </w:r>
        <w:r>
          <w:rPr>
            <w:noProof/>
            <w:webHidden/>
          </w:rPr>
          <w:instrText xml:space="preserve"> PAGEREF _Toc374628477 \h </w:instrText>
        </w:r>
        <w:r>
          <w:rPr>
            <w:noProof/>
            <w:webHidden/>
          </w:rPr>
        </w:r>
        <w:r>
          <w:rPr>
            <w:noProof/>
            <w:webHidden/>
          </w:rPr>
          <w:fldChar w:fldCharType="separate"/>
        </w:r>
        <w:r>
          <w:rPr>
            <w:noProof/>
            <w:webHidden/>
          </w:rPr>
          <w:t>11</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78" w:history="1">
        <w:r w:rsidRPr="00815D45">
          <w:rPr>
            <w:rStyle w:val="Hyperlink"/>
            <w:noProof/>
            <w:lang w:val="en-GB"/>
          </w:rPr>
          <w:t>3.6</w:t>
        </w:r>
        <w:r>
          <w:rPr>
            <w:rFonts w:asciiTheme="minorHAnsi" w:eastAsiaTheme="minorEastAsia" w:hAnsiTheme="minorHAnsi" w:cstheme="minorBidi"/>
            <w:smallCaps w:val="0"/>
            <w:noProof/>
            <w:szCs w:val="22"/>
            <w:lang w:eastAsia="de-CH"/>
          </w:rPr>
          <w:tab/>
        </w:r>
        <w:r w:rsidRPr="00815D45">
          <w:rPr>
            <w:rStyle w:val="Hyperlink"/>
            <w:noProof/>
            <w:lang w:val="en-GB"/>
          </w:rPr>
          <w:t>Combinations of sensor measurings</w:t>
        </w:r>
        <w:r>
          <w:rPr>
            <w:noProof/>
            <w:webHidden/>
          </w:rPr>
          <w:tab/>
        </w:r>
        <w:r>
          <w:rPr>
            <w:noProof/>
            <w:webHidden/>
          </w:rPr>
          <w:fldChar w:fldCharType="begin"/>
        </w:r>
        <w:r>
          <w:rPr>
            <w:noProof/>
            <w:webHidden/>
          </w:rPr>
          <w:instrText xml:space="preserve"> PAGEREF _Toc374628478 \h </w:instrText>
        </w:r>
        <w:r>
          <w:rPr>
            <w:noProof/>
            <w:webHidden/>
          </w:rPr>
        </w:r>
        <w:r>
          <w:rPr>
            <w:noProof/>
            <w:webHidden/>
          </w:rPr>
          <w:fldChar w:fldCharType="separate"/>
        </w:r>
        <w:r>
          <w:rPr>
            <w:noProof/>
            <w:webHidden/>
          </w:rPr>
          <w:t>11</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79" w:history="1">
        <w:r w:rsidRPr="00815D45">
          <w:rPr>
            <w:rStyle w:val="Hyperlink"/>
            <w:noProof/>
            <w:lang w:val="en-GB"/>
          </w:rPr>
          <w:t>3.7</w:t>
        </w:r>
        <w:r>
          <w:rPr>
            <w:rFonts w:asciiTheme="minorHAnsi" w:eastAsiaTheme="minorEastAsia" w:hAnsiTheme="minorHAnsi" w:cstheme="minorBidi"/>
            <w:smallCaps w:val="0"/>
            <w:noProof/>
            <w:szCs w:val="22"/>
            <w:lang w:eastAsia="de-CH"/>
          </w:rPr>
          <w:tab/>
        </w:r>
        <w:r w:rsidRPr="00815D45">
          <w:rPr>
            <w:rStyle w:val="Hyperlink"/>
            <w:noProof/>
            <w:lang w:val="en-GB"/>
          </w:rPr>
          <w:t>Measuring current range</w:t>
        </w:r>
        <w:r>
          <w:rPr>
            <w:noProof/>
            <w:webHidden/>
          </w:rPr>
          <w:tab/>
        </w:r>
        <w:r>
          <w:rPr>
            <w:noProof/>
            <w:webHidden/>
          </w:rPr>
          <w:fldChar w:fldCharType="begin"/>
        </w:r>
        <w:r>
          <w:rPr>
            <w:noProof/>
            <w:webHidden/>
          </w:rPr>
          <w:instrText xml:space="preserve"> PAGEREF _Toc374628479 \h </w:instrText>
        </w:r>
        <w:r>
          <w:rPr>
            <w:noProof/>
            <w:webHidden/>
          </w:rPr>
        </w:r>
        <w:r>
          <w:rPr>
            <w:noProof/>
            <w:webHidden/>
          </w:rPr>
          <w:fldChar w:fldCharType="separate"/>
        </w:r>
        <w:r>
          <w:rPr>
            <w:noProof/>
            <w:webHidden/>
          </w:rPr>
          <w:t>12</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80" w:history="1">
        <w:r w:rsidRPr="00815D45">
          <w:rPr>
            <w:rStyle w:val="Hyperlink"/>
            <w:noProof/>
            <w:lang w:val="en-GB"/>
          </w:rPr>
          <w:t>3.8</w:t>
        </w:r>
        <w:r>
          <w:rPr>
            <w:rFonts w:asciiTheme="minorHAnsi" w:eastAsiaTheme="minorEastAsia" w:hAnsiTheme="minorHAnsi" w:cstheme="minorBidi"/>
            <w:smallCaps w:val="0"/>
            <w:noProof/>
            <w:szCs w:val="22"/>
            <w:lang w:eastAsia="de-CH"/>
          </w:rPr>
          <w:tab/>
        </w:r>
        <w:r w:rsidRPr="00815D45">
          <w:rPr>
            <w:rStyle w:val="Hyperlink"/>
            <w:noProof/>
            <w:lang w:val="en-GB"/>
          </w:rPr>
          <w:t>Power supply</w:t>
        </w:r>
        <w:r>
          <w:rPr>
            <w:noProof/>
            <w:webHidden/>
          </w:rPr>
          <w:tab/>
        </w:r>
        <w:r>
          <w:rPr>
            <w:noProof/>
            <w:webHidden/>
          </w:rPr>
          <w:fldChar w:fldCharType="begin"/>
        </w:r>
        <w:r>
          <w:rPr>
            <w:noProof/>
            <w:webHidden/>
          </w:rPr>
          <w:instrText xml:space="preserve"> PAGEREF _Toc374628480 \h </w:instrText>
        </w:r>
        <w:r>
          <w:rPr>
            <w:noProof/>
            <w:webHidden/>
          </w:rPr>
        </w:r>
        <w:r>
          <w:rPr>
            <w:noProof/>
            <w:webHidden/>
          </w:rPr>
          <w:fldChar w:fldCharType="separate"/>
        </w:r>
        <w:r>
          <w:rPr>
            <w:noProof/>
            <w:webHidden/>
          </w:rPr>
          <w:t>12</w:t>
        </w:r>
        <w:r>
          <w:rPr>
            <w:noProof/>
            <w:webHidden/>
          </w:rPr>
          <w:fldChar w:fldCharType="end"/>
        </w:r>
      </w:hyperlink>
    </w:p>
    <w:p w:rsidR="002C7B4C" w:rsidRDefault="002C7B4C">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81" w:history="1">
        <w:r w:rsidRPr="00815D45">
          <w:rPr>
            <w:rStyle w:val="Hyperlink"/>
            <w:noProof/>
            <w:lang w:val="en-GB"/>
          </w:rPr>
          <w:t>3.9</w:t>
        </w:r>
        <w:r>
          <w:rPr>
            <w:rFonts w:asciiTheme="minorHAnsi" w:eastAsiaTheme="minorEastAsia" w:hAnsiTheme="minorHAnsi" w:cstheme="minorBidi"/>
            <w:smallCaps w:val="0"/>
            <w:noProof/>
            <w:szCs w:val="22"/>
            <w:lang w:eastAsia="de-CH"/>
          </w:rPr>
          <w:tab/>
        </w:r>
        <w:r w:rsidRPr="00815D45">
          <w:rPr>
            <w:rStyle w:val="Hyperlink"/>
            <w:noProof/>
            <w:lang w:val="en-GB"/>
          </w:rPr>
          <w:t>Positioning of battery module</w:t>
        </w:r>
        <w:r>
          <w:rPr>
            <w:noProof/>
            <w:webHidden/>
          </w:rPr>
          <w:tab/>
        </w:r>
        <w:r>
          <w:rPr>
            <w:noProof/>
            <w:webHidden/>
          </w:rPr>
          <w:fldChar w:fldCharType="begin"/>
        </w:r>
        <w:r>
          <w:rPr>
            <w:noProof/>
            <w:webHidden/>
          </w:rPr>
          <w:instrText xml:space="preserve"> PAGEREF _Toc374628481 \h </w:instrText>
        </w:r>
        <w:r>
          <w:rPr>
            <w:noProof/>
            <w:webHidden/>
          </w:rPr>
        </w:r>
        <w:r>
          <w:rPr>
            <w:noProof/>
            <w:webHidden/>
          </w:rPr>
          <w:fldChar w:fldCharType="separate"/>
        </w:r>
        <w:r>
          <w:rPr>
            <w:noProof/>
            <w:webHidden/>
          </w:rPr>
          <w:t>12</w:t>
        </w:r>
        <w:r>
          <w:rPr>
            <w:noProof/>
            <w:webHidden/>
          </w:rPr>
          <w:fldChar w:fldCharType="end"/>
        </w:r>
      </w:hyperlink>
    </w:p>
    <w:p w:rsidR="002C7B4C" w:rsidRDefault="002C7B4C">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2" w:history="1">
        <w:r w:rsidRPr="00815D45">
          <w:rPr>
            <w:rStyle w:val="Hyperlink"/>
            <w:noProof/>
            <w:lang w:val="en-GB"/>
          </w:rPr>
          <w:t>3.10</w:t>
        </w:r>
        <w:r>
          <w:rPr>
            <w:rFonts w:asciiTheme="minorHAnsi" w:eastAsiaTheme="minorEastAsia" w:hAnsiTheme="minorHAnsi" w:cstheme="minorBidi"/>
            <w:smallCaps w:val="0"/>
            <w:noProof/>
            <w:szCs w:val="22"/>
            <w:lang w:eastAsia="de-CH"/>
          </w:rPr>
          <w:tab/>
        </w:r>
        <w:r w:rsidRPr="00815D45">
          <w:rPr>
            <w:rStyle w:val="Hyperlink"/>
            <w:noProof/>
            <w:lang w:val="en-GB"/>
          </w:rPr>
          <w:t>Cable diameters</w:t>
        </w:r>
        <w:r>
          <w:rPr>
            <w:noProof/>
            <w:webHidden/>
          </w:rPr>
          <w:tab/>
        </w:r>
        <w:r>
          <w:rPr>
            <w:noProof/>
            <w:webHidden/>
          </w:rPr>
          <w:fldChar w:fldCharType="begin"/>
        </w:r>
        <w:r>
          <w:rPr>
            <w:noProof/>
            <w:webHidden/>
          </w:rPr>
          <w:instrText xml:space="preserve"> PAGEREF _Toc374628482 \h </w:instrText>
        </w:r>
        <w:r>
          <w:rPr>
            <w:noProof/>
            <w:webHidden/>
          </w:rPr>
        </w:r>
        <w:r>
          <w:rPr>
            <w:noProof/>
            <w:webHidden/>
          </w:rPr>
          <w:fldChar w:fldCharType="separate"/>
        </w:r>
        <w:r>
          <w:rPr>
            <w:noProof/>
            <w:webHidden/>
          </w:rPr>
          <w:t>12</w:t>
        </w:r>
        <w:r>
          <w:rPr>
            <w:noProof/>
            <w:webHidden/>
          </w:rPr>
          <w:fldChar w:fldCharType="end"/>
        </w:r>
      </w:hyperlink>
    </w:p>
    <w:p w:rsidR="002C7B4C" w:rsidRDefault="002C7B4C">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3" w:history="1">
        <w:r w:rsidRPr="00815D45">
          <w:rPr>
            <w:rStyle w:val="Hyperlink"/>
            <w:noProof/>
            <w:lang w:val="en-GB"/>
          </w:rPr>
          <w:t>3.11</w:t>
        </w:r>
        <w:r>
          <w:rPr>
            <w:rFonts w:asciiTheme="minorHAnsi" w:eastAsiaTheme="minorEastAsia" w:hAnsiTheme="minorHAnsi" w:cstheme="minorBidi"/>
            <w:smallCaps w:val="0"/>
            <w:noProof/>
            <w:szCs w:val="22"/>
            <w:lang w:eastAsia="de-CH"/>
          </w:rPr>
          <w:tab/>
        </w:r>
        <w:r w:rsidRPr="00815D45">
          <w:rPr>
            <w:rStyle w:val="Hyperlink"/>
            <w:noProof/>
            <w:lang w:val="en-GB"/>
          </w:rPr>
          <w:t>Postprocessing</w:t>
        </w:r>
        <w:r>
          <w:rPr>
            <w:noProof/>
            <w:webHidden/>
          </w:rPr>
          <w:tab/>
        </w:r>
        <w:r>
          <w:rPr>
            <w:noProof/>
            <w:webHidden/>
          </w:rPr>
          <w:fldChar w:fldCharType="begin"/>
        </w:r>
        <w:r>
          <w:rPr>
            <w:noProof/>
            <w:webHidden/>
          </w:rPr>
          <w:instrText xml:space="preserve"> PAGEREF _Toc374628483 \h </w:instrText>
        </w:r>
        <w:r>
          <w:rPr>
            <w:noProof/>
            <w:webHidden/>
          </w:rPr>
        </w:r>
        <w:r>
          <w:rPr>
            <w:noProof/>
            <w:webHidden/>
          </w:rPr>
          <w:fldChar w:fldCharType="separate"/>
        </w:r>
        <w:r>
          <w:rPr>
            <w:noProof/>
            <w:webHidden/>
          </w:rPr>
          <w:t>13</w:t>
        </w:r>
        <w:r>
          <w:rPr>
            <w:noProof/>
            <w:webHidden/>
          </w:rPr>
          <w:fldChar w:fldCharType="end"/>
        </w:r>
      </w:hyperlink>
    </w:p>
    <w:p w:rsidR="002C7B4C" w:rsidRDefault="002C7B4C">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4" w:history="1">
        <w:r w:rsidRPr="00815D45">
          <w:rPr>
            <w:rStyle w:val="Hyperlink"/>
            <w:noProof/>
            <w:lang w:val="en-GB"/>
          </w:rPr>
          <w:t>3.12</w:t>
        </w:r>
        <w:r>
          <w:rPr>
            <w:rFonts w:asciiTheme="minorHAnsi" w:eastAsiaTheme="minorEastAsia" w:hAnsiTheme="minorHAnsi" w:cstheme="minorBidi"/>
            <w:smallCaps w:val="0"/>
            <w:noProof/>
            <w:szCs w:val="22"/>
            <w:lang w:eastAsia="de-CH"/>
          </w:rPr>
          <w:tab/>
        </w:r>
        <w:r w:rsidRPr="00815D45">
          <w:rPr>
            <w:rStyle w:val="Hyperlink"/>
            <w:noProof/>
            <w:lang w:val="en-GB"/>
          </w:rPr>
          <w:t>Temperature chamber specifications</w:t>
        </w:r>
        <w:r>
          <w:rPr>
            <w:noProof/>
            <w:webHidden/>
          </w:rPr>
          <w:tab/>
        </w:r>
        <w:r>
          <w:rPr>
            <w:noProof/>
            <w:webHidden/>
          </w:rPr>
          <w:fldChar w:fldCharType="begin"/>
        </w:r>
        <w:r>
          <w:rPr>
            <w:noProof/>
            <w:webHidden/>
          </w:rPr>
          <w:instrText xml:space="preserve"> PAGEREF _Toc374628484 \h </w:instrText>
        </w:r>
        <w:r>
          <w:rPr>
            <w:noProof/>
            <w:webHidden/>
          </w:rPr>
        </w:r>
        <w:r>
          <w:rPr>
            <w:noProof/>
            <w:webHidden/>
          </w:rPr>
          <w:fldChar w:fldCharType="separate"/>
        </w:r>
        <w:r>
          <w:rPr>
            <w:noProof/>
            <w:webHidden/>
          </w:rPr>
          <w:t>13</w:t>
        </w:r>
        <w:r>
          <w:rPr>
            <w:noProof/>
            <w:webHidden/>
          </w:rPr>
          <w:fldChar w:fldCharType="end"/>
        </w:r>
      </w:hyperlink>
    </w:p>
    <w:p w:rsidR="002C7B4C" w:rsidRDefault="002C7B4C">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5" w:history="1">
        <w:r w:rsidRPr="00815D45">
          <w:rPr>
            <w:rStyle w:val="Hyperlink"/>
            <w:noProof/>
            <w:lang w:val="en-GB"/>
          </w:rPr>
          <w:t>3.13</w:t>
        </w:r>
        <w:r>
          <w:rPr>
            <w:rFonts w:asciiTheme="minorHAnsi" w:eastAsiaTheme="minorEastAsia" w:hAnsiTheme="minorHAnsi" w:cstheme="minorBidi"/>
            <w:smallCaps w:val="0"/>
            <w:noProof/>
            <w:szCs w:val="22"/>
            <w:lang w:eastAsia="de-CH"/>
          </w:rPr>
          <w:tab/>
        </w:r>
        <w:r w:rsidRPr="00815D45">
          <w:rPr>
            <w:rStyle w:val="Hyperlink"/>
            <w:noProof/>
            <w:lang w:val="en-GB"/>
          </w:rPr>
          <w:t>Timeline proposal</w:t>
        </w:r>
        <w:r>
          <w:rPr>
            <w:noProof/>
            <w:webHidden/>
          </w:rPr>
          <w:tab/>
        </w:r>
        <w:r>
          <w:rPr>
            <w:noProof/>
            <w:webHidden/>
          </w:rPr>
          <w:fldChar w:fldCharType="begin"/>
        </w:r>
        <w:r>
          <w:rPr>
            <w:noProof/>
            <w:webHidden/>
          </w:rPr>
          <w:instrText xml:space="preserve"> PAGEREF _Toc374628485 \h </w:instrText>
        </w:r>
        <w:r>
          <w:rPr>
            <w:noProof/>
            <w:webHidden/>
          </w:rPr>
        </w:r>
        <w:r>
          <w:rPr>
            <w:noProof/>
            <w:webHidden/>
          </w:rPr>
          <w:fldChar w:fldCharType="separate"/>
        </w:r>
        <w:r>
          <w:rPr>
            <w:noProof/>
            <w:webHidden/>
          </w:rPr>
          <w:t>13</w:t>
        </w:r>
        <w:r>
          <w:rPr>
            <w:noProof/>
            <w:webHidden/>
          </w:rPr>
          <w:fldChar w:fldCharType="end"/>
        </w:r>
      </w:hyperlink>
    </w:p>
    <w:p w:rsidR="002C7B4C" w:rsidRDefault="002C7B4C">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6" w:history="1">
        <w:r w:rsidRPr="00815D45">
          <w:rPr>
            <w:rStyle w:val="Hyperlink"/>
            <w:noProof/>
            <w:lang w:val="en-GB"/>
          </w:rPr>
          <w:t>3.14</w:t>
        </w:r>
        <w:r>
          <w:rPr>
            <w:rFonts w:asciiTheme="minorHAnsi" w:eastAsiaTheme="minorEastAsia" w:hAnsiTheme="minorHAnsi" w:cstheme="minorBidi"/>
            <w:smallCaps w:val="0"/>
            <w:noProof/>
            <w:szCs w:val="22"/>
            <w:lang w:eastAsia="de-CH"/>
          </w:rPr>
          <w:tab/>
        </w:r>
        <w:r w:rsidRPr="00815D45">
          <w:rPr>
            <w:rStyle w:val="Hyperlink"/>
            <w:noProof/>
            <w:lang w:val="en-GB"/>
          </w:rPr>
          <w:t>Further steps</w:t>
        </w:r>
        <w:r>
          <w:rPr>
            <w:noProof/>
            <w:webHidden/>
          </w:rPr>
          <w:tab/>
        </w:r>
        <w:r>
          <w:rPr>
            <w:noProof/>
            <w:webHidden/>
          </w:rPr>
          <w:fldChar w:fldCharType="begin"/>
        </w:r>
        <w:r>
          <w:rPr>
            <w:noProof/>
            <w:webHidden/>
          </w:rPr>
          <w:instrText xml:space="preserve"> PAGEREF _Toc374628486 \h </w:instrText>
        </w:r>
        <w:r>
          <w:rPr>
            <w:noProof/>
            <w:webHidden/>
          </w:rPr>
        </w:r>
        <w:r>
          <w:rPr>
            <w:noProof/>
            <w:webHidden/>
          </w:rPr>
          <w:fldChar w:fldCharType="separate"/>
        </w:r>
        <w:r>
          <w:rPr>
            <w:noProof/>
            <w:webHidden/>
          </w:rPr>
          <w:t>14</w:t>
        </w:r>
        <w:r>
          <w:rPr>
            <w:noProof/>
            <w:webHidden/>
          </w:rPr>
          <w:fldChar w:fldCharType="end"/>
        </w:r>
      </w:hyperlink>
    </w:p>
    <w:p w:rsidR="00BB7853" w:rsidRPr="00F42061" w:rsidRDefault="001627E2" w:rsidP="00BB7853">
      <w:pPr>
        <w:pStyle w:val="BodyText"/>
        <w:rPr>
          <w:lang w:val="en-GB"/>
        </w:rPr>
      </w:pPr>
      <w:r w:rsidRPr="00F42061">
        <w:rPr>
          <w:lang w:val="en-GB"/>
        </w:rPr>
        <w:fldChar w:fldCharType="end"/>
      </w:r>
    </w:p>
    <w:p w:rsidR="00BB7853" w:rsidRPr="00F42061" w:rsidRDefault="00BB7853" w:rsidP="00BB7853">
      <w:pPr>
        <w:pStyle w:val="BodyText"/>
        <w:rPr>
          <w:lang w:val="en-GB"/>
        </w:rPr>
      </w:pPr>
    </w:p>
    <w:p w:rsidR="00BB7853" w:rsidRPr="00F42061" w:rsidRDefault="00BB7853" w:rsidP="00BB7853">
      <w:pPr>
        <w:pStyle w:val="BodyText"/>
        <w:rPr>
          <w:lang w:val="en-GB"/>
        </w:rPr>
      </w:pPr>
    </w:p>
    <w:p w:rsidR="00BB7853" w:rsidRPr="00F42061" w:rsidRDefault="00BB7853" w:rsidP="00BB7853">
      <w:pPr>
        <w:pStyle w:val="BodyText"/>
        <w:rPr>
          <w:lang w:val="en-GB"/>
        </w:rPr>
      </w:pPr>
    </w:p>
    <w:p w:rsidR="00BB7853" w:rsidRPr="00F42061" w:rsidRDefault="00BB7853" w:rsidP="000A2696">
      <w:pPr>
        <w:pStyle w:val="Heading1"/>
        <w:rPr>
          <w:lang w:val="en-GB"/>
        </w:rPr>
      </w:pPr>
      <w:r w:rsidRPr="00F42061">
        <w:rPr>
          <w:lang w:val="en-GB"/>
        </w:rPr>
        <w:br w:type="page"/>
      </w:r>
      <w:bookmarkStart w:id="2" w:name="_Toc150663241"/>
      <w:bookmarkStart w:id="3" w:name="_Toc162429414"/>
      <w:bookmarkStart w:id="4" w:name="_Toc208115653"/>
      <w:bookmarkStart w:id="5" w:name="_Ref374608302"/>
      <w:bookmarkStart w:id="6" w:name="_Ref374608305"/>
      <w:bookmarkStart w:id="7" w:name="_Toc374628454"/>
      <w:r w:rsidR="002B0FEE" w:rsidRPr="00F42061">
        <w:rPr>
          <w:lang w:val="en-GB"/>
        </w:rPr>
        <w:lastRenderedPageBreak/>
        <w:t>History of Changes</w:t>
      </w:r>
      <w:bookmarkEnd w:id="2"/>
      <w:bookmarkEnd w:id="3"/>
      <w:bookmarkEnd w:id="4"/>
      <w:bookmarkEnd w:id="5"/>
      <w:bookmarkEnd w:id="6"/>
      <w:bookmarkEnd w:id="7"/>
    </w:p>
    <w:p w:rsidR="00202EF8" w:rsidRPr="00F42061" w:rsidRDefault="008E01C7" w:rsidP="00202EF8">
      <w:pPr>
        <w:pStyle w:val="BodyText"/>
        <w:rPr>
          <w:lang w:val="en-GB"/>
        </w:rPr>
      </w:pPr>
      <w:r w:rsidRPr="00F42061">
        <w:rPr>
          <w:lang w:val="en-GB"/>
        </w:rPr>
        <w:t>The changes were inscribed from the first approved version (1.0.0)</w:t>
      </w:r>
      <w:r w:rsidR="00202EF8" w:rsidRPr="00F42061">
        <w:rPr>
          <w:lang w:val="en-GB"/>
        </w:rPr>
        <w:t>.</w:t>
      </w:r>
      <w:r w:rsidRPr="00F42061">
        <w:rPr>
          <w:lang w:val="en-GB"/>
        </w:rPr>
        <w:t xml:space="preserve"> Before a change is inscribed, the version number of the document has to be inscribed.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75"/>
        <w:gridCol w:w="3454"/>
        <w:gridCol w:w="1275"/>
        <w:gridCol w:w="1418"/>
      </w:tblGrid>
      <w:tr w:rsidR="00202EF8" w:rsidRPr="00F42061">
        <w:tc>
          <w:tcPr>
            <w:tcW w:w="1134" w:type="dxa"/>
            <w:shd w:val="pct20" w:color="auto" w:fill="auto"/>
          </w:tcPr>
          <w:p w:rsidR="00202EF8" w:rsidRPr="00F42061" w:rsidRDefault="008E01C7" w:rsidP="00202EF8">
            <w:pPr>
              <w:pStyle w:val="Tabellentext"/>
              <w:rPr>
                <w:lang w:val="en-GB"/>
              </w:rPr>
            </w:pPr>
            <w:r w:rsidRPr="00F42061">
              <w:rPr>
                <w:lang w:val="en-GB"/>
              </w:rPr>
              <w:t>Number</w:t>
            </w:r>
          </w:p>
        </w:tc>
        <w:tc>
          <w:tcPr>
            <w:tcW w:w="2075" w:type="dxa"/>
            <w:shd w:val="pct20" w:color="auto" w:fill="auto"/>
          </w:tcPr>
          <w:p w:rsidR="00202EF8" w:rsidRPr="00F42061" w:rsidRDefault="008E01C7" w:rsidP="00202EF8">
            <w:pPr>
              <w:pStyle w:val="Tabellentext"/>
              <w:rPr>
                <w:lang w:val="en-GB"/>
              </w:rPr>
            </w:pPr>
            <w:r w:rsidRPr="00F42061">
              <w:rPr>
                <w:lang w:val="en-GB"/>
              </w:rPr>
              <w:t>Page</w:t>
            </w:r>
            <w:r w:rsidR="00202EF8" w:rsidRPr="00F42061">
              <w:rPr>
                <w:lang w:val="en-GB"/>
              </w:rPr>
              <w:t xml:space="preserve"> / </w:t>
            </w:r>
            <w:r w:rsidRPr="00F42061">
              <w:rPr>
                <w:lang w:val="en-GB"/>
              </w:rPr>
              <w:t>Chapter</w:t>
            </w:r>
          </w:p>
        </w:tc>
        <w:tc>
          <w:tcPr>
            <w:tcW w:w="3454" w:type="dxa"/>
            <w:shd w:val="pct20" w:color="auto" w:fill="auto"/>
          </w:tcPr>
          <w:p w:rsidR="00202EF8" w:rsidRPr="00F42061" w:rsidRDefault="008E01C7" w:rsidP="00202EF8">
            <w:pPr>
              <w:pStyle w:val="Tabellentext"/>
              <w:rPr>
                <w:lang w:val="en-GB"/>
              </w:rPr>
            </w:pPr>
            <w:r w:rsidRPr="00F42061">
              <w:rPr>
                <w:lang w:val="en-GB"/>
              </w:rPr>
              <w:t>Description</w:t>
            </w:r>
          </w:p>
        </w:tc>
        <w:tc>
          <w:tcPr>
            <w:tcW w:w="1275" w:type="dxa"/>
            <w:shd w:val="pct20" w:color="auto" w:fill="auto"/>
          </w:tcPr>
          <w:p w:rsidR="00202EF8" w:rsidRPr="00F42061" w:rsidRDefault="008E01C7" w:rsidP="00202EF8">
            <w:pPr>
              <w:pStyle w:val="Tabellentext"/>
              <w:rPr>
                <w:lang w:val="en-GB"/>
              </w:rPr>
            </w:pPr>
            <w:r w:rsidRPr="00F42061">
              <w:rPr>
                <w:lang w:val="en-GB"/>
              </w:rPr>
              <w:t>Date</w:t>
            </w:r>
          </w:p>
        </w:tc>
        <w:tc>
          <w:tcPr>
            <w:tcW w:w="1418" w:type="dxa"/>
            <w:shd w:val="pct20" w:color="auto" w:fill="auto"/>
          </w:tcPr>
          <w:p w:rsidR="00202EF8" w:rsidRPr="00F42061" w:rsidRDefault="00202EF8" w:rsidP="00202EF8">
            <w:pPr>
              <w:pStyle w:val="Tabellentext"/>
              <w:rPr>
                <w:lang w:val="en-GB"/>
              </w:rPr>
            </w:pPr>
            <w:r w:rsidRPr="00F42061">
              <w:rPr>
                <w:lang w:val="en-GB"/>
              </w:rPr>
              <w:t>Name</w:t>
            </w:r>
          </w:p>
        </w:tc>
      </w:tr>
      <w:tr w:rsidR="00202EF8" w:rsidRPr="00F42061">
        <w:tc>
          <w:tcPr>
            <w:tcW w:w="1134" w:type="dxa"/>
          </w:tcPr>
          <w:p w:rsidR="00202EF8" w:rsidRPr="00F42061" w:rsidRDefault="00202EF8" w:rsidP="00202EF8">
            <w:pPr>
              <w:pStyle w:val="Tabellentext"/>
              <w:rPr>
                <w:lang w:val="en-GB"/>
              </w:rPr>
            </w:pPr>
            <w:r w:rsidRPr="00F42061">
              <w:rPr>
                <w:lang w:val="en-GB"/>
              </w:rPr>
              <w:t>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r w:rsidRPr="00F42061">
              <w:rPr>
                <w:lang w:val="en-GB"/>
              </w:rPr>
              <w:t xml:space="preserve">Version 1.0.0 </w:t>
            </w:r>
            <w:r w:rsidR="00B96C9B" w:rsidRPr="00F42061">
              <w:rPr>
                <w:lang w:val="en-GB"/>
              </w:rPr>
              <w:t>prepared</w:t>
            </w: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30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bl>
    <w:p w:rsidR="005A5D31" w:rsidRPr="00F42061" w:rsidRDefault="005A5D31" w:rsidP="005A5D31">
      <w:pPr>
        <w:pStyle w:val="Heading1"/>
        <w:rPr>
          <w:lang w:val="en-GB"/>
        </w:rPr>
      </w:pPr>
      <w:r w:rsidRPr="00F42061">
        <w:rPr>
          <w:lang w:val="en-GB"/>
        </w:rPr>
        <w:br w:type="page"/>
      </w:r>
      <w:bookmarkStart w:id="8" w:name="_Toc150663242"/>
      <w:bookmarkStart w:id="9" w:name="_Toc162429415"/>
      <w:bookmarkStart w:id="10" w:name="_Toc208115654"/>
      <w:bookmarkStart w:id="11" w:name="_Toc374628455"/>
      <w:r w:rsidR="002B0FEE" w:rsidRPr="00F42061">
        <w:rPr>
          <w:lang w:val="en-GB"/>
        </w:rPr>
        <w:lastRenderedPageBreak/>
        <w:t>Introduction</w:t>
      </w:r>
      <w:bookmarkEnd w:id="8"/>
      <w:bookmarkEnd w:id="9"/>
      <w:bookmarkEnd w:id="10"/>
      <w:bookmarkEnd w:id="11"/>
    </w:p>
    <w:p w:rsidR="005A5D31" w:rsidRPr="00F42061" w:rsidRDefault="000A2696" w:rsidP="005A5D31">
      <w:pPr>
        <w:pStyle w:val="BodyText"/>
        <w:spacing w:before="60" w:after="60"/>
        <w:rPr>
          <w:lang w:val="en-GB"/>
        </w:rPr>
      </w:pPr>
      <w:r w:rsidRPr="00F42061">
        <w:rPr>
          <w:lang w:val="en-GB"/>
        </w:rPr>
        <w:t xml:space="preserve">This </w:t>
      </w:r>
      <w:r w:rsidR="000C7A25" w:rsidRPr="00F42061">
        <w:rPr>
          <w:lang w:val="en-GB"/>
        </w:rPr>
        <w:t>d</w:t>
      </w:r>
      <w:r w:rsidRPr="00F42061">
        <w:rPr>
          <w:lang w:val="en-GB"/>
        </w:rPr>
        <w:t xml:space="preserve">ocument </w:t>
      </w:r>
      <w:r w:rsidR="000C7A25" w:rsidRPr="00F42061">
        <w:rPr>
          <w:lang w:val="en-GB"/>
        </w:rPr>
        <w:t>desc</w:t>
      </w:r>
      <w:r w:rsidR="00DC024F" w:rsidRPr="00F42061">
        <w:rPr>
          <w:lang w:val="en-GB"/>
        </w:rPr>
        <w:t xml:space="preserve">ribes the possibilities of BFH to measure the current sensors of LEM. The tests are performed in the Fuelcon Evaluator test bench. </w:t>
      </w:r>
    </w:p>
    <w:p w:rsidR="00DC024F" w:rsidRPr="00F42061" w:rsidRDefault="00DC024F" w:rsidP="005A5D31">
      <w:pPr>
        <w:pStyle w:val="BodyText"/>
        <w:spacing w:before="60" w:after="60"/>
        <w:rPr>
          <w:lang w:val="en-GB"/>
        </w:rPr>
      </w:pPr>
    </w:p>
    <w:p w:rsidR="005A5D31" w:rsidRPr="00F42061" w:rsidRDefault="002B0FEE" w:rsidP="005A5D31">
      <w:pPr>
        <w:pStyle w:val="Heading2"/>
        <w:rPr>
          <w:lang w:val="en-GB"/>
        </w:rPr>
      </w:pPr>
      <w:bookmarkStart w:id="12" w:name="_Toc342724927"/>
      <w:bookmarkStart w:id="13" w:name="_Toc350687636"/>
      <w:bookmarkStart w:id="14" w:name="_Toc350687842"/>
      <w:bookmarkStart w:id="15" w:name="_Toc350689140"/>
      <w:bookmarkStart w:id="16" w:name="_Toc350692187"/>
      <w:bookmarkStart w:id="17" w:name="_Toc350692755"/>
      <w:bookmarkStart w:id="18" w:name="_Toc350692878"/>
      <w:bookmarkStart w:id="19" w:name="_Toc350693830"/>
      <w:bookmarkStart w:id="20" w:name="_Toc350694003"/>
      <w:bookmarkStart w:id="21" w:name="_Toc350694326"/>
      <w:bookmarkStart w:id="22" w:name="_Toc350694575"/>
      <w:bookmarkStart w:id="23" w:name="_Toc350695008"/>
      <w:bookmarkStart w:id="24" w:name="_Toc350695079"/>
      <w:bookmarkStart w:id="25" w:name="_Toc350695150"/>
      <w:bookmarkStart w:id="26" w:name="_Toc350695239"/>
      <w:bookmarkStart w:id="27" w:name="_Toc350858683"/>
      <w:bookmarkStart w:id="28" w:name="_Toc350859213"/>
      <w:bookmarkStart w:id="29" w:name="_Toc350859399"/>
      <w:bookmarkStart w:id="30" w:name="_Toc350859691"/>
      <w:bookmarkStart w:id="31" w:name="_Toc350859755"/>
      <w:bookmarkStart w:id="32" w:name="_Toc350859832"/>
      <w:bookmarkStart w:id="33" w:name="_Toc350859980"/>
      <w:bookmarkStart w:id="34" w:name="_Toc350860299"/>
      <w:bookmarkStart w:id="35" w:name="_Toc350862488"/>
      <w:bookmarkStart w:id="36" w:name="_Toc350863151"/>
      <w:bookmarkStart w:id="37" w:name="_Toc351547431"/>
      <w:bookmarkStart w:id="38" w:name="_Toc351549631"/>
      <w:bookmarkStart w:id="39" w:name="_Toc351549844"/>
      <w:bookmarkStart w:id="40" w:name="_Toc351550080"/>
      <w:bookmarkStart w:id="41" w:name="_Toc351550850"/>
      <w:bookmarkStart w:id="42" w:name="_Toc351868062"/>
      <w:bookmarkStart w:id="43" w:name="_Toc351882142"/>
      <w:bookmarkStart w:id="44" w:name="_Toc351882203"/>
      <w:bookmarkStart w:id="45" w:name="_Toc351883537"/>
      <w:bookmarkStart w:id="46" w:name="_Toc351883671"/>
      <w:bookmarkStart w:id="47" w:name="_Toc351897971"/>
      <w:bookmarkStart w:id="48" w:name="_Toc351900443"/>
      <w:bookmarkStart w:id="49" w:name="_Toc355575271"/>
      <w:bookmarkStart w:id="50" w:name="_Toc355584277"/>
      <w:bookmarkStart w:id="51" w:name="_Toc355584353"/>
      <w:bookmarkStart w:id="52" w:name="_Toc355587095"/>
      <w:bookmarkStart w:id="53" w:name="_Toc355588185"/>
      <w:bookmarkStart w:id="54" w:name="_Toc355590642"/>
      <w:bookmarkStart w:id="55" w:name="_Toc355591027"/>
      <w:bookmarkStart w:id="56" w:name="_Toc355591392"/>
      <w:bookmarkStart w:id="57" w:name="_Toc355593435"/>
      <w:bookmarkStart w:id="58" w:name="_Toc355593519"/>
      <w:bookmarkStart w:id="59" w:name="_Toc355594952"/>
      <w:bookmarkStart w:id="60" w:name="_Toc355595654"/>
      <w:bookmarkStart w:id="61" w:name="_Toc355596856"/>
      <w:bookmarkStart w:id="62" w:name="_Toc355597295"/>
      <w:bookmarkStart w:id="63" w:name="_Toc355610017"/>
      <w:bookmarkStart w:id="64" w:name="_Toc355660107"/>
      <w:bookmarkStart w:id="65" w:name="_Toc355662221"/>
      <w:bookmarkStart w:id="66" w:name="_Toc355676360"/>
      <w:bookmarkStart w:id="67" w:name="_Toc355679363"/>
      <w:bookmarkStart w:id="68" w:name="_Toc355680133"/>
      <w:bookmarkStart w:id="69" w:name="_Toc355681934"/>
      <w:bookmarkStart w:id="70" w:name="_Toc356632303"/>
      <w:bookmarkStart w:id="71" w:name="_Toc356633188"/>
      <w:bookmarkStart w:id="72" w:name="_Toc359895975"/>
      <w:bookmarkStart w:id="73" w:name="_Toc359901524"/>
      <w:bookmarkStart w:id="74" w:name="_Toc359905049"/>
      <w:bookmarkStart w:id="75" w:name="_Toc360325806"/>
      <w:bookmarkStart w:id="76" w:name="_Toc360327724"/>
      <w:bookmarkStart w:id="77" w:name="_Toc360333859"/>
      <w:bookmarkStart w:id="78" w:name="_Toc360446946"/>
      <w:bookmarkStart w:id="79" w:name="_Toc360533217"/>
      <w:bookmarkStart w:id="80" w:name="_Toc362342919"/>
      <w:bookmarkStart w:id="81" w:name="_Toc370704155"/>
      <w:bookmarkStart w:id="82" w:name="_Toc370704197"/>
      <w:bookmarkStart w:id="83" w:name="_Toc370725282"/>
      <w:bookmarkStart w:id="84" w:name="_Toc150663245"/>
      <w:bookmarkStart w:id="85" w:name="_Toc162429418"/>
      <w:bookmarkStart w:id="86" w:name="_Toc208115445"/>
      <w:bookmarkStart w:id="87" w:name="_Toc208115657"/>
      <w:bookmarkStart w:id="88" w:name="_Toc374628456"/>
      <w:r w:rsidRPr="00F42061">
        <w:rPr>
          <w:lang w:val="en-GB"/>
        </w:rPr>
        <w:t xml:space="preserve">Terms, </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F42061">
        <w:rPr>
          <w:lang w:val="en-GB"/>
        </w:rPr>
        <w:t>Definitions und Abbreviation</w:t>
      </w:r>
      <w:bookmarkEnd w:id="84"/>
      <w:bookmarkEnd w:id="85"/>
      <w:bookmarkEnd w:id="86"/>
      <w:bookmarkEnd w:id="87"/>
      <w:bookmarkEnd w:id="88"/>
    </w:p>
    <w:tbl>
      <w:tblPr>
        <w:tblW w:w="737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6379"/>
      </w:tblGrid>
      <w:tr w:rsidR="00B60E3F" w:rsidRPr="00F42061">
        <w:tc>
          <w:tcPr>
            <w:tcW w:w="992" w:type="dxa"/>
            <w:shd w:val="pct20" w:color="auto" w:fill="auto"/>
          </w:tcPr>
          <w:p w:rsidR="00B60E3F" w:rsidRPr="00F42061" w:rsidRDefault="002B0FEE" w:rsidP="009659FD">
            <w:pPr>
              <w:pStyle w:val="Tabellentext"/>
              <w:rPr>
                <w:lang w:val="en-GB"/>
              </w:rPr>
            </w:pPr>
            <w:r w:rsidRPr="00F42061">
              <w:rPr>
                <w:lang w:val="en-GB"/>
              </w:rPr>
              <w:t>Abbr.</w:t>
            </w:r>
          </w:p>
        </w:tc>
        <w:tc>
          <w:tcPr>
            <w:tcW w:w="6379" w:type="dxa"/>
            <w:shd w:val="pct20" w:color="auto" w:fill="auto"/>
          </w:tcPr>
          <w:p w:rsidR="00B60E3F" w:rsidRPr="00F42061" w:rsidRDefault="002B0FEE" w:rsidP="009659FD">
            <w:pPr>
              <w:pStyle w:val="Tabellentext"/>
              <w:rPr>
                <w:lang w:val="en-GB"/>
              </w:rPr>
            </w:pPr>
            <w:r w:rsidRPr="00F42061">
              <w:rPr>
                <w:lang w:val="en-GB"/>
              </w:rPr>
              <w:t>Description</w:t>
            </w:r>
          </w:p>
        </w:tc>
      </w:tr>
      <w:tr w:rsidR="00233176" w:rsidRPr="00F42061">
        <w:tc>
          <w:tcPr>
            <w:tcW w:w="992" w:type="dxa"/>
          </w:tcPr>
          <w:p w:rsidR="00233176" w:rsidRPr="00F42061" w:rsidRDefault="00233176" w:rsidP="00233176">
            <w:pPr>
              <w:pStyle w:val="Tabellentext"/>
              <w:rPr>
                <w:lang w:val="en-GB"/>
              </w:rPr>
            </w:pPr>
            <w:r>
              <w:rPr>
                <w:lang w:val="en-GB"/>
              </w:rPr>
              <w:t>CAN</w:t>
            </w:r>
          </w:p>
        </w:tc>
        <w:tc>
          <w:tcPr>
            <w:tcW w:w="6379" w:type="dxa"/>
          </w:tcPr>
          <w:p w:rsidR="00233176" w:rsidRPr="00F42061" w:rsidRDefault="00233176" w:rsidP="00233176">
            <w:pPr>
              <w:pStyle w:val="Tabellentext"/>
              <w:rPr>
                <w:lang w:val="en-GB"/>
              </w:rPr>
            </w:pPr>
            <w:r>
              <w:rPr>
                <w:lang w:val="en-GB"/>
              </w:rPr>
              <w:t>Controller area network</w:t>
            </w:r>
          </w:p>
        </w:tc>
      </w:tr>
      <w:tr w:rsidR="00233176" w:rsidRPr="00F42061">
        <w:tc>
          <w:tcPr>
            <w:tcW w:w="992" w:type="dxa"/>
          </w:tcPr>
          <w:p w:rsidR="00233176" w:rsidRPr="00F42061" w:rsidRDefault="00233176" w:rsidP="00233176">
            <w:pPr>
              <w:pStyle w:val="Tabellentext"/>
              <w:rPr>
                <w:lang w:val="en-GB"/>
              </w:rPr>
            </w:pPr>
            <w:r>
              <w:rPr>
                <w:lang w:val="en-GB"/>
              </w:rPr>
              <w:t>d</w:t>
            </w:r>
          </w:p>
        </w:tc>
        <w:tc>
          <w:tcPr>
            <w:tcW w:w="6379" w:type="dxa"/>
          </w:tcPr>
          <w:p w:rsidR="00233176" w:rsidRPr="00F42061" w:rsidRDefault="00233176" w:rsidP="00233176">
            <w:pPr>
              <w:pStyle w:val="Tabellentext"/>
              <w:rPr>
                <w:lang w:val="en-GB"/>
              </w:rPr>
            </w:pPr>
            <w:r>
              <w:rPr>
                <w:lang w:val="en-GB"/>
              </w:rPr>
              <w:t>Day</w:t>
            </w:r>
          </w:p>
        </w:tc>
      </w:tr>
      <w:tr w:rsidR="00233176" w:rsidRPr="00F42061">
        <w:tc>
          <w:tcPr>
            <w:tcW w:w="992" w:type="dxa"/>
          </w:tcPr>
          <w:p w:rsidR="00233176" w:rsidRPr="00F42061" w:rsidRDefault="00233176" w:rsidP="00233176">
            <w:pPr>
              <w:pStyle w:val="Tabellentext"/>
              <w:rPr>
                <w:lang w:val="en-GB"/>
              </w:rPr>
            </w:pPr>
            <w:r>
              <w:rPr>
                <w:lang w:val="en-GB"/>
              </w:rPr>
              <w:t>DMM</w:t>
            </w:r>
          </w:p>
        </w:tc>
        <w:tc>
          <w:tcPr>
            <w:tcW w:w="6379" w:type="dxa"/>
          </w:tcPr>
          <w:p w:rsidR="00233176" w:rsidRPr="00F42061" w:rsidRDefault="00233176" w:rsidP="00233176">
            <w:pPr>
              <w:pStyle w:val="Tabellentext"/>
              <w:rPr>
                <w:lang w:val="en-GB"/>
              </w:rPr>
            </w:pPr>
            <w:r>
              <w:rPr>
                <w:lang w:val="en-GB"/>
              </w:rPr>
              <w:t>Digital multimeter</w:t>
            </w:r>
          </w:p>
        </w:tc>
      </w:tr>
      <w:tr w:rsidR="00233176" w:rsidRPr="00F42061">
        <w:tc>
          <w:tcPr>
            <w:tcW w:w="992" w:type="dxa"/>
          </w:tcPr>
          <w:p w:rsidR="00233176" w:rsidRPr="00F42061" w:rsidRDefault="00233176" w:rsidP="00233176">
            <w:pPr>
              <w:pStyle w:val="Tabellentext"/>
              <w:rPr>
                <w:lang w:val="en-GB"/>
              </w:rPr>
            </w:pPr>
            <w:r>
              <w:rPr>
                <w:lang w:val="en-GB"/>
              </w:rPr>
              <w:t>HMI</w:t>
            </w:r>
          </w:p>
        </w:tc>
        <w:tc>
          <w:tcPr>
            <w:tcW w:w="6379" w:type="dxa"/>
          </w:tcPr>
          <w:p w:rsidR="00233176" w:rsidRPr="00F42061" w:rsidRDefault="00233176" w:rsidP="00233176">
            <w:pPr>
              <w:pStyle w:val="Tabellentext"/>
              <w:rPr>
                <w:lang w:val="en-GB"/>
              </w:rPr>
            </w:pPr>
            <w:r>
              <w:rPr>
                <w:lang w:val="en-GB"/>
              </w:rPr>
              <w:t>Human-machine interface</w:t>
            </w:r>
          </w:p>
        </w:tc>
      </w:tr>
      <w:tr w:rsidR="00233176" w:rsidRPr="00F42061">
        <w:tc>
          <w:tcPr>
            <w:tcW w:w="992" w:type="dxa"/>
          </w:tcPr>
          <w:p w:rsidR="00233176" w:rsidRPr="00F42061" w:rsidRDefault="00233176" w:rsidP="00233176">
            <w:pPr>
              <w:pStyle w:val="Tabellentext"/>
              <w:rPr>
                <w:lang w:val="en-GB"/>
              </w:rPr>
            </w:pPr>
            <w:r>
              <w:rPr>
                <w:lang w:val="en-GB"/>
              </w:rPr>
              <w:t>NI</w:t>
            </w:r>
          </w:p>
        </w:tc>
        <w:tc>
          <w:tcPr>
            <w:tcW w:w="6379" w:type="dxa"/>
          </w:tcPr>
          <w:p w:rsidR="00233176" w:rsidRPr="00F42061" w:rsidRDefault="00233176" w:rsidP="00233176">
            <w:pPr>
              <w:pStyle w:val="Tabellentext"/>
              <w:rPr>
                <w:lang w:val="en-GB"/>
              </w:rPr>
            </w:pPr>
            <w:r>
              <w:rPr>
                <w:lang w:val="en-GB"/>
              </w:rPr>
              <w:t>National instruments</w:t>
            </w:r>
          </w:p>
        </w:tc>
      </w:tr>
      <w:tr w:rsidR="00233176" w:rsidRPr="00F42061">
        <w:tc>
          <w:tcPr>
            <w:tcW w:w="992" w:type="dxa"/>
          </w:tcPr>
          <w:p w:rsidR="00233176" w:rsidRPr="00F42061" w:rsidRDefault="00233176" w:rsidP="00233176">
            <w:pPr>
              <w:pStyle w:val="Tabellentext"/>
              <w:rPr>
                <w:lang w:val="en-GB"/>
              </w:rPr>
            </w:pPr>
            <w:r>
              <w:rPr>
                <w:lang w:val="en-GB"/>
              </w:rPr>
              <w:t>NPLC</w:t>
            </w:r>
          </w:p>
        </w:tc>
        <w:tc>
          <w:tcPr>
            <w:tcW w:w="6379" w:type="dxa"/>
          </w:tcPr>
          <w:p w:rsidR="00233176" w:rsidRPr="00F42061" w:rsidRDefault="00233176" w:rsidP="00233176">
            <w:pPr>
              <w:pStyle w:val="Tabellentext"/>
              <w:rPr>
                <w:lang w:val="en-GB"/>
              </w:rPr>
            </w:pPr>
            <w:r>
              <w:rPr>
                <w:lang w:val="en-GB"/>
              </w:rPr>
              <w:t>N</w:t>
            </w:r>
            <w:r w:rsidRPr="00F42061">
              <w:rPr>
                <w:lang w:val="en-GB"/>
              </w:rPr>
              <w:t>umber of power line cycles</w:t>
            </w:r>
          </w:p>
        </w:tc>
      </w:tr>
      <w:tr w:rsidR="00233176" w:rsidRPr="00F42061">
        <w:tc>
          <w:tcPr>
            <w:tcW w:w="992" w:type="dxa"/>
          </w:tcPr>
          <w:p w:rsidR="00233176" w:rsidRPr="00F42061" w:rsidRDefault="00233176" w:rsidP="009659FD">
            <w:pPr>
              <w:pStyle w:val="Tabellentext"/>
              <w:rPr>
                <w:lang w:val="en-GB"/>
              </w:rPr>
            </w:pPr>
            <w:r>
              <w:rPr>
                <w:lang w:val="en-GB"/>
              </w:rPr>
              <w:t>PWM</w:t>
            </w:r>
          </w:p>
        </w:tc>
        <w:tc>
          <w:tcPr>
            <w:tcW w:w="6379" w:type="dxa"/>
          </w:tcPr>
          <w:p w:rsidR="00233176" w:rsidRPr="00F42061" w:rsidRDefault="00233176" w:rsidP="009659FD">
            <w:pPr>
              <w:pStyle w:val="Tabellentext"/>
              <w:rPr>
                <w:lang w:val="en-GB"/>
              </w:rPr>
            </w:pPr>
            <w:r>
              <w:rPr>
                <w:lang w:val="en-GB"/>
              </w:rPr>
              <w:t>Pulse width modulation</w:t>
            </w:r>
          </w:p>
        </w:tc>
      </w:tr>
      <w:tr w:rsidR="00233176" w:rsidRPr="00F42061">
        <w:tc>
          <w:tcPr>
            <w:tcW w:w="992" w:type="dxa"/>
          </w:tcPr>
          <w:p w:rsidR="00233176" w:rsidRPr="00F42061" w:rsidRDefault="00233176" w:rsidP="00233176">
            <w:pPr>
              <w:pStyle w:val="Tabellentext"/>
              <w:rPr>
                <w:lang w:val="en-GB"/>
              </w:rPr>
            </w:pPr>
            <w:r>
              <w:rPr>
                <w:lang w:val="en-GB"/>
              </w:rPr>
              <w:t>RMS</w:t>
            </w:r>
          </w:p>
        </w:tc>
        <w:tc>
          <w:tcPr>
            <w:tcW w:w="6379" w:type="dxa"/>
          </w:tcPr>
          <w:p w:rsidR="00233176" w:rsidRPr="00F42061" w:rsidRDefault="00233176" w:rsidP="00233176">
            <w:pPr>
              <w:pStyle w:val="Tabellentext"/>
              <w:rPr>
                <w:lang w:val="en-GB"/>
              </w:rPr>
            </w:pPr>
            <w:r>
              <w:rPr>
                <w:lang w:val="en-GB"/>
              </w:rPr>
              <w:t>Root mean square</w:t>
            </w: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bl>
    <w:p w:rsidR="00B35CFC" w:rsidRPr="00F42061" w:rsidRDefault="00B35CFC" w:rsidP="00B35CFC">
      <w:pPr>
        <w:pStyle w:val="BodyText"/>
        <w:rPr>
          <w:lang w:val="en-GB"/>
        </w:rPr>
      </w:pPr>
      <w:bookmarkStart w:id="89" w:name="_Toc134926455"/>
    </w:p>
    <w:p w:rsidR="00202EF8" w:rsidRPr="00F42061" w:rsidRDefault="008E01C7" w:rsidP="00202EF8">
      <w:pPr>
        <w:pStyle w:val="Heading2"/>
        <w:rPr>
          <w:lang w:val="en-GB"/>
        </w:rPr>
      </w:pPr>
      <w:bookmarkStart w:id="90" w:name="_Toc150663246"/>
      <w:bookmarkStart w:id="91" w:name="_Toc162429419"/>
      <w:bookmarkStart w:id="92" w:name="_Toc208115446"/>
      <w:bookmarkStart w:id="93" w:name="_Toc208115658"/>
      <w:bookmarkStart w:id="94" w:name="_Toc374628457"/>
      <w:bookmarkEnd w:id="89"/>
      <w:r w:rsidRPr="00F42061">
        <w:rPr>
          <w:lang w:val="en-GB"/>
        </w:rPr>
        <w:t>Related Documents</w:t>
      </w:r>
      <w:bookmarkEnd w:id="90"/>
      <w:bookmarkEnd w:id="91"/>
      <w:bookmarkEnd w:id="92"/>
      <w:bookmarkEnd w:id="93"/>
      <w:bookmarkEnd w:id="94"/>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985"/>
        <w:gridCol w:w="4252"/>
        <w:gridCol w:w="1985"/>
      </w:tblGrid>
      <w:tr w:rsidR="00202EF8" w:rsidRPr="00F42061">
        <w:tc>
          <w:tcPr>
            <w:tcW w:w="1134" w:type="dxa"/>
            <w:shd w:val="pct20" w:color="auto" w:fill="auto"/>
          </w:tcPr>
          <w:p w:rsidR="00202EF8" w:rsidRPr="00F42061" w:rsidRDefault="00202EF8" w:rsidP="00202EF8">
            <w:pPr>
              <w:pStyle w:val="Tabellentext"/>
              <w:rPr>
                <w:lang w:val="en-GB"/>
              </w:rPr>
            </w:pPr>
            <w:r w:rsidRPr="00F42061">
              <w:rPr>
                <w:lang w:val="en-GB"/>
              </w:rPr>
              <w:t>Ref.</w:t>
            </w:r>
            <w:r w:rsidR="008E01C7" w:rsidRPr="00F42061">
              <w:rPr>
                <w:lang w:val="en-GB"/>
              </w:rPr>
              <w:t xml:space="preserve"> </w:t>
            </w:r>
            <w:r w:rsidRPr="00F42061">
              <w:rPr>
                <w:lang w:val="en-GB"/>
              </w:rPr>
              <w:t>Nr.</w:t>
            </w:r>
          </w:p>
        </w:tc>
        <w:tc>
          <w:tcPr>
            <w:tcW w:w="1985" w:type="dxa"/>
            <w:shd w:val="pct20" w:color="auto" w:fill="auto"/>
          </w:tcPr>
          <w:p w:rsidR="00202EF8" w:rsidRPr="00F42061" w:rsidRDefault="008E01C7" w:rsidP="00202EF8">
            <w:pPr>
              <w:pStyle w:val="Tabellentext"/>
              <w:rPr>
                <w:lang w:val="en-GB"/>
              </w:rPr>
            </w:pPr>
            <w:r w:rsidRPr="00F42061">
              <w:rPr>
                <w:lang w:val="en-GB"/>
              </w:rPr>
              <w:t>Document</w:t>
            </w:r>
          </w:p>
        </w:tc>
        <w:tc>
          <w:tcPr>
            <w:tcW w:w="4252" w:type="dxa"/>
            <w:shd w:val="pct20" w:color="auto" w:fill="auto"/>
          </w:tcPr>
          <w:p w:rsidR="00202EF8" w:rsidRPr="00F42061" w:rsidRDefault="008E01C7" w:rsidP="00202EF8">
            <w:pPr>
              <w:pStyle w:val="Tabellentext"/>
              <w:rPr>
                <w:lang w:val="en-GB"/>
              </w:rPr>
            </w:pPr>
            <w:r w:rsidRPr="00F42061">
              <w:rPr>
                <w:lang w:val="en-GB"/>
              </w:rPr>
              <w:t>Description</w:t>
            </w:r>
          </w:p>
        </w:tc>
        <w:tc>
          <w:tcPr>
            <w:tcW w:w="1985" w:type="dxa"/>
            <w:shd w:val="pct20" w:color="auto" w:fill="auto"/>
          </w:tcPr>
          <w:p w:rsidR="00202EF8" w:rsidRPr="00F42061" w:rsidRDefault="00202EF8" w:rsidP="00202EF8">
            <w:pPr>
              <w:pStyle w:val="Tabellentext"/>
              <w:rPr>
                <w:lang w:val="en-GB"/>
              </w:rPr>
            </w:pPr>
            <w:r w:rsidRPr="00F42061">
              <w:rPr>
                <w:lang w:val="en-GB"/>
              </w:rPr>
              <w:t>Aut</w:t>
            </w:r>
            <w:r w:rsidR="008E01C7" w:rsidRPr="00F42061">
              <w:rPr>
                <w:lang w:val="en-GB"/>
              </w:rPr>
              <w:t>h</w:t>
            </w:r>
            <w:r w:rsidRPr="00F42061">
              <w:rPr>
                <w:lang w:val="en-GB"/>
              </w:rPr>
              <w:t>or</w:t>
            </w: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i/>
                <w:lang w:val="en-GB"/>
              </w:rPr>
            </w:pPr>
          </w:p>
        </w:tc>
        <w:tc>
          <w:tcPr>
            <w:tcW w:w="1985" w:type="dxa"/>
          </w:tcPr>
          <w:p w:rsidR="00202EF8" w:rsidRPr="00F42061" w:rsidRDefault="00202EF8" w:rsidP="00202EF8">
            <w:pPr>
              <w:pStyle w:val="Tabellentext"/>
              <w:rPr>
                <w:i/>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bl>
    <w:p w:rsidR="005A5D31" w:rsidRPr="00F42061" w:rsidRDefault="005A5D31" w:rsidP="005A5D31">
      <w:pPr>
        <w:pStyle w:val="BodyText"/>
        <w:spacing w:before="60" w:after="60"/>
        <w:rPr>
          <w:lang w:val="en-GB"/>
        </w:rPr>
      </w:pPr>
    </w:p>
    <w:p w:rsidR="005A5D31" w:rsidRPr="00F42061" w:rsidRDefault="005A5D31" w:rsidP="005A5D31">
      <w:pPr>
        <w:pStyle w:val="BodyText"/>
        <w:spacing w:before="60" w:after="60"/>
        <w:rPr>
          <w:lang w:val="en-GB"/>
        </w:rPr>
      </w:pPr>
    </w:p>
    <w:p w:rsidR="009E50E3" w:rsidRPr="00F42061" w:rsidRDefault="009E50E3" w:rsidP="009E50E3">
      <w:pPr>
        <w:pStyle w:val="Heading1"/>
        <w:pageBreakBefore/>
        <w:rPr>
          <w:lang w:val="en-GB"/>
        </w:rPr>
      </w:pPr>
      <w:bookmarkStart w:id="95" w:name="_Toc131219321"/>
      <w:bookmarkStart w:id="96" w:name="_Toc208115659"/>
      <w:bookmarkStart w:id="97" w:name="_Toc374628458"/>
      <w:r w:rsidRPr="00F42061">
        <w:rPr>
          <w:lang w:val="en-GB"/>
        </w:rPr>
        <w:lastRenderedPageBreak/>
        <w:t>Global project description</w:t>
      </w:r>
      <w:bookmarkEnd w:id="95"/>
      <w:bookmarkEnd w:id="97"/>
    </w:p>
    <w:p w:rsidR="009E50E3" w:rsidRPr="00F42061" w:rsidRDefault="009E50E3" w:rsidP="009E50E3">
      <w:pPr>
        <w:pStyle w:val="Heading2"/>
        <w:rPr>
          <w:lang w:val="en-GB"/>
        </w:rPr>
      </w:pPr>
      <w:bookmarkStart w:id="98" w:name="_Toc131219322"/>
      <w:bookmarkStart w:id="99" w:name="_Toc374628459"/>
      <w:r w:rsidRPr="00F42061">
        <w:rPr>
          <w:lang w:val="en-GB"/>
        </w:rPr>
        <w:t>Introduction</w:t>
      </w:r>
      <w:bookmarkEnd w:id="98"/>
      <w:bookmarkEnd w:id="99"/>
    </w:p>
    <w:p w:rsidR="00DC024F" w:rsidRPr="00F42061" w:rsidRDefault="00DC024F" w:rsidP="00DC024F">
      <w:pPr>
        <w:pStyle w:val="BodyText"/>
        <w:rPr>
          <w:lang w:val="en-GB"/>
        </w:rPr>
      </w:pPr>
      <w:r w:rsidRPr="00F42061">
        <w:rPr>
          <w:lang w:val="en-GB"/>
        </w:rPr>
        <w:t xml:space="preserve">LEM is interested in performing high current, high accuracy tests for their current sensors. That can be done on the test bench located in the </w:t>
      </w:r>
      <w:r w:rsidR="006244E9" w:rsidRPr="00F42061">
        <w:rPr>
          <w:lang w:val="en-GB"/>
        </w:rPr>
        <w:t>‘Bern University of Applied Sciences’</w:t>
      </w:r>
      <w:r w:rsidRPr="00F42061">
        <w:rPr>
          <w:lang w:val="en-GB"/>
        </w:rPr>
        <w:t xml:space="preserve"> in Biel.</w:t>
      </w:r>
      <w:r w:rsidR="00601DAA" w:rsidRPr="00F42061">
        <w:rPr>
          <w:lang w:val="en-GB"/>
        </w:rPr>
        <w:t xml:space="preserve"> This document describes the proposed way to perform these tests. </w:t>
      </w:r>
    </w:p>
    <w:p w:rsidR="00DC024F" w:rsidRPr="00F42061" w:rsidRDefault="00DC024F" w:rsidP="00DC024F">
      <w:pPr>
        <w:pStyle w:val="BodyText"/>
        <w:rPr>
          <w:lang w:val="en-GB"/>
        </w:rPr>
      </w:pPr>
    </w:p>
    <w:p w:rsidR="009E50E3" w:rsidRPr="00F42061" w:rsidRDefault="009E50E3" w:rsidP="009E50E3">
      <w:pPr>
        <w:pStyle w:val="Heading2"/>
        <w:rPr>
          <w:lang w:val="en-GB"/>
        </w:rPr>
      </w:pPr>
      <w:bookmarkStart w:id="100" w:name="_Toc131219323"/>
      <w:bookmarkStart w:id="101" w:name="_Toc374628460"/>
      <w:r w:rsidRPr="00F42061">
        <w:rPr>
          <w:lang w:val="en-GB"/>
        </w:rPr>
        <w:t>System Overview</w:t>
      </w:r>
      <w:bookmarkEnd w:id="100"/>
      <w:bookmarkEnd w:id="101"/>
    </w:p>
    <w:p w:rsidR="00754D59" w:rsidRPr="00F42061" w:rsidRDefault="00754D59" w:rsidP="00DC024F">
      <w:pPr>
        <w:pStyle w:val="BodyText"/>
        <w:rPr>
          <w:lang w:val="en-GB"/>
        </w:rPr>
      </w:pPr>
      <w:r w:rsidRPr="00F42061">
        <w:rPr>
          <w:noProof/>
          <w:lang w:eastAsia="de-CH"/>
        </w:rPr>
        <mc:AlternateContent>
          <mc:Choice Requires="wpc">
            <w:drawing>
              <wp:inline distT="0" distB="0" distL="0" distR="0" wp14:anchorId="4EDFD175" wp14:editId="7B734334">
                <wp:extent cx="6509385" cy="3943985"/>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165588" y="88272"/>
                            <a:ext cx="1849272" cy="17127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ihandform 8"/>
                        <wps:cNvSpPr/>
                        <wps:spPr>
                          <a:xfrm>
                            <a:off x="450434" y="196404"/>
                            <a:ext cx="2031134" cy="838128"/>
                          </a:xfrm>
                          <a:custGeom>
                            <a:avLst/>
                            <a:gdLst>
                              <a:gd name="connsiteX0" fmla="*/ 0 w 3728599"/>
                              <a:gd name="connsiteY0" fmla="*/ 753167 h 2104296"/>
                              <a:gd name="connsiteX1" fmla="*/ 648269 w 3728599"/>
                              <a:gd name="connsiteY1" fmla="*/ 16188 h 2104296"/>
                              <a:gd name="connsiteX2" fmla="*/ 1815152 w 3728599"/>
                              <a:gd name="connsiteY2" fmla="*/ 1380964 h 2104296"/>
                              <a:gd name="connsiteX3" fmla="*/ 2913797 w 3728599"/>
                              <a:gd name="connsiteY3" fmla="*/ 50307 h 2104296"/>
                              <a:gd name="connsiteX4" fmla="*/ 3691720 w 3728599"/>
                              <a:gd name="connsiteY4" fmla="*/ 1237663 h 2104296"/>
                              <a:gd name="connsiteX5" fmla="*/ 1712794 w 3728599"/>
                              <a:gd name="connsiteY5" fmla="*/ 2104296 h 2104296"/>
                              <a:gd name="connsiteX0" fmla="*/ 0 w 3728408"/>
                              <a:gd name="connsiteY0" fmla="*/ 738261 h 2089390"/>
                              <a:gd name="connsiteX1" fmla="*/ 648269 w 3728408"/>
                              <a:gd name="connsiteY1" fmla="*/ 1282 h 2089390"/>
                              <a:gd name="connsiteX2" fmla="*/ 1842447 w 3728408"/>
                              <a:gd name="connsiteY2" fmla="*/ 547193 h 2089390"/>
                              <a:gd name="connsiteX3" fmla="*/ 2913797 w 3728408"/>
                              <a:gd name="connsiteY3" fmla="*/ 35401 h 2089390"/>
                              <a:gd name="connsiteX4" fmla="*/ 3691720 w 3728408"/>
                              <a:gd name="connsiteY4" fmla="*/ 1222757 h 2089390"/>
                              <a:gd name="connsiteX5" fmla="*/ 1712794 w 3728408"/>
                              <a:gd name="connsiteY5" fmla="*/ 2089390 h 2089390"/>
                              <a:gd name="connsiteX0" fmla="*/ 0 w 3728408"/>
                              <a:gd name="connsiteY0" fmla="*/ 717453 h 2068582"/>
                              <a:gd name="connsiteX1" fmla="*/ 511792 w 3728408"/>
                              <a:gd name="connsiteY1" fmla="*/ 314844 h 2068582"/>
                              <a:gd name="connsiteX2" fmla="*/ 1842447 w 3728408"/>
                              <a:gd name="connsiteY2" fmla="*/ 526385 h 2068582"/>
                              <a:gd name="connsiteX3" fmla="*/ 2913797 w 3728408"/>
                              <a:gd name="connsiteY3" fmla="*/ 14593 h 2068582"/>
                              <a:gd name="connsiteX4" fmla="*/ 3691720 w 3728408"/>
                              <a:gd name="connsiteY4" fmla="*/ 1201949 h 2068582"/>
                              <a:gd name="connsiteX5" fmla="*/ 1712794 w 3728408"/>
                              <a:gd name="connsiteY5" fmla="*/ 2068582 h 2068582"/>
                              <a:gd name="connsiteX0" fmla="*/ 0 w 3729135"/>
                              <a:gd name="connsiteY0" fmla="*/ 727023 h 2078152"/>
                              <a:gd name="connsiteX1" fmla="*/ 511792 w 3729135"/>
                              <a:gd name="connsiteY1" fmla="*/ 324414 h 2078152"/>
                              <a:gd name="connsiteX2" fmla="*/ 1740089 w 3729135"/>
                              <a:gd name="connsiteY2" fmla="*/ 406302 h 2078152"/>
                              <a:gd name="connsiteX3" fmla="*/ 2913797 w 3729135"/>
                              <a:gd name="connsiteY3" fmla="*/ 24163 h 2078152"/>
                              <a:gd name="connsiteX4" fmla="*/ 3691720 w 3729135"/>
                              <a:gd name="connsiteY4" fmla="*/ 1211519 h 2078152"/>
                              <a:gd name="connsiteX5" fmla="*/ 1712794 w 3729135"/>
                              <a:gd name="connsiteY5" fmla="*/ 2078152 h 2078152"/>
                              <a:gd name="connsiteX0" fmla="*/ 0 w 3697221"/>
                              <a:gd name="connsiteY0" fmla="*/ 452558 h 1803687"/>
                              <a:gd name="connsiteX1" fmla="*/ 511792 w 3697221"/>
                              <a:gd name="connsiteY1" fmla="*/ 49949 h 1803687"/>
                              <a:gd name="connsiteX2" fmla="*/ 1740089 w 3697221"/>
                              <a:gd name="connsiteY2" fmla="*/ 131837 h 1803687"/>
                              <a:gd name="connsiteX3" fmla="*/ 2286000 w 3697221"/>
                              <a:gd name="connsiteY3" fmla="*/ 43125 h 1803687"/>
                              <a:gd name="connsiteX4" fmla="*/ 3691720 w 3697221"/>
                              <a:gd name="connsiteY4" fmla="*/ 937054 h 1803687"/>
                              <a:gd name="connsiteX5" fmla="*/ 1712794 w 3697221"/>
                              <a:gd name="connsiteY5" fmla="*/ 1803687 h 1803687"/>
                              <a:gd name="connsiteX0" fmla="*/ 0 w 2391691"/>
                              <a:gd name="connsiteY0" fmla="*/ 417483 h 1768612"/>
                              <a:gd name="connsiteX1" fmla="*/ 511792 w 2391691"/>
                              <a:gd name="connsiteY1" fmla="*/ 14874 h 1768612"/>
                              <a:gd name="connsiteX2" fmla="*/ 1740089 w 2391691"/>
                              <a:gd name="connsiteY2" fmla="*/ 96762 h 1768612"/>
                              <a:gd name="connsiteX3" fmla="*/ 2286000 w 2391691"/>
                              <a:gd name="connsiteY3" fmla="*/ 8050 h 1768612"/>
                              <a:gd name="connsiteX4" fmla="*/ 2340592 w 2391691"/>
                              <a:gd name="connsiteY4" fmla="*/ 342421 h 1768612"/>
                              <a:gd name="connsiteX5" fmla="*/ 1712794 w 2391691"/>
                              <a:gd name="connsiteY5" fmla="*/ 1768612 h 1768612"/>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714300"/>
                              <a:gd name="connsiteY0" fmla="*/ 417483 h 417483"/>
                              <a:gd name="connsiteX1" fmla="*/ 716508 w 2714300"/>
                              <a:gd name="connsiteY1" fmla="*/ 14874 h 417483"/>
                              <a:gd name="connsiteX2" fmla="*/ 1944805 w 2714300"/>
                              <a:gd name="connsiteY2" fmla="*/ 96762 h 417483"/>
                              <a:gd name="connsiteX3" fmla="*/ 2490716 w 2714300"/>
                              <a:gd name="connsiteY3" fmla="*/ 8050 h 417483"/>
                              <a:gd name="connsiteX4" fmla="*/ 2545308 w 2714300"/>
                              <a:gd name="connsiteY4" fmla="*/ 342421 h 417483"/>
                              <a:gd name="connsiteX5" fmla="*/ 320722 w 2714300"/>
                              <a:gd name="connsiteY5" fmla="*/ 410659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88820"/>
                              <a:gd name="connsiteY0" fmla="*/ 415028 h 415028"/>
                              <a:gd name="connsiteX1" fmla="*/ 716508 w 2788820"/>
                              <a:gd name="connsiteY1" fmla="*/ 12419 h 415028"/>
                              <a:gd name="connsiteX2" fmla="*/ 1944805 w 2788820"/>
                              <a:gd name="connsiteY2" fmla="*/ 94307 h 415028"/>
                              <a:gd name="connsiteX3" fmla="*/ 2490716 w 2788820"/>
                              <a:gd name="connsiteY3" fmla="*/ 5595 h 415028"/>
                              <a:gd name="connsiteX4" fmla="*/ 2545308 w 2788820"/>
                              <a:gd name="connsiteY4" fmla="*/ 339966 h 415028"/>
                              <a:gd name="connsiteX5" fmla="*/ 75063 w 2788820"/>
                              <a:gd name="connsiteY5" fmla="*/ 415028 h 415028"/>
                              <a:gd name="connsiteX0" fmla="*/ 1678675 w 2713759"/>
                              <a:gd name="connsiteY0" fmla="*/ 101346 h 965505"/>
                              <a:gd name="connsiteX1" fmla="*/ 641447 w 2713759"/>
                              <a:gd name="connsiteY1" fmla="*/ 562896 h 965505"/>
                              <a:gd name="connsiteX2" fmla="*/ 1869744 w 2713759"/>
                              <a:gd name="connsiteY2" fmla="*/ 644784 h 965505"/>
                              <a:gd name="connsiteX3" fmla="*/ 2415655 w 2713759"/>
                              <a:gd name="connsiteY3" fmla="*/ 556072 h 965505"/>
                              <a:gd name="connsiteX4" fmla="*/ 2470247 w 2713759"/>
                              <a:gd name="connsiteY4" fmla="*/ 890443 h 965505"/>
                              <a:gd name="connsiteX5" fmla="*/ 2 w 2713759"/>
                              <a:gd name="connsiteY5" fmla="*/ 965505 h 965505"/>
                              <a:gd name="connsiteX0" fmla="*/ 1678675 w 2713759"/>
                              <a:gd name="connsiteY0" fmla="*/ 0 h 864159"/>
                              <a:gd name="connsiteX1" fmla="*/ 641447 w 2713759"/>
                              <a:gd name="connsiteY1" fmla="*/ 461550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678675 w 2713759"/>
                              <a:gd name="connsiteY0" fmla="*/ 0 h 864159"/>
                              <a:gd name="connsiteX1" fmla="*/ 1526304 w 2713759"/>
                              <a:gd name="connsiteY1" fmla="*/ 406284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86199 w 1221283"/>
                              <a:gd name="connsiteY0" fmla="*/ 176496 h 968037"/>
                              <a:gd name="connsiteX1" fmla="*/ 33828 w 1221283"/>
                              <a:gd name="connsiteY1" fmla="*/ 582780 h 968037"/>
                              <a:gd name="connsiteX2" fmla="*/ 377268 w 1221283"/>
                              <a:gd name="connsiteY2" fmla="*/ 719934 h 968037"/>
                              <a:gd name="connsiteX3" fmla="*/ 923179 w 1221283"/>
                              <a:gd name="connsiteY3" fmla="*/ 631222 h 968037"/>
                              <a:gd name="connsiteX4" fmla="*/ 977771 w 1221283"/>
                              <a:gd name="connsiteY4" fmla="*/ 965593 h 968037"/>
                              <a:gd name="connsiteX5" fmla="*/ 186199 w 1221283"/>
                              <a:gd name="connsiteY5" fmla="*/ 86062 h 968037"/>
                              <a:gd name="connsiteX0" fmla="*/ 736230 w 1771314"/>
                              <a:gd name="connsiteY0" fmla="*/ 90434 h 888135"/>
                              <a:gd name="connsiteX1" fmla="*/ 583859 w 1771314"/>
                              <a:gd name="connsiteY1" fmla="*/ 496718 h 888135"/>
                              <a:gd name="connsiteX2" fmla="*/ 927299 w 1771314"/>
                              <a:gd name="connsiteY2" fmla="*/ 633872 h 888135"/>
                              <a:gd name="connsiteX3" fmla="*/ 1473210 w 1771314"/>
                              <a:gd name="connsiteY3" fmla="*/ 545160 h 888135"/>
                              <a:gd name="connsiteX4" fmla="*/ 1527802 w 1771314"/>
                              <a:gd name="connsiteY4" fmla="*/ 879531 h 888135"/>
                              <a:gd name="connsiteX5" fmla="*/ 736230 w 1771314"/>
                              <a:gd name="connsiteY5" fmla="*/ 0 h 888135"/>
                              <a:gd name="connsiteX0" fmla="*/ 365595 w 1311523"/>
                              <a:gd name="connsiteY0" fmla="*/ 90434 h 890296"/>
                              <a:gd name="connsiteX1" fmla="*/ 213224 w 1311523"/>
                              <a:gd name="connsiteY1" fmla="*/ 496718 h 890296"/>
                              <a:gd name="connsiteX2" fmla="*/ 556664 w 1311523"/>
                              <a:gd name="connsiteY2" fmla="*/ 633872 h 890296"/>
                              <a:gd name="connsiteX3" fmla="*/ 1102575 w 1311523"/>
                              <a:gd name="connsiteY3" fmla="*/ 545160 h 890296"/>
                              <a:gd name="connsiteX4" fmla="*/ 1157167 w 1311523"/>
                              <a:gd name="connsiteY4" fmla="*/ 879531 h 890296"/>
                              <a:gd name="connsiteX5" fmla="*/ 25750 w 1311523"/>
                              <a:gd name="connsiteY5" fmla="*/ 731655 h 890296"/>
                              <a:gd name="connsiteX6" fmla="*/ 365595 w 1311523"/>
                              <a:gd name="connsiteY6" fmla="*/ 0 h 890296"/>
                              <a:gd name="connsiteX0" fmla="*/ 1523273 w 2469201"/>
                              <a:gd name="connsiteY0" fmla="*/ 90434 h 959720"/>
                              <a:gd name="connsiteX1" fmla="*/ 1370902 w 2469201"/>
                              <a:gd name="connsiteY1" fmla="*/ 496718 h 959720"/>
                              <a:gd name="connsiteX2" fmla="*/ 1714342 w 2469201"/>
                              <a:gd name="connsiteY2" fmla="*/ 633872 h 959720"/>
                              <a:gd name="connsiteX3" fmla="*/ 2260253 w 2469201"/>
                              <a:gd name="connsiteY3" fmla="*/ 545160 h 959720"/>
                              <a:gd name="connsiteX4" fmla="*/ 2314845 w 2469201"/>
                              <a:gd name="connsiteY4" fmla="*/ 879531 h 959720"/>
                              <a:gd name="connsiteX5" fmla="*/ 7771 w 2469201"/>
                              <a:gd name="connsiteY5" fmla="*/ 890296 h 959720"/>
                              <a:gd name="connsiteX6" fmla="*/ 1523273 w 2469201"/>
                              <a:gd name="connsiteY6" fmla="*/ 0 h 959720"/>
                              <a:gd name="connsiteX0" fmla="*/ 1526017 w 2471945"/>
                              <a:gd name="connsiteY0" fmla="*/ 90434 h 959720"/>
                              <a:gd name="connsiteX1" fmla="*/ 1373646 w 2471945"/>
                              <a:gd name="connsiteY1" fmla="*/ 496718 h 959720"/>
                              <a:gd name="connsiteX2" fmla="*/ 1717086 w 2471945"/>
                              <a:gd name="connsiteY2" fmla="*/ 633872 h 959720"/>
                              <a:gd name="connsiteX3" fmla="*/ 2262997 w 2471945"/>
                              <a:gd name="connsiteY3" fmla="*/ 545160 h 959720"/>
                              <a:gd name="connsiteX4" fmla="*/ 2317589 w 2471945"/>
                              <a:gd name="connsiteY4" fmla="*/ 879531 h 959720"/>
                              <a:gd name="connsiteX5" fmla="*/ 10515 w 2471945"/>
                              <a:gd name="connsiteY5" fmla="*/ 890296 h 959720"/>
                              <a:gd name="connsiteX6" fmla="*/ 1526017 w 2471945"/>
                              <a:gd name="connsiteY6" fmla="*/ 0 h 959720"/>
                              <a:gd name="connsiteX0" fmla="*/ 1518453 w 2464381"/>
                              <a:gd name="connsiteY0" fmla="*/ 90434 h 959720"/>
                              <a:gd name="connsiteX1" fmla="*/ 1366082 w 2464381"/>
                              <a:gd name="connsiteY1" fmla="*/ 496718 h 959720"/>
                              <a:gd name="connsiteX2" fmla="*/ 1709522 w 2464381"/>
                              <a:gd name="connsiteY2" fmla="*/ 633872 h 959720"/>
                              <a:gd name="connsiteX3" fmla="*/ 2255433 w 2464381"/>
                              <a:gd name="connsiteY3" fmla="*/ 545160 h 959720"/>
                              <a:gd name="connsiteX4" fmla="*/ 2310025 w 2464381"/>
                              <a:gd name="connsiteY4" fmla="*/ 879531 h 959720"/>
                              <a:gd name="connsiteX5" fmla="*/ 2951 w 2464381"/>
                              <a:gd name="connsiteY5" fmla="*/ 890296 h 959720"/>
                              <a:gd name="connsiteX6" fmla="*/ 1518453 w 2464381"/>
                              <a:gd name="connsiteY6" fmla="*/ 0 h 959720"/>
                              <a:gd name="connsiteX0" fmla="*/ 1518453 w 2464381"/>
                              <a:gd name="connsiteY0" fmla="*/ 90434 h 1031093"/>
                              <a:gd name="connsiteX1" fmla="*/ 1366082 w 2464381"/>
                              <a:gd name="connsiteY1" fmla="*/ 496718 h 1031093"/>
                              <a:gd name="connsiteX2" fmla="*/ 1709522 w 2464381"/>
                              <a:gd name="connsiteY2" fmla="*/ 633872 h 1031093"/>
                              <a:gd name="connsiteX3" fmla="*/ 2255433 w 2464381"/>
                              <a:gd name="connsiteY3" fmla="*/ 545160 h 1031093"/>
                              <a:gd name="connsiteX4" fmla="*/ 2310025 w 2464381"/>
                              <a:gd name="connsiteY4" fmla="*/ 879531 h 1031093"/>
                              <a:gd name="connsiteX5" fmla="*/ 2951 w 2464381"/>
                              <a:gd name="connsiteY5" fmla="*/ 890296 h 1031093"/>
                              <a:gd name="connsiteX6" fmla="*/ 1518453 w 2464381"/>
                              <a:gd name="connsiteY6" fmla="*/ 0 h 1031093"/>
                              <a:gd name="connsiteX0" fmla="*/ 1623709 w 2569637"/>
                              <a:gd name="connsiteY0" fmla="*/ 90434 h 947017"/>
                              <a:gd name="connsiteX1" fmla="*/ 1471338 w 2569637"/>
                              <a:gd name="connsiteY1" fmla="*/ 496718 h 947017"/>
                              <a:gd name="connsiteX2" fmla="*/ 1814778 w 2569637"/>
                              <a:gd name="connsiteY2" fmla="*/ 633872 h 947017"/>
                              <a:gd name="connsiteX3" fmla="*/ 2360689 w 2569637"/>
                              <a:gd name="connsiteY3" fmla="*/ 545160 h 947017"/>
                              <a:gd name="connsiteX4" fmla="*/ 2415281 w 2569637"/>
                              <a:gd name="connsiteY4" fmla="*/ 879531 h 947017"/>
                              <a:gd name="connsiteX5" fmla="*/ 2699 w 2569637"/>
                              <a:gd name="connsiteY5" fmla="*/ 759931 h 947017"/>
                              <a:gd name="connsiteX6" fmla="*/ 1623709 w 2569637"/>
                              <a:gd name="connsiteY6" fmla="*/ 0 h 947017"/>
                              <a:gd name="connsiteX0" fmla="*/ 1623709 w 2569637"/>
                              <a:gd name="connsiteY0" fmla="*/ 90434 h 883067"/>
                              <a:gd name="connsiteX1" fmla="*/ 1471338 w 2569637"/>
                              <a:gd name="connsiteY1" fmla="*/ 496718 h 883067"/>
                              <a:gd name="connsiteX2" fmla="*/ 1814778 w 2569637"/>
                              <a:gd name="connsiteY2" fmla="*/ 633872 h 883067"/>
                              <a:gd name="connsiteX3" fmla="*/ 2360689 w 2569637"/>
                              <a:gd name="connsiteY3" fmla="*/ 545160 h 883067"/>
                              <a:gd name="connsiteX4" fmla="*/ 2415281 w 2569637"/>
                              <a:gd name="connsiteY4" fmla="*/ 879531 h 883067"/>
                              <a:gd name="connsiteX5" fmla="*/ 2699 w 2569637"/>
                              <a:gd name="connsiteY5" fmla="*/ 759931 h 883067"/>
                              <a:gd name="connsiteX6" fmla="*/ 1623709 w 2569637"/>
                              <a:gd name="connsiteY6" fmla="*/ 0 h 883067"/>
                              <a:gd name="connsiteX0" fmla="*/ 1623709 w 2562313"/>
                              <a:gd name="connsiteY0" fmla="*/ 90434 h 893226"/>
                              <a:gd name="connsiteX1" fmla="*/ 1471338 w 2562313"/>
                              <a:gd name="connsiteY1" fmla="*/ 496718 h 893226"/>
                              <a:gd name="connsiteX2" fmla="*/ 1814778 w 2562313"/>
                              <a:gd name="connsiteY2" fmla="*/ 633872 h 893226"/>
                              <a:gd name="connsiteX3" fmla="*/ 2360689 w 2562313"/>
                              <a:gd name="connsiteY3" fmla="*/ 545160 h 893226"/>
                              <a:gd name="connsiteX4" fmla="*/ 2415281 w 2562313"/>
                              <a:gd name="connsiteY4" fmla="*/ 879531 h 893226"/>
                              <a:gd name="connsiteX5" fmla="*/ 1404444 w 2562313"/>
                              <a:gd name="connsiteY5" fmla="*/ 822089 h 893226"/>
                              <a:gd name="connsiteX6" fmla="*/ 2699 w 2562313"/>
                              <a:gd name="connsiteY6" fmla="*/ 759931 h 893226"/>
                              <a:gd name="connsiteX7" fmla="*/ 1623709 w 2562313"/>
                              <a:gd name="connsiteY7" fmla="*/ 0 h 893226"/>
                              <a:gd name="connsiteX0" fmla="*/ 1623709 w 2562313"/>
                              <a:gd name="connsiteY0" fmla="*/ 90434 h 890836"/>
                              <a:gd name="connsiteX1" fmla="*/ 1471338 w 2562313"/>
                              <a:gd name="connsiteY1" fmla="*/ 496718 h 890836"/>
                              <a:gd name="connsiteX2" fmla="*/ 1814778 w 2562313"/>
                              <a:gd name="connsiteY2" fmla="*/ 633872 h 890836"/>
                              <a:gd name="connsiteX3" fmla="*/ 2360689 w 2562313"/>
                              <a:gd name="connsiteY3" fmla="*/ 545160 h 890836"/>
                              <a:gd name="connsiteX4" fmla="*/ 2415281 w 2562313"/>
                              <a:gd name="connsiteY4" fmla="*/ 879531 h 890836"/>
                              <a:gd name="connsiteX5" fmla="*/ 1623709 w 2562313"/>
                              <a:gd name="connsiteY5" fmla="*/ 796969 h 890836"/>
                              <a:gd name="connsiteX6" fmla="*/ 2699 w 2562313"/>
                              <a:gd name="connsiteY6" fmla="*/ 759931 h 890836"/>
                              <a:gd name="connsiteX7" fmla="*/ 1623709 w 2562313"/>
                              <a:gd name="connsiteY7" fmla="*/ 0 h 890836"/>
                              <a:gd name="connsiteX0" fmla="*/ 1623709 w 2492751"/>
                              <a:gd name="connsiteY0" fmla="*/ 90434 h 890836"/>
                              <a:gd name="connsiteX1" fmla="*/ 1471338 w 2492751"/>
                              <a:gd name="connsiteY1" fmla="*/ 496718 h 890836"/>
                              <a:gd name="connsiteX2" fmla="*/ 1814778 w 2492751"/>
                              <a:gd name="connsiteY2" fmla="*/ 633872 h 890836"/>
                              <a:gd name="connsiteX3" fmla="*/ 2179503 w 2492751"/>
                              <a:gd name="connsiteY3" fmla="*/ 635596 h 890836"/>
                              <a:gd name="connsiteX4" fmla="*/ 2415281 w 2492751"/>
                              <a:gd name="connsiteY4" fmla="*/ 879531 h 890836"/>
                              <a:gd name="connsiteX5" fmla="*/ 1623709 w 2492751"/>
                              <a:gd name="connsiteY5" fmla="*/ 796969 h 890836"/>
                              <a:gd name="connsiteX6" fmla="*/ 2699 w 2492751"/>
                              <a:gd name="connsiteY6" fmla="*/ 759931 h 890836"/>
                              <a:gd name="connsiteX7" fmla="*/ 1623709 w 2492751"/>
                              <a:gd name="connsiteY7" fmla="*/ 0 h 890836"/>
                              <a:gd name="connsiteX0" fmla="*/ 1498410 w 2367452"/>
                              <a:gd name="connsiteY0" fmla="*/ 90434 h 890836"/>
                              <a:gd name="connsiteX1" fmla="*/ 1346039 w 2367452"/>
                              <a:gd name="connsiteY1" fmla="*/ 496718 h 890836"/>
                              <a:gd name="connsiteX2" fmla="*/ 1689479 w 2367452"/>
                              <a:gd name="connsiteY2" fmla="*/ 633872 h 890836"/>
                              <a:gd name="connsiteX3" fmla="*/ 2054204 w 2367452"/>
                              <a:gd name="connsiteY3" fmla="*/ 635596 h 890836"/>
                              <a:gd name="connsiteX4" fmla="*/ 2289982 w 2367452"/>
                              <a:gd name="connsiteY4" fmla="*/ 879531 h 890836"/>
                              <a:gd name="connsiteX5" fmla="*/ 1498410 w 2367452"/>
                              <a:gd name="connsiteY5" fmla="*/ 796969 h 890836"/>
                              <a:gd name="connsiteX6" fmla="*/ 3004 w 2367452"/>
                              <a:gd name="connsiteY6" fmla="*/ 759930 h 890836"/>
                              <a:gd name="connsiteX7" fmla="*/ 1498410 w 2367452"/>
                              <a:gd name="connsiteY7" fmla="*/ 0 h 890836"/>
                              <a:gd name="connsiteX0" fmla="*/ 1529981 w 2399023"/>
                              <a:gd name="connsiteY0" fmla="*/ 90434 h 890836"/>
                              <a:gd name="connsiteX1" fmla="*/ 1377610 w 2399023"/>
                              <a:gd name="connsiteY1" fmla="*/ 496718 h 890836"/>
                              <a:gd name="connsiteX2" fmla="*/ 1721050 w 2399023"/>
                              <a:gd name="connsiteY2" fmla="*/ 633872 h 890836"/>
                              <a:gd name="connsiteX3" fmla="*/ 2085775 w 2399023"/>
                              <a:gd name="connsiteY3" fmla="*/ 635596 h 890836"/>
                              <a:gd name="connsiteX4" fmla="*/ 2321553 w 2399023"/>
                              <a:gd name="connsiteY4" fmla="*/ 879531 h 890836"/>
                              <a:gd name="connsiteX5" fmla="*/ 1529981 w 2399023"/>
                              <a:gd name="connsiteY5" fmla="*/ 796969 h 890836"/>
                              <a:gd name="connsiteX6" fmla="*/ 34575 w 2399023"/>
                              <a:gd name="connsiteY6" fmla="*/ 759930 h 890836"/>
                              <a:gd name="connsiteX7" fmla="*/ 1529981 w 2399023"/>
                              <a:gd name="connsiteY7" fmla="*/ 0 h 890836"/>
                              <a:gd name="connsiteX0" fmla="*/ 1550983 w 2420025"/>
                              <a:gd name="connsiteY0" fmla="*/ 90434 h 890836"/>
                              <a:gd name="connsiteX1" fmla="*/ 1398612 w 2420025"/>
                              <a:gd name="connsiteY1" fmla="*/ 496718 h 890836"/>
                              <a:gd name="connsiteX2" fmla="*/ 1742052 w 2420025"/>
                              <a:gd name="connsiteY2" fmla="*/ 633872 h 890836"/>
                              <a:gd name="connsiteX3" fmla="*/ 2106777 w 2420025"/>
                              <a:gd name="connsiteY3" fmla="*/ 635596 h 890836"/>
                              <a:gd name="connsiteX4" fmla="*/ 2342555 w 2420025"/>
                              <a:gd name="connsiteY4" fmla="*/ 879531 h 890836"/>
                              <a:gd name="connsiteX5" fmla="*/ 1550983 w 2420025"/>
                              <a:gd name="connsiteY5" fmla="*/ 796969 h 890836"/>
                              <a:gd name="connsiteX6" fmla="*/ 55577 w 2420025"/>
                              <a:gd name="connsiteY6" fmla="*/ 759930 h 890836"/>
                              <a:gd name="connsiteX7" fmla="*/ 437415 w 2420025"/>
                              <a:gd name="connsiteY7" fmla="*/ 440251 h 890836"/>
                              <a:gd name="connsiteX8" fmla="*/ 1550983 w 2420025"/>
                              <a:gd name="connsiteY8" fmla="*/ 0 h 890836"/>
                              <a:gd name="connsiteX0" fmla="*/ 1628080 w 2497122"/>
                              <a:gd name="connsiteY0" fmla="*/ 90434 h 890836"/>
                              <a:gd name="connsiteX1" fmla="*/ 1475709 w 2497122"/>
                              <a:gd name="connsiteY1" fmla="*/ 496718 h 890836"/>
                              <a:gd name="connsiteX2" fmla="*/ 1819149 w 2497122"/>
                              <a:gd name="connsiteY2" fmla="*/ 633872 h 890836"/>
                              <a:gd name="connsiteX3" fmla="*/ 2183874 w 2497122"/>
                              <a:gd name="connsiteY3" fmla="*/ 635596 h 890836"/>
                              <a:gd name="connsiteX4" fmla="*/ 2419652 w 2497122"/>
                              <a:gd name="connsiteY4" fmla="*/ 879531 h 890836"/>
                              <a:gd name="connsiteX5" fmla="*/ 1628080 w 2497122"/>
                              <a:gd name="connsiteY5" fmla="*/ 796969 h 890836"/>
                              <a:gd name="connsiteX6" fmla="*/ 132674 w 2497122"/>
                              <a:gd name="connsiteY6" fmla="*/ 759930 h 890836"/>
                              <a:gd name="connsiteX7" fmla="*/ 195064 w 2497122"/>
                              <a:gd name="connsiteY7" fmla="*/ 259380 h 890836"/>
                              <a:gd name="connsiteX8" fmla="*/ 1628080 w 2497122"/>
                              <a:gd name="connsiteY8" fmla="*/ 0 h 890836"/>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700406 w 2497122"/>
                              <a:gd name="connsiteY6" fmla="*/ 771846 h 890691"/>
                              <a:gd name="connsiteX7" fmla="*/ 132674 w 2497122"/>
                              <a:gd name="connsiteY7" fmla="*/ 759930 h 890691"/>
                              <a:gd name="connsiteX8" fmla="*/ 195064 w 2497122"/>
                              <a:gd name="connsiteY8" fmla="*/ 259380 h 890691"/>
                              <a:gd name="connsiteX9" fmla="*/ 1628080 w 2497122"/>
                              <a:gd name="connsiteY9" fmla="*/ 0 h 890691"/>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343690 w 2497122"/>
                              <a:gd name="connsiteY6" fmla="*/ 838128 h 890691"/>
                              <a:gd name="connsiteX7" fmla="*/ 132674 w 2497122"/>
                              <a:gd name="connsiteY7" fmla="*/ 759930 h 890691"/>
                              <a:gd name="connsiteX8" fmla="*/ 195064 w 2497122"/>
                              <a:gd name="connsiteY8" fmla="*/ 259380 h 890691"/>
                              <a:gd name="connsiteX9" fmla="*/ 1628080 w 2497122"/>
                              <a:gd name="connsiteY9" fmla="*/ 0 h 890691"/>
                              <a:gd name="connsiteX0" fmla="*/ 1579197 w 2448239"/>
                              <a:gd name="connsiteY0" fmla="*/ 90434 h 890691"/>
                              <a:gd name="connsiteX1" fmla="*/ 1426826 w 2448239"/>
                              <a:gd name="connsiteY1" fmla="*/ 496718 h 890691"/>
                              <a:gd name="connsiteX2" fmla="*/ 1770266 w 2448239"/>
                              <a:gd name="connsiteY2" fmla="*/ 633872 h 890691"/>
                              <a:gd name="connsiteX3" fmla="*/ 2134991 w 2448239"/>
                              <a:gd name="connsiteY3" fmla="*/ 635596 h 890691"/>
                              <a:gd name="connsiteX4" fmla="*/ 2370769 w 2448239"/>
                              <a:gd name="connsiteY4" fmla="*/ 879531 h 890691"/>
                              <a:gd name="connsiteX5" fmla="*/ 1579197 w 2448239"/>
                              <a:gd name="connsiteY5" fmla="*/ 796969 h 890691"/>
                              <a:gd name="connsiteX6" fmla="*/ 294807 w 2448239"/>
                              <a:gd name="connsiteY6" fmla="*/ 838128 h 890691"/>
                              <a:gd name="connsiteX7" fmla="*/ 189299 w 2448239"/>
                              <a:gd name="connsiteY7" fmla="*/ 759931 h 890691"/>
                              <a:gd name="connsiteX8" fmla="*/ 146181 w 2448239"/>
                              <a:gd name="connsiteY8" fmla="*/ 259380 h 890691"/>
                              <a:gd name="connsiteX9" fmla="*/ 1579197 w 2448239"/>
                              <a:gd name="connsiteY9" fmla="*/ 0 h 890691"/>
                              <a:gd name="connsiteX0" fmla="*/ 1579197 w 2448239"/>
                              <a:gd name="connsiteY0" fmla="*/ 90434 h 895073"/>
                              <a:gd name="connsiteX1" fmla="*/ 1426826 w 2448239"/>
                              <a:gd name="connsiteY1" fmla="*/ 496718 h 895073"/>
                              <a:gd name="connsiteX2" fmla="*/ 1770266 w 2448239"/>
                              <a:gd name="connsiteY2" fmla="*/ 633872 h 895073"/>
                              <a:gd name="connsiteX3" fmla="*/ 2134991 w 2448239"/>
                              <a:gd name="connsiteY3" fmla="*/ 635596 h 895073"/>
                              <a:gd name="connsiteX4" fmla="*/ 2370769 w 2448239"/>
                              <a:gd name="connsiteY4" fmla="*/ 879531 h 895073"/>
                              <a:gd name="connsiteX5" fmla="*/ 998677 w 2448239"/>
                              <a:gd name="connsiteY5" fmla="*/ 838128 h 895073"/>
                              <a:gd name="connsiteX6" fmla="*/ 294807 w 2448239"/>
                              <a:gd name="connsiteY6" fmla="*/ 838128 h 895073"/>
                              <a:gd name="connsiteX7" fmla="*/ 189299 w 2448239"/>
                              <a:gd name="connsiteY7" fmla="*/ 759931 h 895073"/>
                              <a:gd name="connsiteX8" fmla="*/ 146181 w 2448239"/>
                              <a:gd name="connsiteY8" fmla="*/ 259380 h 895073"/>
                              <a:gd name="connsiteX9" fmla="*/ 1579197 w 2448239"/>
                              <a:gd name="connsiteY9" fmla="*/ 0 h 895073"/>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57919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403633"/>
                              <a:gd name="connsiteY0" fmla="*/ 70338 h 838128"/>
                              <a:gd name="connsiteX1" fmla="*/ 1426826 w 2403633"/>
                              <a:gd name="connsiteY1" fmla="*/ 496718 h 838128"/>
                              <a:gd name="connsiteX2" fmla="*/ 1770266 w 2403633"/>
                              <a:gd name="connsiteY2" fmla="*/ 633872 h 838128"/>
                              <a:gd name="connsiteX3" fmla="*/ 2180676 w 2403633"/>
                              <a:gd name="connsiteY3" fmla="*/ 589548 h 838128"/>
                              <a:gd name="connsiteX4" fmla="*/ 2328513 w 2403633"/>
                              <a:gd name="connsiteY4" fmla="*/ 759931 h 838128"/>
                              <a:gd name="connsiteX5" fmla="*/ 998677 w 2403633"/>
                              <a:gd name="connsiteY5" fmla="*/ 838128 h 838128"/>
                              <a:gd name="connsiteX6" fmla="*/ 294807 w 2403633"/>
                              <a:gd name="connsiteY6" fmla="*/ 838128 h 838128"/>
                              <a:gd name="connsiteX7" fmla="*/ 189299 w 2403633"/>
                              <a:gd name="connsiteY7" fmla="*/ 759931 h 838128"/>
                              <a:gd name="connsiteX8" fmla="*/ 146181 w 2403633"/>
                              <a:gd name="connsiteY8" fmla="*/ 259380 h 838128"/>
                              <a:gd name="connsiteX9" fmla="*/ 1820357 w 2403633"/>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98427"/>
                              <a:gd name="connsiteY0" fmla="*/ 70338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680839 w 2229997"/>
                              <a:gd name="connsiteY0" fmla="*/ 124885 h 892670"/>
                              <a:gd name="connsiteX1" fmla="*/ 1246095 w 2229997"/>
                              <a:gd name="connsiteY1" fmla="*/ 448755 h 892670"/>
                              <a:gd name="connsiteX2" fmla="*/ 1588679 w 2229997"/>
                              <a:gd name="connsiteY2" fmla="*/ 632499 h 892670"/>
                              <a:gd name="connsiteX3" fmla="*/ 2012246 w 2229997"/>
                              <a:gd name="connsiteY3" fmla="*/ 644090 h 892670"/>
                              <a:gd name="connsiteX4" fmla="*/ 2160083 w 2229997"/>
                              <a:gd name="connsiteY4" fmla="*/ 814473 h 892670"/>
                              <a:gd name="connsiteX5" fmla="*/ 830247 w 2229997"/>
                              <a:gd name="connsiteY5" fmla="*/ 892670 h 892670"/>
                              <a:gd name="connsiteX6" fmla="*/ 126377 w 2229997"/>
                              <a:gd name="connsiteY6" fmla="*/ 892670 h 892670"/>
                              <a:gd name="connsiteX7" fmla="*/ 20869 w 2229997"/>
                              <a:gd name="connsiteY7" fmla="*/ 814473 h 892670"/>
                              <a:gd name="connsiteX8" fmla="*/ 1191183 w 2229997"/>
                              <a:gd name="connsiteY8" fmla="*/ 54542 h 892670"/>
                              <a:gd name="connsiteX9" fmla="*/ 1680839 w 2229997"/>
                              <a:gd name="connsiteY9" fmla="*/ 54542 h 892670"/>
                              <a:gd name="connsiteX0" fmla="*/ 1680839 w 2229997"/>
                              <a:gd name="connsiteY0" fmla="*/ 70343 h 838128"/>
                              <a:gd name="connsiteX1" fmla="*/ 1246095 w 2229997"/>
                              <a:gd name="connsiteY1" fmla="*/ 394213 h 838128"/>
                              <a:gd name="connsiteX2" fmla="*/ 1588679 w 2229997"/>
                              <a:gd name="connsiteY2" fmla="*/ 577957 h 838128"/>
                              <a:gd name="connsiteX3" fmla="*/ 2012246 w 2229997"/>
                              <a:gd name="connsiteY3" fmla="*/ 589548 h 838128"/>
                              <a:gd name="connsiteX4" fmla="*/ 2160083 w 2229997"/>
                              <a:gd name="connsiteY4" fmla="*/ 759931 h 838128"/>
                              <a:gd name="connsiteX5" fmla="*/ 830247 w 2229997"/>
                              <a:gd name="connsiteY5" fmla="*/ 838128 h 838128"/>
                              <a:gd name="connsiteX6" fmla="*/ 126377 w 2229997"/>
                              <a:gd name="connsiteY6" fmla="*/ 838128 h 838128"/>
                              <a:gd name="connsiteX7" fmla="*/ 20869 w 2229997"/>
                              <a:gd name="connsiteY7" fmla="*/ 759931 h 838128"/>
                              <a:gd name="connsiteX8" fmla="*/ 1191183 w 2229997"/>
                              <a:gd name="connsiteY8" fmla="*/ 0 h 838128"/>
                              <a:gd name="connsiteX9" fmla="*/ 1680839 w 2229997"/>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6421 w 2225579"/>
                              <a:gd name="connsiteY0" fmla="*/ 70343 h 838128"/>
                              <a:gd name="connsiteX1" fmla="*/ 1241677 w 2225579"/>
                              <a:gd name="connsiteY1" fmla="*/ 394213 h 838128"/>
                              <a:gd name="connsiteX2" fmla="*/ 1584261 w 2225579"/>
                              <a:gd name="connsiteY2" fmla="*/ 577957 h 838128"/>
                              <a:gd name="connsiteX3" fmla="*/ 2007828 w 2225579"/>
                              <a:gd name="connsiteY3" fmla="*/ 589548 h 838128"/>
                              <a:gd name="connsiteX4" fmla="*/ 2155665 w 2225579"/>
                              <a:gd name="connsiteY4" fmla="*/ 759931 h 838128"/>
                              <a:gd name="connsiteX5" fmla="*/ 825829 w 2225579"/>
                              <a:gd name="connsiteY5" fmla="*/ 838128 h 838128"/>
                              <a:gd name="connsiteX6" fmla="*/ 121959 w 2225579"/>
                              <a:gd name="connsiteY6" fmla="*/ 838128 h 838128"/>
                              <a:gd name="connsiteX7" fmla="*/ 16451 w 2225579"/>
                              <a:gd name="connsiteY7" fmla="*/ 759931 h 838128"/>
                              <a:gd name="connsiteX8" fmla="*/ 1447349 w 2225579"/>
                              <a:gd name="connsiteY8" fmla="*/ 0 h 838128"/>
                              <a:gd name="connsiteX9" fmla="*/ 1676421 w 2225579"/>
                              <a:gd name="connsiteY9" fmla="*/ 0 h 838128"/>
                              <a:gd name="connsiteX0" fmla="*/ 1659970 w 2209128"/>
                              <a:gd name="connsiteY0" fmla="*/ 110021 h 877806"/>
                              <a:gd name="connsiteX1" fmla="*/ 1225226 w 2209128"/>
                              <a:gd name="connsiteY1" fmla="*/ 433891 h 877806"/>
                              <a:gd name="connsiteX2" fmla="*/ 1567810 w 2209128"/>
                              <a:gd name="connsiteY2" fmla="*/ 617635 h 877806"/>
                              <a:gd name="connsiteX3" fmla="*/ 1991377 w 2209128"/>
                              <a:gd name="connsiteY3" fmla="*/ 629226 h 877806"/>
                              <a:gd name="connsiteX4" fmla="*/ 2139214 w 2209128"/>
                              <a:gd name="connsiteY4" fmla="*/ 799609 h 877806"/>
                              <a:gd name="connsiteX5" fmla="*/ 809378 w 2209128"/>
                              <a:gd name="connsiteY5" fmla="*/ 877806 h 877806"/>
                              <a:gd name="connsiteX6" fmla="*/ 105508 w 2209128"/>
                              <a:gd name="connsiteY6" fmla="*/ 877806 h 877806"/>
                              <a:gd name="connsiteX7" fmla="*/ 0 w 2209128"/>
                              <a:gd name="connsiteY7" fmla="*/ 799609 h 877806"/>
                              <a:gd name="connsiteX8" fmla="*/ 1330634 w 2209128"/>
                              <a:gd name="connsiteY8" fmla="*/ 61649 h 877806"/>
                              <a:gd name="connsiteX9" fmla="*/ 1430898 w 2209128"/>
                              <a:gd name="connsiteY9" fmla="*/ 39678 h 877806"/>
                              <a:gd name="connsiteX10" fmla="*/ 1659970 w 2209128"/>
                              <a:gd name="connsiteY10" fmla="*/ 39678 h 877806"/>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114740 h 882525"/>
                              <a:gd name="connsiteX1" fmla="*/ 1225226 w 2209128"/>
                              <a:gd name="connsiteY1" fmla="*/ 438610 h 882525"/>
                              <a:gd name="connsiteX2" fmla="*/ 1567810 w 2209128"/>
                              <a:gd name="connsiteY2" fmla="*/ 622354 h 882525"/>
                              <a:gd name="connsiteX3" fmla="*/ 1991377 w 2209128"/>
                              <a:gd name="connsiteY3" fmla="*/ 633945 h 882525"/>
                              <a:gd name="connsiteX4" fmla="*/ 2139214 w 2209128"/>
                              <a:gd name="connsiteY4" fmla="*/ 804328 h 882525"/>
                              <a:gd name="connsiteX5" fmla="*/ 809378 w 2209128"/>
                              <a:gd name="connsiteY5" fmla="*/ 882525 h 882525"/>
                              <a:gd name="connsiteX6" fmla="*/ 105508 w 2209128"/>
                              <a:gd name="connsiteY6" fmla="*/ 882525 h 882525"/>
                              <a:gd name="connsiteX7" fmla="*/ 0 w 2209128"/>
                              <a:gd name="connsiteY7" fmla="*/ 804328 h 882525"/>
                              <a:gd name="connsiteX8" fmla="*/ 1170079 w 2209128"/>
                              <a:gd name="connsiteY8" fmla="*/ 191571 h 882525"/>
                              <a:gd name="connsiteX9" fmla="*/ 1430898 w 2209128"/>
                              <a:gd name="connsiteY9" fmla="*/ 44397 h 882525"/>
                              <a:gd name="connsiteX10" fmla="*/ 1659970 w 2209128"/>
                              <a:gd name="connsiteY10" fmla="*/ 44397 h 882525"/>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037207 w 2209128"/>
                              <a:gd name="connsiteY8" fmla="*/ 492819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004386"/>
                              <a:gd name="connsiteY0" fmla="*/ 70343 h 838128"/>
                              <a:gd name="connsiteX1" fmla="*/ 1129685 w 2004386"/>
                              <a:gd name="connsiteY1" fmla="*/ 394213 h 838128"/>
                              <a:gd name="connsiteX2" fmla="*/ 1472269 w 2004386"/>
                              <a:gd name="connsiteY2" fmla="*/ 577957 h 838128"/>
                              <a:gd name="connsiteX3" fmla="*/ 1895836 w 2004386"/>
                              <a:gd name="connsiteY3" fmla="*/ 589548 h 838128"/>
                              <a:gd name="connsiteX4" fmla="*/ 1923185 w 2004386"/>
                              <a:gd name="connsiteY4" fmla="*/ 742892 h 838128"/>
                              <a:gd name="connsiteX5" fmla="*/ 713837 w 2004386"/>
                              <a:gd name="connsiteY5" fmla="*/ 838128 h 838128"/>
                              <a:gd name="connsiteX6" fmla="*/ 9967 w 2004386"/>
                              <a:gd name="connsiteY6" fmla="*/ 838128 h 838128"/>
                              <a:gd name="connsiteX7" fmla="*/ 0 w 2004386"/>
                              <a:gd name="connsiteY7" fmla="*/ 733989 h 838128"/>
                              <a:gd name="connsiteX8" fmla="*/ 1074770 w 2004386"/>
                              <a:gd name="connsiteY8" fmla="*/ 430381 h 838128"/>
                              <a:gd name="connsiteX9" fmla="*/ 1074538 w 2004386"/>
                              <a:gd name="connsiteY9" fmla="*/ 147174 h 838128"/>
                              <a:gd name="connsiteX10" fmla="*/ 1335357 w 2004386"/>
                              <a:gd name="connsiteY10" fmla="*/ 0 h 838128"/>
                              <a:gd name="connsiteX11" fmla="*/ 1564429 w 2004386"/>
                              <a:gd name="connsiteY11" fmla="*/ 0 h 838128"/>
                              <a:gd name="connsiteX0" fmla="*/ 1564429 w 2028461"/>
                              <a:gd name="connsiteY0" fmla="*/ 70343 h 838128"/>
                              <a:gd name="connsiteX1" fmla="*/ 1129685 w 2028461"/>
                              <a:gd name="connsiteY1" fmla="*/ 394213 h 838128"/>
                              <a:gd name="connsiteX2" fmla="*/ 1472269 w 2028461"/>
                              <a:gd name="connsiteY2" fmla="*/ 577957 h 838128"/>
                              <a:gd name="connsiteX3" fmla="*/ 1895836 w 2028461"/>
                              <a:gd name="connsiteY3" fmla="*/ 589548 h 838128"/>
                              <a:gd name="connsiteX4" fmla="*/ 1923185 w 2028461"/>
                              <a:gd name="connsiteY4" fmla="*/ 742892 h 838128"/>
                              <a:gd name="connsiteX5" fmla="*/ 713837 w 2028461"/>
                              <a:gd name="connsiteY5" fmla="*/ 838128 h 838128"/>
                              <a:gd name="connsiteX6" fmla="*/ 9967 w 2028461"/>
                              <a:gd name="connsiteY6" fmla="*/ 838128 h 838128"/>
                              <a:gd name="connsiteX7" fmla="*/ 0 w 2028461"/>
                              <a:gd name="connsiteY7" fmla="*/ 733989 h 838128"/>
                              <a:gd name="connsiteX8" fmla="*/ 1074770 w 2028461"/>
                              <a:gd name="connsiteY8" fmla="*/ 430381 h 838128"/>
                              <a:gd name="connsiteX9" fmla="*/ 1074538 w 2028461"/>
                              <a:gd name="connsiteY9" fmla="*/ 147174 h 838128"/>
                              <a:gd name="connsiteX10" fmla="*/ 1335357 w 2028461"/>
                              <a:gd name="connsiteY10" fmla="*/ 0 h 838128"/>
                              <a:gd name="connsiteX11" fmla="*/ 1564429 w 2028461"/>
                              <a:gd name="connsiteY11" fmla="*/ 0 h 838128"/>
                              <a:gd name="connsiteX0" fmla="*/ 1564429 w 2069822"/>
                              <a:gd name="connsiteY0" fmla="*/ 70343 h 838128"/>
                              <a:gd name="connsiteX1" fmla="*/ 1129685 w 2069822"/>
                              <a:gd name="connsiteY1" fmla="*/ 394213 h 838128"/>
                              <a:gd name="connsiteX2" fmla="*/ 1472269 w 2069822"/>
                              <a:gd name="connsiteY2" fmla="*/ 577957 h 838128"/>
                              <a:gd name="connsiteX3" fmla="*/ 1895836 w 2069822"/>
                              <a:gd name="connsiteY3" fmla="*/ 589548 h 838128"/>
                              <a:gd name="connsiteX4" fmla="*/ 1923185 w 2069822"/>
                              <a:gd name="connsiteY4" fmla="*/ 742892 h 838128"/>
                              <a:gd name="connsiteX5" fmla="*/ 713837 w 2069822"/>
                              <a:gd name="connsiteY5" fmla="*/ 838128 h 838128"/>
                              <a:gd name="connsiteX6" fmla="*/ 9967 w 2069822"/>
                              <a:gd name="connsiteY6" fmla="*/ 838128 h 838128"/>
                              <a:gd name="connsiteX7" fmla="*/ 0 w 2069822"/>
                              <a:gd name="connsiteY7" fmla="*/ 733989 h 838128"/>
                              <a:gd name="connsiteX8" fmla="*/ 1074770 w 2069822"/>
                              <a:gd name="connsiteY8" fmla="*/ 430381 h 838128"/>
                              <a:gd name="connsiteX9" fmla="*/ 1074538 w 2069822"/>
                              <a:gd name="connsiteY9" fmla="*/ 147174 h 838128"/>
                              <a:gd name="connsiteX10" fmla="*/ 1335357 w 2069822"/>
                              <a:gd name="connsiteY10" fmla="*/ 0 h 838128"/>
                              <a:gd name="connsiteX11" fmla="*/ 1564429 w 2069822"/>
                              <a:gd name="connsiteY11" fmla="*/ 0 h 838128"/>
                              <a:gd name="connsiteX0" fmla="*/ 1564429 w 2031134"/>
                              <a:gd name="connsiteY0" fmla="*/ 70343 h 838128"/>
                              <a:gd name="connsiteX1" fmla="*/ 1129685 w 2031134"/>
                              <a:gd name="connsiteY1" fmla="*/ 394213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31134" h="838128">
                                <a:moveTo>
                                  <a:pt x="1564429" y="70343"/>
                                </a:moveTo>
                                <a:cubicBezTo>
                                  <a:pt x="1072910" y="85965"/>
                                  <a:pt x="1189702" y="195556"/>
                                  <a:pt x="1184377" y="387389"/>
                                </a:cubicBezTo>
                                <a:cubicBezTo>
                                  <a:pt x="1179052" y="579222"/>
                                  <a:pt x="1243572" y="556306"/>
                                  <a:pt x="1409649" y="566248"/>
                                </a:cubicBezTo>
                                <a:cubicBezTo>
                                  <a:pt x="1575726" y="576190"/>
                                  <a:pt x="1810247" y="560107"/>
                                  <a:pt x="1895836" y="589548"/>
                                </a:cubicBezTo>
                                <a:cubicBezTo>
                                  <a:pt x="1981425" y="618989"/>
                                  <a:pt x="2137150" y="737680"/>
                                  <a:pt x="1923185" y="742892"/>
                                </a:cubicBezTo>
                                <a:cubicBezTo>
                                  <a:pt x="1158597" y="736422"/>
                                  <a:pt x="724482" y="693497"/>
                                  <a:pt x="713837" y="838128"/>
                                </a:cubicBezTo>
                                <a:lnTo>
                                  <a:pt x="9967" y="838128"/>
                                </a:lnTo>
                                <a:lnTo>
                                  <a:pt x="0" y="733989"/>
                                </a:lnTo>
                                <a:cubicBezTo>
                                  <a:pt x="5158" y="546814"/>
                                  <a:pt x="1084562" y="723616"/>
                                  <a:pt x="1074770" y="430381"/>
                                </a:cubicBezTo>
                                <a:cubicBezTo>
                                  <a:pt x="1071973" y="130369"/>
                                  <a:pt x="1084067" y="440874"/>
                                  <a:pt x="1074538" y="147174"/>
                                </a:cubicBezTo>
                                <a:cubicBezTo>
                                  <a:pt x="1074361" y="-6773"/>
                                  <a:pt x="1280468" y="3662"/>
                                  <a:pt x="1335357" y="0"/>
                                </a:cubicBezTo>
                                <a:cubicBezTo>
                                  <a:pt x="1584833" y="3003"/>
                                  <a:pt x="1162795" y="8061"/>
                                  <a:pt x="1564429" y="0"/>
                                </a:cubicBezTo>
                              </a:path>
                            </a:pathLst>
                          </a:custGeom>
                          <a:noFill/>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263739" y="855716"/>
                            <a:ext cx="109879" cy="21660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233176" w:rsidRDefault="00233176" w:rsidP="00754D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2416440" y="1200394"/>
                            <a:ext cx="95097" cy="197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winkelte Verbindung 20"/>
                        <wps:cNvCnPr>
                          <a:stCxn id="12" idx="0"/>
                        </wps:cNvCnPr>
                        <wps:spPr>
                          <a:xfrm rot="16200000" flipV="1">
                            <a:off x="2341091" y="1077496"/>
                            <a:ext cx="128074" cy="117722"/>
                          </a:xfrm>
                          <a:prstGeom prst="bentConnector3">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21" name="Gerade Verbindung 21"/>
                        <wps:cNvCnPr/>
                        <wps:spPr>
                          <a:xfrm flipH="1">
                            <a:off x="2296745" y="1072321"/>
                            <a:ext cx="3354" cy="39004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 name="Gerade Verbindung 22"/>
                        <wps:cNvCnPr>
                          <a:stCxn id="12" idx="2"/>
                        </wps:cNvCnPr>
                        <wps:spPr>
                          <a:xfrm>
                            <a:off x="2463989" y="1397904"/>
                            <a:ext cx="1" cy="6446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 name="Gerade Verbindung 23"/>
                        <wps:cNvCnPr/>
                        <wps:spPr>
                          <a:xfrm flipH="1">
                            <a:off x="2300099" y="1462367"/>
                            <a:ext cx="163892"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 name="Gerade Verbindung 24"/>
                        <wps:cNvCnPr/>
                        <wps:spPr>
                          <a:xfrm>
                            <a:off x="354889" y="1034989"/>
                            <a:ext cx="0" cy="576357"/>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Gerade Verbindung 25"/>
                        <wps:cNvCnPr/>
                        <wps:spPr>
                          <a:xfrm>
                            <a:off x="354889" y="1611345"/>
                            <a:ext cx="91942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6" name="Gerade Verbindung 26"/>
                        <wps:cNvCnPr/>
                        <wps:spPr>
                          <a:xfrm flipV="1">
                            <a:off x="1274313" y="1037464"/>
                            <a:ext cx="0" cy="57388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7" name="Rechteck 27"/>
                        <wps:cNvSpPr/>
                        <wps:spPr>
                          <a:xfrm>
                            <a:off x="414129" y="1087240"/>
                            <a:ext cx="126655" cy="524104"/>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610252"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817081"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1037902"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31"/>
                        <wps:cNvCnPr/>
                        <wps:spPr>
                          <a:xfrm flipV="1">
                            <a:off x="311771" y="1034532"/>
                            <a:ext cx="1017808" cy="45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2" name="Rechteck 32"/>
                        <wps:cNvSpPr/>
                        <wps:spPr>
                          <a:xfrm>
                            <a:off x="380010" y="930394"/>
                            <a:ext cx="110532" cy="10459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1123629" y="930393"/>
                            <a:ext cx="110490" cy="104140"/>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feld 5"/>
                        <wps:cNvSpPr txBox="1"/>
                        <wps:spPr>
                          <a:xfrm>
                            <a:off x="2463991" y="1178520"/>
                            <a:ext cx="265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3C3B09">
                              <w:r>
                                <w:rPr>
                                  <w:szCs w:val="22"/>
                                </w:rPr>
                                <w: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Abgerundetes Rechteck 35"/>
                        <wps:cNvSpPr/>
                        <wps:spPr>
                          <a:xfrm>
                            <a:off x="1525204" y="820929"/>
                            <a:ext cx="109855" cy="21653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233176" w:rsidRDefault="00233176" w:rsidP="00D92E08">
                              <w:pPr>
                                <w:pStyle w:val="Normal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Gerade Verbindung mit Pfeil 36"/>
                        <wps:cNvCnPr/>
                        <wps:spPr>
                          <a:xfrm>
                            <a:off x="1785788" y="939296"/>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Gewinkelte Verbindung 38"/>
                        <wps:cNvCnPr>
                          <a:stCxn id="35" idx="2"/>
                          <a:endCxn id="45" idx="3"/>
                        </wps:cNvCnPr>
                        <wps:spPr>
                          <a:xfrm rot="16200000" flipH="1">
                            <a:off x="1624900" y="992695"/>
                            <a:ext cx="1480934" cy="1570471"/>
                          </a:xfrm>
                          <a:prstGeom prst="bentConnector2">
                            <a:avLst/>
                          </a:prstGeom>
                          <a:ln w="28575"/>
                        </wps:spPr>
                        <wps:style>
                          <a:lnRef idx="1">
                            <a:schemeClr val="dk1"/>
                          </a:lnRef>
                          <a:fillRef idx="0">
                            <a:schemeClr val="dk1"/>
                          </a:fillRef>
                          <a:effectRef idx="0">
                            <a:schemeClr val="dk1"/>
                          </a:effectRef>
                          <a:fontRef idx="minor">
                            <a:schemeClr val="tx1"/>
                          </a:fontRef>
                        </wps:style>
                        <wps:bodyPr/>
                      </wps:wsp>
                      <wps:wsp>
                        <wps:cNvPr id="43" name="Rechteck 43"/>
                        <wps:cNvSpPr/>
                        <wps:spPr>
                          <a:xfrm flipH="1">
                            <a:off x="5107126" y="972202"/>
                            <a:ext cx="470535" cy="320675"/>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arallelogramm 44"/>
                        <wps:cNvSpPr/>
                        <wps:spPr>
                          <a:xfrm flipH="1">
                            <a:off x="5107761" y="1292877"/>
                            <a:ext cx="572770" cy="238760"/>
                          </a:xfrm>
                          <a:prstGeom prst="parallelogram">
                            <a:avLst>
                              <a:gd name="adj" fmla="val 42143"/>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hteck 45"/>
                        <wps:cNvSpPr/>
                        <wps:spPr>
                          <a:xfrm flipH="1">
                            <a:off x="3150603" y="2356155"/>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Gerade Verbindung 46"/>
                        <wps:cNvCnPr/>
                        <wps:spPr>
                          <a:xfrm flipV="1">
                            <a:off x="3150321" y="2355913"/>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Gewinkelte Verbindung 47"/>
                        <wps:cNvCnPr>
                          <a:endCxn id="44" idx="2"/>
                        </wps:cNvCnPr>
                        <wps:spPr>
                          <a:xfrm flipV="1">
                            <a:off x="3495675" y="1412257"/>
                            <a:ext cx="1662396" cy="1111868"/>
                          </a:xfrm>
                          <a:prstGeom prst="bentConnector3">
                            <a:avLst>
                              <a:gd name="adj1" fmla="val 50000"/>
                            </a:avLst>
                          </a:prstGeom>
                          <a:ln w="28575"/>
                        </wps:spPr>
                        <wps:style>
                          <a:lnRef idx="1">
                            <a:schemeClr val="dk1"/>
                          </a:lnRef>
                          <a:fillRef idx="0">
                            <a:schemeClr val="dk1"/>
                          </a:fillRef>
                          <a:effectRef idx="0">
                            <a:schemeClr val="dk1"/>
                          </a:effectRef>
                          <a:fontRef idx="minor">
                            <a:schemeClr val="tx1"/>
                          </a:fontRef>
                        </wps:style>
                        <wps:bodyPr/>
                      </wps:wsp>
                      <wps:wsp>
                        <wps:cNvPr id="48" name="Textfeld 5"/>
                        <wps:cNvSpPr txBox="1"/>
                        <wps:spPr>
                          <a:xfrm flipH="1">
                            <a:off x="3631638" y="2273383"/>
                            <a:ext cx="646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Pr>
                                  <w:szCs w:val="22"/>
                                </w:rPr>
                                <w:t>PCMCIA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Rechteck 50"/>
                        <wps:cNvSpPr/>
                        <wps:spPr>
                          <a:xfrm flipH="1">
                            <a:off x="2823570" y="1013477"/>
                            <a:ext cx="1090061" cy="515620"/>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2D339A">
                              <w:r>
                                <w:rPr>
                                  <w:szCs w:val="22"/>
                                </w:rPr>
                                <w:t>Agilent 34972A multimeter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feld 5"/>
                        <wps:cNvSpPr txBox="1"/>
                        <wps:spPr>
                          <a:xfrm flipH="1">
                            <a:off x="3886119" y="1129907"/>
                            <a:ext cx="6870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Pr>
                                  <w:szCs w:val="22"/>
                                </w:rP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feld 5"/>
                        <wps:cNvSpPr txBox="1"/>
                        <wps:spPr>
                          <a:xfrm flipH="1">
                            <a:off x="1563764" y="2305546"/>
                            <a:ext cx="8540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sidRPr="002D339A">
                                <w:t>CAN</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Gerade Verbindung 55"/>
                        <wps:cNvCnPr/>
                        <wps:spPr>
                          <a:xfrm flipH="1">
                            <a:off x="2463768" y="1137222"/>
                            <a:ext cx="359549"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56" name="Gerade Verbindung 56"/>
                        <wps:cNvCnPr/>
                        <wps:spPr>
                          <a:xfrm flipH="1">
                            <a:off x="2471456" y="1462354"/>
                            <a:ext cx="3594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Gerade Verbindung 57"/>
                        <wps:cNvCnPr/>
                        <wps:spPr>
                          <a:xfrm flipH="1">
                            <a:off x="3150039" y="2929522"/>
                            <a:ext cx="282" cy="21374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8" name="Gerade Verbindung 58"/>
                        <wps:cNvCnPr/>
                        <wps:spPr>
                          <a:xfrm>
                            <a:off x="3182152" y="2899676"/>
                            <a:ext cx="24543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9" name="Gerade Verbindung 59"/>
                        <wps:cNvCnPr/>
                        <wps:spPr>
                          <a:xfrm flipH="1">
                            <a:off x="3474154" y="2929683"/>
                            <a:ext cx="623" cy="213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Gerade Verbindung 60"/>
                        <wps:cNvCnPr/>
                        <wps:spPr>
                          <a:xfrm flipH="1">
                            <a:off x="3338824" y="3232504"/>
                            <a:ext cx="88758"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Gerade Verbindung 61"/>
                        <wps:cNvCnPr/>
                        <wps:spPr>
                          <a:xfrm flipH="1">
                            <a:off x="3205646" y="3232516"/>
                            <a:ext cx="8826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Gerade Verbindung 62"/>
                        <wps:cNvCnPr/>
                        <wps:spPr>
                          <a:xfrm>
                            <a:off x="3243822" y="3232334"/>
                            <a:ext cx="0" cy="190175"/>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3" name="Gerade Verbindung 63"/>
                        <wps:cNvCnPr/>
                        <wps:spPr>
                          <a:xfrm flipH="1" flipV="1">
                            <a:off x="1525088" y="3421554"/>
                            <a:ext cx="1718197" cy="572"/>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4" name="Gerade Verbindung 64"/>
                        <wps:cNvCnPr/>
                        <wps:spPr>
                          <a:xfrm>
                            <a:off x="1524972" y="1024255"/>
                            <a:ext cx="0" cy="2397487"/>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5" name="Textfeld 5"/>
                        <wps:cNvSpPr txBox="1"/>
                        <wps:spPr>
                          <a:xfrm flipH="1">
                            <a:off x="1509626" y="3168593"/>
                            <a:ext cx="92456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sidRPr="002D339A">
                                <w:t>PWM</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feld 5"/>
                        <wps:cNvSpPr txBox="1"/>
                        <wps:spPr>
                          <a:xfrm flipH="1">
                            <a:off x="3609572" y="2806681"/>
                            <a:ext cx="6870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Gerade Verbindung 69"/>
                        <wps:cNvCnPr/>
                        <wps:spPr>
                          <a:xfrm>
                            <a:off x="3473891" y="3050275"/>
                            <a:ext cx="126188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0" name="Gerade Verbindung 70"/>
                        <wps:cNvCnPr/>
                        <wps:spPr>
                          <a:xfrm flipH="1" flipV="1">
                            <a:off x="4733925" y="1495425"/>
                            <a:ext cx="1489" cy="155468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1" name="Gerade Verbindung 71"/>
                        <wps:cNvCnPr/>
                        <wps:spPr>
                          <a:xfrm>
                            <a:off x="4724400" y="1504950"/>
                            <a:ext cx="4476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4" name="Gerade Verbindung 74"/>
                        <wps:cNvCnPr/>
                        <wps:spPr>
                          <a:xfrm>
                            <a:off x="1634811" y="1037350"/>
                            <a:ext cx="124" cy="115622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5" name="Gerade Verbindung 75"/>
                        <wps:cNvCnPr/>
                        <wps:spPr>
                          <a:xfrm flipH="1">
                            <a:off x="3091205" y="1536192"/>
                            <a:ext cx="3124" cy="66154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6" name="Gerade Verbindung 76"/>
                        <wps:cNvCnPr/>
                        <wps:spPr>
                          <a:xfrm flipH="1">
                            <a:off x="1642262" y="2197735"/>
                            <a:ext cx="144894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2" name="Rechteck 82"/>
                        <wps:cNvSpPr/>
                        <wps:spPr>
                          <a:xfrm>
                            <a:off x="2988634" y="88262"/>
                            <a:ext cx="1126721" cy="7674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Gerade Verbindung 83"/>
                        <wps:cNvCnPr/>
                        <wps:spPr>
                          <a:xfrm flipH="1" flipV="1">
                            <a:off x="2014556" y="195247"/>
                            <a:ext cx="974078" cy="11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4" name="Textfeld 5"/>
                        <wps:cNvSpPr txBox="1"/>
                        <wps:spPr>
                          <a:xfrm>
                            <a:off x="3003384" y="90653"/>
                            <a:ext cx="83693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Pr>
                                  <w:szCs w:val="22"/>
                                </w:rPr>
                                <w:t>Evaluator 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Gerade Verbindung 85"/>
                        <wps:cNvCnPr/>
                        <wps:spPr>
                          <a:xfrm flipH="1" flipV="1">
                            <a:off x="2012829" y="275534"/>
                            <a:ext cx="973455" cy="63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6" name="Textfeld 5"/>
                        <wps:cNvSpPr txBox="1"/>
                        <wps:spPr>
                          <a:xfrm>
                            <a:off x="110094" y="61003"/>
                            <a:ext cx="147002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proofErr w:type="spellStart"/>
                              <w:r w:rsidRPr="001E3C1F">
                                <w:t>Temperature</w:t>
                              </w:r>
                              <w:proofErr w:type="spellEnd"/>
                              <w:r>
                                <w:t xml:space="preserve"> </w:t>
                              </w:r>
                              <w:proofErr w:type="spellStart"/>
                              <w:r w:rsidRPr="002D339A">
                                <w:t>chamber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feld 5"/>
                        <wps:cNvSpPr txBox="1"/>
                        <wps:spPr>
                          <a:xfrm flipH="1">
                            <a:off x="3073899" y="2079002"/>
                            <a:ext cx="78740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r>
                                <w:t>NI Series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feld 5"/>
                        <wps:cNvSpPr txBox="1"/>
                        <wps:spPr>
                          <a:xfrm flipH="1">
                            <a:off x="2600695" y="2679629"/>
                            <a:ext cx="134175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pPr>
                                <w:pStyle w:val="NormalWeb"/>
                                <w:spacing w:before="0" w:beforeAutospacing="0" w:after="0" w:afterAutospacing="0"/>
                              </w:pPr>
                              <w:r>
                                <w:rPr>
                                  <w:rFonts w:eastAsia="Times New Roman"/>
                                  <w:sz w:val="22"/>
                                  <w:szCs w:val="22"/>
                                </w:rPr>
                                <w:t>LeCroy oscilloscope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feld 5"/>
                        <wps:cNvSpPr txBox="1"/>
                        <wps:spPr>
                          <a:xfrm flipH="1">
                            <a:off x="1564688" y="1966578"/>
                            <a:ext cx="15932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feld 5"/>
                        <wps:cNvSpPr txBox="1"/>
                        <wps:spPr>
                          <a:xfrm flipH="1">
                            <a:off x="5548630" y="895236"/>
                            <a:ext cx="956945" cy="4862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r>
                                <w:t xml:space="preserve">Laptop </w:t>
                              </w:r>
                            </w:p>
                            <w:p w:rsidR="00233176" w:rsidRDefault="00233176" w:rsidP="001E3C1F">
                              <w:proofErr w:type="spellStart"/>
                              <w:r>
                                <w:t>with</w:t>
                              </w:r>
                              <w:proofErr w:type="spellEnd"/>
                              <w:r>
                                <w:t xml:space="preserve"> MATLAB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Gerade Verbindung 92"/>
                        <wps:cNvCnPr/>
                        <wps:spPr>
                          <a:xfrm flipH="1">
                            <a:off x="1635060" y="1013477"/>
                            <a:ext cx="149848"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3" name="Rechteck 93"/>
                        <wps:cNvSpPr/>
                        <wps:spPr>
                          <a:xfrm>
                            <a:off x="4178595" y="90653"/>
                            <a:ext cx="368237" cy="409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321496" y="499730"/>
                            <a:ext cx="99429" cy="846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178595" y="584421"/>
                            <a:ext cx="368237"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flipH="1">
                            <a:off x="4178594" y="675861"/>
                            <a:ext cx="409308" cy="133141"/>
                          </a:xfrm>
                          <a:prstGeom prst="parallelogram">
                            <a:avLst>
                              <a:gd name="adj" fmla="val 369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feld 5"/>
                        <wps:cNvSpPr txBox="1"/>
                        <wps:spPr>
                          <a:xfrm>
                            <a:off x="4115667" y="60368"/>
                            <a:ext cx="43116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58240F">
                              <w:r>
                                <w:t>HMI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Straight Connector 7"/>
                        <wps:cNvCnPr/>
                        <wps:spPr>
                          <a:xfrm>
                            <a:off x="4103903" y="277495"/>
                            <a:ext cx="71120"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8" name="Rechteck 45"/>
                        <wps:cNvSpPr/>
                        <wps:spPr>
                          <a:xfrm flipH="1">
                            <a:off x="2457373" y="343902"/>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980042">
                              <w:pPr>
                                <w:pStyle w:val="Normal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312377" y="558659"/>
                            <a:ext cx="2935" cy="303163"/>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2318918" y="553618"/>
                            <a:ext cx="153189" cy="2337"/>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0" name="Textfeld 5"/>
                        <wps:cNvSpPr txBox="1"/>
                        <wps:spPr>
                          <a:xfrm>
                            <a:off x="2431075" y="354624"/>
                            <a:ext cx="383540" cy="31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Pr="00980042" w:rsidRDefault="00233176"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Straight Connector 101"/>
                        <wps:cNvCnPr/>
                        <wps:spPr>
                          <a:xfrm>
                            <a:off x="1576316" y="443552"/>
                            <a:ext cx="1575" cy="371852"/>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1579880" y="455295"/>
                            <a:ext cx="871221" cy="1"/>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96" name="Gerade Verbindung 76"/>
                        <wps:cNvCnPr/>
                        <wps:spPr>
                          <a:xfrm>
                            <a:off x="2926080" y="1536192"/>
                            <a:ext cx="3657" cy="497434"/>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7" name="Gerade Verbindung 76"/>
                        <wps:cNvCnPr/>
                        <wps:spPr>
                          <a:xfrm flipH="1">
                            <a:off x="1777593" y="2037578"/>
                            <a:ext cx="115279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9" name="Gerade Verbindung 74"/>
                        <wps:cNvCnPr/>
                        <wps:spPr>
                          <a:xfrm>
                            <a:off x="1781571" y="1024128"/>
                            <a:ext cx="0" cy="1015686"/>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103" name="Textfeld 5"/>
                        <wps:cNvSpPr txBox="1"/>
                        <wps:spPr>
                          <a:xfrm flipH="1">
                            <a:off x="2091350" y="1418250"/>
                            <a:ext cx="7251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33176">
                              <w:proofErr w:type="spellStart"/>
                              <w:r>
                                <w:t>Analogue</w:t>
                              </w:r>
                              <w:proofErr w:type="spellEnd"/>
                            </w:p>
                            <w:p w:rsidR="00233176" w:rsidRDefault="00233176" w:rsidP="00233176">
                              <w:proofErr w:type="spellStart"/>
                              <w:r>
                                <w:t>current</w:t>
                              </w:r>
                              <w:proofErr w:type="spellEnd"/>
                            </w:p>
                            <w:p w:rsidR="00233176" w:rsidRDefault="00233176" w:rsidP="00233176">
                              <w:proofErr w:type="spellStart"/>
                              <w:r>
                                <w:t>output</w:t>
                              </w:r>
                              <w:proofErr w:type="spellEnd"/>
                            </w:p>
                            <w:p w:rsidR="00233176" w:rsidRDefault="00233176" w:rsidP="00233176"/>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Gerade Verbindung 71"/>
                        <wps:cNvCnPr/>
                        <wps:spPr>
                          <a:xfrm flipV="1">
                            <a:off x="3941445" y="1342050"/>
                            <a:ext cx="1182030" cy="2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0" name="Gerade Verbindung mit Pfeil 36"/>
                        <wps:cNvCnPr/>
                        <wps:spPr>
                          <a:xfrm rot="16200000" flipH="1">
                            <a:off x="2258220" y="1272780"/>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1" o:spid="_x0000_s1026" editas="canvas" style="width:512.55pt;height:310.55pt;mso-position-horizontal-relative:char;mso-position-vertical-relative:line" coordsize="65093,3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093;height:39439;visibility:visible;mso-wrap-style:square">
                  <v:fill o:detectmouseclick="t"/>
                  <v:path o:connecttype="none"/>
                </v:shape>
                <v:rect id="Rechteck 2" o:spid="_x0000_s1028" style="position:absolute;left:1655;top:882;width:18493;height:1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 id="Freihandform 8" o:spid="_x0000_s1029" style="position:absolute;left:4504;top:1964;width:20311;height:8381;visibility:visible;mso-wrap-style:square;v-text-anchor:middle" coordsize="2031134,8381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2Lb8A&#10;AADaAAAADwAAAGRycy9kb3ducmV2LnhtbERPTYvCMBC9C/6HMII3TRV2catRiriLiCB2xfPQjG2x&#10;mZQkq9VfvzkIHh/ve7HqTCNu5HxtWcFknIAgLqyuuVRw+v0ezUD4gKyxsUwKHuRhtez3Fphqe+cj&#10;3fJQihjCPkUFVQhtKqUvKjLox7YljtzFOoMhQldK7fAew00jp0nyKQ3WHBsqbGldUXHN/4yCn+d+&#10;lxt3Xmf1x+Y8O3w9snaSKzUcdNkcRKAuvMUv91YriFvjlX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6fYtvwAAANoAAAAPAAAAAAAAAAAAAAAAAJgCAABkcnMvZG93bnJl&#10;di54bWxQSwUGAAAAAAQABAD1AAAAhAMAAAAA&#10;" adj="-11796480,,5400" path="m1564429,70343c1072910,85965,1189702,195556,1184377,387389v-5325,191833,59195,168917,225272,178859c1575726,576190,1810247,560107,1895836,589548v85589,29441,241314,148132,27349,153344c1158597,736422,724482,693497,713837,838128r-703870,l,733989c5158,546814,1084562,723616,1074770,430381v-2797,-300012,9297,10493,-232,-283207c1074361,-6773,1280468,3662,1335357,v249476,3003,-172562,8061,229072,e" filled="f" strokecolor="black [3200]" strokeweight="2pt">
                  <v:stroke joinstyle="miter"/>
                  <v:formulas/>
                  <v:path arrowok="t" o:connecttype="custom" o:connectlocs="1564429,70343;1184377,387389;1409649,566248;1895836,589548;1923185,742892;713837,838128;9967,838128;0,733989;1074770,430381;1074538,147174;1335357,0;1564429,0" o:connectangles="0,0,0,0,0,0,0,0,0,0,0,0" textboxrect="0,0,2031134,838128"/>
                  <v:textbox>
                    <w:txbxContent>
                      <w:p w:rsidR="00233176" w:rsidRDefault="00233176" w:rsidP="00D92E08"/>
                    </w:txbxContent>
                  </v:textbox>
                </v:shape>
                <v:roundrect id="Abgerundetes Rechteck 11" o:spid="_x0000_s1030" style="position:absolute;left:22637;top:8557;width:1099;height:2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KlcEA&#10;AADbAAAADwAAAGRycy9kb3ducmV2LnhtbERPTWvCQBC9F/oflil4q5tUsJK6ShOoeJJWvfQ2ZMck&#10;uDubZtck/nu3IHibx/uc5Xq0RvTU+caxgnSagCAunW64UnA8fL0uQPiArNE4JgVX8rBePT8tMdNu&#10;4B/q96ESMYR9hgrqENpMSl/WZNFPXUscuZPrLIYIu0rqDocYbo18S5K5tNhwbKixpaKm8ry/WAXv&#10;3/0v/3G1wXzWarcrzLXMjVKTl/HzA0SgMTzEd/dWx/kp/P8SD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CpXBAAAA2wAAAA8AAAAAAAAAAAAAAAAAmAIAAGRycy9kb3du&#10;cmV2LnhtbFBLBQYAAAAABAAEAPUAAACGAwAAAAA=&#10;" fillcolor="yellow" strokecolor="black [3200]" strokeweight="2pt">
                  <v:textbox>
                    <w:txbxContent>
                      <w:p w:rsidR="00233176" w:rsidRDefault="00233176" w:rsidP="00754D59"/>
                    </w:txbxContent>
                  </v:textbox>
                </v:roundrect>
                <v:rect id="Rechteck 12" o:spid="_x0000_s1031" style="position:absolute;left:24164;top:12003;width:95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 o:spid="_x0000_s1032" type="#_x0000_t34" style="position:absolute;left:23411;top:10774;width:1280;height:11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nCL4AAADbAAAADwAAAGRycy9kb3ducmV2LnhtbERPTWsCMRC9F/wPYQRvNatCKVujtBbB&#10;q1sRvA2bcbN2M1mTVNd/3zkUeny87+V68J26UUxtYAOzaQGKuA625cbA4Wv7/AoqZWSLXWAy8KAE&#10;69XoaYmlDXfe063KjZIQTiUacDn3pdapduQxTUNPLNw5RI9ZYGy0jXiXcN/peVG8aI8tS4PDnjaO&#10;6u/qx0vJ5VrHyh8xnh0dPq6nS6MXn8ZMxsP7G6hMQ/4X/7l31sBc1ssX+QF6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dCcIvgAAANsAAAAPAAAAAAAAAAAAAAAAAKEC&#10;AABkcnMvZG93bnJldi54bWxQSwUGAAAAAAQABAD5AAAAjAMAAAAA&#10;" strokecolor="red" strokeweight="2.25pt"/>
                <v:line id="Gerade Verbindung 21" o:spid="_x0000_s1033" style="position:absolute;flip:x;visibility:visible;mso-wrap-style:square" from="22967,10723" to="23000,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crMMAAADbAAAADwAAAGRycy9kb3ducmV2LnhtbESP0WrCQBRE3wv+w3KFvhTdRKlodBMk&#10;VLC0L1U/4JK9JsHs3ZBdTfx7tyD4OMzMGWaTDaYRN+pcbVlBPI1AEBdW11wqOB13kyUI55E1NpZJ&#10;wZ0cZOnobYOJtj3/0e3gSxEg7BJUUHnfJlK6oiKDbmpb4uCdbWfQB9mVUnfYB7hp5CyKFtJgzWGh&#10;wpbyiorL4WoUOLr++rbP76uf8/xj+C6+Tp9NpNT7eNiuQXga/Cv8bO+1glkM/1/CD5D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nKzDAAAA2wAAAA8AAAAAAAAAAAAA&#10;AAAAoQIAAGRycy9kb3ducmV2LnhtbFBLBQYAAAAABAAEAPkAAACRAwAAAAA=&#10;" strokecolor="black [3040]" strokeweight="2.25pt"/>
                <v:line id="Gerade Verbindung 22" o:spid="_x0000_s1034" style="position:absolute;visibility:visible;mso-wrap-style:square" from="24639,13979"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scIAAADbAAAADwAAAGRycy9kb3ducmV2LnhtbESPQWsCMRSE7wX/Q3iCt5p1LUVWo4hS&#10;aY/VBT0+Ns/N4uZlSdJ17a9vCoUeh5n5hlltBtuKnnxoHCuYTTMQxJXTDdcKytPb8wJEiMgaW8ek&#10;4EEBNuvR0woL7e78Sf0x1iJBOBSowMTYFVKGypDFMHUdcfKuzluMSfpaao/3BLetzLPsVVpsOC0Y&#10;7GhnqLodv6yCy8GU1b72Hy/n7JL3PL/5byyVmoyH7RJEpCH+h//a71pB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ascIAAADbAAAADwAAAAAAAAAAAAAA&#10;AAChAgAAZHJzL2Rvd25yZXYueG1sUEsFBgAAAAAEAAQA+QAAAJADAAAAAA==&#10;" strokecolor="black [3040]" strokeweight="2.25pt"/>
                <v:line id="Gerade Verbindung 23" o:spid="_x0000_s1035" style="position:absolute;flip:x;visibility:visible;mso-wrap-style:square" from="23000,14623"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nQMMAAADbAAAADwAAAGRycy9kb3ducmV2LnhtbESP3YrCMBSE74V9h3AWvBFNVVy0Nsoi&#10;Cit6Y9cHODSnP2xzUppo69tvBMHLYWa+YZJtb2pxp9ZVlhVMJxEI4szqigsF19/DeAnCeWSNtWVS&#10;8CAH283HIMFY244vdE99IQKEXYwKSu+bWEqXlWTQTWxDHLzctgZ9kG0hdYtdgJtazqLoSxqsOCyU&#10;2NCupOwvvRkFjm5n33S7x+qUz0f9MdtfF3Wk1PCz/16D8NT7d/jV/tEKZnN4fg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6p0DDAAAA2wAAAA8AAAAAAAAAAAAA&#10;AAAAoQIAAGRycy9kb3ducmV2LnhtbFBLBQYAAAAABAAEAPkAAACRAwAAAAA=&#10;" strokecolor="black [3040]" strokeweight="2.25pt"/>
                <v:line id="Gerade Verbindung 24" o:spid="_x0000_s1036" style="position:absolute;visibility:visible;mso-wrap-style:square" from="3548,10349" to="3548,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qnXsMAAADbAAAADwAAAGRycy9kb3ducmV2LnhtbESPQWsCMRSE74X+h/AEbzXrKlK2RpEW&#10;xR5rF+rxsXluFjcvS5Kuq7/eFAoeh5n5hlmuB9uKnnxoHCuYTjIQxJXTDdcKyu/tyyuIEJE1to5J&#10;wZUCrFfPT0sstLvwF/WHWIsE4VCgAhNjV0gZKkMWw8R1xMk7OW8xJulrqT1eEty2Ms+yhbTYcFow&#10;2NG7oep8+LUKjjtTVh+1/5z/ZMe859nZ37BUajwaNm8gIg3xEf5v77WCfA5/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Kp17DAAAA2wAAAA8AAAAAAAAAAAAA&#10;AAAAoQIAAGRycy9kb3ducmV2LnhtbFBLBQYAAAAABAAEAPkAAACRAwAAAAA=&#10;" strokecolor="black [3040]" strokeweight="2.25pt"/>
                <v:line id="Gerade Verbindung 25" o:spid="_x0000_s1037" style="position:absolute;visibility:visible;mso-wrap-style:square" from="3548,16113" to="12743,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CxcMAAADbAAAADwAAAGRycy9kb3ducmV2LnhtbESPQWsCMRSE7wX/Q3iCt5p1bUVWo4hF&#10;aY+1C3p8bJ6bxc3LkqTrtr++KRR6HGbmG2a9HWwrevKhcaxgNs1AEFdON1wrKD8Oj0sQISJrbB2T&#10;gi8KsN2MHtZYaHfnd+pPsRYJwqFABSbGrpAyVIYshqnriJN3dd5iTNLXUnu8J7htZZ5lC2mx4bRg&#10;sKO9oep2+rQKLkdTVi+1f3s6Z5e85/nNf2Op1GQ87FYgIg3xP/zXftUK8mf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GAsXDAAAA2wAAAA8AAAAAAAAAAAAA&#10;AAAAoQIAAGRycy9kb3ducmV2LnhtbFBLBQYAAAAABAAEAPkAAACRAwAAAAA=&#10;" strokecolor="black [3040]" strokeweight="2.25pt"/>
                <v:line id="Gerade Verbindung 26" o:spid="_x0000_s1038" style="position:absolute;flip:y;visibility:visible;mso-wrap-style:square" from="12743,10374" to="12743,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E2MMAAADbAAAADwAAAGRycy9kb3ducmV2LnhtbESP3YrCMBSE74V9h3AW9kZsuoplrUZZ&#10;ZAVFb3R9gENz+oPNSWmirW9vBMHLYWa+YRar3tTiRq2rLCv4jmIQxJnVFRcKzv+b0Q8I55E11pZJ&#10;wZ0crJYfgwWm2nZ8pNvJFyJA2KWooPS+SaV0WUkGXWQb4uDltjXog2wLqVvsAtzUchzHiTRYcVgo&#10;saF1SdnldDUKHF0PvunW99k+nwz7XfZ3ntaxUl+f/e8chKfev8Ov9lYrGC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NBNjDAAAA2wAAAA8AAAAAAAAAAAAA&#10;AAAAoQIAAGRycy9kb3ducmV2LnhtbFBLBQYAAAAABAAEAPkAAACRAwAAAAA=&#10;" strokecolor="black [3040]" strokeweight="2.25pt"/>
                <v:rect id="Rechteck 27" o:spid="_x0000_s1039" style="position:absolute;left:4141;top:10872;width:1266;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qtMQA&#10;AADbAAAADwAAAGRycy9kb3ducmV2LnhtbESPT4vCMBTE74LfITzBi2hqD/6pRhEXYdmT23rw+Gie&#10;bbF5qU22dr/9RhD2OMzMb5jtvje16Kh1lWUF81kEgji3uuJCwSU7TVcgnEfWWFsmBb/kYL8bDraY&#10;aPvkb+pSX4gAYZeggtL7JpHS5SUZdDPbEAfvZluDPsi2kLrFZ4CbWsZRtJAGKw4LJTZ0LCm/pz9G&#10;weprcn185IayOFuaczdf3+JmrdR41B82IDz1/j/8bn9qBfESX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oqrTEAAAA2wAAAA8AAAAAAAAAAAAAAAAAmAIAAGRycy9k&#10;b3ducmV2LnhtbFBLBQYAAAAABAAEAPUAAACJAwAAAAA=&#10;" fillcolor="#a5a5a5 [2092]" strokecolor="black [3200]" strokeweight="2pt"/>
                <v:rect id="Rechteck 28" o:spid="_x0000_s1040" style="position:absolute;left:6102;top:10874;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xsAA&#10;AADbAAAADwAAAGRycy9kb3ducmV2LnhtbERPy4rCMBTdC/5DuIIb0dQuHK2NIiPC4Mqxs5jlpbl9&#10;YHPTaWLt/L1ZCC4P553uB9OInjpXW1awXEQgiHOray4V/GSn+RqE88gaG8uk4J8c7HfjUYqJtg/+&#10;pv7qSxFC2CWooPK+TaR0eUUG3cK2xIErbGfQB9iVUnf4COGmkXEUraTBmkNDhS19VpTfrnejYH2e&#10;/f4dc0NZnH2YS7/cFHG7UWo6GQ5bEJ4G/xa/3F9aQRzGhi/hB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xsAAAADbAAAADwAAAAAAAAAAAAAAAACYAgAAZHJzL2Rvd25y&#10;ZXYueG1sUEsFBgAAAAAEAAQA9QAAAIUDAAAAAA==&#10;" fillcolor="#a5a5a5 [2092]" strokecolor="black [3200]" strokeweight="2pt">
                  <v:textbox>
                    <w:txbxContent>
                      <w:p w:rsidR="00233176" w:rsidRDefault="00233176" w:rsidP="00D92E08"/>
                    </w:txbxContent>
                  </v:textbox>
                </v:rect>
                <v:rect id="Rechteck 29" o:spid="_x0000_s1041" style="position:absolute;left:8170;top:10874;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bXcMA&#10;AADbAAAADwAAAGRycy9kb3ducmV2LnhtbESPQYvCMBSE78L+h/AWvMia2oPaapRFWRBPaj3s8dE8&#10;22Lz0m2ytf57Iwgeh5n5hlmue1OLjlpXWVYwGUcgiHOrKy4UnLOfrzkI55E11pZJwZ0crFcfgyWm&#10;2t74SN3JFyJA2KWooPS+SaV0eUkG3dg2xMG72NagD7ItpG7xFuCmlnEUTaXBisNCiQ1tSsqvp3+j&#10;YL4f/f5tc0NZnM3MoZskl7hJlBp+9t8LEJ56/w6/2jutIE7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bXcMAAADbAAAADwAAAAAAAAAAAAAAAACYAgAAZHJzL2Rv&#10;d25yZXYueG1sUEsFBgAAAAAEAAQA9QAAAIgDAAAAAA==&#10;" fillcolor="#a5a5a5 [2092]" strokecolor="black [3200]" strokeweight="2pt">
                  <v:textbox>
                    <w:txbxContent>
                      <w:p w:rsidR="00233176" w:rsidRDefault="00233176" w:rsidP="00D92E08"/>
                    </w:txbxContent>
                  </v:textbox>
                </v:rect>
                <v:rect id="Rechteck 30" o:spid="_x0000_s1042" style="position:absolute;left:10379;top:10874;width:126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kHcEA&#10;AADbAAAADwAAAGRycy9kb3ducmV2LnhtbERPTYvCMBC9C/6HMIIXWVO7sGrXKKIIi6e19bDHoRnb&#10;ss2kNrHWf28OgsfH+15telOLjlpXWVYwm0YgiHOrKy4UnLPDxwKE88gaa8uk4EEONuvhYIWJtnc+&#10;UZf6QoQQdgkqKL1vEildXpJBN7UNceAutjXoA2wLqVu8h3BTyziKvqTBikNDiQ3tSsr/05tRsDhO&#10;/q773FAWZ3Pz282Wl7hZKjUe9dtvEJ56/xa/3D9awWdYH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pB3BAAAA2wAAAA8AAAAAAAAAAAAAAAAAmAIAAGRycy9kb3du&#10;cmV2LnhtbFBLBQYAAAAABAAEAPUAAACGAwAAAAA=&#10;" fillcolor="#a5a5a5 [2092]" strokecolor="black [3200]" strokeweight="2pt">
                  <v:textbox>
                    <w:txbxContent>
                      <w:p w:rsidR="00233176" w:rsidRDefault="00233176" w:rsidP="00D92E08"/>
                    </w:txbxContent>
                  </v:textbox>
                </v:rect>
                <v:line id="Gerade Verbindung 31" o:spid="_x0000_s1043" style="position:absolute;flip:y;visibility:visible;mso-wrap-style:square" from="3117,10345" to="13295,10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KccIAAADbAAAADwAAAGRycy9kb3ducmV2LnhtbESP0YrCMBRE3wX/IVzBF1lTFWW3axQR&#10;BUVfrH7Apbm2xeamNNHWvzeC4OMwM2eY+bI1pXhQ7QrLCkbDCARxanXBmYLLefvzC8J5ZI2lZVLw&#10;JAfLRbczx1jbhk/0SHwmAoRdjApy76tYSpfmZNANbUUcvKutDfog60zqGpsAN6UcR9FMGiw4LORY&#10;0Tqn9JbcjQJH96OvmvXz73CdDNp9urlMy0ipfq9d/YPw1Ppv+NPeaQWTE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0KccIAAADbAAAADwAAAAAAAAAAAAAA&#10;AAChAgAAZHJzL2Rvd25yZXYueG1sUEsFBgAAAAAEAAQA+QAAAJADAAAAAA==&#10;" strokecolor="black [3040]" strokeweight="2.25pt"/>
                <v:rect id="Rechteck 32" o:spid="_x0000_s1044" style="position:absolute;left:3800;top:9303;width:1105;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rect id="Rechteck 33" o:spid="_x0000_s1045" style="position:absolute;left:11236;top:9303;width:1105;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rsidR="00233176" w:rsidRDefault="00233176" w:rsidP="00D92E08"/>
                    </w:txbxContent>
                  </v:textbox>
                </v:rect>
                <v:shapetype id="_x0000_t202" coordsize="21600,21600" o:spt="202" path="m,l,21600r21600,l21600,xe">
                  <v:stroke joinstyle="miter"/>
                  <v:path gradientshapeok="t" o:connecttype="rect"/>
                </v:shapetype>
                <v:shape id="Textfeld 5" o:spid="_x0000_s1046" type="#_x0000_t202" style="position:absolute;left:24639;top:11785;width:2655;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233176" w:rsidRDefault="00233176" w:rsidP="003C3B09">
                        <w:r>
                          <w:rPr>
                            <w:szCs w:val="22"/>
                          </w:rPr>
                          <w:t>R</w:t>
                        </w:r>
                      </w:p>
                    </w:txbxContent>
                  </v:textbox>
                </v:shape>
                <v:roundrect id="Abgerundetes Rechteck 35" o:spid="_x0000_s1047" style="position:absolute;left:15252;top:8209;width:1098;height:2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Q9sMA&#10;AADbAAAADwAAAGRycy9kb3ducmV2LnhtbESPQWsCMRSE74X+h/AK3mq2SqtsjYsrWHoStb14e2xe&#10;d5cmL2sS1/XfN4LQ4zAz3zCLYrBG9ORD61jByzgDQVw53XKt4Ptr8zwHESKyRuOYFFwpQLF8fFhg&#10;rt2F99QfYi0ShEOOCpoYu1zKUDVkMYxdR5y8H+ctxiR9LbXHS4JbIydZ9iYttpwWGuxo3VD1ezhb&#10;BbNdf+QT1x9YTjvttmtzrUqj1OhpWL2DiDTE//C9/akVTF/h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Q9sMAAADbAAAADwAAAAAAAAAAAAAAAACYAgAAZHJzL2Rv&#10;d25yZXYueG1sUEsFBgAAAAAEAAQA9QAAAIgDAAAAAA==&#10;" fillcolor="yellow" strokecolor="black [3200]" strokeweight="2pt">
                  <v:textbox>
                    <w:txbxContent>
                      <w:p w:rsidR="00233176" w:rsidRDefault="00233176" w:rsidP="00D92E08">
                        <w:pPr>
                          <w:pStyle w:val="NormalWeb"/>
                          <w:spacing w:before="0" w:beforeAutospacing="0" w:after="0" w:afterAutospacing="0"/>
                        </w:pPr>
                        <w:r>
                          <w:rPr>
                            <w:rFonts w:eastAsia="Times New Roman"/>
                            <w:sz w:val="22"/>
                            <w:szCs w:val="22"/>
                          </w:rPr>
                          <w:t> </w:t>
                        </w:r>
                      </w:p>
                    </w:txbxContent>
                  </v:textbox>
                </v:roundrect>
                <v:shapetype id="_x0000_t32" coordsize="21600,21600" o:spt="32" o:oned="t" path="m,l21600,21600e" filled="f">
                  <v:path arrowok="t" fillok="f" o:connecttype="none"/>
                  <o:lock v:ext="edit" shapetype="t"/>
                </v:shapetype>
                <v:shape id="Gerade Verbindung mit Pfeil 36" o:spid="_x0000_s1048" type="#_x0000_t32" style="position:absolute;left:17857;top:9392;width: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osIAAADbAAAADwAAAGRycy9kb3ducmV2LnhtbESPQWsCMRSE70L/Q3gFL6LZKkhdjVIK&#10;BT2qK9XbY/Pc3XbzsiRR4783hYLHYWa+YRaraFpxJecbywreRhkI4tLqhisFxf5r+A7CB2SNrWVS&#10;cCcPq+VLb4G5tjfe0nUXKpEg7HNUUIfQ5VL6siaDfmQ74uSdrTMYknSV1A5vCW5aOc6yqTTYcFqo&#10;saPPmsrf3cUoGBw2wf2YwbGYye+uwHU8NRSV6r/GjzmIQDE8w//ttVYwmcLf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nosIAAADbAAAADwAAAAAAAAAAAAAA&#10;AAChAgAAZHJzL2Rvd25yZXYueG1sUEsFBgAAAAAEAAQA+QAAAJADAAAAAA==&#10;" strokecolor="red" strokeweight="2.25pt">
                  <v:stroke endarrow="block"/>
                </v:shape>
                <v:shapetype id="_x0000_t33" coordsize="21600,21600" o:spt="33" o:oned="t" path="m,l21600,r,21600e" filled="f">
                  <v:stroke joinstyle="miter"/>
                  <v:path arrowok="t" fillok="f" o:connecttype="none"/>
                  <o:lock v:ext="edit" shapetype="t"/>
                </v:shapetype>
                <v:shape id="Gewinkelte Verbindung 38" o:spid="_x0000_s1049" type="#_x0000_t33" style="position:absolute;left:16249;top:9926;width:14809;height:15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GqsIAAADbAAAADwAAAGRycy9kb3ducmV2LnhtbERPTWvCQBC9F/wPywheSt2oVCR1FREC&#10;KZRi1GKPQ3ZMgtnZmF1j+u/dQ8Hj430v172pRUetqywrmIwjEMS51RUXCo6H5G0BwnlkjbVlUvBH&#10;DtarwcsSY23vnFG394UIIexiVFB638RSurwkg25sG+LAnW1r0AfYFlK3eA/hppbTKJpLgxWHhhIb&#10;2paUX/Y3o+D3y18/v3fpT/X+Wh8zvM44OZ2UGg37zQcIT71/iv/dqVYwC2PD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zGqsIAAADbAAAADwAAAAAAAAAAAAAA&#10;AAChAgAAZHJzL2Rvd25yZXYueG1sUEsFBgAAAAAEAAQA+QAAAJADAAAAAA==&#10;" strokecolor="black [3040]" strokeweight="2.25pt"/>
                <v:rect id="Rechteck 43" o:spid="_x0000_s1050" style="position:absolute;left:51071;top:9722;width:4705;height:320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MMQA&#10;AADbAAAADwAAAGRycy9kb3ducmV2LnhtbESPQWvCQBSE74L/YXlCb7qxlaKpmyBCwYtYtYd6e80+&#10;s8Hs25BdTeyv7xYKHoeZ+YZZ5r2txY1aXzlWMJ0kIIgLpysuFXwe38dzED4ga6wdk4I7eciz4WCJ&#10;qXYd7+l2CKWIEPYpKjAhNKmUvjBk0U9cQxy9s2sthijbUuoWuwi3tXxOkldpseK4YLChtaHicrha&#10;Bfsv/fHNZaBul/zgdrqYm/rklXoa9as3EIH68Aj/tzdawewF/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3DDEAAAA2wAAAA8AAAAAAAAAAAAAAAAAmAIAAGRycy9k&#10;b3ducmV2LnhtbFBLBQYAAAAABAAEAPUAAACJAwAAAAA=&#10;" fillcolor="white [3201]" strokecolor="black [3200]" strokeweight="2pt">
                  <v:textbox>
                    <w:txbxContent>
                      <w:p w:rsidR="00233176" w:rsidRDefault="00233176" w:rsidP="003C3B09"/>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44" o:spid="_x0000_s1051" type="#_x0000_t7" style="position:absolute;left:51077;top:12928;width:5728;height:238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d5cQA&#10;AADbAAAADwAAAGRycy9kb3ducmV2LnhtbESPQWsCMRSE7wX/Q3iCt5pV1iKrUURQehBKtwX19tg8&#10;dxc3LyFJ3e2/bwqFHoeZ+YZZbwfTiQf50FpWMJtmIIgrq1uuFXx+HJ6XIEJE1thZJgXfFGC7GT2t&#10;sdC253d6lLEWCcKhQAVNjK6QMlQNGQxT64iTd7PeYEzS11J77BPcdHKeZS/SYMtpoUFH+4aqe/ll&#10;FCxkeey9q8O5zObH/M1dTovrRanJeNitQEQa4n/4r/2qFeQ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3eXEAAAA2wAAAA8AAAAAAAAAAAAAAAAAmAIAAGRycy9k&#10;b3ducmV2LnhtbFBLBQYAAAAABAAEAPUAAACJAwAAAAA=&#10;" adj="3795" fillcolor="white [3201]" strokecolor="black [3200]" strokeweight="2pt">
                  <v:textbox>
                    <w:txbxContent>
                      <w:p w:rsidR="00233176" w:rsidRDefault="00233176" w:rsidP="003C3B09"/>
                    </w:txbxContent>
                  </v:textbox>
                </v:shape>
                <v:rect id="Rechteck 45" o:spid="_x0000_s1052" style="position:absolute;left:31506;top:23561;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h38QA&#10;AADbAAAADwAAAGRycy9kb3ducmV2LnhtbESPQWvCQBSE74L/YXlCb7qx1KKpmyBCwYtYtYd6e80+&#10;s8Hs25BdTeyv7xYKHoeZ+YZZ5r2txY1aXzlWMJ0kIIgLpysuFXwe38dzED4ga6wdk4I7eciz4WCJ&#10;qXYd7+l2CKWIEPYpKjAhNKmUvjBk0U9cQxy9s2sthijbUuoWuwi3tXxOkldpseK4YLChtaHicrha&#10;Bfsv/fHNZaBul/zgdrqYm/rklXoa9as3EIH68Aj/tzdawcsM/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4d/EAAAA2wAAAA8AAAAAAAAAAAAAAAAAmAIAAGRycy9k&#10;b3ducmV2LnhtbFBLBQYAAAAABAAEAPUAAACJAwAAAAA=&#10;" fillcolor="white [3201]" strokecolor="black [3200]" strokeweight="2pt">
                  <v:textbox>
                    <w:txbxContent>
                      <w:p w:rsidR="00233176" w:rsidRDefault="00233176" w:rsidP="003C3B09"/>
                    </w:txbxContent>
                  </v:textbox>
                </v:rect>
                <v:line id="Gerade Verbindung 46" o:spid="_x0000_s1053" style="position:absolute;flip:y;visibility:visible;mso-wrap-style:square" from="31503,23559" to="34744,2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heMIAAADbAAAADwAAAGRycy9kb3ducmV2LnhtbESP3YrCMBSE7wXfIRzBG9FUV0WrUUQU&#10;VvTGnwc4NMe22JyUJtr69psFwcthZr5hluvGFOJFlcstKxgOIhDEidU5pwpu131/BsJ5ZI2FZVLw&#10;JgfrVbu1xFjbms/0uvhUBAi7GBVk3pexlC7JyKAb2JI4eHdbGfRBVqnUFdYBbgo5iqKpNJhzWMiw&#10;pG1GyePyNAocPU++rLfv+fH+02sOye42KSKlup1mswDhqfHf8Kf9qxWMp/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LheMIAAADbAAAADwAAAAAAAAAAAAAA&#10;AAChAgAAZHJzL2Rvd25yZXYueG1sUEsFBgAAAAAEAAQA+QAAAJADAAAAAA==&#10;" strokecolor="black [3040]" strokeweight="2.25pt"/>
                <v:shape id="Gewinkelte Verbindung 47" o:spid="_x0000_s1054" type="#_x0000_t34" style="position:absolute;left:34956;top:14122;width:16624;height:111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bmsUAAADbAAAADwAAAGRycy9kb3ducmV2LnhtbESPQWvCQBSE7wX/w/KEXopuLNK00U1Q&#10;QduLB1N/wGv2maTNvg3Z1cT++m5B8DjMzDfMMhtMIy7Uudqygtk0AkFcWF1zqeD4uZ28gnAeWWNj&#10;mRRcyUGWjh6WmGjb84EuuS9FgLBLUEHlfZtI6YqKDLqpbYmDd7KdQR9kV0rdYR/gppHPUfQiDdYc&#10;FipsaVNR8ZOfjYL3p/5rh7Fpz+vy7Ttms/e/tFfqcTysFiA8Df4evrU/tIJ5DP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WbmsUAAADbAAAADwAAAAAAAAAA&#10;AAAAAAChAgAAZHJzL2Rvd25yZXYueG1sUEsFBgAAAAAEAAQA+QAAAJMDAAAAAA==&#10;" strokecolor="black [3040]" strokeweight="2.25pt"/>
                <v:shape id="Textfeld 5" o:spid="_x0000_s1055" type="#_x0000_t202" style="position:absolute;left:36316;top:22733;width:6464;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MIA&#10;AADbAAAADwAAAGRycy9kb3ducmV2LnhtbERPXWvCMBR9H+w/hDvwbaYbo0g1LTIUxtCJ3RAfL821&#10;jTY3pYla//3yIPh4ON+zYrCtuFDvjWMFb+MEBHHltOFawd/v8nUCwgdkja1jUnAjD0X+/DTDTLsr&#10;b+lShlrEEPYZKmhC6DIpfdWQRT92HXHkDq63GCLsa6l7vMZw28r3JEmlRcOxocGOPhuqTuXZKqjm&#10;1my23+UtXe3S/dHo9WTxo5UavQzzKYhAQ3iI7+4vreAjjo1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39QwgAAANsAAAAPAAAAAAAAAAAAAAAAAJgCAABkcnMvZG93&#10;bnJldi54bWxQSwUGAAAAAAQABAD1AAAAhwMAAAAA&#10;" filled="f" stroked="f" strokeweight=".5pt">
                  <v:textbox>
                    <w:txbxContent>
                      <w:p w:rsidR="00233176" w:rsidRDefault="00233176" w:rsidP="002D339A">
                        <w:r>
                          <w:rPr>
                            <w:szCs w:val="22"/>
                          </w:rPr>
                          <w:t>PCMCIA</w:t>
                        </w:r>
                      </w:p>
                    </w:txbxContent>
                  </v:textbox>
                </v:shape>
                <v:rect id="Rechteck 50" o:spid="_x0000_s1056" style="position:absolute;left:28235;top:10134;width:10901;height:515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UmsEA&#10;AADbAAAADwAAAGRycy9kb3ducmV2LnhtbERPz2vCMBS+C/sfwht401RB6apRxmDgRbZ2O8zbs3k2&#10;Zc1LaWLb7a83B8Hjx/d7ux9tI3rqfO1YwWKegCAuna65UvD99T5LQfiArLFxTAr+yMN+9zTZYqbd&#10;wDn1RahEDGGfoQITQptJ6UtDFv3ctcSRu7jOYoiwq6TucIjhtpHLJFlLizXHBoMtvRkqf4urVZD/&#10;6M8zV4GGj+Qfj4uX1DQnr9T0eXzdgAg0hof47j5oBau4Pn6JP0D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T1JrBAAAA2wAAAA8AAAAAAAAAAAAAAAAAmAIAAGRycy9kb3du&#10;cmV2LnhtbFBLBQYAAAAABAAEAPUAAACGAwAAAAA=&#10;" fillcolor="white [3201]" strokecolor="black [3200]" strokeweight="2pt">
                  <v:textbox>
                    <w:txbxContent>
                      <w:p w:rsidR="00233176" w:rsidRDefault="00233176" w:rsidP="002D339A">
                        <w:r>
                          <w:rPr>
                            <w:szCs w:val="22"/>
                          </w:rPr>
                          <w:t>Agilent 34972A multimeter</w:t>
                        </w:r>
                      </w:p>
                    </w:txbxContent>
                  </v:textbox>
                </v:rect>
                <v:shape id="Textfeld 5" o:spid="_x0000_s1057" type="#_x0000_t202" style="position:absolute;left:38861;top:11299;width:6870;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AEMUA&#10;AADbAAAADwAAAGRycy9kb3ducmV2LnhtbESPQWvCQBSE74X+h+UVeqsbCw0S3QQRhVLaiqmIx0f2&#10;maxm34bsVuO/7wpCj8PMfMPMisG24ky9N44VjEcJCOLKacO1gu3P6mUCwgdkja1jUnAlD0X++DDD&#10;TLsLb+hchlpECPsMFTQhdJmUvmrIoh+5jjh6B9dbDFH2tdQ9XiLctvI1SVJp0XBcaLCjRUPVqfy1&#10;Cqq5NevNR3lNP3fp/mj012T5rZV6fhrmUxCBhvAfvrfftYK3M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EAQxQAAANsAAAAPAAAAAAAAAAAAAAAAAJgCAABkcnMv&#10;ZG93bnJldi54bWxQSwUGAAAAAAQABAD1AAAAigMAAAAA&#10;" filled="f" stroked="f" strokeweight=".5pt">
                  <v:textbox>
                    <w:txbxContent>
                      <w:p w:rsidR="00233176" w:rsidRDefault="00233176" w:rsidP="002D339A">
                        <w:r>
                          <w:rPr>
                            <w:szCs w:val="22"/>
                          </w:rPr>
                          <w:t>Ethernet</w:t>
                        </w:r>
                      </w:p>
                    </w:txbxContent>
                  </v:textbox>
                </v:shape>
                <v:shape id="Textfeld 5" o:spid="_x0000_s1058" type="#_x0000_t202" style="position:absolute;left:15637;top:23055;width:854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eZ8UA&#10;AADbAAAADwAAAGRycy9kb3ducmV2LnhtbESPQWvCQBSE74X+h+UVvNVNhQZJ3QQpFaSoxbSIx0f2&#10;mazNvg3ZVeO/dwtCj8PMfMPMisG24ky9N44VvIwTEMSV04ZrBT/fi+cpCB+QNbaOScGVPBT548MM&#10;M+0uvKVzGWoRIewzVNCE0GVS+qohi37sOuLoHVxvMUTZ11L3eIlw28pJkqTSouG40GBH7w1Vv+XJ&#10;Kqjm1nxtP8trutql+6PR6+nHRis1ehrmbyACDeE/fG8vtYLXC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5nxQAAANsAAAAPAAAAAAAAAAAAAAAAAJgCAABkcnMv&#10;ZG93bnJldi54bWxQSwUGAAAAAAQABAD1AAAAigMAAAAA&#10;" filled="f" stroked="f" strokeweight=".5pt">
                  <v:textbox>
                    <w:txbxContent>
                      <w:p w:rsidR="00233176" w:rsidRDefault="00233176" w:rsidP="002D339A">
                        <w:r w:rsidRPr="002D339A">
                          <w:t>CAN</w:t>
                        </w:r>
                        <w:r>
                          <w:t xml:space="preserve"> </w:t>
                        </w:r>
                        <w:proofErr w:type="spellStart"/>
                        <w:r>
                          <w:t>output</w:t>
                        </w:r>
                        <w:proofErr w:type="spellEnd"/>
                      </w:p>
                    </w:txbxContent>
                  </v:textbox>
                </v:shape>
                <v:line id="Gerade Verbindung 55" o:spid="_x0000_s1059" style="position:absolute;flip:x;visibility:visible;mso-wrap-style:square" from="24637,11372" to="28233,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q4MUAAADbAAAADwAAAGRycy9kb3ducmV2LnhtbESPQWvCQBSE74X+h+UVeqsbBUXTrFKl&#10;VW+iVWhvr9nXJJp9m2Y3Mf57VxB6HGbmGyaZdaYULdWusKyg34tAEKdWF5wp2H9+vIxBOI+ssbRM&#10;Ci7kYDZ9fEgw1vbMW2p3PhMBwi5GBbn3VSylS3My6Hq2Ig7er60N+iDrTOoazwFuSjmIopE0WHBY&#10;yLGiRU7padcYBaP2fSWb0/Hrp91MDt+87P6a/lyp56fu7RWEp87/h+/ttVYwHML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oq4MUAAADbAAAADwAAAAAAAAAA&#10;AAAAAAChAgAAZHJzL2Rvd25yZXYueG1sUEsFBgAAAAAEAAQA+QAAAJMDAAAAAA==&#10;" strokecolor="red" strokeweight="1pt"/>
                <v:line id="Gerade Verbindung 56" o:spid="_x0000_s1060" style="position:absolute;flip:x;visibility:visible;mso-wrap-style:square" from="24714,14623" to="28308,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Gerade Verbindung 57" o:spid="_x0000_s1061" style="position:absolute;flip:x;visibility:visible;mso-wrap-style:square" from="31500,29295" to="315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SPsQAAADbAAAADwAAAGRycy9kb3ducmV2LnhtbESP0WrCQBRE3wv+w3ILvpS6UdG2qWsQ&#10;UbDoi9YPuGSvSWj2btjdmPj3riD0cZiZM8wi600truR8ZVnBeJSAIM6trrhQcP7dvn+C8AFZY22Z&#10;FNzIQ7YcvCww1bbjI11PoRARwj5FBWUITSqlz0sy6Ee2IY7exTqDIUpXSO2wi3BTy0mSzKXBiuNC&#10;iQ2tS8r/Tq1R4Kk9hKZb3772l+lb/5NvzrM6UWr42q++QQTqw3/42d5pBbMP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9I+xAAAANsAAAAPAAAAAAAAAAAA&#10;AAAAAKECAABkcnMvZG93bnJldi54bWxQSwUGAAAAAAQABAD5AAAAkgMAAAAA&#10;" strokecolor="black [3040]" strokeweight="2.25pt"/>
                <v:line id="Gerade Verbindung 58" o:spid="_x0000_s1062" style="position:absolute;visibility:visible;mso-wrap-style:square" from="31821,28996" to="34275,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eJsAAAADbAAAADwAAAGRycy9kb3ducmV2LnhtbERPz2vCMBS+D/wfwhO8zXS6yehMRRRl&#10;O04Lenw0b01p81KSWLv99cthsOPH93u9GW0nBvKhcazgaZ6BIK6cbrhWUJ4Pj68gQkTW2DkmBd8U&#10;YFNMHtaYa3fnTxpOsRYphEOOCkyMfS5lqAxZDHPXEyfuy3mLMUFfS+3xnsJtJxdZtpIWG04NBnva&#10;Gara080quB5NWe1r//F8ya6LgZet/8FSqdl03L6BiDTGf/Gf+10reElj05f0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B3ibAAAAA2wAAAA8AAAAAAAAAAAAAAAAA&#10;oQIAAGRycy9kb3ducmV2LnhtbFBLBQYAAAAABAAEAPkAAACOAwAAAAA=&#10;" strokecolor="black [3040]" strokeweight="2.25pt"/>
                <v:line id="Gerade Verbindung 59" o:spid="_x0000_s1063" style="position:absolute;flip:x;visibility:visible;mso-wrap-style:square" from="34741,29296" to="3474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j18MAAADbAAAADwAAAGRycy9kb3ducmV2LnhtbESP3YrCMBSE7wXfIRzBG7HpKi5ajbKI&#10;wi56Y9cHODSnP9iclCba+vYbYcHLYWa+YTa73tTiQa2rLCv4iGIQxJnVFRcKrr/H6RKE88gaa8uk&#10;4EkOdtvhYIOJth1f6JH6QgQIuwQVlN43iZQuK8mgi2xDHLzctgZ9kG0hdYtdgJtazuL4UxqsOCyU&#10;2NC+pOyW3o0CR/ezb7r9c3XK55P+JztcF3Ws1HjUf61BeOr9O/zf/tYKFit4fQ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U49fDAAAA2wAAAA8AAAAAAAAAAAAA&#10;AAAAoQIAAGRycy9kb3ducmV2LnhtbFBLBQYAAAAABAAEAPkAAACRAwAAAAA=&#10;" strokecolor="black [3040]" strokeweight="2.25pt"/>
                <v:line id="Gerade Verbindung 60" o:spid="_x0000_s1064" style="position:absolute;flip:x;visibility:visible;mso-wrap-style:square" from="33388,32325" to="34275,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A970AAADbAAAADwAAAGRycy9kb3ducmV2LnhtbERPSwrCMBDdC94hjOBGNFVRtBpFREHR&#10;jZ8DDM3YFptJaaKttzcLweXj/ZfrxhTiTZXLLSsYDiIQxInVOacK7rd9fwbCeWSNhWVS8CEH61W7&#10;tcRY25ov9L76VIQQdjEqyLwvYyldkpFBN7AlceAetjLoA6xSqSusQ7gp5CiKptJgzqEhw5K2GSXP&#10;68socPQ6+7Lefuanx7jXHJPdfVJESnU7zWYBwlPj/+Kf+6AVT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XCgPe9AAAA2wAAAA8AAAAAAAAAAAAAAAAAoQIA&#10;AGRycy9kb3ducmV2LnhtbFBLBQYAAAAABAAEAPkAAACLAwAAAAA=&#10;" strokecolor="black [3040]" strokeweight="2.25pt"/>
                <v:line id="Gerade Verbindung 61" o:spid="_x0000_s1065" style="position:absolute;flip:x;visibility:visible;mso-wrap-style:square" from="32056,32325" to="32939,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4lbMMAAADbAAAADwAAAGRycy9kb3ducmV2LnhtbESP3YrCMBSE74V9h3AWvBGbqljWapRF&#10;dkHRG10f4NCc/mBzUppo69tvBMHLYWa+YVab3tTiTq2rLCuYRDEI4szqigsFl7/f8RcI55E11pZJ&#10;wYMcbNYfgxWm2nZ8ovvZFyJA2KWooPS+SaV0WUkGXWQb4uDltjXog2wLqVvsAtzUchrHiTRYcVgo&#10;saFtSdn1fDMKHN2Ovum2j8Uhn436ffZzmdexUsPP/nsJwlPv3+FXe6cVJBN4fg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JWzDAAAA2wAAAA8AAAAAAAAAAAAA&#10;AAAAoQIAAGRycy9kb3ducmV2LnhtbFBLBQYAAAAABAAEAPkAAACRAwAAAAA=&#10;" strokecolor="black [3040]" strokeweight="2.25pt"/>
                <v:line id="Gerade Verbindung 62" o:spid="_x0000_s1066" style="position:absolute;visibility:visible;mso-wrap-style:square" from="32438,32323" to="32438,3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jccMAAADbAAAADwAAAGRycy9kb3ducmV2LnhtbESPQWsCMRSE74X+h/AEbzXrWqRsjSIV&#10;xR5rF+rxsXluFjcvSxLX1V9vCoUeh5n5hlmsBtuKnnxoHCuYTjIQxJXTDdcKyu/tyxuIEJE1to5J&#10;wY0CrJbPTwsstLvyF/WHWIsE4VCgAhNjV0gZKkMWw8R1xMk7OW8xJulrqT1eE9y2Ms+yubTYcFow&#10;2NGHoep8uFgFx50pq03tP19/smPe8+zs71gqNR4N63cQkYb4H/5r77WCeQ6/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FI3HDAAAA2wAAAA8AAAAAAAAAAAAA&#10;AAAAoQIAAGRycy9kb3ducmV2LnhtbFBLBQYAAAAABAAEAPkAAACRAwAAAAA=&#10;" strokecolor="black [3040]" strokeweight="2.25pt"/>
                <v:line id="Gerade Verbindung 63" o:spid="_x0000_s1067" style="position:absolute;flip:x y;visibility:visible;mso-wrap-style:square" from="15250,34215" to="32432,3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iKMQAAADbAAAADwAAAGRycy9kb3ducmV2LnhtbESPQWvCQBSE74X+h+UVvNVNrdiSZiNF&#10;EHqyRKXQ20v2mYRm34bdNSb/visIHoeZ+YbJ1qPpxEDOt5YVvMwTEMSV1S3XCo6H7fM7CB+QNXaW&#10;ScFEHtb540OGqbYXLmjYh1pECPsUFTQh9KmUvmrIoJ/bnjh6J+sMhihdLbXDS4SbTi6SZCUNthwX&#10;Guxp01D1tz8bBW/yJKefkic7fLvlrvwtyqIelZo9jZ8fIAKN4R6+tb+0gtUrXL/EH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IoxAAAANsAAAAPAAAAAAAAAAAA&#10;AAAAAKECAABkcnMvZG93bnJldi54bWxQSwUGAAAAAAQABAD5AAAAkgMAAAAA&#10;" strokecolor="black [3040]" strokeweight="2.25pt"/>
                <v:line id="Gerade Verbindung 64" o:spid="_x0000_s1068" style="position:absolute;visibility:visible;mso-wrap-style:square" from="15249,10242" to="15249,3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AensMAAADbAAAADwAAAGRycy9kb3ducmV2LnhtbESPT2sCMRTE7wW/Q3hCbzXrH0RWo4hS&#10;aY/VBT0+Ns/N4uZlSdJ120/fFASPw8z8hlltetuIjnyoHSsYjzIQxKXTNVcKitP72wJEiMgaG8ek&#10;4IcCbNaDlxXm2t35i7pjrESCcMhRgYmxzaUMpSGLYeRa4uRdnbcYk/SV1B7vCW4bOcmyubRYc1ow&#10;2NLOUHk7flsFl4Mpyn3lP2fn7DLpeHrzv1go9Trst0sQkfr4DD/aH1rBfAb/X9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p7DAAAA2wAAAA8AAAAAAAAAAAAA&#10;AAAAoQIAAGRycy9kb3ducmV2LnhtbFBLBQYAAAAABAAEAPkAAACRAwAAAAA=&#10;" strokecolor="black [3040]" strokeweight="2.25pt"/>
                <v:shape id="Textfeld 5" o:spid="_x0000_s1069" type="#_x0000_t202" style="position:absolute;left:15096;top:31685;width:9245;height:2833;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MrsQA&#10;AADbAAAADwAAAGRycy9kb3ducmV2LnhtbESPQWvCQBSE7wX/w/IEb3VTwSDRVaS0INJaTIt4fGSf&#10;yWr2bciuGv+9WxA8DjPzDTNbdLYWF2q9cazgbZiAIC6cNlwq+Pv9fJ2A8AFZY+2YFNzIw2Lee5lh&#10;pt2Vt3TJQykihH2GCqoQmkxKX1Rk0Q9dQxy9g2sthijbUuoWrxFuazlKklRaNBwXKmzovaLilJ+t&#10;gmJpzc92nd/Sr126Pxr9PfnYaKUG/W45BRGoC8/wo73SCtIx/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jK7EAAAA2wAAAA8AAAAAAAAAAAAAAAAAmAIAAGRycy9k&#10;b3ducmV2LnhtbFBLBQYAAAAABAAEAPUAAACJAwAAAAA=&#10;" filled="f" stroked="f" strokeweight=".5pt">
                  <v:textbox>
                    <w:txbxContent>
                      <w:p w:rsidR="00233176" w:rsidRDefault="00233176" w:rsidP="002D339A">
                        <w:r w:rsidRPr="002D339A">
                          <w:t>PWM</w:t>
                        </w:r>
                        <w:r>
                          <w:t xml:space="preserve"> </w:t>
                        </w:r>
                        <w:proofErr w:type="spellStart"/>
                        <w:r>
                          <w:t>output</w:t>
                        </w:r>
                        <w:proofErr w:type="spellEnd"/>
                      </w:p>
                    </w:txbxContent>
                  </v:textbox>
                </v:shape>
                <v:shape id="Textfeld 5" o:spid="_x0000_s1070" type="#_x0000_t202" style="position:absolute;left:36095;top:28066;width:6871;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jMMAA&#10;AADbAAAADwAAAGRycy9kb3ducmV2LnhtbERPTYvCMBC9L/gfwgje1lQPRapRZFEQUReryB6HZrbN&#10;2kxKE7X++81B8Ph437NFZ2txp9YbxwpGwwQEceG04VLB+bT+nIDwAVlj7ZgUPMnDYt77mGGm3YOP&#10;dM9DKWII+wwVVCE0mZS+qMiiH7qGOHK/rrUYImxLqVt8xHBby3GSpNKi4dhQYUNfFRXX/GYVFEtr&#10;vo/b/JnuLunPn9H7yeqglRr0u+UURKAuvMUv90YrSOPY+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YjMMAAAADbAAAADwAAAAAAAAAAAAAAAACYAgAAZHJzL2Rvd25y&#10;ZXYueG1sUEsFBgAAAAAEAAQA9QAAAIUDAAAAAA==&#10;" filled="f" stroked="f" strokeweight=".5pt">
                  <v:textbox>
                    <w:txbxContent>
                      <w:p w:rsidR="00233176" w:rsidRDefault="00233176" w:rsidP="002D339A">
                        <w:r>
                          <w:t>Ethernet</w:t>
                        </w:r>
                      </w:p>
                    </w:txbxContent>
                  </v:textbox>
                </v:shape>
                <v:line id="Gerade Verbindung 69" o:spid="_x0000_s1071" style="position:absolute;visibility:visible;mso-wrap-style:square" from="34738,30502" to="47357,3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xAMMAAADbAAAADwAAAGRycy9kb3ducmV2LnhtbESPQWsCMRSE7wX/Q3hCbzWrFdHVKNJi&#10;aY/VBT0+Ns/N4uZlSeK67a83hYLHYWa+YVab3jaiIx9qxwrGowwEcel0zZWC4rB7mYMIEVlj45gU&#10;/FCAzXrwtMJcuxt/U7ePlUgQDjkqMDG2uZShNGQxjFxLnLyz8xZjkr6S2uMtwW0jJ1k2kxZrTgsG&#10;W3ozVF72V6vg9GGK8r3yX9Njdpp0/Hrxv1go9Tzst0sQkfr4CP+3P7WC2QL+vq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hsQDDAAAA2wAAAA8AAAAAAAAAAAAA&#10;AAAAoQIAAGRycy9kb3ducmV2LnhtbFBLBQYAAAAABAAEAPkAAACRAwAAAAA=&#10;" strokecolor="black [3040]" strokeweight="2.25pt"/>
                <v:line id="Gerade Verbindung 70" o:spid="_x0000_s1072" style="position:absolute;flip:x y;visibility:visible;mso-wrap-style:square" from="47339,14954" to="47354,3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qgsAAAADbAAAADwAAAGRycy9kb3ducmV2LnhtbERPTWvCQBC9F/wPywi91Y2ltBJdRYRC&#10;Ty2xInibZMckmJ0Nu9uY/PvOodDj431vdqPr1EAhtp4NLBcZKOLK25ZrA6fv96cVqJiQLXaeycBE&#10;EXbb2cMGc+vvXNBwTLWSEI45GmhS6nOtY9WQw7jwPbFwVx8cJoGh1jbgXcJdp5+z7FU7bFkaGuzp&#10;0FB1O/44A2/6qqdzyZMfvsLLZ3kpyqIejXmcj/s1qERj+hf/uT+s+GS9fJEfo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KoLAAAAA2wAAAA8AAAAAAAAAAAAAAAAA&#10;oQIAAGRycy9kb3ducmV2LnhtbFBLBQYAAAAABAAEAPkAAACOAwAAAAA=&#10;" strokecolor="black [3040]" strokeweight="2.25pt"/>
                <v:line id="Gerade Verbindung 71" o:spid="_x0000_s1073" style="position:absolute;visibility:visible;mso-wrap-style:square" from="47244,15049" to="51720,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r28MAAADbAAAADwAAAGRycy9kb3ducmV2LnhtbESPQWsCMRSE7wX/Q3hCbzWrliqrUUSx&#10;tMfqgh4fm+dmcfOyJHHd9tc3hYLHYWa+YZbr3jaiIx9qxwrGowwEcel0zZWC4rh/mYMIEVlj45gU&#10;fFOA9WrwtMRcuzt/UXeIlUgQDjkqMDG2uZShNGQxjFxLnLyL8xZjkr6S2uM9wW0jJ1n2Ji3WnBYM&#10;trQ1VF4PN6vg/G6Kclf5z9dTdp50PL36HyyUeh72mwWISH18hP/bH1rBbAx/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OK9vDAAAA2wAAAA8AAAAAAAAAAAAA&#10;AAAAoQIAAGRycy9kb3ducmV2LnhtbFBLBQYAAAAABAAEAPkAAACRAwAAAAA=&#10;" strokecolor="black [3040]" strokeweight="2.25pt"/>
                <v:line id="Gerade Verbindung 74" o:spid="_x0000_s1074" style="position:absolute;visibility:visible;mso-wrap-style:square" from="16348,10373" to="16349,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IQ8MAAADbAAAADwAAAGRycy9kb3ducmV2LnhtbESPQWsCMRSE7wX/Q3hCbzWrlSqrUaTF&#10;Uo/VBT0+Ns/N4uZlSeK67a83hYLHYWa+YZbr3jaiIx9qxwrGowwEcel0zZWC4rB9mYMIEVlj45gU&#10;/FCA9WrwtMRcuxt/U7ePlUgQDjkqMDG2uZShNGQxjFxLnLyz8xZjkr6S2uMtwW0jJ1n2Ji3WnBYM&#10;tvRuqLzsr1bB6dMU5Ufld9Njdpp0/Hrxv1go9TzsNwsQkfr4CP+3v7SC2RT+vq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5iEPDAAAA2wAAAA8AAAAAAAAAAAAA&#10;AAAAoQIAAGRycy9kb3ducmV2LnhtbFBLBQYAAAAABAAEAPkAAACRAwAAAAA=&#10;" strokecolor="black [3040]" strokeweight="2.25pt"/>
                <v:line id="Gerade Verbindung 75" o:spid="_x0000_s1075" style="position:absolute;flip:x;visibility:visible;mso-wrap-style:square" from="30912,15361" to="30943,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1ssQAAADbAAAADwAAAGRycy9kb3ducmV2LnhtbESP0WrCQBRE3wv+w3ILvpS6UdG2qWsQ&#10;UbDoi9YPuGSvSWj2btjdmPj3riD0cZiZM8wi600truR8ZVnBeJSAIM6trrhQcP7dvn+C8AFZY22Z&#10;FNzIQ7YcvCww1bbjI11PoRARwj5FBWUITSqlz0sy6Ee2IY7exTqDIUpXSO2wi3BTy0mSzKXBiuNC&#10;iQ2tS8r/Tq1R4Kk9hKZb3772l+lb/5NvzrM6UWr42q++QQTqw3/42d5pBR8z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WyxAAAANsAAAAPAAAAAAAAAAAA&#10;AAAAAKECAABkcnMvZG93bnJldi54bWxQSwUGAAAAAAQABAD5AAAAkgMAAAAA&#10;" strokecolor="black [3040]" strokeweight="2.25pt"/>
                <v:line id="Gerade Verbindung 76" o:spid="_x0000_s1076" style="position:absolute;flip:x;visibility:visible;mso-wrap-style:square" from="16422,21977" to="30912,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rxcUAAADbAAAADwAAAGRycy9kb3ducmV2LnhtbESP3WrCQBSE7wu+w3IEb4rZVKnVNKsU&#10;acHS3lTzAIfsyQ/Nng3ZNT9v7wqFXg4z8w2THkbTiJ46V1tW8BTFIIhzq2suFWSXj+UWhPPIGhvL&#10;pGAiB4f97CHFRNuBf6g/+1IECLsEFVTet4mULq/IoItsSxy8wnYGfZBdKXWHQ4CbRq7ieCMN1hwW&#10;KmzpWFH+e74aBY6u374djtPuq1g/jp/5e/bcxEot5uPbKwhPo/8P/7VPWsHLBu5fwg+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4rxcUAAADbAAAADwAAAAAAAAAA&#10;AAAAAAChAgAAZHJzL2Rvd25yZXYueG1sUEsFBgAAAAAEAAQA+QAAAJMDAAAAAA==&#10;" strokecolor="black [3040]" strokeweight="2.25pt"/>
                <v:rect id="Rechteck 82" o:spid="_x0000_s1077" style="position:absolute;left:29886;top:882;width:11267;height:7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line id="Gerade Verbindung 83" o:spid="_x0000_s1078" style="position:absolute;flip:x y;visibility:visible;mso-wrap-style:square" from="20145,1952" to="29886,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E0sQAAADbAAAADwAAAGRycy9kb3ducmV2LnhtbESPzWrDMBCE74G+g9hCboncJqTBtRJK&#10;odBTgpNQ6G1trX+otTKS6thvHxUKOQ4z8w2T7UfTiYGcby0reFomIIhLq1uuFVzOH4stCB+QNXaW&#10;ScFEHva7h1mGqbZXzmk4hVpECPsUFTQh9KmUvmzIoF/anjh6lXUGQ5SultrhNcJNJ5+TZCMNthwX&#10;GuzpvaHy5/RrFLzISk5fBU92OLr1ofjOi7welZo/jm+vIAKN4R7+b39qBdsV/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8TSxAAAANsAAAAPAAAAAAAAAAAA&#10;AAAAAKECAABkcnMvZG93bnJldi54bWxQSwUGAAAAAAQABAD5AAAAkgMAAAAA&#10;" strokecolor="black [3040]" strokeweight="2.25pt"/>
                <v:shape id="Textfeld 5" o:spid="_x0000_s1079" type="#_x0000_t202" style="position:absolute;left:30033;top:906;width:8370;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233176" w:rsidRDefault="00233176" w:rsidP="002D339A">
                        <w:r>
                          <w:rPr>
                            <w:szCs w:val="22"/>
                          </w:rPr>
                          <w:t>Evaluator B</w:t>
                        </w:r>
                      </w:p>
                    </w:txbxContent>
                  </v:textbox>
                </v:shape>
                <v:line id="Gerade Verbindung 85" o:spid="_x0000_s1080" style="position:absolute;flip:x y;visibility:visible;mso-wrap-style:square" from="20128,2755" to="29862,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5PcQAAADbAAAADwAAAGRycy9kb3ducmV2LnhtbESPzWrDMBCE74G+g9hCbonckqTBtRJK&#10;odBTgpNQ6G1trX+otTKS6thvHxUKOQ4z8w2T7UfTiYGcby0reFomIIhLq1uuFVzOH4stCB+QNXaW&#10;ScFEHva7h1mGqbZXzmk4hVpECPsUFTQh9KmUvmzIoF/anjh6lXUGQ5SultrhNcJNJ5+TZCMNthwX&#10;GuzpvaHy5/RrFLzISk5fBU92OLrVofjOi7welZo/jm+vIAKN4R7+b39qBds1/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k9xAAAANsAAAAPAAAAAAAAAAAA&#10;AAAAAKECAABkcnMvZG93bnJldi54bWxQSwUGAAAAAAQABAD5AAAAkgMAAAAA&#10;" strokecolor="black [3040]" strokeweight="2.25pt"/>
                <v:shape id="Textfeld 5" o:spid="_x0000_s1081" type="#_x0000_t202" style="position:absolute;left:1100;top:610;width:14701;height:28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233176" w:rsidRDefault="00233176" w:rsidP="001E3C1F">
                        <w:proofErr w:type="spellStart"/>
                        <w:r w:rsidRPr="001E3C1F">
                          <w:t>Temperature</w:t>
                        </w:r>
                        <w:proofErr w:type="spellEnd"/>
                        <w:r>
                          <w:t xml:space="preserve"> </w:t>
                        </w:r>
                        <w:proofErr w:type="spellStart"/>
                        <w:r w:rsidRPr="002D339A">
                          <w:t>chamber</w:t>
                        </w:r>
                        <w:proofErr w:type="spellEnd"/>
                      </w:p>
                    </w:txbxContent>
                  </v:textbox>
                </v:shape>
                <v:shape id="Textfeld 5" o:spid="_x0000_s1082" type="#_x0000_t202" style="position:absolute;left:30738;top:20790;width:7874;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FysEA&#10;AADbAAAADwAAAGRycy9kb3ducmV2LnhtbERPz2vCMBS+C/sfwhN209QdSqlGEXEwxnRYRTw+mmcb&#10;bV5Kk2n975eD4PHj+z1b9LYRN+q8caxgMk5AEJdOG64UHPafowyED8gaG8ek4EEeFvO3wQxz7e68&#10;o1sRKhFD2OeooA6hzaX0ZU0W/di1xJE7u85iiLCrpO7wHsNtIz+SJJUWDceGGlta1VReiz+roFxa&#10;87v7Lh7pzzE9XYzeZOutVup92C+nIAL14SV+ur+0giyOjV/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KxcrBAAAA2wAAAA8AAAAAAAAAAAAAAAAAmAIAAGRycy9kb3du&#10;cmV2LnhtbFBLBQYAAAAABAAEAPUAAACGAwAAAAA=&#10;" filled="f" stroked="f" strokeweight=".5pt">
                  <v:textbox>
                    <w:txbxContent>
                      <w:p w:rsidR="00233176" w:rsidRDefault="00233176" w:rsidP="001E3C1F">
                        <w:r>
                          <w:t>NI Series 2</w:t>
                        </w:r>
                      </w:p>
                    </w:txbxContent>
                  </v:textbox>
                </v:shape>
                <v:shape id="Textfeld 5" o:spid="_x0000_s1083" type="#_x0000_t202" style="position:absolute;left:26006;top:26796;width:13418;height:28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gUcUA&#10;AADbAAAADwAAAGRycy9kb3ducmV2LnhtbESPQWvCQBSE74X+h+UVems29RBidBUpLUjRimkRj4/s&#10;M9k2+zZkV43/3i0IHoeZ+YaZzgfbihP13jhW8JqkIIgrpw3XCn6+P15yED4ga2wdk4ILeZjPHh+m&#10;WGh35i2dylCLCGFfoIImhK6Q0lcNWfSJ64ijd3C9xRBlX0vd4znCbStHaZpJi4bjQoMdvTVU/ZVH&#10;q6BaWLPZfpaXbLXL9r9Gr/P3L63U89OwmIAINIR7+NZeagX5GP6/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mBRxQAAANsAAAAPAAAAAAAAAAAAAAAAAJgCAABkcnMv&#10;ZG93bnJldi54bWxQSwUGAAAAAAQABAD1AAAAigMAAAAA&#10;" filled="f" stroked="f" strokeweight=".5pt">
                  <v:textbox>
                    <w:txbxContent>
                      <w:p w:rsidR="00233176" w:rsidRDefault="00233176" w:rsidP="001E3C1F">
                        <w:pPr>
                          <w:pStyle w:val="NormalWeb"/>
                          <w:spacing w:before="0" w:beforeAutospacing="0" w:after="0" w:afterAutospacing="0"/>
                        </w:pPr>
                        <w:r>
                          <w:rPr>
                            <w:rFonts w:eastAsia="Times New Roman"/>
                            <w:sz w:val="22"/>
                            <w:szCs w:val="22"/>
                          </w:rPr>
                          <w:t>LeCroy oscilloscope</w:t>
                        </w:r>
                      </w:p>
                    </w:txbxContent>
                  </v:textbox>
                </v:shape>
                <v:shape id="Textfeld 5" o:spid="_x0000_s1084" type="#_x0000_t202" style="position:absolute;left:15646;top:19665;width:1593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EcEA&#10;AADbAAAADwAAAGRycy9kb3ducmV2LnhtbERPz2vCMBS+C/sfwht401QPRTujiGwg4hSrDI+P5tlm&#10;a15KE7X+98tB8Pjx/Z4tOluLG7XeOFYwGiYgiAunDZcKTsevwQSED8gaa8ek4EEeFvO33gwz7e58&#10;oFseShFD2GeooAqhyaT0RUUW/dA1xJG7uNZiiLAtpW7xHsNtLcdJkkqLhmNDhQ2tKir+8qtVUCyt&#10;2R82+SPd/qTnX6O/J587rVT/vVt+gAjUhZf46V5rBdO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XxHBAAAA2wAAAA8AAAAAAAAAAAAAAAAAmAIAAGRycy9kb3du&#10;cmV2LnhtbFBLBQYAAAAABAAEAPUAAACGAwAAAAA=&#10;" filled="f" stroked="f" strokeweight=".5pt">
                  <v:textbox>
                    <w:txbxContent>
                      <w:p w:rsidR="00233176" w:rsidRDefault="00233176"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v:textbox>
                </v:shape>
                <v:shape id="Textfeld 5" o:spid="_x0000_s1085" type="#_x0000_t202" style="position:absolute;left:55486;top:8952;width:9569;height:48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6isQA&#10;AADbAAAADwAAAGRycy9kb3ducmV2LnhtbESPQWvCQBSE7wX/w/KE3urGHoJGVxFpoZSqmIp4fGSf&#10;yWr2bchuNf57VxB6HGbmG2Y672wtLtR641jBcJCAIC6cNlwq2P1+vo1A+ICssXZMCm7kYT7rvUwx&#10;0+7KW7rkoRQRwj5DBVUITSalLyqy6AeuIY7e0bUWQ5RtKXWL1wi3tXxPklRaNBwXKmxoWVFxzv+s&#10;gmJhzWb7nd/Sn316OBm9Gn2stVKv/W4xARGoC//hZ/tLKxgP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orEAAAA2wAAAA8AAAAAAAAAAAAAAAAAmAIAAGRycy9k&#10;b3ducmV2LnhtbFBLBQYAAAAABAAEAPUAAACJAwAAAAA=&#10;" filled="f" stroked="f" strokeweight=".5pt">
                  <v:textbox>
                    <w:txbxContent>
                      <w:p w:rsidR="00233176" w:rsidRDefault="00233176" w:rsidP="001E3C1F">
                        <w:r>
                          <w:t xml:space="preserve">Laptop </w:t>
                        </w:r>
                      </w:p>
                      <w:p w:rsidR="00233176" w:rsidRDefault="00233176" w:rsidP="001E3C1F">
                        <w:proofErr w:type="spellStart"/>
                        <w:r>
                          <w:t>with</w:t>
                        </w:r>
                        <w:proofErr w:type="spellEnd"/>
                        <w:r>
                          <w:t xml:space="preserve"> MATLAB</w:t>
                        </w:r>
                      </w:p>
                    </w:txbxContent>
                  </v:textbox>
                </v:shape>
                <v:line id="Gerade Verbindung 92" o:spid="_x0000_s1086" style="position:absolute;flip:x;visibility:visible;mso-wrap-style:square" from="16350,10134" to="1784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HscMAAADbAAAADwAAAGRycy9kb3ducmV2LnhtbESP0WrCQBRE3wX/YbmFvkjdVajU6Cpi&#10;MRQRgmk/4JK9JqHZuyG7NfHvu4Lg4zAzZ5j1drCNuFLna8caZlMFgrhwpuZSw8/34e0DhA/IBhvH&#10;pOFGHrab8WiNiXE9n+mah1JECPsENVQhtImUvqjIop+6ljh6F9dZDFF2pTQd9hFuGzlXaiEt1hwX&#10;KmxpX1Hxm/9ZDTKTy2OpDnZSNNktTZV/P316rV9fht0KRKAhPMOP9pfRsJzD/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x7HDAAAA2wAAAA8AAAAAAAAAAAAA&#10;AAAAoQIAAGRycy9kb3ducmV2LnhtbFBLBQYAAAAABAAEAPkAAACRAwAAAAA=&#10;" strokecolor="red" strokeweight="2.25pt"/>
                <v:rect id="Rechteck 93" o:spid="_x0000_s1087" style="position:absolute;left:41785;top:906;width:3683;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rect id="Rechteck 94" o:spid="_x0000_s1088" style="position:absolute;left:43214;top:4997;width:995;height: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rect id="Rechteck 95" o:spid="_x0000_s1089" style="position:absolute;left:41785;top:5844;width:368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shape id="Parallelogram 3" o:spid="_x0000_s1090" type="#_x0000_t7" style="position:absolute;left:41785;top:6758;width:4094;height:1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8EA&#10;AADaAAAADwAAAGRycy9kb3ducmV2LnhtbESPT2sCMRTE74LfITzBm2b9g8rWKFoQirfa4vmxed1s&#10;u3lZk1TTb28KgsdhZn7DrLfJtuJKPjSOFUzGBQjiyumGawWfH4fRCkSIyBpbx6TgjwJsN/3eGkvt&#10;bvxO11OsRYZwKFGBibErpQyVIYth7Dri7H05bzFm6WupPd4y3LZyWhQLabHhvGCwo1dD1c/p1ypo&#10;vrXX+/Z4ScvzvDKz4+KM6aLUcJB2LyAipfgMP9pvWsEM/q/k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rvBAAAA2gAAAA8AAAAAAAAAAAAAAAAAmAIAAGRycy9kb3du&#10;cmV2LnhtbFBLBQYAAAAABAAEAPUAAACGAwAAAAA=&#10;" adj="2596" fillcolor="white [3201]" strokecolor="black [3200]" strokeweight="2pt"/>
                <v:shape id="Textfeld 5" o:spid="_x0000_s1091" type="#_x0000_t202" style="position:absolute;left:41156;top:603;width:4312;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233176" w:rsidRDefault="00233176" w:rsidP="0058240F">
                        <w:r>
                          <w:t>HMI</w:t>
                        </w:r>
                      </w:p>
                    </w:txbxContent>
                  </v:textbox>
                </v:shape>
                <v:line id="Straight Connector 7" o:spid="_x0000_s1092" style="position:absolute;visibility:visible;mso-wrap-style:square" from="41039,2774" to="41750,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lYsIAAADaAAAADwAAAGRycy9kb3ducmV2LnhtbESPQWsCMRSE74X+h/AK3rpZrbSyGqVU&#10;KvZYXajHx+a5Wdy8LElcV399Uyh4HGbmG2axGmwrevKhcaxgnOUgiCunG64VlPvP5xmIEJE1to5J&#10;wZUCrJaPDwsstLvwN/W7WIsE4VCgAhNjV0gZKkMWQ+Y64uQdnbcYk/S11B4vCW5bOcnzV2mx4bRg&#10;sKMPQ9Vpd7YKDhtTVuvaf01/8sOk55eTv2Gp1OhpeJ+DiDTEe/i/vdU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ElYsIAAADaAAAADwAAAAAAAAAAAAAA&#10;AAChAgAAZHJzL2Rvd25yZXYueG1sUEsFBgAAAAAEAAQA+QAAAJADAAAAAA==&#10;" strokecolor="black [3040]" strokeweight="2.25pt"/>
                <v:rect id="Rechteck 45" o:spid="_x0000_s1093" style="position:absolute;left:24573;top:3439;width:3245;height:32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iBsEA&#10;AADbAAAADwAAAGRycy9kb3ducmV2LnhtbERPPWvDMBDdA/0P4grdEtkZgu1GCaFQyBJSux3a7WJd&#10;LBPrZCzFdvvrq6HQ8fG+t/vZdmKkwbeOFaSrBARx7XTLjYKP99dlBsIHZI2dY1LwTR72u4fFFgvt&#10;Ji5prEIjYgj7AhWYEPpCSl8bsuhXrieO3NUNFkOEQyP1gFMMt51cJ8lGWmw5Nhjs6cVQfavuVkH5&#10;qd8u3ASazskPntI8M92XV+rpcT48gwg0h3/xn/uoFeRxbPw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YgbBAAAA2wAAAA8AAAAAAAAAAAAAAAAAmAIAAGRycy9kb3du&#10;cmV2LnhtbFBLBQYAAAAABAAEAPUAAACGAwAAAAA=&#10;" fillcolor="white [3201]" strokecolor="black [3200]" strokeweight="2pt">
                  <v:textbox>
                    <w:txbxContent>
                      <w:p w:rsidR="00233176" w:rsidRDefault="00233176" w:rsidP="00980042">
                        <w:pPr>
                          <w:pStyle w:val="NormalWeb"/>
                          <w:spacing w:before="0" w:beforeAutospacing="0" w:after="0" w:afterAutospacing="0"/>
                        </w:pPr>
                        <w:r>
                          <w:rPr>
                            <w:rFonts w:eastAsia="Times New Roman"/>
                            <w:sz w:val="22"/>
                            <w:szCs w:val="22"/>
                          </w:rPr>
                          <w:t> </w:t>
                        </w:r>
                      </w:p>
                    </w:txbxContent>
                  </v:textbox>
                </v:rect>
                <v:line id="Straight Connector 9" o:spid="_x0000_s1094" style="position:absolute;visibility:visible;mso-wrap-style:square" from="23123,5586" to="23153,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52sEAAADaAAAADwAAAGRycy9kb3ducmV2LnhtbESPzarCMBSE94LvEI7gTlPFK1qNIoLQ&#10;hYtbf/bH5thWm5PSRK1vby5ccDnMzDfMct2aSjypcaVlBaNhBII4s7rkXMHpuBvMQDiPrLGyTAre&#10;5GC96naWGGv74pSeB5+LAGEXo4LC+zqW0mUFGXRDWxMH72obgz7IJpe6wVeAm0qOo2gqDZYcFgqs&#10;aVtQdj88jIKfye6c/Kaz0S1K8v0l9XLyGEul+r12swDhqfXf8H870Qrm8Hcl3AC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3nawQAAANoAAAAPAAAAAAAAAAAAAAAA&#10;AKECAABkcnMvZG93bnJldi54bWxQSwUGAAAAAAQABAD5AAAAjwMAAAAA&#10;" strokecolor="black [3040]" strokeweight="2.25pt">
                  <v:stroke dashstyle="3 1"/>
                </v:line>
                <v:line id="Straight Connector 10" o:spid="_x0000_s1095" style="position:absolute;flip:x;visibility:visible;mso-wrap-style:square" from="23189,5536" to="247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898QAAADbAAAADwAAAGRycy9kb3ducmV2LnhtbESPQWvCQBCF7wX/wzKCF9GNImKjawhC&#10;aW6h2h56G7LTJDQ7G7Krxn/vHAq9zfDevPfNIRtdp240hNazgdUyAUVcedtybeDz8rbYgQoR2WLn&#10;mQw8KEB2nLwcMLX+zh90O8daSQiHFA00Mfap1qFqyGFY+p5YtB8/OIyyDrW2A94l3HV6nSRb7bBl&#10;aWiwp1ND1e/56gzskjD/mrflyj4273lXFnZrv1+NmU3HfA8q0hj/zX/XhRV8oZdfZAB9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Pz3xAAAANsAAAAPAAAAAAAAAAAA&#10;AAAAAKECAABkcnMvZG93bnJldi54bWxQSwUGAAAAAAQABAD5AAAAkgMAAAAA&#10;" strokecolor="black [3040]" strokeweight="2.25pt">
                  <v:stroke dashstyle="3 1"/>
                </v:line>
                <v:shape id="Textfeld 5" o:spid="_x0000_s1096" type="#_x0000_t202" style="position:absolute;left:24310;top:3546;width:3836;height:3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233176" w:rsidRPr="00980042" w:rsidRDefault="00233176"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v:textbox>
                </v:shape>
                <v:line id="Straight Connector 101" o:spid="_x0000_s1097" style="position:absolute;visibility:visible;mso-wrap-style:square" from="15763,4435" to="15778,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7wMIAAADcAAAADwAAAGRycy9kb3ducmV2LnhtbERPPWvDMBDdA/0P4grdEsnBCcGNEkoh&#10;4KFD7bT71brabq2TsRTb/fdVIJDtHu/z9sfZdmKkwbeONSQrBYK4cqblWsPH+bTcgfAB2WDnmDT8&#10;kYfj4WGxx8y4iQsay1CLGMI+Qw1NCH0mpa8asuhXrieO3LcbLIYIh1qaAacYbju5VmorLbYcGxrs&#10;6bWh6re8WA2b9PSZvxe75Efl9dtXEWR6WUutnx7nl2cQgeZwF9/cuYnzVQLXZ+IF8vA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f7wMIAAADcAAAADwAAAAAAAAAAAAAA&#10;AAChAgAAZHJzL2Rvd25yZXYueG1sUEsFBgAAAAAEAAQA+QAAAJADAAAAAA==&#10;" strokecolor="black [3040]" strokeweight="2.25pt">
                  <v:stroke dashstyle="3 1"/>
                </v:line>
                <v:line id="Straight Connector 102" o:spid="_x0000_s1098" style="position:absolute;flip:x y;visibility:visible;mso-wrap-style:square" from="15798,4552" to="2451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9dEMIAAADcAAAADwAAAGRycy9kb3ducmV2LnhtbERP32vCMBB+F/Y/hBvsTZMVJtIZZQyE&#10;gg9aHQzfjuaWljWXkkTb/feLMNjbfXw/b72dXC9uFGLnWcPzQoEgbrzp2Gr4OO/mKxAxIRvsPZOG&#10;H4qw3TzM1lgaP3JNt1OyIodwLFFDm9JQShmblhzGhR+IM/flg8OUYbDSBBxzuOtlodRSOuw4N7Q4&#10;0HtLzffp6jR4dbxU4bJ8kVZ+2n2s3eG6d1o/PU5vryASTelf/OeuTJ6vCrg/ky+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9dEMIAAADcAAAADwAAAAAAAAAAAAAA&#10;AAChAgAAZHJzL2Rvd25yZXYueG1sUEsFBgAAAAAEAAQA+QAAAJADAAAAAA==&#10;" strokecolor="black [3040]" strokeweight="2.25pt">
                  <v:stroke dashstyle="3 1"/>
                </v:line>
                <v:line id="Gerade Verbindung 76" o:spid="_x0000_s1099" style="position:absolute;visibility:visible;mso-wrap-style:square" from="29260,15361" to="29297,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ijcQAAADbAAAADwAAAGRycy9kb3ducmV2LnhtbESPUWvCMBSF3wf+h3AHe5vpRGStTWUK&#10;gjCG6Aa+XpNrW9fclCbT7N8vwsDHwznnO5xyEW0nLjT41rGCl3EGglg703Kt4Otz/fwKwgdkg51j&#10;UvBLHhbV6KHEwrgr7+iyD7VIEPYFKmhC6AspvW7Ioh+7njh5JzdYDEkOtTQDXhPcdnKSZTNpseW0&#10;0GBPq4b09/7HKjic8+M2ttpM+bh7n258/NDLpVJPj/FtDiJQDPfwf3tjFOQz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KNxAAAANsAAAAPAAAAAAAAAAAA&#10;AAAAAKECAABkcnMvZG93bnJldi54bWxQSwUGAAAAAAQABAD5AAAAkgMAAAAA&#10;" strokecolor="red" strokeweight="2.25pt"/>
                <v:line id="Gerade Verbindung 76" o:spid="_x0000_s1100" style="position:absolute;flip:x;visibility:visible;mso-wrap-style:square" from="17775,20375" to="29303,2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VkKcMAAADbAAAADwAAAGRycy9kb3ducmV2LnhtbESP3YrCMBSE7wXfIRzBG1kThdW1axRx&#10;UUSE4s8DHJqzbbE5KU1W69tvBMHLYWa+YebL1lbiRo0vHWsYDRUI4syZknMNl/Pm4wuED8gGK8ek&#10;4UEelotuZ46JcXc+0u0UchEh7BPUUIRQJ1L6rCCLfuhq4uj9usZiiLLJpWnwHuG2kmOlJtJiyXGh&#10;wJrWBWXX05/VIFM52+dqYwdZlT62W+U/Dz9e636vXX2DCNSGd/jV3hkNsyk8v8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ZCnDAAAA2wAAAA8AAAAAAAAAAAAA&#10;AAAAoQIAAGRycy9kb3ducmV2LnhtbFBLBQYAAAAABAAEAPkAAACRAwAAAAA=&#10;" strokecolor="red" strokeweight="2.25pt"/>
                <v:line id="Gerade Verbindung 74" o:spid="_x0000_s1101" style="position:absolute;visibility:visible;mso-wrap-style:square" from="17815,10241" to="17815,2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2/8QAAADbAAAADwAAAGRycy9kb3ducmV2LnhtbESPUWvCMBSF34X9h3AHvmm6IWI7Y1kH&#10;A0GGqIO9XpO7tltzU5pMs39vBMHHwznnO5xlGW0nTjT41rGCp2kGglg703Kt4PPwPlmA8AHZYOeY&#10;FPyTh3L1MFpiYdyZd3Tah1okCPsCFTQh9IWUXjdk0U9dT5y8bzdYDEkOtTQDnhPcdvI5y+bSYstp&#10;ocGe3hrSv/s/q+DrJz9uY6vNjI+7zWzt44euKqXGj/H1BUSgGO7hW3ttFOQ5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b/xAAAANsAAAAPAAAAAAAAAAAA&#10;AAAAAKECAABkcnMvZG93bnJldi54bWxQSwUGAAAAAAQABAD5AAAAkgMAAAAA&#10;" strokecolor="red" strokeweight="2.25pt"/>
                <v:shape id="Textfeld 5" o:spid="_x0000_s1102" type="#_x0000_t202" style="position:absolute;left:20913;top:14182;width:7252;height:579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QccIA&#10;AADcAAAADwAAAGRycy9kb3ducmV2LnhtbERP32vCMBB+H/g/hBN8m+kUilSjyNhAZHPYDfHxaM42&#10;2lxKE7X+92Yg+HYf38+bLTpbiwu13jhW8DZMQBAXThsuFfz9fr5OQPiArLF2TApu5GEx773MMNPu&#10;ylu65KEUMYR9hgqqEJpMSl9UZNEPXUMcuYNrLYYI21LqFq8x3NZylCSptGg4NlTY0HtFxSk/WwXF&#10;0pqf7Tq/pV+7dH80+nvysdFKDfrdcgoiUBee4od7peP8ZAz/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1BxwgAAANwAAAAPAAAAAAAAAAAAAAAAAJgCAABkcnMvZG93&#10;bnJldi54bWxQSwUGAAAAAAQABAD1AAAAhwMAAAAA&#10;" filled="f" stroked="f" strokeweight=".5pt">
                  <v:textbox>
                    <w:txbxContent>
                      <w:p w:rsidR="00233176" w:rsidRDefault="00233176" w:rsidP="00233176">
                        <w:proofErr w:type="spellStart"/>
                        <w:r>
                          <w:t>Analogue</w:t>
                        </w:r>
                        <w:proofErr w:type="spellEnd"/>
                      </w:p>
                      <w:p w:rsidR="00233176" w:rsidRDefault="00233176" w:rsidP="00233176">
                        <w:proofErr w:type="spellStart"/>
                        <w:r>
                          <w:t>current</w:t>
                        </w:r>
                        <w:proofErr w:type="spellEnd"/>
                      </w:p>
                      <w:p w:rsidR="00233176" w:rsidRDefault="00233176" w:rsidP="00233176">
                        <w:proofErr w:type="spellStart"/>
                        <w:r>
                          <w:t>output</w:t>
                        </w:r>
                        <w:proofErr w:type="spellEnd"/>
                      </w:p>
                      <w:p w:rsidR="00233176" w:rsidRDefault="00233176" w:rsidP="00233176"/>
                    </w:txbxContent>
                  </v:textbox>
                </v:shape>
                <v:line id="Gerade Verbindung 71" o:spid="_x0000_s1103" style="position:absolute;flip:y;visibility:visible;mso-wrap-style:square" from="39414,13420" to="5123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sEAAADcAAAADwAAAGRycy9kb3ducmV2LnhtbERP24rCMBB9F/Yfwiz4IjZVsazVKIvs&#10;gqIvun7A0Ewv2ExKE239+40g+DaHc53Vpje1uFPrKssKJlEMgjizuuJCweXvd/wFwnlkjbVlUvAg&#10;B5v1x2CFqbYdn+h+9oUIIexSVFB636RSuqwkgy6yDXHgctsa9AG2hdQtdiHc1HIax4k0WHFoKLGh&#10;bUnZ9XwzChzdjr7pto/FIZ+N+n32c5nXsVLDz/57CcJT79/il3unw/xJA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Q+wQAAANwAAAAPAAAAAAAAAAAAAAAA&#10;AKECAABkcnMvZG93bnJldi54bWxQSwUGAAAAAAQABAD5AAAAjwMAAAAA&#10;" strokecolor="black [3040]" strokeweight="2.25pt"/>
                <v:shape id="Gerade Verbindung mit Pfeil 36" o:spid="_x0000_s1104" type="#_x0000_t32" style="position:absolute;left:22581;top:12728;width:743;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EU8YAAADcAAAADwAAAGRycy9kb3ducmV2LnhtbESPzWoCQRCE7wHfYWghtzjrHkJYHSUK&#10;IUISSFwfoLPT+4M7PevMRFefPn0I5NZNVVd9vVyPrldnCrHzbGA+y0ARV9523Bg4lC8PT6BiQrbY&#10;eyYDV4qwXk3ullhYf+EvOu9ToySEY4EG2pSGQutYteQwzvxALFrtg8Mka2i0DXiRcNfrPMsetcOO&#10;paHFgbYtVcf9jzNQ7z7Lj/r1enoPm++DP72VN8xvxtxPx+cFqERj+jf/Xe+s4O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1RFPGAAAA3AAAAA8AAAAAAAAA&#10;AAAAAAAAoQIAAGRycy9kb3ducmV2LnhtbFBLBQYAAAAABAAEAPkAAACUAwAAAAA=&#10;" strokecolor="red" strokeweight="2.25pt">
                  <v:stroke endarrow="block"/>
                </v:shape>
                <w10:anchorlock/>
              </v:group>
            </w:pict>
          </mc:Fallback>
        </mc:AlternateContent>
      </w:r>
    </w:p>
    <w:p w:rsidR="00A639DF" w:rsidRPr="00F42061" w:rsidRDefault="00A639DF" w:rsidP="00A639DF">
      <w:pPr>
        <w:pStyle w:val="Heading2"/>
        <w:rPr>
          <w:lang w:val="en-GB"/>
        </w:rPr>
      </w:pPr>
      <w:bookmarkStart w:id="102" w:name="_Toc374628461"/>
      <w:r w:rsidRPr="00F42061">
        <w:rPr>
          <w:lang w:val="en-GB"/>
        </w:rPr>
        <w:t xml:space="preserve">Supported </w:t>
      </w:r>
      <w:r w:rsidR="00601DAA" w:rsidRPr="00F42061">
        <w:rPr>
          <w:lang w:val="en-GB"/>
        </w:rPr>
        <w:t>sensors and suggested interfaces</w:t>
      </w:r>
      <w:bookmarkEnd w:id="102"/>
    </w:p>
    <w:p w:rsidR="006305E8" w:rsidRPr="00F42061" w:rsidRDefault="00601DAA" w:rsidP="006305E8">
      <w:pPr>
        <w:pStyle w:val="Heading3"/>
        <w:rPr>
          <w:lang w:val="en-GB"/>
        </w:rPr>
      </w:pPr>
      <w:bookmarkStart w:id="103" w:name="_Toc374628462"/>
      <w:r w:rsidRPr="00F42061">
        <w:rPr>
          <w:lang w:val="en-GB"/>
        </w:rPr>
        <w:t xml:space="preserve">Analogue: </w:t>
      </w:r>
      <w:r w:rsidR="006305E8" w:rsidRPr="00F42061">
        <w:rPr>
          <w:lang w:val="en-GB"/>
        </w:rPr>
        <w:t>Agilent multimeter</w:t>
      </w:r>
      <w:bookmarkEnd w:id="103"/>
    </w:p>
    <w:p w:rsidR="00173526" w:rsidRPr="00F42061" w:rsidRDefault="00C94764" w:rsidP="00173526">
      <w:pPr>
        <w:pStyle w:val="BodyText"/>
        <w:rPr>
          <w:lang w:val="en-GB"/>
        </w:rPr>
      </w:pPr>
      <w:r w:rsidRPr="00F42061">
        <w:rPr>
          <w:lang w:val="en-GB"/>
        </w:rPr>
        <w:t>For analogue signals, an Agilent multimeter with Ethernet connection is being used.</w:t>
      </w:r>
    </w:p>
    <w:p w:rsidR="006305E8" w:rsidRPr="00F42061" w:rsidRDefault="00601DAA" w:rsidP="006305E8">
      <w:pPr>
        <w:pStyle w:val="Heading3"/>
        <w:rPr>
          <w:lang w:val="en-GB"/>
        </w:rPr>
      </w:pPr>
      <w:bookmarkStart w:id="104" w:name="_Toc374628463"/>
      <w:r w:rsidRPr="00F42061">
        <w:rPr>
          <w:lang w:val="en-GB"/>
        </w:rPr>
        <w:t xml:space="preserve">CAN: </w:t>
      </w:r>
      <w:r w:rsidR="002637C3" w:rsidRPr="00F42061">
        <w:rPr>
          <w:lang w:val="en-GB"/>
        </w:rPr>
        <w:t>NI Series 2: CAN-PCMCIA-</w:t>
      </w:r>
      <w:r w:rsidR="006305E8" w:rsidRPr="00F42061">
        <w:rPr>
          <w:lang w:val="en-GB"/>
        </w:rPr>
        <w:t>Adapter</w:t>
      </w:r>
      <w:bookmarkEnd w:id="104"/>
    </w:p>
    <w:p w:rsidR="00173526" w:rsidRPr="00F42061" w:rsidRDefault="0097171F" w:rsidP="00173526">
      <w:pPr>
        <w:pStyle w:val="BodyText"/>
        <w:rPr>
          <w:lang w:val="en-GB"/>
        </w:rPr>
      </w:pPr>
      <w:r w:rsidRPr="00F42061">
        <w:rPr>
          <w:lang w:val="en-GB"/>
        </w:rPr>
        <w:t xml:space="preserve">The values of </w:t>
      </w:r>
      <w:r w:rsidR="00C94764" w:rsidRPr="00F42061">
        <w:rPr>
          <w:lang w:val="en-GB"/>
        </w:rPr>
        <w:t>sensors with CAN output can be analysed within MATLAB by means of a CAN-</w:t>
      </w:r>
      <w:r w:rsidR="002637C3" w:rsidRPr="00F42061">
        <w:rPr>
          <w:lang w:val="en-GB"/>
        </w:rPr>
        <w:t>PCMCIA</w:t>
      </w:r>
      <w:r w:rsidR="00C94764" w:rsidRPr="00F42061">
        <w:rPr>
          <w:lang w:val="en-GB"/>
        </w:rPr>
        <w:t xml:space="preserve">-Adapter, for example a </w:t>
      </w:r>
      <w:r w:rsidR="002637C3" w:rsidRPr="00F42061">
        <w:rPr>
          <w:lang w:val="en-GB"/>
        </w:rPr>
        <w:t>NI Series 2</w:t>
      </w:r>
      <w:r w:rsidR="00C94764" w:rsidRPr="00F42061">
        <w:rPr>
          <w:lang w:val="en-GB"/>
        </w:rPr>
        <w:t>-Adapter.</w:t>
      </w:r>
    </w:p>
    <w:p w:rsidR="006305E8" w:rsidRPr="00F42061" w:rsidRDefault="00601DAA" w:rsidP="006305E8">
      <w:pPr>
        <w:pStyle w:val="Heading3"/>
        <w:rPr>
          <w:lang w:val="en-GB"/>
        </w:rPr>
      </w:pPr>
      <w:bookmarkStart w:id="105" w:name="_Toc374628464"/>
      <w:r w:rsidRPr="00F42061">
        <w:rPr>
          <w:lang w:val="en-GB"/>
        </w:rPr>
        <w:t xml:space="preserve">PWM: </w:t>
      </w:r>
      <w:r w:rsidR="004313BE" w:rsidRPr="00F42061">
        <w:rPr>
          <w:szCs w:val="22"/>
          <w:lang w:val="en-GB"/>
        </w:rPr>
        <w:t>LeCroy 620Zi</w:t>
      </w:r>
      <w:r w:rsidR="006305E8" w:rsidRPr="00F42061">
        <w:rPr>
          <w:lang w:val="en-GB"/>
        </w:rPr>
        <w:t xml:space="preserve"> Oscillscope</w:t>
      </w:r>
      <w:bookmarkEnd w:id="105"/>
    </w:p>
    <w:p w:rsidR="004313BE" w:rsidRPr="00F42061" w:rsidRDefault="004313BE" w:rsidP="004313BE">
      <w:pPr>
        <w:pStyle w:val="BodyText"/>
        <w:rPr>
          <w:lang w:val="en-GB"/>
        </w:rPr>
      </w:pPr>
      <w:r w:rsidRPr="00F42061">
        <w:rPr>
          <w:lang w:val="en-GB"/>
        </w:rPr>
        <w:t>To measure the duty cycle of the PWM signal, a digital oscilloscope is used, a Teledyne LeCroy 620Zi.</w:t>
      </w:r>
    </w:p>
    <w:p w:rsidR="002E2BB8" w:rsidRPr="00F42061" w:rsidRDefault="002E2BB8" w:rsidP="002E2BB8">
      <w:pPr>
        <w:pStyle w:val="Heading3"/>
        <w:rPr>
          <w:lang w:val="en-GB"/>
        </w:rPr>
      </w:pPr>
      <w:bookmarkStart w:id="106" w:name="_Toc374628465"/>
      <w:r w:rsidRPr="00F42061">
        <w:rPr>
          <w:lang w:val="en-GB"/>
        </w:rPr>
        <w:t>LIN</w:t>
      </w:r>
      <w:bookmarkEnd w:id="106"/>
    </w:p>
    <w:p w:rsidR="002E2BB8" w:rsidRPr="00F42061" w:rsidRDefault="00480CFA" w:rsidP="002E2BB8">
      <w:pPr>
        <w:pStyle w:val="BodyText"/>
        <w:rPr>
          <w:lang w:val="en-GB"/>
        </w:rPr>
      </w:pPr>
      <w:r w:rsidRPr="00F42061">
        <w:rPr>
          <w:lang w:val="en-GB"/>
        </w:rPr>
        <w:t>As BFH does no</w:t>
      </w:r>
      <w:r w:rsidR="002E2BB8" w:rsidRPr="00F42061">
        <w:rPr>
          <w:lang w:val="en-GB"/>
        </w:rPr>
        <w:t>t have the necessary equipment to read from a LIN Bus, sensors with this interface are not supported.</w:t>
      </w:r>
    </w:p>
    <w:p w:rsidR="0011756B" w:rsidRPr="00F42061" w:rsidRDefault="00C06C1D" w:rsidP="0011756B">
      <w:pPr>
        <w:rPr>
          <w:b/>
          <w:noProof/>
          <w:sz w:val="24"/>
          <w:lang w:val="en-GB"/>
        </w:rPr>
      </w:pPr>
      <w:r w:rsidRPr="00F42061">
        <w:rPr>
          <w:lang w:val="en-GB"/>
        </w:rPr>
        <w:br w:type="page"/>
      </w:r>
    </w:p>
    <w:p w:rsidR="00173526" w:rsidRPr="00F42061" w:rsidRDefault="00173526" w:rsidP="00173526">
      <w:pPr>
        <w:pStyle w:val="Heading2"/>
        <w:rPr>
          <w:lang w:val="en-GB"/>
        </w:rPr>
      </w:pPr>
      <w:bookmarkStart w:id="107" w:name="_Toc374628466"/>
      <w:r w:rsidRPr="00F42061">
        <w:rPr>
          <w:lang w:val="en-GB"/>
        </w:rPr>
        <w:lastRenderedPageBreak/>
        <w:t>Precisions and resolutions</w:t>
      </w:r>
      <w:bookmarkEnd w:id="107"/>
    </w:p>
    <w:p w:rsidR="00BA5C6D" w:rsidRPr="00F42061" w:rsidRDefault="00D321BD" w:rsidP="00BA5C6D">
      <w:pPr>
        <w:pStyle w:val="Heading3"/>
        <w:rPr>
          <w:lang w:val="en-GB"/>
        </w:rPr>
      </w:pPr>
      <w:bookmarkStart w:id="108" w:name="_Ref374625416"/>
      <w:bookmarkStart w:id="109" w:name="OLE_LINK3"/>
      <w:bookmarkStart w:id="110" w:name="OLE_LINK4"/>
      <w:bookmarkStart w:id="111" w:name="_Toc374628467"/>
      <w:r w:rsidRPr="00F42061">
        <w:rPr>
          <w:lang w:val="en-GB"/>
        </w:rPr>
        <w:t>C</w:t>
      </w:r>
      <w:r w:rsidR="00BA5C6D" w:rsidRPr="00F42061">
        <w:rPr>
          <w:lang w:val="en-GB"/>
        </w:rPr>
        <w:t xml:space="preserve">urrent </w:t>
      </w:r>
      <w:r w:rsidRPr="00F42061">
        <w:rPr>
          <w:lang w:val="en-GB"/>
        </w:rPr>
        <w:t>to be measured</w:t>
      </w:r>
      <w:bookmarkEnd w:id="108"/>
      <w:bookmarkEnd w:id="111"/>
    </w:p>
    <w:p w:rsidR="00BA5C6D" w:rsidRPr="00F42061" w:rsidRDefault="003A1185" w:rsidP="00BA5C6D">
      <w:pPr>
        <w:pStyle w:val="BodyText"/>
        <w:rPr>
          <w:lang w:val="en-GB"/>
        </w:rPr>
      </w:pPr>
      <w:r w:rsidRPr="00F42061">
        <w:rPr>
          <w:lang w:val="en-GB"/>
        </w:rPr>
        <w:t>The resolution of the current of the Evaluator is 16 bit. The accuracy is 0.1% of the maximal value</w:t>
      </w:r>
      <w:r w:rsidR="00233176">
        <w:rPr>
          <w:lang w:val="en-GB"/>
        </w:rPr>
        <w:t xml:space="preserve"> (</w:t>
      </w:r>
      <w:r w:rsidRPr="00F42061">
        <w:rPr>
          <w:lang w:val="en-GB"/>
        </w:rPr>
        <w:t>600</w:t>
      </w:r>
      <w:r w:rsidR="00480CFA" w:rsidRPr="00F42061">
        <w:rPr>
          <w:lang w:val="en-GB"/>
        </w:rPr>
        <w:t>A</w:t>
      </w:r>
      <w:r w:rsidR="00233176">
        <w:rPr>
          <w:lang w:val="en-GB"/>
        </w:rPr>
        <w:t>)</w:t>
      </w:r>
      <w:r w:rsidR="00480CFA" w:rsidRPr="00F42061">
        <w:rPr>
          <w:lang w:val="en-GB"/>
        </w:rPr>
        <w:t xml:space="preserve">, </w:t>
      </w:r>
      <w:r w:rsidR="00233176">
        <w:rPr>
          <w:lang w:val="en-GB"/>
        </w:rPr>
        <w:t>thus</w:t>
      </w:r>
      <w:r w:rsidR="00480CFA" w:rsidRPr="00F42061">
        <w:rPr>
          <w:lang w:val="en-GB"/>
        </w:rPr>
        <w:t xml:space="preserve"> 600mA. As the transducers’</w:t>
      </w:r>
      <w:r w:rsidRPr="00F42061">
        <w:rPr>
          <w:lang w:val="en-GB"/>
        </w:rPr>
        <w:t xml:space="preserve"> output values are compared to the values measured by the reference sensor, this low accuracy is not a problem.</w:t>
      </w:r>
    </w:p>
    <w:p w:rsidR="00F42061" w:rsidRPr="00F42061" w:rsidRDefault="00F42061" w:rsidP="00BA5C6D">
      <w:pPr>
        <w:pStyle w:val="BodyText"/>
        <w:rPr>
          <w:lang w:val="en-GB"/>
        </w:rPr>
      </w:pPr>
      <w:r w:rsidRPr="00F42061">
        <w:rPr>
          <w:lang w:val="en-GB"/>
        </w:rPr>
        <w:t>The current will be proportional to the current signal specified in a .csv file. For post processing purpose, defined current pulses will be added before and after the measurement:</w:t>
      </w:r>
    </w:p>
    <w:p w:rsidR="00F42061" w:rsidRPr="00F42061" w:rsidRDefault="00F42061" w:rsidP="00BA5C6D">
      <w:pPr>
        <w:pStyle w:val="BodyText"/>
        <w:rPr>
          <w:lang w:val="en-GB"/>
        </w:rPr>
      </w:pPr>
      <w:r w:rsidRPr="00F42061">
        <w:rPr>
          <w:noProof/>
          <w:lang w:eastAsia="de-CH"/>
        </w:rPr>
        <mc:AlternateContent>
          <mc:Choice Requires="wpc">
            <w:drawing>
              <wp:inline distT="0" distB="0" distL="0" distR="0" wp14:anchorId="453CB97E" wp14:editId="45A4E6F2">
                <wp:extent cx="5252484" cy="2860158"/>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flipV="1">
                            <a:off x="185184" y="219075"/>
                            <a:ext cx="0" cy="2552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73" name="Text Box 73"/>
                        <wps:cNvSpPr txBox="1"/>
                        <wps:spPr>
                          <a:xfrm>
                            <a:off x="4633359" y="15335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73"/>
                        <wps:cNvSpPr txBox="1"/>
                        <wps:spPr>
                          <a:xfrm>
                            <a:off x="184209" y="371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F42061">
                              <w:pPr>
                                <w:pStyle w:val="NormalWeb"/>
                                <w:spacing w:before="0" w:beforeAutospacing="0" w:after="0" w:afterAutospacing="0"/>
                              </w:pPr>
                              <w:r>
                                <w:rPr>
                                  <w:rFonts w:eastAsia="Times New Roman"/>
                                  <w:sz w:val="22"/>
                                  <w:szCs w:val="22"/>
                                </w:rPr>
                                <w:t>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Straight Connector 77"/>
                        <wps:cNvCnPr/>
                        <wps:spPr>
                          <a:xfrm flipV="1">
                            <a:off x="528084" y="114300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672127" y="1581168"/>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534629" y="1144402"/>
                            <a:ext cx="673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607557" y="1150012"/>
                            <a:ext cx="0" cy="8751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603193" y="2018407"/>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6" name="Picture 126"/>
                          <pic:cNvPicPr/>
                        </pic:nvPicPr>
                        <pic:blipFill rotWithShape="1">
                          <a:blip r:embed="rId9" cstate="print">
                            <a:extLst>
                              <a:ext uri="{28A0092B-C50C-407E-A947-70E740481C1C}">
                                <a14:useLocalDpi xmlns:a14="http://schemas.microsoft.com/office/drawing/2010/main" val="0"/>
                              </a:ext>
                            </a:extLst>
                          </a:blip>
                          <a:srcRect l="7021" t="5377" r="19613" b="5915"/>
                          <a:stretch/>
                        </pic:blipFill>
                        <pic:spPr bwMode="auto">
                          <a:xfrm>
                            <a:off x="808075" y="574157"/>
                            <a:ext cx="3221663" cy="1754373"/>
                          </a:xfrm>
                          <a:prstGeom prst="rect">
                            <a:avLst/>
                          </a:prstGeom>
                          <a:noFill/>
                        </pic:spPr>
                      </pic:pic>
                      <wps:wsp>
                        <wps:cNvPr id="67" name="Straight Arrow Connector 67"/>
                        <wps:cNvCnPr/>
                        <wps:spPr>
                          <a:xfrm>
                            <a:off x="185184" y="1581150"/>
                            <a:ext cx="45339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401" y="115287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4285911" y="159102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148751" y="115414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4221776" y="1159864"/>
                            <a:ext cx="0" cy="8750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4217331" y="202790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6" o:spid="_x0000_s1105" editas="canvas" style="width:413.6pt;height:225.2pt;mso-position-horizontal-relative:char;mso-position-vertical-relative:line" coordsize="5252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">
                <v:shape id="_x0000_s1106" type="#_x0000_t75" style="position:absolute;width:52520;height:28600;visibility:visible;mso-wrap-style:square">
                  <v:fill o:detectmouseclick="t"/>
                  <v:path o:connecttype="none"/>
                </v:shape>
                <v:shape id="Straight Arrow Connector 72" o:spid="_x0000_s1107" type="#_x0000_t32" style="position:absolute;left:1851;top:2190;width:0;height:255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2rcQAAADbAAAADwAAAGRycy9kb3ducmV2LnhtbESPX2vCMBTF3wf7DuEKvoyZzgc7qlFE&#10;GAhS2XTs+dLcNsXmpjRZW/30Rhjs8XD+/DirzWgb0VPna8cK3mYJCOLC6ZorBd/nj9d3ED4ga2wc&#10;k4Iredisn59WmGk38Bf1p1CJOMI+QwUmhDaT0heGLPqZa4mjV7rOYoiyq6TucIjjtpHzJFlIizVH&#10;gsGWdoaKy+nXRgiXB2Nu5fmQfu5+8vwq9y9HqdR0Mm6XIAKN4T/8195rBe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batxAAAANsAAAAPAAAAAAAAAAAA&#10;AAAAAKECAABkcnMvZG93bnJldi54bWxQSwUGAAAAAAQABAD5AAAAkgMAAAAA&#10;" strokecolor="black [3040]" strokeweight="2.25pt">
                  <v:stroke endarrow="open"/>
                </v:shape>
                <v:shape id="Text Box 73" o:spid="_x0000_s1108" type="#_x0000_t202" style="position:absolute;left:46333;top:15335;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233176" w:rsidRDefault="00233176">
                        <w:r>
                          <w:t>t</w:t>
                        </w:r>
                      </w:p>
                    </w:txbxContent>
                  </v:textbox>
                </v:shape>
                <v:shape id="Text Box 73" o:spid="_x0000_s1109" type="#_x0000_t202" style="position:absolute;left:1842;top:371;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cPsQA&#10;AADcAAAADwAAAGRycy9kb3ducmV2LnhtbERPTWsCMRC9C/6HMIIXqVk9aFmN0hZapLRKtYjHYTPd&#10;LG4mSxJ1/feNIHibx/uc+bK1tTiTD5VjBaNhBoK4cLriUsHv7v3pGUSIyBprx6TgSgGWi25njrl2&#10;F/6h8zaWIoVwyFGBibHJpQyFIYth6BrixP05bzEm6EupPV5SuK3lOMsm0mLFqcFgQ2+GiuP2ZBUc&#10;zedgk318v+4nq6tf707u4L8OSvV77csMRKQ2PsR390qn+aMp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3D7EAAAA3AAAAA8AAAAAAAAAAAAAAAAAmAIAAGRycy9k&#10;b3ducmV2LnhtbFBLBQYAAAAABAAEAPUAAACJAwAAAAA=&#10;" filled="f" stroked="f" strokeweight=".5pt">
                  <v:textbox>
                    <w:txbxContent>
                      <w:p w:rsidR="00233176" w:rsidRDefault="00233176" w:rsidP="00F42061">
                        <w:pPr>
                          <w:pStyle w:val="NormalWeb"/>
                          <w:spacing w:before="0" w:beforeAutospacing="0" w:after="0" w:afterAutospacing="0"/>
                        </w:pPr>
                        <w:r>
                          <w:rPr>
                            <w:rFonts w:eastAsia="Times New Roman"/>
                            <w:sz w:val="22"/>
                            <w:szCs w:val="22"/>
                          </w:rPr>
                          <w:t>I</w:t>
                        </w:r>
                      </w:p>
                    </w:txbxContent>
                  </v:textbox>
                </v:shape>
                <v:line id="Straight Connector 77" o:spid="_x0000_s1110" style="position:absolute;flip:y;visibility:visible;mso-wrap-style:square" from="5280,11430" to="528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VhMUAAADbAAAADwAAAGRycy9kb3ducmV2LnhtbESPT2vCQBTE70K/w/IK3uqmBf8QXUUL&#10;Er2pFdTbM/tMYrNvY3bV+O3dQsHjMDO/YUaTxpTiRrUrLCv47EQgiFOrC84UbH/mHwMQziNrLC2T&#10;ggc5mIzfWiOMtb3zmm4bn4kAYRejgtz7KpbSpTkZdB1bEQfvZGuDPsg6k7rGe4CbUn5FUU8aLDgs&#10;5FjRd07p7+ZqFBx2yXnWPe2TNLGz1fFit8vLOlKq/d5MhyA8Nf4V/m8vtIJ+H/6+hB8gx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iVhMUAAADbAAAADwAAAAAAAAAA&#10;AAAAAAChAgAAZHJzL2Rvd25yZXYueG1sUEsFBgAAAAAEAAQA+QAAAJMDAAAAAA==&#10;" strokecolor="black [3040]" strokeweight="1.5pt"/>
                <v:line id="Straight Connector 118" o:spid="_x0000_s1111" style="position:absolute;flip:y;visibility:visible;mso-wrap-style:square" from="6721,15811" to="6721,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InhcYAAADcAAAADwAAAGRycy9kb3ducmV2LnhtbESPQWvCQBCF7wX/wzJCb3Wj0CLRVWqh&#10;RG/VCuptmh2TtNnZmF01/nvnIPQ2w3vz3jfTeedqdaE2VJ4NDAcJKOLc24oLA9vvz5cxqBCRLdae&#10;ycCNAsxnvacpptZfeU2XTSyUhHBI0UAZY5NqHfKSHIaBb4hFO/rWYZS1LbRt8SrhrtajJHnTDiuW&#10;hhIb+igp/9ucnYHDLvtdvB73WZ75xdfPyW9Xp3VizHO/e5+AitTFf/PjemkFfyi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SJ4XGAAAA3AAAAA8AAAAAAAAA&#10;AAAAAAAAoQIAAGRycy9kb3ducmV2LnhtbFBLBQYAAAAABAAEAPkAAACUAwAAAAA=&#10;" strokecolor="black [3040]" strokeweight="1.5pt"/>
                <v:line id="Straight Connector 78" o:spid="_x0000_s1112" style="position:absolute;visibility:visible;mso-wrap-style:square" from="5346,11444" to="6019,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uW8L0AAADbAAAADwAAAGRycy9kb3ducmV2LnhtbERPTYvCMBC9L/gfwgje1tQ9uKUaRRTR&#10;q3VBj0MzNsVmUppZrf/eHBb2+Hjfy/XgW/WgPjaBDcymGSjiKtiGawM/5/1nDioKssU2MBl4UYT1&#10;avSxxMKGJ5/oUUqtUgjHAg04ka7QOlaOPMZp6IgTdwu9R0mwr7Xt8ZnCfau/smyuPTacGhx2tHVU&#10;3ctfb8BfmraakZx3wtd6n5dumx9OxkzGw2YBSmiQf/Gf+2gNfKex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lvC9AAAA2wAAAA8AAAAAAAAAAAAAAAAAoQIA&#10;AGRycy9kb3ducmV2LnhtbFBLBQYAAAAABAAEAPkAAACLAwAAAAA=&#10;" strokecolor="black [3040]" strokeweight="1.5pt"/>
                <v:line id="Straight Connector 79" o:spid="_x0000_s1113" style="position:absolute;visibility:visible;mso-wrap-style:square" from="6075,11500" to="6075,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cza8EAAADbAAAADwAAAGRycy9kb3ducmV2LnhtbESPQWvCQBSE7wX/w/KE3urGHmxMXUUU&#10;0atRsMdH9jUbmn0bsq+a/nu3IHgcZuYbZrEafKuu1McmsIHpJANFXAXbcG3gfNq95aCiIFtsA5OB&#10;P4qwWo5eFljYcOMjXUupVYJwLNCAE+kKrWPlyGOchI44ed+h9yhJ9rW2Pd4S3Lf6Pctm2mPDacFh&#10;RxtH1U/56w34S9NWU5LTVvir3uWl2+T7ozGv42H9CUpokGf40T5YAx9z+P+SfoBe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xzNrwQAAANsAAAAPAAAAAAAAAAAAAAAA&#10;AKECAABkcnMvZG93bnJldi54bWxQSwUGAAAAAAQABAD5AAAAjwMAAAAA&#10;" strokecolor="black [3040]" strokeweight="1.5pt"/>
                <v:line id="Straight Connector 119" o:spid="_x0000_s1114" style="position:absolute;visibility:visible;mso-wrap-style:square" from="6031,20184" to="6705,2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ua78AAADcAAAADwAAAGRycy9kb3ducmV2LnhtbERPTWvCQBC9C/6HZQRvukkPElNXKYrU&#10;q1Foj0N2mg3NzobsqPHfdwuF3ubxPmezG32n7jTENrCBfJmBIq6DbbkxcL0cFwWoKMgWu8Bk4EkR&#10;dtvpZIOlDQ8+072SRqUQjiUacCJ9qXWsHXmMy9ATJ+4rDB4lwaHRdsBHCvedfsmylfbYcmpw2NPe&#10;Uf1d3bwB/9F2dU5yOQh/Nseicvvi/WzMfDa+vYISGuVf/Oc+2TQ/X8PvM+kCv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qrua78AAADcAAAADwAAAAAAAAAAAAAAAACh&#10;AgAAZHJzL2Rvd25yZXYueG1sUEsFBgAAAAAEAAQA+QAAAI0DAAAAAA==&#10;" strokecolor="black [3040]" strokeweight="1.5pt"/>
                <v:shape id="Picture 126" o:spid="_x0000_s1115" type="#_x0000_t75" style="position:absolute;left:8080;top:5741;width:32217;height:1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iExLDAAAA3AAAAA8AAABkcnMvZG93bnJldi54bWxET9uKwjAQfRf8hzCCL7Km1gvSNYoXXPZF&#10;ZNUPGJrZNrvNpDRR699vFgTf5nCus1i1thI3arxxrGA0TEAQ504bLhRczvu3OQgfkDVWjknBgzys&#10;lt3OAjPt7vxFt1MoRAxhn6GCMoQ6k9LnJVn0Q1cTR+7bNRZDhE0hdYP3GG4rmSbJTFo0HBtKrGlb&#10;Uv57uloFk6mrdsaMj+nHY7s5DAY/UzJnpfq9dv0OIlAbXuKn+1PH+ekM/p+JF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ITEsMAAADcAAAADwAAAAAAAAAAAAAAAACf&#10;AgAAZHJzL2Rvd25yZXYueG1sUEsFBgAAAAAEAAQA9wAAAI8DAAAAAA==&#10;">
                  <v:imagedata r:id="rId10" o:title="" croptop="3524f" cropbottom="3876f" cropleft="4601f" cropright="12854f"/>
                </v:shape>
                <v:shape id="Straight Arrow Connector 67" o:spid="_x0000_s1116" type="#_x0000_t32" style="position:absolute;left:1851;top:15811;width:45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0t8QAAADbAAAADwAAAGRycy9kb3ducmV2LnhtbESPzWrDMBCE74W8g9hAbrXcEJzgWglt&#10;IbQESvP3AIu1sUWtlbHU2O7TR4VCjsPMfMMUm8E24kqdN44VPCUpCOLSacOVgvNp+7gC4QOyxsYx&#10;KRjJw2Y9eSgw167nA12PoRIRwj5HBXUIbS6lL2uy6BPXEkfv4jqLIcqukrrDPsJtI+dpmkmLhuNC&#10;jS291VR+H3+sAtOO5v3rc9wvicf9a7XCy+J3p9RsOrw8gwg0hHv4v/2hFWRL+Ps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TS3xAAAANsAAAAPAAAAAAAAAAAA&#10;AAAAAKECAABkcnMvZG93bnJldi54bWxQSwUGAAAAAAQABAD5AAAAkgMAAAAA&#10;" strokecolor="black [3040]" strokeweight="2.25pt">
                  <v:stroke endarrow="open"/>
                </v:shape>
                <v:line id="Straight Connector 127" o:spid="_x0000_s1117" style="position:absolute;flip:y;visibility:visible;mso-wrap-style:square" from="41424,11528" to="41424,15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5SsMAAADcAAAADwAAAGRycy9kb3ducmV2LnhtbERPS2vCQBC+C/6HZQq96aZCa4muUgsl&#10;9uYjUL2N2TFJzc7G7Krx37uC4G0+vueMp62pxJkaV1pW8NaPQBBnVpecK0jXP71PEM4ja6wsk4Ir&#10;OZhOup0xxtpeeEnnlc9FCGEXo4LC+zqW0mUFGXR9WxMHbm8bgz7AJpe6wUsIN5UcRNGHNFhyaCiw&#10;pu+CssPqZBRs/5L/2ft+k2SJnS12R5v+HpeRUq8v7dcIhKfWP8UP91yH+YMh3J8JF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eUrDAAAA3AAAAA8AAAAAAAAAAAAA&#10;AAAAoQIAAGRycy9kb3ducmV2LnhtbFBLBQYAAAAABAAEAPkAAACRAwAAAAA=&#10;" strokecolor="black [3040]" strokeweight="1.5pt"/>
                <v:line id="Straight Connector 128" o:spid="_x0000_s1118" style="position:absolute;flip:y;visibility:visible;mso-wrap-style:square" from="42859,15910" to="42859,2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7tOMYAAADcAAAADwAAAGRycy9kb3ducmV2LnhtbESPQWvCQBCF70L/wzKCN90oKCW6Si1I&#10;7E1toPU2zY5J2uxszG41/fedQ6G3Gd6b975ZbXrXqBt1ofZsYDpJQBEX3tZcGshfd+NHUCEiW2w8&#10;k4EfCrBZPwxWmFp/5yPdTrFUEsIhRQNVjG2qdSgqchgmviUW7eI7h1HWrtS2w7uEu0bPkmShHdYs&#10;DRW29FxR8XX6dgbOb9nndn55z4rMbw8fV5+/XI+JMaNh/7QEFamP/+a/670V/Jn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TjGAAAA3AAAAA8AAAAAAAAA&#10;AAAAAAAAoQIAAGRycy9kb3ducmV2LnhtbFBLBQYAAAAABAAEAPkAAACUAwAAAAA=&#10;" strokecolor="black [3040]" strokeweight="1.5pt"/>
                <v:line id="Straight Connector 129" o:spid="_x0000_s1119" style="position:absolute;visibility:visible;mso-wrap-style:square" from="41487,11541" to="42160,1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k1sAAAADcAAAADwAAAGRycy9kb3ducmV2LnhtbERPTWvCQBC9F/oflil4q5t4kBhdQ7FI&#10;ezUKehyy02xodjZkp5r+e1co9DaP9zmbavK9utIYu8AG8nkGirgJtuPWwOm4fy1ARUG22AcmA78U&#10;odo+P22wtOHGB7rW0qoUwrFEA05kKLWOjSOPcR4G4sR9hdGjJDi22o54S+G+14ssW2qPHacGhwPt&#10;HDXf9Y834M9d3+Qkx3fhS7svarcrPg7GzF6mtzUooUn+xX/uT5vmL1bweCZdo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GJNbAAAAA3AAAAA8AAAAAAAAAAAAAAAAA&#10;oQIAAGRycy9kb3ducmV2LnhtbFBLBQYAAAAABAAEAPkAAACOAwAAAAA=&#10;" strokecolor="black [3040]" strokeweight="1.5pt"/>
                <v:line id="Straight Connector 130" o:spid="_x0000_s1120" style="position:absolute;visibility:visible;mso-wrap-style:square" from="42217,11598" to="42217,2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blsIAAADcAAAADwAAAGRycy9kb3ducmV2LnhtbESPQWvDMAyF74P+B6PCbqvTDUbI6pbS&#10;UrZr00F3FLEah8ZyiLU2+/fTYbCbxHt679NqM8Xe3GjMXWIHy0UBhrhJvuPWwefp8FSCyYLssU9M&#10;Dn4ow2Y9e1hh5dOdj3SrpTUawrlCB0FkqKzNTaCIeZEGYtUuaYwouo6t9SPeNTz29rkoXm3EjrUh&#10;4EC7QM21/o4O4rnrmyXJaS/81R7KOuzK96Nzj/Np+wZGaJJ/89/1h1f8F8XXZ3QC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UblsIAAADcAAAADwAAAAAAAAAAAAAA&#10;AAChAgAAZHJzL2Rvd25yZXYueG1sUEsFBgAAAAAEAAQA+QAAAJADAAAAAA==&#10;" strokecolor="black [3040]" strokeweight="1.5pt"/>
                <v:line id="Straight Connector 131" o:spid="_x0000_s1121" style="position:absolute;visibility:visible;mso-wrap-style:square" from="42173,20279" to="42846,20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m+Db8AAADcAAAADwAAAGRycy9kb3ducmV2LnhtbERPTWvCQBC9C/6HZQRvukmFElJXKYrU&#10;q1Foj0N2mg3NzobsqPHfdwsFb/N4n7Pejr5TNxpiG9hAvsxAEdfBttwYuJwPiwJUFGSLXWAy8KAI&#10;2810ssbShjuf6FZJo1IIxxINOJG+1DrWjjzGZeiJE/cdBo+S4NBoO+A9hftOv2TZq/bYcmpw2NPO&#10;Uf1TXb0B/9l2dU5y3gt/NYeicrvi42TMfDa+v4ESGuUp/ncfbZq/yuHvmXSB3v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2m+Db8AAADcAAAADwAAAAAAAAAAAAAAAACh&#10;AgAAZHJzL2Rvd25yZXYueG1sUEsFBgAAAAAEAAQA+QAAAI0DAAAAAA==&#10;" strokecolor="black [3040]" strokeweight="1.5pt"/>
                <w10:anchorlock/>
              </v:group>
            </w:pict>
          </mc:Fallback>
        </mc:AlternateContent>
      </w:r>
    </w:p>
    <w:p w:rsidR="00F42061" w:rsidRPr="00F42061" w:rsidRDefault="00F42061" w:rsidP="00F42061">
      <w:pPr>
        <w:pStyle w:val="Caption"/>
        <w:rPr>
          <w:lang w:val="en-GB"/>
        </w:rPr>
      </w:pPr>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1</w:t>
      </w:r>
      <w:r w:rsidRPr="00F42061">
        <w:rPr>
          <w:lang w:val="en-GB"/>
        </w:rPr>
        <w:fldChar w:fldCharType="end"/>
      </w:r>
      <w:r w:rsidRPr="00F42061">
        <w:rPr>
          <w:lang w:val="en-GB"/>
        </w:rPr>
        <w:t>: combined signal</w:t>
      </w:r>
    </w:p>
    <w:p w:rsidR="00F42061" w:rsidRPr="00F42061" w:rsidRDefault="00F42061" w:rsidP="00F42061">
      <w:pPr>
        <w:rPr>
          <w:lang w:val="en-GB"/>
        </w:rPr>
      </w:pPr>
      <w:r w:rsidRPr="00F42061">
        <w:rPr>
          <w:lang w:val="en-GB"/>
        </w:rPr>
        <w:t>With this me</w:t>
      </w:r>
      <w:r>
        <w:rPr>
          <w:lang w:val="en-GB"/>
        </w:rPr>
        <w:t>thod, MATLAB can recognise how long the entire measurement took.</w:t>
      </w:r>
      <w:r w:rsidR="000B3277">
        <w:rPr>
          <w:lang w:val="en-GB"/>
        </w:rPr>
        <w:t xml:space="preserve"> More details are to be found in section </w:t>
      </w:r>
      <w:r w:rsidR="000B3277">
        <w:rPr>
          <w:lang w:val="en-GB"/>
        </w:rPr>
        <w:fldChar w:fldCharType="begin"/>
      </w:r>
      <w:r w:rsidR="000B3277">
        <w:rPr>
          <w:lang w:val="en-GB"/>
        </w:rPr>
        <w:instrText xml:space="preserve"> REF _Ref374626642 \r \h </w:instrText>
      </w:r>
      <w:r w:rsidR="000B3277">
        <w:rPr>
          <w:lang w:val="en-GB"/>
        </w:rPr>
      </w:r>
      <w:r w:rsidR="000B3277">
        <w:rPr>
          <w:lang w:val="en-GB"/>
        </w:rPr>
        <w:fldChar w:fldCharType="separate"/>
      </w:r>
      <w:r w:rsidR="000B3277">
        <w:rPr>
          <w:lang w:val="en-GB"/>
        </w:rPr>
        <w:t>3.11</w:t>
      </w:r>
      <w:r w:rsidR="000B3277">
        <w:rPr>
          <w:lang w:val="en-GB"/>
        </w:rPr>
        <w:fldChar w:fldCharType="end"/>
      </w:r>
      <w:r w:rsidR="000B3277">
        <w:rPr>
          <w:lang w:val="en-GB"/>
        </w:rPr>
        <w:t>.</w:t>
      </w:r>
    </w:p>
    <w:p w:rsidR="00B92498" w:rsidRPr="00F42061" w:rsidRDefault="00D321BD" w:rsidP="00B92498">
      <w:pPr>
        <w:pStyle w:val="Heading3"/>
        <w:rPr>
          <w:lang w:val="en-GB"/>
        </w:rPr>
      </w:pPr>
      <w:bookmarkStart w:id="112" w:name="_Toc374628468"/>
      <w:r w:rsidRPr="00F42061">
        <w:rPr>
          <w:lang w:val="en-GB"/>
        </w:rPr>
        <w:t>P</w:t>
      </w:r>
      <w:r w:rsidR="00B92498" w:rsidRPr="00F42061">
        <w:rPr>
          <w:lang w:val="en-GB"/>
        </w:rPr>
        <w:t>recision resistor</w:t>
      </w:r>
      <w:bookmarkEnd w:id="112"/>
    </w:p>
    <w:p w:rsidR="00B92498" w:rsidRPr="00F42061" w:rsidRDefault="00B92498" w:rsidP="00BA5C6D">
      <w:pPr>
        <w:pStyle w:val="BodyText"/>
        <w:rPr>
          <w:lang w:val="en-GB"/>
        </w:rPr>
      </w:pPr>
      <w:r w:rsidRPr="00F42061">
        <w:rPr>
          <w:lang w:val="en-GB"/>
        </w:rPr>
        <w:t>To use the reference current sensor ITL 900, the resistor on its output also has to be accurate enough. It is defined that the resistor should have a tolerance of 0.01%. Like this, measuring of 0.1% current sensors should be significant.</w:t>
      </w:r>
    </w:p>
    <w:p w:rsidR="00B92498" w:rsidRPr="00F42061" w:rsidRDefault="00B92498" w:rsidP="00BA5C6D">
      <w:pPr>
        <w:pStyle w:val="BodyText"/>
        <w:rPr>
          <w:lang w:val="en-GB"/>
        </w:rPr>
      </w:pPr>
      <w:r w:rsidRPr="00F42061">
        <w:rPr>
          <w:lang w:val="en-GB"/>
        </w:rPr>
        <w:t xml:space="preserve">The sensor’s power dissipation has to be high enough. </w:t>
      </w:r>
    </w:p>
    <w:p w:rsidR="00B92498" w:rsidRPr="00F42061" w:rsidRDefault="00B92498" w:rsidP="00BA5C6D">
      <w:pPr>
        <w:pStyle w:val="BodyText"/>
        <w:rPr>
          <w:lang w:val="en-GB"/>
        </w:rPr>
      </w:pPr>
      <w:r w:rsidRPr="00F42061">
        <w:rPr>
          <w:lang w:val="en-GB"/>
        </w:rPr>
        <w:t xml:space="preserve">The reference sensor will measure RMS currents up to </w:t>
      </w:r>
      <w:proofErr w:type="gramStart"/>
      <w:r w:rsidRPr="00F42061">
        <w:rPr>
          <w:lang w:val="en-GB"/>
        </w:rPr>
        <w:t>400A,</w:t>
      </w:r>
      <w:proofErr w:type="gramEnd"/>
      <w:r w:rsidRPr="00F42061">
        <w:rPr>
          <w:lang w:val="en-GB"/>
        </w:rPr>
        <w:t xml:space="preserve"> its output current will be up to 267mA.</w:t>
      </w:r>
    </w:p>
    <w:p w:rsidR="00B92498" w:rsidRPr="00F42061" w:rsidRDefault="00CD6AAF" w:rsidP="00BA5C6D">
      <w:pPr>
        <w:pStyle w:val="BodyText"/>
        <w:rPr>
          <w:rFonts w:cstheme="minorHAnsi"/>
          <w:lang w:val="en-GB"/>
        </w:rPr>
      </w:pPr>
      <w:r w:rsidRPr="00F42061">
        <w:rPr>
          <w:lang w:val="en-GB"/>
        </w:rPr>
        <w:t>The maximal current supplied by the Evaluator-B will be 600A. The reference sensor’s datasheet tells that the resistor at the output has to be smaller than about 14</w:t>
      </w:r>
      <w:r w:rsidRPr="00F42061">
        <w:rPr>
          <w:rFonts w:cstheme="minorHAnsi"/>
          <w:lang w:val="en-GB"/>
        </w:rPr>
        <w:t>Ω</w:t>
      </w:r>
      <w:r w:rsidRPr="00F42061">
        <w:rPr>
          <w:lang w:val="en-GB"/>
        </w:rPr>
        <w:t>. A common value is 10</w:t>
      </w:r>
      <w:r w:rsidRPr="00F42061">
        <w:rPr>
          <w:rFonts w:cstheme="minorHAnsi"/>
          <w:lang w:val="en-GB"/>
        </w:rPr>
        <w:t>Ω. With this value, the power becomes</w:t>
      </w:r>
    </w:p>
    <w:p w:rsidR="00CD6AAF" w:rsidRPr="00F42061" w:rsidRDefault="00233176" w:rsidP="00BA5C6D">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m:t>
          </m:r>
          <m:r>
            <w:rPr>
              <w:rFonts w:ascii="Cambria Math" w:hAnsi="Cambria Math"/>
              <w:lang w:val="en-GB"/>
            </w:rPr>
            <m:t>(</m:t>
          </m:r>
          <m:r>
            <w:rPr>
              <w:rFonts w:ascii="Cambria Math" w:hAnsi="Cambria Math"/>
              <w:lang w:val="en-GB"/>
            </w:rPr>
            <m:t>267m</m:t>
          </m:r>
          <m:sSup>
            <m:sSupPr>
              <m:ctrlPr>
                <w:rPr>
                  <w:rFonts w:ascii="Cambria Math" w:hAnsi="Cambria Math"/>
                  <w:i/>
                  <w:lang w:val="en-GB"/>
                </w:rPr>
              </m:ctrlPr>
            </m:sSupPr>
            <m:e>
              <m:r>
                <w:rPr>
                  <w:rFonts w:ascii="Cambria Math" w:hAnsi="Cambria Math"/>
                  <w:lang w:val="en-GB"/>
                </w:rPr>
                <m:t>A</m:t>
              </m:r>
              <m:r>
                <w:rPr>
                  <w:rFonts w:ascii="Cambria Math" w:hAnsi="Cambria Math"/>
                  <w:lang w:val="en-GB"/>
                </w:rPr>
                <m:t>)</m:t>
              </m:r>
            </m:e>
            <m:sup>
              <m:r>
                <w:rPr>
                  <w:rFonts w:ascii="Cambria Math" w:hAnsi="Cambria Math"/>
                  <w:lang w:val="en-GB"/>
                </w:rPr>
                <m:t>2</m:t>
              </m:r>
            </m:sup>
          </m:sSup>
          <m:r>
            <w:rPr>
              <w:rFonts w:ascii="Cambria Math" w:hAnsi="Cambria Math"/>
              <w:lang w:val="en-GB"/>
            </w:rPr>
            <m:t>*10Ω=712mW</m:t>
          </m:r>
        </m:oMath>
      </m:oMathPara>
    </w:p>
    <w:p w:rsidR="002D62AD" w:rsidRPr="00F42061" w:rsidRDefault="002D62AD" w:rsidP="00BA5C6D">
      <w:pPr>
        <w:pStyle w:val="BodyText"/>
        <w:rPr>
          <w:lang w:val="en-GB"/>
        </w:rPr>
      </w:pPr>
      <w:r w:rsidRPr="00F42061">
        <w:rPr>
          <w:lang w:val="en-GB"/>
        </w:rPr>
        <w:t xml:space="preserve">The maximal </w:t>
      </w:r>
      <w:r w:rsidR="000B3277">
        <w:rPr>
          <w:lang w:val="en-GB"/>
        </w:rPr>
        <w:t>v</w:t>
      </w:r>
      <w:r w:rsidRPr="00F42061">
        <w:rPr>
          <w:lang w:val="en-GB"/>
        </w:rPr>
        <w:t>oltage over the resistor will be</w:t>
      </w:r>
    </w:p>
    <w:p w:rsidR="002D62AD" w:rsidRPr="00F42061" w:rsidRDefault="00233176" w:rsidP="002D62AD">
      <w:pPr>
        <w:pStyle w:val="BodyText"/>
        <w:rPr>
          <w:lang w:val="en-GB"/>
        </w:rPr>
      </w:pPr>
      <m:oMathPara>
        <m:oMathParaPr>
          <m:jc m:val="left"/>
        </m:oMathParaPr>
        <m:oMath>
          <m:acc>
            <m:accPr>
              <m:ctrlPr>
                <w:rPr>
                  <w:rFonts w:ascii="Cambria Math" w:hAnsi="Cambria Math"/>
                  <w:i/>
                  <w:lang w:val="en-GB"/>
                </w:rPr>
              </m:ctrlPr>
            </m:accPr>
            <m:e>
              <m:r>
                <w:rPr>
                  <w:rFonts w:ascii="Cambria Math" w:hAnsi="Cambria Math"/>
                  <w:lang w:val="en-GB"/>
                </w:rPr>
                <m:t>U</m:t>
              </m:r>
            </m:e>
          </m:acc>
          <m:r>
            <w:rPr>
              <w:rFonts w:ascii="Cambria Math" w:hAnsi="Cambria Math"/>
              <w:lang w:val="en-GB"/>
            </w:rPr>
            <m:t>=R*</m:t>
          </m:r>
          <m:acc>
            <m:accPr>
              <m:ctrlPr>
                <w:rPr>
                  <w:rFonts w:ascii="Cambria Math" w:hAnsi="Cambria Math"/>
                  <w:i/>
                  <w:lang w:val="en-GB"/>
                </w:rPr>
              </m:ctrlPr>
            </m:accPr>
            <m:e>
              <m:r>
                <w:rPr>
                  <w:rFonts w:ascii="Cambria Math" w:hAnsi="Cambria Math"/>
                  <w:lang w:val="en-GB"/>
                </w:rPr>
                <m:t>I</m:t>
              </m:r>
            </m:e>
          </m:acc>
          <m:r>
            <w:rPr>
              <w:rFonts w:ascii="Cambria Math" w:hAnsi="Cambria Math"/>
              <w:lang w:val="en-GB"/>
            </w:rPr>
            <m:t>=R*</m:t>
          </m:r>
          <m:f>
            <m:fPr>
              <m:ctrlPr>
                <w:rPr>
                  <w:rFonts w:ascii="Cambria Math" w:hAnsi="Cambria Math"/>
                  <w:i/>
                  <w:lang w:val="en-GB"/>
                </w:rPr>
              </m:ctrlPr>
            </m:fPr>
            <m:num>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m:t>
                      </m:r>
                    </m:sub>
                  </m:sSub>
                </m:e>
              </m:acc>
            </m:num>
            <m:den>
              <m:r>
                <w:rPr>
                  <w:rFonts w:ascii="Cambria Math" w:hAnsi="Cambria Math"/>
                  <w:lang w:val="en-GB"/>
                </w:rPr>
                <m:t>ü</m:t>
              </m:r>
            </m:den>
          </m:f>
          <m:r>
            <w:rPr>
              <w:rFonts w:ascii="Cambria Math" w:hAnsi="Cambria Math"/>
              <w:lang w:val="en-GB"/>
            </w:rPr>
            <m:t>=10Ω*</m:t>
          </m:r>
          <m:f>
            <m:fPr>
              <m:ctrlPr>
                <w:rPr>
                  <w:rFonts w:ascii="Cambria Math" w:hAnsi="Cambria Math"/>
                  <w:i/>
                  <w:lang w:val="en-GB"/>
                </w:rPr>
              </m:ctrlPr>
            </m:fPr>
            <m:num>
              <m:r>
                <w:rPr>
                  <w:rFonts w:ascii="Cambria Math" w:hAnsi="Cambria Math"/>
                  <w:lang w:val="en-GB"/>
                </w:rPr>
                <m:t>600A</m:t>
              </m:r>
            </m:num>
            <m:den>
              <m:r>
                <w:rPr>
                  <w:rFonts w:ascii="Cambria Math" w:hAnsi="Cambria Math"/>
                  <w:lang w:val="en-GB"/>
                </w:rPr>
                <m:t>1500</m:t>
              </m:r>
            </m:den>
          </m:f>
          <m:r>
            <w:rPr>
              <w:rFonts w:ascii="Cambria Math" w:hAnsi="Cambria Math"/>
              <w:lang w:val="en-GB"/>
            </w:rPr>
            <m:t>=4V</m:t>
          </m:r>
        </m:oMath>
      </m:oMathPara>
    </w:p>
    <w:p w:rsidR="00CD6AAF" w:rsidRPr="00F42061" w:rsidRDefault="00CD6AAF" w:rsidP="00BA5C6D">
      <w:pPr>
        <w:pStyle w:val="BodyText"/>
        <w:rPr>
          <w:lang w:val="en-GB"/>
        </w:rPr>
      </w:pPr>
      <w:r w:rsidRPr="00F42061">
        <w:rPr>
          <w:lang w:val="en-GB"/>
        </w:rPr>
        <w:t>The precision resistor has yet to be chosen.</w:t>
      </w:r>
    </w:p>
    <w:p w:rsidR="000B3277" w:rsidRDefault="000B3277">
      <w:pPr>
        <w:rPr>
          <w:noProof/>
          <w:u w:val="single"/>
          <w:lang w:val="en-GB"/>
        </w:rPr>
      </w:pPr>
      <w:bookmarkStart w:id="113" w:name="_Ref374611482"/>
      <w:bookmarkStart w:id="114" w:name="OLE_LINK1"/>
      <w:bookmarkStart w:id="115" w:name="OLE_LINK2"/>
      <w:r>
        <w:rPr>
          <w:lang w:val="en-GB"/>
        </w:rPr>
        <w:br w:type="page"/>
      </w:r>
    </w:p>
    <w:p w:rsidR="00BA5C6D" w:rsidRPr="00F42061" w:rsidRDefault="00801BDA" w:rsidP="00BA5C6D">
      <w:pPr>
        <w:pStyle w:val="Heading3"/>
        <w:rPr>
          <w:lang w:val="en-GB"/>
        </w:rPr>
      </w:pPr>
      <w:bookmarkStart w:id="116" w:name="_Toc374628469"/>
      <w:r w:rsidRPr="00F42061">
        <w:rPr>
          <w:lang w:val="en-GB"/>
        </w:rPr>
        <w:lastRenderedPageBreak/>
        <w:t>Multimeter specifications</w:t>
      </w:r>
      <w:bookmarkEnd w:id="113"/>
      <w:bookmarkEnd w:id="116"/>
    </w:p>
    <w:bookmarkEnd w:id="114"/>
    <w:bookmarkEnd w:id="115"/>
    <w:p w:rsidR="00BA5C6D" w:rsidRPr="00F42061" w:rsidRDefault="003A1185" w:rsidP="00BA5C6D">
      <w:pPr>
        <w:pStyle w:val="BodyText"/>
        <w:rPr>
          <w:lang w:val="en-GB"/>
        </w:rPr>
      </w:pPr>
      <w:r w:rsidRPr="00F42061">
        <w:rPr>
          <w:lang w:val="en-GB"/>
        </w:rPr>
        <w:t>The analogue voltages are measured by the Agilent 34972A device. It has following characteristics:</w:t>
      </w:r>
    </w:p>
    <w:p w:rsidR="00E85574" w:rsidRPr="00F42061" w:rsidRDefault="00A444DB" w:rsidP="00E85574">
      <w:pPr>
        <w:pStyle w:val="BodyText"/>
        <w:numPr>
          <w:ilvl w:val="0"/>
          <w:numId w:val="43"/>
        </w:numPr>
        <w:rPr>
          <w:lang w:val="en-GB"/>
        </w:rPr>
      </w:pPr>
      <w:r w:rsidRPr="00F42061">
        <w:rPr>
          <w:lang w:val="en-GB"/>
        </w:rPr>
        <w:t xml:space="preserve">Maximally </w:t>
      </w:r>
      <w:r w:rsidR="00E85574" w:rsidRPr="00F42061">
        <w:rPr>
          <w:lang w:val="en-GB"/>
        </w:rPr>
        <w:t>6½ digits (22 bits) of resolution</w:t>
      </w:r>
      <w:r w:rsidRPr="00F42061">
        <w:rPr>
          <w:lang w:val="en-GB"/>
        </w:rPr>
        <w:t>.</w:t>
      </w:r>
      <w:r w:rsidR="00E85574" w:rsidRPr="00F42061">
        <w:rPr>
          <w:lang w:val="en-GB"/>
        </w:rPr>
        <w:t xml:space="preserve"> [datasheet, page 9]</w:t>
      </w:r>
      <w:r w:rsidRPr="00F42061">
        <w:rPr>
          <w:lang w:val="en-GB"/>
        </w:rPr>
        <w:t xml:space="preserve"> </w:t>
      </w:r>
      <w:r w:rsidR="00801BDA" w:rsidRPr="00F42061">
        <w:rPr>
          <w:lang w:val="en-GB"/>
        </w:rPr>
        <w:t>This is valid at the slowest speed.</w:t>
      </w:r>
    </w:p>
    <w:p w:rsidR="00801BDA" w:rsidRPr="00F42061" w:rsidRDefault="00480CFA" w:rsidP="00480CFA">
      <w:pPr>
        <w:pStyle w:val="BodyText"/>
        <w:ind w:left="720"/>
        <w:rPr>
          <w:lang w:val="en-GB"/>
        </w:rPr>
      </w:pPr>
      <w:r w:rsidRPr="00F42061">
        <w:rPr>
          <w:lang w:val="en-GB"/>
        </w:rPr>
        <w:t xml:space="preserve">At maximal speed, the resolution </w:t>
      </w:r>
      <w:r w:rsidR="0011756B" w:rsidRPr="00F42061">
        <w:rPr>
          <w:lang w:val="en-GB"/>
        </w:rPr>
        <w:t>drops to</w:t>
      </w:r>
      <w:r w:rsidRPr="00F42061">
        <w:rPr>
          <w:lang w:val="en-GB"/>
        </w:rPr>
        <w:t xml:space="preserve"> 4½ digits (15 bits)</w:t>
      </w:r>
      <w:r w:rsidR="00801BDA" w:rsidRPr="00F42061">
        <w:rPr>
          <w:lang w:val="en-GB"/>
        </w:rPr>
        <w:t>.</w:t>
      </w:r>
    </w:p>
    <w:p w:rsidR="008D5231" w:rsidRPr="00F42061" w:rsidRDefault="00E85574" w:rsidP="00E85574">
      <w:pPr>
        <w:pStyle w:val="BodyText"/>
        <w:numPr>
          <w:ilvl w:val="0"/>
          <w:numId w:val="43"/>
        </w:numPr>
        <w:rPr>
          <w:lang w:val="en-GB"/>
        </w:rPr>
      </w:pPr>
      <w:r w:rsidRPr="00F42061">
        <w:rPr>
          <w:lang w:val="en-GB"/>
        </w:rPr>
        <w:t>0.004% basic 1-year dcV accuracy [datasheet, page 9]</w:t>
      </w:r>
      <w:r w:rsidR="0011756B" w:rsidRPr="00F42061">
        <w:rPr>
          <w:lang w:val="en-GB"/>
        </w:rPr>
        <w:t xml:space="preserve">. </w:t>
      </w:r>
      <w:r w:rsidR="00801BDA" w:rsidRPr="00F42061">
        <w:rPr>
          <w:lang w:val="en-GB"/>
        </w:rPr>
        <w:t>Again, t</w:t>
      </w:r>
      <w:r w:rsidR="0011756B" w:rsidRPr="00F42061">
        <w:rPr>
          <w:lang w:val="en-GB"/>
        </w:rPr>
        <w:t xml:space="preserve">his is valid at 6½ digits (at the slowest scan speed). Agilent doesn’t give values for the faster </w:t>
      </w:r>
      <w:r w:rsidR="00FB61E4" w:rsidRPr="00F42061">
        <w:rPr>
          <w:lang w:val="en-GB"/>
        </w:rPr>
        <w:t xml:space="preserve">scan speeds. </w:t>
      </w:r>
    </w:p>
    <w:p w:rsidR="000B3277" w:rsidRPr="000B3277" w:rsidRDefault="00E85574" w:rsidP="000B3277">
      <w:pPr>
        <w:pStyle w:val="BodyText"/>
        <w:numPr>
          <w:ilvl w:val="0"/>
          <w:numId w:val="43"/>
        </w:numPr>
        <w:rPr>
          <w:lang w:val="en-GB"/>
        </w:rPr>
      </w:pPr>
      <w:r w:rsidRPr="00F42061">
        <w:rPr>
          <w:lang w:val="en-GB"/>
        </w:rPr>
        <w:t xml:space="preserve">Offset </w:t>
      </w:r>
      <w:r w:rsidR="00A6621F" w:rsidRPr="00F42061">
        <w:rPr>
          <w:lang w:val="en-GB"/>
        </w:rPr>
        <w:t>not mentioned, autozero-function available to cancel offset. This reduces the sampling rate</w:t>
      </w:r>
      <w:r w:rsidR="00801BDA" w:rsidRPr="00F42061">
        <w:rPr>
          <w:lang w:val="en-GB"/>
        </w:rPr>
        <w:t xml:space="preserve"> by approximately two</w:t>
      </w:r>
      <w:r w:rsidR="000B3277">
        <w:rPr>
          <w:lang w:val="en-GB"/>
        </w:rPr>
        <w:t>. [</w:t>
      </w:r>
      <w:hyperlink r:id="rId11" w:history="1">
        <w:r w:rsidR="000B3277" w:rsidRPr="000F12F7">
          <w:rPr>
            <w:rStyle w:val="Hyperlink"/>
            <w:sz w:val="22"/>
            <w:lang w:val="en-GB"/>
          </w:rPr>
          <w:t>http://www.home.agilent.com/agilent/editorial.jspx?cc=CH&amp;lc=ger&amp;ckey=698734-1-eng&amp;nid=-33257.922596.00&amp;id=698734-1-eng</w:t>
        </w:r>
      </w:hyperlink>
      <w:r w:rsidR="000B3277" w:rsidRPr="000B3277">
        <w:rPr>
          <w:lang w:val="en-GB"/>
        </w:rPr>
        <w:t>]</w:t>
      </w:r>
    </w:p>
    <w:p w:rsidR="00D321BD" w:rsidRPr="00F42061" w:rsidRDefault="00D321BD" w:rsidP="00D321BD">
      <w:pPr>
        <w:pStyle w:val="Heading3"/>
        <w:rPr>
          <w:lang w:val="en-GB"/>
        </w:rPr>
      </w:pPr>
      <w:bookmarkStart w:id="117" w:name="_Toc374628470"/>
      <w:r w:rsidRPr="00F42061">
        <w:rPr>
          <w:lang w:val="en-GB"/>
        </w:rPr>
        <w:t>Requirements for sensors with voltage output</w:t>
      </w:r>
      <w:bookmarkEnd w:id="117"/>
    </w:p>
    <w:p w:rsidR="00AD00D7" w:rsidRPr="00F42061" w:rsidRDefault="00AD00D7" w:rsidP="00AD00D7">
      <w:pPr>
        <w:pStyle w:val="BodyText"/>
        <w:rPr>
          <w:lang w:val="en-GB"/>
        </w:rPr>
      </w:pPr>
      <w:r w:rsidRPr="00F42061">
        <w:rPr>
          <w:lang w:val="en-GB"/>
        </w:rPr>
        <w:t>To define the requirements</w:t>
      </w:r>
      <w:r w:rsidR="00480CFA" w:rsidRPr="00F42061">
        <w:rPr>
          <w:lang w:val="en-GB"/>
        </w:rPr>
        <w:t xml:space="preserve"> to measure sensors with voltage outputs</w:t>
      </w:r>
      <w:r w:rsidRPr="00F42061">
        <w:rPr>
          <w:lang w:val="en-GB"/>
        </w:rPr>
        <w:t xml:space="preserve">, we take a </w:t>
      </w:r>
      <w:r w:rsidR="0035481C" w:rsidRPr="00F42061">
        <w:rPr>
          <w:lang w:val="en-GB"/>
        </w:rPr>
        <w:t xml:space="preserve">look at </w:t>
      </w:r>
      <w:r w:rsidRPr="00F42061">
        <w:rPr>
          <w:lang w:val="en-GB"/>
        </w:rPr>
        <w:t>LEM current sensor</w:t>
      </w:r>
      <w:r w:rsidR="00480CFA" w:rsidRPr="00F42061">
        <w:rPr>
          <w:lang w:val="en-GB"/>
        </w:rPr>
        <w:t>s</w:t>
      </w:r>
      <w:r w:rsidR="0035481C" w:rsidRPr="00F42061">
        <w:rPr>
          <w:lang w:val="en-GB"/>
        </w:rPr>
        <w:t xml:space="preserve"> for Automotive. We choose a sensor with an output voltage range of 2V. The typical accuracy is 1%.  </w:t>
      </w:r>
      <w:r w:rsidR="008632D7" w:rsidRPr="00F42061">
        <w:rPr>
          <w:lang w:val="en-GB"/>
        </w:rPr>
        <w:t xml:space="preserve">Our measuring accuracy should be 10 times finer, so 0.1% of 2V: 2mV. </w:t>
      </w:r>
    </w:p>
    <w:p w:rsidR="008632D7" w:rsidRPr="00F42061" w:rsidRDefault="008632D7" w:rsidP="00AD00D7">
      <w:pPr>
        <w:pStyle w:val="BodyText"/>
        <w:rPr>
          <w:lang w:val="en-GB"/>
        </w:rPr>
      </w:pPr>
      <w:r w:rsidRPr="00F42061">
        <w:rPr>
          <w:lang w:val="en-GB"/>
        </w:rPr>
        <w:t xml:space="preserve">In the measuring range of 10V, this would require </w:t>
      </w:r>
      <w:proofErr w:type="gramStart"/>
      <w:r w:rsidRPr="00F42061">
        <w:rPr>
          <w:lang w:val="en-GB"/>
        </w:rPr>
        <w:t>an</w:t>
      </w:r>
      <w:proofErr w:type="gramEnd"/>
      <w:r w:rsidRPr="00F42061">
        <w:rPr>
          <w:lang w:val="en-GB"/>
        </w:rPr>
        <w:t xml:space="preserve"> maximal error of </w:t>
      </w:r>
    </w:p>
    <w:p w:rsidR="008632D7" w:rsidRPr="00F42061" w:rsidRDefault="008632D7" w:rsidP="00AD00D7">
      <w:pPr>
        <w:pStyle w:val="BodyText"/>
        <w:rPr>
          <w:lang w:val="en-GB"/>
        </w:rPr>
      </w:pPr>
      <m:oMathPara>
        <m:oMathParaPr>
          <m:jc m:val="left"/>
        </m:oMathParaPr>
        <m:oMath>
          <m:r>
            <w:rPr>
              <w:rFonts w:ascii="Cambria Math" w:hAnsi="Cambria Math"/>
              <w:lang w:val="en-GB"/>
            </w:rPr>
            <m:t>E=100%*</m:t>
          </m:r>
          <m:f>
            <m:fPr>
              <m:ctrlPr>
                <w:rPr>
                  <w:rFonts w:ascii="Cambria Math" w:hAnsi="Cambria Math"/>
                  <w:i/>
                  <w:lang w:val="en-GB"/>
                </w:rPr>
              </m:ctrlPr>
            </m:fPr>
            <m:num>
              <m:r>
                <w:rPr>
                  <w:rFonts w:ascii="Cambria Math" w:hAnsi="Cambria Math"/>
                  <w:lang w:val="en-GB"/>
                </w:rPr>
                <m:t>2mV</m:t>
              </m:r>
            </m:num>
            <m:den>
              <m:r>
                <w:rPr>
                  <w:rFonts w:ascii="Cambria Math" w:hAnsi="Cambria Math"/>
                  <w:lang w:val="en-GB"/>
                </w:rPr>
                <m:t>10V</m:t>
              </m:r>
            </m:den>
          </m:f>
          <m:r>
            <w:rPr>
              <w:rFonts w:ascii="Cambria Math" w:hAnsi="Cambria Math"/>
              <w:lang w:val="en-GB"/>
            </w:rPr>
            <m:t>=0.02%</m:t>
          </m:r>
        </m:oMath>
      </m:oMathPara>
    </w:p>
    <w:p w:rsidR="008632D7" w:rsidRPr="00F42061" w:rsidRDefault="008632D7" w:rsidP="00AD00D7">
      <w:pPr>
        <w:pStyle w:val="BodyText"/>
        <w:rPr>
          <w:lang w:val="en-GB"/>
        </w:rPr>
      </w:pPr>
      <w:r w:rsidRPr="00F42061">
        <w:rPr>
          <w:lang w:val="en-GB"/>
        </w:rPr>
        <w:t>This is larger than the 0.004% basic 1-year dcV accuracy of the Agilent DMM, so this device can be used.</w:t>
      </w:r>
    </w:p>
    <w:p w:rsidR="00F0791A" w:rsidRPr="00F42061" w:rsidRDefault="00F0791A">
      <w:pPr>
        <w:rPr>
          <w:noProof/>
          <w:u w:val="single"/>
          <w:lang w:val="en-GB"/>
        </w:rPr>
      </w:pPr>
      <w:bookmarkStart w:id="118" w:name="_Ref374611571"/>
      <w:r w:rsidRPr="00F42061">
        <w:rPr>
          <w:lang w:val="en-GB"/>
        </w:rPr>
        <w:br w:type="page"/>
      </w:r>
    </w:p>
    <w:p w:rsidR="00D321BD" w:rsidRPr="00F42061" w:rsidRDefault="00D321BD" w:rsidP="00AD00D7">
      <w:pPr>
        <w:pStyle w:val="Heading3"/>
        <w:rPr>
          <w:lang w:val="en-GB"/>
        </w:rPr>
      </w:pPr>
      <w:bookmarkStart w:id="119" w:name="_Toc374628471"/>
      <w:r w:rsidRPr="00F42061">
        <w:rPr>
          <w:lang w:val="en-GB"/>
        </w:rPr>
        <w:lastRenderedPageBreak/>
        <w:t>Requirements for</w:t>
      </w:r>
      <w:r w:rsidR="00F0791A" w:rsidRPr="00F42061">
        <w:rPr>
          <w:lang w:val="en-GB"/>
        </w:rPr>
        <w:t xml:space="preserve"> </w:t>
      </w:r>
      <w:r w:rsidRPr="00F42061">
        <w:rPr>
          <w:lang w:val="en-GB"/>
        </w:rPr>
        <w:t>reference sensor</w:t>
      </w:r>
      <w:bookmarkEnd w:id="118"/>
      <w:r w:rsidR="00F0791A" w:rsidRPr="00F42061">
        <w:rPr>
          <w:lang w:val="en-GB"/>
        </w:rPr>
        <w:t xml:space="preserve"> measuring</w:t>
      </w:r>
      <w:bookmarkEnd w:id="119"/>
    </w:p>
    <w:p w:rsidR="00480CFA" w:rsidRPr="00F42061" w:rsidRDefault="00480CFA" w:rsidP="00AD00D7">
      <w:pPr>
        <w:pStyle w:val="BodyText"/>
        <w:rPr>
          <w:lang w:val="en-GB"/>
        </w:rPr>
      </w:pPr>
      <w:r w:rsidRPr="00F42061">
        <w:rPr>
          <w:lang w:val="en-GB"/>
        </w:rPr>
        <w:t>The requirements to measure the referen</w:t>
      </w:r>
      <w:r w:rsidR="00D321BD" w:rsidRPr="00F42061">
        <w:rPr>
          <w:lang w:val="en-GB"/>
        </w:rPr>
        <w:t>ce sensor are tighter. There are several error sources when measuring the current with the reference sensor and the multimeter:</w:t>
      </w:r>
    </w:p>
    <w:p w:rsidR="00D321BD" w:rsidRDefault="00D321BD" w:rsidP="00AD00D7">
      <w:pPr>
        <w:pStyle w:val="BodyText"/>
        <w:rPr>
          <w:lang w:val="en-GB"/>
        </w:rPr>
      </w:pPr>
      <w:r w:rsidRPr="00F42061">
        <w:rPr>
          <w:noProof/>
          <w:lang w:eastAsia="de-CH"/>
        </w:rPr>
        <mc:AlternateContent>
          <mc:Choice Requires="wpc">
            <w:drawing>
              <wp:inline distT="0" distB="0" distL="0" distR="0" wp14:anchorId="623CB963" wp14:editId="4EA1053F">
                <wp:extent cx="1800225" cy="5457828"/>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95400" y="770998"/>
                            <a:ext cx="1526666"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Precision </w:t>
                              </w:r>
                              <w:proofErr w:type="spellStart"/>
                              <w:r>
                                <w:t>transducer</w:t>
                              </w:r>
                              <w:proofErr w:type="spellEnd"/>
                            </w:p>
                            <w:p w:rsidR="00233176" w:rsidRDefault="00233176">
                              <w:proofErr w:type="spellStart"/>
                              <w:r>
                                <w:t>error</w:t>
                              </w:r>
                              <w:proofErr w:type="spellEnd"/>
                              <w:r>
                                <w:t xml:space="preserve"> &lt; </w:t>
                              </w:r>
                              <w:r w:rsidRPr="00602528">
                                <w:rPr>
                                  <w:szCs w:val="22"/>
                                </w:rPr>
                                <w:t>~</w:t>
                              </w:r>
                              <w:r>
                                <w:t>50ppm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834805" y="3975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397566" y="134759"/>
                            <a:ext cx="857885" cy="27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real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Text Box 106"/>
                        <wps:cNvSpPr txBox="1"/>
                        <wps:spPr>
                          <a:xfrm>
                            <a:off x="95400" y="1629739"/>
                            <a:ext cx="1534618"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Precision </w:t>
                              </w:r>
                              <w:proofErr w:type="spellStart"/>
                              <w:r>
                                <w:t>resistor</w:t>
                              </w:r>
                              <w:proofErr w:type="spellEnd"/>
                            </w:p>
                            <w:p w:rsidR="00233176" w:rsidRDefault="00233176">
                              <w:proofErr w:type="spellStart"/>
                              <w:r>
                                <w:t>error</w:t>
                              </w:r>
                              <w:proofErr w:type="spellEnd"/>
                              <w:r>
                                <w:t xml:space="preserve"> &lt;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834805" y="1256284"/>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Text Box 108"/>
                        <wps:cNvSpPr txBox="1"/>
                        <wps:spPr>
                          <a:xfrm>
                            <a:off x="95370" y="3374305"/>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a:off x="834805" y="3000850"/>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0" name="Text Box 110"/>
                        <wps:cNvSpPr txBox="1"/>
                        <wps:spPr>
                          <a:xfrm>
                            <a:off x="95370" y="4280753"/>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DMM </w:t>
                              </w:r>
                              <w:proofErr w:type="spellStart"/>
                              <w:r>
                                <w:t>accuracy</w:t>
                              </w:r>
                              <w:proofErr w:type="spellEnd"/>
                              <w:r>
                                <w:t xml:space="preserve"> </w:t>
                              </w:r>
                              <w:proofErr w:type="spellStart"/>
                              <w:r>
                                <w:t>error</w:t>
                              </w:r>
                              <w:proofErr w:type="spellEnd"/>
                              <w:r>
                                <w:t xml:space="preserve"> </w:t>
                              </w:r>
                            </w:p>
                            <w:p w:rsidR="00233176" w:rsidRDefault="00233176">
                              <w:r>
                                <w:t>&lt;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834805" y="3907298"/>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Text Box 112"/>
                        <wps:cNvSpPr txBox="1"/>
                        <wps:spPr>
                          <a:xfrm>
                            <a:off x="95370" y="2472577"/>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Sampling </w:t>
                              </w:r>
                              <w:proofErr w:type="spellStart"/>
                              <w:r>
                                <w:t>error</w:t>
                              </w:r>
                              <w:proofErr w:type="spellEnd"/>
                              <w:r w:rsidR="000B3277">
                                <w:t xml:space="preserve"> (</w:t>
                              </w:r>
                              <w:proofErr w:type="spellStart"/>
                              <w:r w:rsidR="000B3277">
                                <w:t>see</w:t>
                              </w:r>
                              <w:proofErr w:type="spellEnd"/>
                              <w:r w:rsidR="000B3277">
                                <w:t xml:space="preserve"> </w:t>
                              </w:r>
                              <w:proofErr w:type="spellStart"/>
                              <w:r w:rsidR="000B3277">
                                <w:t>section</w:t>
                              </w:r>
                              <w:proofErr w:type="spellEnd"/>
                              <w:r w:rsidR="000B3277">
                                <w:t xml:space="preserve"> </w:t>
                              </w:r>
                              <w:r w:rsidR="000B3277">
                                <w:fldChar w:fldCharType="begin"/>
                              </w:r>
                              <w:r w:rsidR="000B3277">
                                <w:instrText xml:space="preserve"> REF _Ref374608275 \r \h </w:instrText>
                              </w:r>
                              <w:r w:rsidR="000B3277">
                                <w:fldChar w:fldCharType="separate"/>
                              </w:r>
                              <w:r w:rsidR="000B3277">
                                <w:t>3.5.2</w:t>
                              </w:r>
                              <w:r w:rsidR="000B3277">
                                <w:fldChar w:fldCharType="end"/>
                              </w:r>
                              <w:r w:rsidR="000B327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834805" y="2108647"/>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834805" y="48171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5" name="Text Box 115"/>
                        <wps:cNvSpPr txBox="1"/>
                        <wps:spPr>
                          <a:xfrm>
                            <a:off x="264216" y="5179045"/>
                            <a:ext cx="120840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proofErr w:type="spellStart"/>
                              <w:r>
                                <w:t>measured</w:t>
                              </w:r>
                              <w:proofErr w:type="spellEnd"/>
                              <w:r>
                                <w:t xml:space="preserve">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122" editas="canvas" style="width:141.75pt;height:429.75pt;mso-position-horizontal-relative:char;mso-position-vertical-relative:line" coordsize="18002,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">
                <v:shape id="_x0000_s1123" type="#_x0000_t75" style="position:absolute;width:18002;height:54578;visibility:visible;mso-wrap-style:square">
                  <v:fill o:detectmouseclick="t"/>
                  <v:path o:connecttype="none"/>
                </v:shape>
                <v:shape id="Text Box 15" o:spid="_x0000_s1124" type="#_x0000_t202" style="position:absolute;left:954;top:7709;width:15266;height:4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lWcMA&#10;AADbAAAADwAAAGRycy9kb3ducmV2LnhtbERP32vCMBB+H/g/hBP2tqYTdFKNMsaECTKYjunj2dya&#10;suRSm1i7/fWLMNjbfXw/b77snRUdtaH2rOA+y0EQl17XXCl4363upiBCRNZoPZOCbwqwXAxu5lho&#10;f+E36raxEimEQ4EKTIxNIWUoDTkMmW+IE/fpW4cxwbaSusVLCndWjvJ8Ih3WnBoMNvRkqPzanp2C&#10;zcf+9Lx6PeR7Otp63NkHs/45KnU77B9nICL18V/8537Raf4Yrr+k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NlWcMAAADbAAAADwAAAAAAAAAAAAAAAACYAgAAZHJzL2Rv&#10;d25yZXYueG1sUEsFBgAAAAAEAAQA9QAAAIgDAAAAAA==&#10;" filled="f" strokeweight=".5pt">
                  <v:textbox>
                    <w:txbxContent>
                      <w:p w:rsidR="00233176" w:rsidRDefault="00233176">
                        <w:r>
                          <w:t xml:space="preserve">Precision </w:t>
                        </w:r>
                        <w:proofErr w:type="spellStart"/>
                        <w:r>
                          <w:t>transducer</w:t>
                        </w:r>
                        <w:proofErr w:type="spellEnd"/>
                      </w:p>
                      <w:p w:rsidR="00233176" w:rsidRDefault="00233176">
                        <w:proofErr w:type="spellStart"/>
                        <w:r>
                          <w:t>error</w:t>
                        </w:r>
                        <w:proofErr w:type="spellEnd"/>
                        <w:r>
                          <w:t xml:space="preserve"> &lt; </w:t>
                        </w:r>
                        <w:r w:rsidRPr="00602528">
                          <w:rPr>
                            <w:szCs w:val="22"/>
                          </w:rPr>
                          <w:t>~</w:t>
                        </w:r>
                        <w:r>
                          <w:t>50ppm</w:t>
                        </w:r>
                      </w:p>
                    </w:txbxContent>
                  </v:textbox>
                </v:shape>
                <v:shape id="Straight Arrow Connector 16" o:spid="_x0000_s1125" type="#_x0000_t32" style="position:absolute;left:8348;top:3975;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Text Box 17" o:spid="_x0000_s1126" type="#_x0000_t202" style="position:absolute;left:3975;top:1347;width:8579;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33176" w:rsidRDefault="00233176">
                        <w:r>
                          <w:t xml:space="preserve">real </w:t>
                        </w:r>
                        <w:proofErr w:type="spellStart"/>
                        <w:r>
                          <w:t>current</w:t>
                        </w:r>
                        <w:proofErr w:type="spellEnd"/>
                      </w:p>
                    </w:txbxContent>
                  </v:textbox>
                </v:shape>
                <v:shape id="Text Box 106" o:spid="_x0000_s1127" type="#_x0000_t202" style="position:absolute;left:954;top:16297;width:15346;height: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aBcQA&#10;AADcAAAADwAAAGRycy9kb3ducmV2LnhtbERPTUsDMRC9C/6HMII3m1RolW3TUkoLFaRgFdvjdDNu&#10;FpPJuonbrb/eFARv83ifM5333omO2lgH1jAcKBDEZTA1VxreXtd3jyBiQjboApOGM0WYz66vpliY&#10;cOIX6napEjmEY4EabEpNIWUsLXmMg9AQZ+4jtB5Thm0lTYunHO6dvFdqLD3WnBssNrS0VH7uvr2G&#10;5/f912q9Pag9HV096tyDffo5an170y8mIBL16V/8596Y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GgXEAAAA3AAAAA8AAAAAAAAAAAAAAAAAmAIAAGRycy9k&#10;b3ducmV2LnhtbFBLBQYAAAAABAAEAPUAAACJAwAAAAA=&#10;" filled="f" strokeweight=".5pt">
                  <v:textbox>
                    <w:txbxContent>
                      <w:p w:rsidR="00233176" w:rsidRDefault="00233176">
                        <w:r>
                          <w:t xml:space="preserve">Precision </w:t>
                        </w:r>
                        <w:proofErr w:type="spellStart"/>
                        <w:r>
                          <w:t>resistor</w:t>
                        </w:r>
                        <w:proofErr w:type="spellEnd"/>
                      </w:p>
                      <w:p w:rsidR="00233176" w:rsidRDefault="00233176">
                        <w:proofErr w:type="spellStart"/>
                        <w:r>
                          <w:t>error</w:t>
                        </w:r>
                        <w:proofErr w:type="spellEnd"/>
                        <w:r>
                          <w:t xml:space="preserve"> &lt; 0.01%</w:t>
                        </w:r>
                      </w:p>
                    </w:txbxContent>
                  </v:textbox>
                </v:shape>
                <v:shape id="Straight Arrow Connector 107" o:spid="_x0000_s1128" type="#_x0000_t32" style="position:absolute;left:8348;top:1256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Text Box 108" o:spid="_x0000_s1129" type="#_x0000_t202" style="position:absolute;left:953;top:33743;width:15426;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r7MYA&#10;AADcAAAADwAAAGRycy9kb3ducmV2LnhtbESPQUsDMRCF74L/IYzgzSYKalmbFhELCiLYltbjdDNu&#10;FpPJuonb1V/vHAreZnhv3vtmthhjUAP1uU1s4XJiQBHXybXcWNislxdTULkgOwyJycIPZVjMT09m&#10;WLl04DcaVqVREsK5Qgu+lK7SOteeIuZJ6ohF+0h9xCJr32jX40HCY9BXxtzoiC1Lg8eOHjzVn6vv&#10;aOFlu/t6XL6+mx3tQ3s9hFv//Lu39vxsvL8DVWgs/+bj9ZMTfCO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sr7MYAAADcAAAADwAAAAAAAAAAAAAAAACYAgAAZHJz&#10;L2Rvd25yZXYueG1sUEsFBgAAAAAEAAQA9QAAAIsDAAAAAA==&#10;" filled="f" strokeweight=".5pt">
                  <v:textbox>
                    <w:txbxContent>
                      <w:p w:rsidR="00233176" w:rsidRDefault="00233176">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v:textbox>
                </v:shape>
                <v:shape id="Straight Arrow Connector 109" o:spid="_x0000_s1130" type="#_x0000_t32" style="position:absolute;left:8348;top:30008;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Text Box 110" o:spid="_x0000_s1131" type="#_x0000_t202" style="position:absolute;left:953;top:42807;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rsidR="00233176" w:rsidRDefault="00233176">
                        <w:r>
                          <w:t xml:space="preserve">DMM </w:t>
                        </w:r>
                        <w:proofErr w:type="spellStart"/>
                        <w:r>
                          <w:t>accuracy</w:t>
                        </w:r>
                        <w:proofErr w:type="spellEnd"/>
                        <w:r>
                          <w:t xml:space="preserve"> </w:t>
                        </w:r>
                        <w:proofErr w:type="spellStart"/>
                        <w:r>
                          <w:t>error</w:t>
                        </w:r>
                        <w:proofErr w:type="spellEnd"/>
                        <w:r>
                          <w:t xml:space="preserve"> </w:t>
                        </w:r>
                      </w:p>
                      <w:p w:rsidR="00233176" w:rsidRDefault="00233176">
                        <w:r>
                          <w:t>&lt;  ?%</w:t>
                        </w:r>
                      </w:p>
                    </w:txbxContent>
                  </v:textbox>
                </v:shape>
                <v:shape id="Straight Arrow Connector 111" o:spid="_x0000_s1132" type="#_x0000_t32" style="position:absolute;left:8348;top:3907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Text Box 112" o:spid="_x0000_s1133" type="#_x0000_t202" style="position:absolute;left:953;top:24725;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K28QA&#10;AADcAAAADwAAAGRycy9kb3ducmV2LnhtbERPTWsCMRC9C/6HMEJvNavQKqtRSqlgoQhaqT2Om3Gz&#10;NJmsm3Rd++ubQsHbPN7nzJeds6KlJlSeFYyGGQjiwuuKSwX799X9FESIyBqtZ1JwpQDLRb83x1z7&#10;C2+p3cVSpBAOOSowMda5lKEw5DAMfU2cuJNvHMYEm1LqBi8p3Fk5zrJH6bDi1GCwpmdDxdfu2yl4&#10;+zicX1abz+xAR1s9tHZiXn+OSt0NuqcZiEhdvIn/3Wu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itvEAAAA3AAAAA8AAAAAAAAAAAAAAAAAmAIAAGRycy9k&#10;b3ducmV2LnhtbFBLBQYAAAAABAAEAPUAAACJAwAAAAA=&#10;" filled="f" strokeweight=".5pt">
                  <v:textbox>
                    <w:txbxContent>
                      <w:p w:rsidR="00233176" w:rsidRDefault="00233176">
                        <w:r>
                          <w:t xml:space="preserve">Sampling </w:t>
                        </w:r>
                        <w:proofErr w:type="spellStart"/>
                        <w:r>
                          <w:t>error</w:t>
                        </w:r>
                        <w:proofErr w:type="spellEnd"/>
                        <w:r w:rsidR="000B3277">
                          <w:t xml:space="preserve"> (</w:t>
                        </w:r>
                        <w:proofErr w:type="spellStart"/>
                        <w:r w:rsidR="000B3277">
                          <w:t>see</w:t>
                        </w:r>
                        <w:proofErr w:type="spellEnd"/>
                        <w:r w:rsidR="000B3277">
                          <w:t xml:space="preserve"> </w:t>
                        </w:r>
                        <w:proofErr w:type="spellStart"/>
                        <w:r w:rsidR="000B3277">
                          <w:t>section</w:t>
                        </w:r>
                        <w:proofErr w:type="spellEnd"/>
                        <w:r w:rsidR="000B3277">
                          <w:t xml:space="preserve"> </w:t>
                        </w:r>
                        <w:r w:rsidR="000B3277">
                          <w:fldChar w:fldCharType="begin"/>
                        </w:r>
                        <w:r w:rsidR="000B3277">
                          <w:instrText xml:space="preserve"> REF _Ref374608275 \r \h </w:instrText>
                        </w:r>
                        <w:r w:rsidR="000B3277">
                          <w:fldChar w:fldCharType="separate"/>
                        </w:r>
                        <w:r w:rsidR="000B3277">
                          <w:t>3.5.2</w:t>
                        </w:r>
                        <w:r w:rsidR="000B3277">
                          <w:fldChar w:fldCharType="end"/>
                        </w:r>
                        <w:r w:rsidR="000B3277">
                          <w:t>)</w:t>
                        </w:r>
                      </w:p>
                    </w:txbxContent>
                  </v:textbox>
                </v:shape>
                <v:shape id="Straight Arrow Connector 113" o:spid="_x0000_s1134" type="#_x0000_t32" style="position:absolute;left:8348;top:21086;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LsIAAADcAAAADwAAAGRycy9kb3ducmV2LnhtbERP3WrCMBS+F3yHcITdaeocKp1RnCAb&#10;A7Fze4BDc2yDzUlporY+vRkI3p2P7/csVq2txIUabxwrGI8SEMS504YLBX+/2+EchA/IGivHpKAj&#10;D6tlv7fAVLsr/9DlEAoRQ9inqKAMoU6l9HlJFv3I1cSRO7rGYoiwKaRu8BrDbSVfk2QqLRqODSXW&#10;tCkpPx3OVoGpO/O533XZjLjLPoo5Ht9u30q9DNr1O4hAbXiKH+4vHeePJ/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LsIAAADcAAAADwAAAAAAAAAAAAAA&#10;AAChAgAAZHJzL2Rvd25yZXYueG1sUEsFBgAAAAAEAAQA+QAAAJADAAAAAA==&#10;" strokecolor="black [3040]" strokeweight="2.25pt">
                  <v:stroke endarrow="open"/>
                </v:shape>
                <v:shape id="Straight Arrow Connector 114" o:spid="_x0000_s1135" type="#_x0000_t32" style="position:absolute;left:8348;top:48171;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jWsIAAADcAAAADwAAAGRycy9kb3ducmV2LnhtbERP3WrCMBS+H/gO4Qx2N1OHuNIZZQ7G&#10;RJDV6gMcmmMb1pyUJrOtT28GA+/Ox/d7luvBNuJCnTeOFcymCQji0mnDlYLT8fM5BeEDssbGMSkY&#10;ycN6NXlYYqZdzwe6FKESMYR9hgrqENpMSl/WZNFPXUscubPrLIYIu0rqDvsYbhv5kiQLadFwbKix&#10;pY+ayp/i1yow7Wi+vvdj/ko85psqxfP8ulPq6XF4fwMRaAh38b97q+P82Rz+no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jWsIAAADcAAAADwAAAAAAAAAAAAAA&#10;AAChAgAAZHJzL2Rvd25yZXYueG1sUEsFBgAAAAAEAAQA+QAAAJADAAAAAA==&#10;" strokecolor="black [3040]" strokeweight="2.25pt">
                  <v:stroke endarrow="open"/>
                </v:shape>
                <v:shape id="Text Box 115" o:spid="_x0000_s1136" type="#_x0000_t202" style="position:absolute;left:2642;top:51790;width:12084;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rsidR="00233176" w:rsidRDefault="00233176">
                        <w:proofErr w:type="spellStart"/>
                        <w:r>
                          <w:t>measured</w:t>
                        </w:r>
                        <w:proofErr w:type="spellEnd"/>
                        <w:r>
                          <w:t xml:space="preserve"> </w:t>
                        </w:r>
                        <w:proofErr w:type="spellStart"/>
                        <w:r>
                          <w:t>current</w:t>
                        </w:r>
                        <w:proofErr w:type="spellEnd"/>
                      </w:p>
                    </w:txbxContent>
                  </v:textbox>
                </v:shape>
                <w10:anchorlock/>
              </v:group>
            </w:pict>
          </mc:Fallback>
        </mc:AlternateContent>
      </w:r>
    </w:p>
    <w:p w:rsidR="000B3277" w:rsidRPr="00F42061" w:rsidRDefault="000B3277" w:rsidP="000B3277">
      <w:pPr>
        <w:pStyle w:val="Caption"/>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t>error</w:t>
      </w:r>
      <w:proofErr w:type="spellEnd"/>
      <w:r>
        <w:t xml:space="preserve"> </w:t>
      </w:r>
      <w:proofErr w:type="spellStart"/>
      <w:r>
        <w:t>sources</w:t>
      </w:r>
      <w:proofErr w:type="spellEnd"/>
      <w:r>
        <w:t xml:space="preserve"> </w:t>
      </w:r>
      <w:proofErr w:type="spellStart"/>
      <w:r>
        <w:t>when</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sensor</w:t>
      </w:r>
      <w:proofErr w:type="spellEnd"/>
    </w:p>
    <w:p w:rsidR="00480CFA" w:rsidRPr="00F42061" w:rsidRDefault="00780204" w:rsidP="00AD00D7">
      <w:pPr>
        <w:pStyle w:val="BodyText"/>
        <w:rPr>
          <w:lang w:val="en-GB"/>
        </w:rPr>
      </w:pPr>
      <w:r w:rsidRPr="00F42061">
        <w:rPr>
          <w:lang w:val="en-GB"/>
        </w:rPr>
        <w:t>In the worst case, all these errors can sum up. To get a reliable measurement of sensors with 0.1% error, the total error has to be small enough. It is that defined that the sum of the errors should not be larger than 0.0</w:t>
      </w:r>
      <w:r w:rsidR="004D0636" w:rsidRPr="00F42061">
        <w:rPr>
          <w:lang w:val="en-GB"/>
        </w:rPr>
        <w:t>5</w:t>
      </w:r>
      <w:r w:rsidRPr="00F42061">
        <w:rPr>
          <w:lang w:val="en-GB"/>
        </w:rPr>
        <w:t xml:space="preserve">%. </w:t>
      </w:r>
    </w:p>
    <w:p w:rsidR="00997F1C" w:rsidRDefault="00997F1C" w:rsidP="00997F1C">
      <w:pPr>
        <w:pStyle w:val="BodyText"/>
        <w:rPr>
          <w:lang w:val="en-GB"/>
        </w:rPr>
      </w:pPr>
      <w:r w:rsidRPr="00F42061">
        <w:rPr>
          <w:lang w:val="en-GB"/>
        </w:rPr>
        <w:t xml:space="preserve">The individual errors can be influenced by changing the scan rate of the DMM. With increasing scan rate, the </w:t>
      </w:r>
      <w:r w:rsidR="00556D7D" w:rsidRPr="00F42061">
        <w:rPr>
          <w:lang w:val="en-GB"/>
        </w:rPr>
        <w:t>resolution error and accuracy error will increase</w:t>
      </w:r>
      <w:r w:rsidRPr="00F42061">
        <w:rPr>
          <w:lang w:val="en-GB"/>
        </w:rPr>
        <w:t>, but the sampling error (see</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_Ref374608275 \r \h </w:instrText>
      </w:r>
      <w:r w:rsidRPr="00F42061">
        <w:rPr>
          <w:lang w:val="en-GB"/>
        </w:rPr>
      </w:r>
      <w:r w:rsidRPr="00F42061">
        <w:rPr>
          <w:lang w:val="en-GB"/>
        </w:rPr>
        <w:fldChar w:fldCharType="separate"/>
      </w:r>
      <w:r w:rsidRPr="00F42061">
        <w:rPr>
          <w:lang w:val="en-GB"/>
        </w:rPr>
        <w:t>3.5.2</w:t>
      </w:r>
      <w:r w:rsidRPr="00F42061">
        <w:rPr>
          <w:lang w:val="en-GB"/>
        </w:rPr>
        <w:fldChar w:fldCharType="end"/>
      </w:r>
      <w:r w:rsidRPr="00F42061">
        <w:rPr>
          <w:lang w:val="en-GB"/>
        </w:rPr>
        <w:t>)</w:t>
      </w:r>
      <w:r w:rsidR="00556D7D" w:rsidRPr="00F42061">
        <w:rPr>
          <w:lang w:val="en-GB"/>
        </w:rPr>
        <w:t xml:space="preserve"> will decrease.</w:t>
      </w:r>
    </w:p>
    <w:p w:rsidR="002B06D9" w:rsidRDefault="002B06D9" w:rsidP="00997F1C">
      <w:pPr>
        <w:pStyle w:val="BodyText"/>
        <w:rPr>
          <w:lang w:val="en-GB"/>
        </w:rPr>
      </w:pPr>
    </w:p>
    <w:p w:rsidR="002B06D9" w:rsidRPr="00F42061" w:rsidRDefault="002B06D9" w:rsidP="00997F1C">
      <w:pPr>
        <w:pStyle w:val="BodyText"/>
        <w:rPr>
          <w:lang w:val="en-GB"/>
        </w:rPr>
      </w:pPr>
    </w:p>
    <w:p w:rsidR="00556D7D" w:rsidRPr="00F42061" w:rsidRDefault="003C7742" w:rsidP="00997F1C">
      <w:pPr>
        <w:pStyle w:val="BodyText"/>
        <w:rPr>
          <w:lang w:val="en-GB"/>
        </w:rPr>
      </w:pPr>
      <w:r w:rsidRPr="00F42061">
        <w:rPr>
          <w:noProof/>
          <w:lang w:eastAsia="de-CH"/>
        </w:rPr>
        <w:lastRenderedPageBreak/>
        <w:drawing>
          <wp:inline distT="0" distB="0" distL="0" distR="0" wp14:anchorId="12532C83" wp14:editId="1BDF6347">
            <wp:extent cx="5936615" cy="3145103"/>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45103"/>
                    </a:xfrm>
                    <a:prstGeom prst="rect">
                      <a:avLst/>
                    </a:prstGeom>
                    <a:noFill/>
                    <a:ln>
                      <a:noFill/>
                    </a:ln>
                  </pic:spPr>
                </pic:pic>
              </a:graphicData>
            </a:graphic>
          </wp:inline>
        </w:drawing>
      </w:r>
    </w:p>
    <w:p w:rsidR="00556D7D" w:rsidRPr="00F42061" w:rsidRDefault="00556D7D" w:rsidP="00556D7D">
      <w:pPr>
        <w:pStyle w:val="Caption"/>
        <w:rPr>
          <w:lang w:val="en-GB"/>
        </w:rPr>
      </w:pPr>
      <w:bookmarkStart w:id="120" w:name="_Ref374608886"/>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1</w:t>
      </w:r>
      <w:r w:rsidRPr="00F42061">
        <w:rPr>
          <w:lang w:val="en-GB"/>
        </w:rPr>
        <w:fldChar w:fldCharType="end"/>
      </w:r>
      <w:bookmarkEnd w:id="120"/>
      <w:r w:rsidRPr="00F42061">
        <w:rPr>
          <w:lang w:val="en-GB"/>
        </w:rPr>
        <w:t>: different considered errors</w:t>
      </w:r>
    </w:p>
    <w:p w:rsidR="00D339DE" w:rsidRPr="00F42061" w:rsidRDefault="00556D7D" w:rsidP="00556D7D">
      <w:pPr>
        <w:rPr>
          <w:lang w:val="en-GB"/>
        </w:rPr>
      </w:pPr>
      <w:r w:rsidRPr="00F42061">
        <w:rPr>
          <w:lang w:val="en-GB"/>
        </w:rPr>
        <w:fldChar w:fldCharType="begin"/>
      </w:r>
      <w:r w:rsidRPr="00F42061">
        <w:rPr>
          <w:lang w:val="en-GB"/>
        </w:rPr>
        <w:instrText xml:space="preserve"> REF _Ref374608886 \h </w:instrText>
      </w:r>
      <w:r w:rsidRPr="00F42061">
        <w:rPr>
          <w:lang w:val="en-GB"/>
        </w:rPr>
      </w:r>
      <w:r w:rsidRPr="00F42061">
        <w:rPr>
          <w:lang w:val="en-GB"/>
        </w:rPr>
        <w:fldChar w:fldCharType="separate"/>
      </w:r>
      <w:r w:rsidRPr="00F42061">
        <w:rPr>
          <w:lang w:val="en-GB"/>
        </w:rPr>
        <w:t xml:space="preserve">Table </w:t>
      </w:r>
      <w:r w:rsidRPr="00F42061">
        <w:rPr>
          <w:noProof/>
          <w:lang w:val="en-GB"/>
        </w:rPr>
        <w:t>1</w:t>
      </w:r>
      <w:r w:rsidRPr="00F42061">
        <w:rPr>
          <w:lang w:val="en-GB"/>
        </w:rPr>
        <w:fldChar w:fldCharType="end"/>
      </w:r>
      <w:r w:rsidRPr="00F42061">
        <w:rPr>
          <w:lang w:val="en-GB"/>
        </w:rPr>
        <w:t xml:space="preserve"> shows a possible configuration. The resolution was chosen to be 21 bits. Like this, the sampling rate is limited to 50Hz / 2 = 25Hz (see</w:t>
      </w:r>
      <w:r w:rsidR="003C7742" w:rsidRPr="00F42061">
        <w:rPr>
          <w:lang w:val="en-GB"/>
        </w:rPr>
        <w:t xml:space="preserve"> section</w:t>
      </w:r>
      <w:r w:rsidRPr="00F42061">
        <w:rPr>
          <w:lang w:val="en-GB"/>
        </w:rPr>
        <w:t xml:space="preserve"> </w:t>
      </w:r>
      <w:r w:rsidR="003C7742" w:rsidRPr="00F42061">
        <w:rPr>
          <w:lang w:val="en-GB"/>
        </w:rPr>
        <w:fldChar w:fldCharType="begin"/>
      </w:r>
      <w:r w:rsidR="003C7742" w:rsidRPr="00F42061">
        <w:rPr>
          <w:lang w:val="en-GB"/>
        </w:rPr>
        <w:instrText xml:space="preserve"> REF _Ref374622892 \r \h </w:instrText>
      </w:r>
      <w:r w:rsidR="003C7742" w:rsidRPr="00F42061">
        <w:rPr>
          <w:lang w:val="en-GB"/>
        </w:rPr>
      </w:r>
      <w:r w:rsidR="003C7742" w:rsidRPr="00F42061">
        <w:rPr>
          <w:lang w:val="en-GB"/>
        </w:rPr>
        <w:fldChar w:fldCharType="separate"/>
      </w:r>
      <w:r w:rsidR="003C7742" w:rsidRPr="00F42061">
        <w:rPr>
          <w:lang w:val="en-GB"/>
        </w:rPr>
        <w:t>3.5.4</w:t>
      </w:r>
      <w:r w:rsidR="003C7742" w:rsidRPr="00F42061">
        <w:rPr>
          <w:lang w:val="en-GB"/>
        </w:rPr>
        <w:fldChar w:fldCharType="end"/>
      </w:r>
      <w:r w:rsidRPr="00F42061">
        <w:rPr>
          <w:lang w:val="en-GB"/>
        </w:rPr>
        <w:t xml:space="preserve">). If a </w:t>
      </w:r>
      <w:r w:rsidR="00067C62" w:rsidRPr="00F42061">
        <w:rPr>
          <w:lang w:val="en-GB"/>
        </w:rPr>
        <w:t>sampling rate of 20Hz is chosen, the sampling error will be maximally 0.01</w:t>
      </w:r>
      <w:r w:rsidR="00D339DE" w:rsidRPr="00F42061">
        <w:rPr>
          <w:lang w:val="en-GB"/>
        </w:rPr>
        <w:t>7</w:t>
      </w:r>
      <w:r w:rsidR="00067C62" w:rsidRPr="00F42061">
        <w:rPr>
          <w:lang w:val="en-GB"/>
        </w:rPr>
        <w:t>%</w:t>
      </w:r>
      <w:r w:rsidR="002B06D9">
        <w:rPr>
          <w:lang w:val="en-GB"/>
        </w:rPr>
        <w:t xml:space="preserve"> (see section </w:t>
      </w:r>
      <w:r w:rsidR="002B06D9">
        <w:rPr>
          <w:lang w:val="en-GB"/>
        </w:rPr>
        <w:fldChar w:fldCharType="begin"/>
      </w:r>
      <w:r w:rsidR="002B06D9">
        <w:rPr>
          <w:lang w:val="en-GB"/>
        </w:rPr>
        <w:instrText xml:space="preserve"> REF _Ref374608275 \r \h </w:instrText>
      </w:r>
      <w:r w:rsidR="002B06D9">
        <w:rPr>
          <w:lang w:val="en-GB"/>
        </w:rPr>
      </w:r>
      <w:r w:rsidR="002B06D9">
        <w:rPr>
          <w:lang w:val="en-GB"/>
        </w:rPr>
        <w:fldChar w:fldCharType="separate"/>
      </w:r>
      <w:r w:rsidR="002B06D9">
        <w:rPr>
          <w:lang w:val="en-GB"/>
        </w:rPr>
        <w:t>3.5.2</w:t>
      </w:r>
      <w:r w:rsidR="002B06D9">
        <w:rPr>
          <w:lang w:val="en-GB"/>
        </w:rPr>
        <w:fldChar w:fldCharType="end"/>
      </w:r>
      <w:r w:rsidR="002B06D9">
        <w:rPr>
          <w:lang w:val="en-GB"/>
        </w:rPr>
        <w:t xml:space="preserve">). </w:t>
      </w:r>
      <w:r w:rsidRPr="00F42061">
        <w:rPr>
          <w:lang w:val="en-GB"/>
        </w:rPr>
        <w:t>The res</w:t>
      </w:r>
      <w:r w:rsidR="002D62AD" w:rsidRPr="00F42061">
        <w:rPr>
          <w:lang w:val="en-GB"/>
        </w:rPr>
        <w:t>olution error is not relevant compared to the accuracy error. The accuracy error was calculated according to section “Example 1: Basic dcV accuracy” on page 15 of the DMM datasheet. The voltage range is 10V and the maximally measured voltage is 4V.</w:t>
      </w:r>
      <w:r w:rsidR="00D339DE" w:rsidRPr="00F42061">
        <w:rPr>
          <w:lang w:val="en-GB"/>
        </w:rPr>
        <w:t xml:space="preserve"> </w:t>
      </w:r>
    </w:p>
    <w:p w:rsidR="00556D7D" w:rsidRPr="00F42061" w:rsidRDefault="00D339DE" w:rsidP="00556D7D">
      <w:pPr>
        <w:rPr>
          <w:lang w:val="en-GB"/>
        </w:rPr>
      </w:pPr>
      <w:r w:rsidRPr="00F42061">
        <w:rPr>
          <w:lang w:val="en-GB"/>
        </w:rPr>
        <w:t>This results in a total error of 0.041%. Like this, a 0.1% sensor can be measured.</w:t>
      </w:r>
    </w:p>
    <w:p w:rsidR="00D339DE" w:rsidRPr="00F42061" w:rsidRDefault="00D339DE" w:rsidP="00556D7D">
      <w:pPr>
        <w:rPr>
          <w:lang w:val="en-GB"/>
        </w:rPr>
      </w:pPr>
    </w:p>
    <w:bookmarkEnd w:id="109"/>
    <w:bookmarkEnd w:id="110"/>
    <w:p w:rsidR="00074759" w:rsidRPr="00F42061" w:rsidRDefault="00074759">
      <w:pPr>
        <w:rPr>
          <w:b/>
          <w:noProof/>
          <w:sz w:val="24"/>
          <w:lang w:val="en-GB"/>
        </w:rPr>
      </w:pPr>
      <w:r w:rsidRPr="00F42061">
        <w:rPr>
          <w:lang w:val="en-GB"/>
        </w:rPr>
        <w:br w:type="page"/>
      </w:r>
    </w:p>
    <w:p w:rsidR="00184671" w:rsidRPr="00F42061" w:rsidRDefault="00184671" w:rsidP="00184671">
      <w:pPr>
        <w:pStyle w:val="Heading2"/>
        <w:rPr>
          <w:lang w:val="en-GB"/>
        </w:rPr>
      </w:pPr>
      <w:bookmarkStart w:id="121" w:name="_Toc374628472"/>
      <w:r w:rsidRPr="00F42061">
        <w:rPr>
          <w:lang w:val="en-GB"/>
        </w:rPr>
        <w:lastRenderedPageBreak/>
        <w:t>Data rates</w:t>
      </w:r>
      <w:bookmarkEnd w:id="121"/>
    </w:p>
    <w:p w:rsidR="007B2027" w:rsidRPr="00F42061" w:rsidRDefault="007B2027" w:rsidP="007B2027">
      <w:pPr>
        <w:pStyle w:val="Heading3"/>
        <w:rPr>
          <w:lang w:val="en-GB"/>
        </w:rPr>
      </w:pPr>
      <w:bookmarkStart w:id="122" w:name="_Toc374628473"/>
      <w:r w:rsidRPr="00F42061">
        <w:rPr>
          <w:lang w:val="en-GB"/>
        </w:rPr>
        <w:t>Current update rate</w:t>
      </w:r>
      <w:bookmarkEnd w:id="122"/>
    </w:p>
    <w:p w:rsidR="007B2027" w:rsidRPr="00F42061" w:rsidRDefault="007B2027" w:rsidP="007B2027">
      <w:pPr>
        <w:pStyle w:val="BodyText"/>
        <w:rPr>
          <w:lang w:val="en-GB"/>
        </w:rPr>
      </w:pPr>
      <w:r w:rsidRPr="00F42061">
        <w:rPr>
          <w:lang w:val="en-GB"/>
        </w:rPr>
        <w:t>The current can only be updated as fast as the Evaluator supports it. A research showed that the update rate of the set current is 500ms, so the update frequency is 2Hz. The data from the supplied csv-files will be a</w:t>
      </w:r>
      <w:r w:rsidR="002B06D9">
        <w:rPr>
          <w:lang w:val="en-GB"/>
        </w:rPr>
        <w:t>dapted</w:t>
      </w:r>
      <w:r w:rsidRPr="00F42061">
        <w:rPr>
          <w:lang w:val="en-GB"/>
        </w:rPr>
        <w:t xml:space="preserve"> to this </w:t>
      </w:r>
      <w:proofErr w:type="gramStart"/>
      <w:r w:rsidRPr="00F42061">
        <w:rPr>
          <w:lang w:val="en-GB"/>
        </w:rPr>
        <w:t>frequency, that</w:t>
      </w:r>
      <w:proofErr w:type="gramEnd"/>
      <w:r w:rsidRPr="00F42061">
        <w:rPr>
          <w:lang w:val="en-GB"/>
        </w:rPr>
        <w:t xml:space="preserve"> means, if the frequency is higher than 2Hz, an averaging is performed, and if it is lower, the same values are used several times.</w:t>
      </w:r>
    </w:p>
    <w:p w:rsidR="00074759" w:rsidRPr="00F42061" w:rsidRDefault="00997F1C" w:rsidP="00074759">
      <w:pPr>
        <w:pStyle w:val="Heading3"/>
        <w:rPr>
          <w:lang w:val="en-GB"/>
        </w:rPr>
      </w:pPr>
      <w:bookmarkStart w:id="123" w:name="_Ref374608275"/>
      <w:bookmarkStart w:id="124" w:name="_Toc374628474"/>
      <w:r w:rsidRPr="00F42061">
        <w:rPr>
          <w:lang w:val="en-GB"/>
        </w:rPr>
        <w:t>sampling</w:t>
      </w:r>
      <w:r w:rsidR="00780204" w:rsidRPr="00F42061">
        <w:rPr>
          <w:lang w:val="en-GB"/>
        </w:rPr>
        <w:t xml:space="preserve"> error</w:t>
      </w:r>
      <w:bookmarkEnd w:id="123"/>
      <w:bookmarkEnd w:id="124"/>
    </w:p>
    <w:p w:rsidR="00074759" w:rsidRPr="00F42061" w:rsidRDefault="00D339DE" w:rsidP="00074759">
      <w:pPr>
        <w:pStyle w:val="BodyText"/>
        <w:rPr>
          <w:lang w:val="en-GB"/>
        </w:rPr>
      </w:pPr>
      <w:r w:rsidRPr="00F42061">
        <w:rPr>
          <w:lang w:val="en-GB"/>
        </w:rPr>
        <w:t xml:space="preserve">It is calculated how large the theoretical error gets because of the not synchronized clocks of current update rate and sampling rate. </w:t>
      </w:r>
      <w:r w:rsidR="00074759" w:rsidRPr="00F42061">
        <w:rPr>
          <w:lang w:val="en-GB"/>
        </w:rPr>
        <w:t xml:space="preserve">The sampling rate should be high </w:t>
      </w:r>
      <w:proofErr w:type="gramStart"/>
      <w:r w:rsidR="00074759" w:rsidRPr="00F42061">
        <w:rPr>
          <w:lang w:val="en-GB"/>
        </w:rPr>
        <w:t>enough,</w:t>
      </w:r>
      <w:proofErr w:type="gramEnd"/>
      <w:r w:rsidR="00074759" w:rsidRPr="00F42061">
        <w:rPr>
          <w:lang w:val="en-GB"/>
        </w:rPr>
        <w:t xml:space="preserve"> otherwise the sensors will generate an unnecessary error.</w:t>
      </w:r>
    </w:p>
    <w:p w:rsidR="00074759" w:rsidRPr="00F42061" w:rsidRDefault="00074759" w:rsidP="00074759">
      <w:pPr>
        <w:pStyle w:val="BodyText"/>
        <w:rPr>
          <w:lang w:val="en-GB"/>
        </w:rPr>
      </w:pPr>
      <w:r w:rsidRPr="00F42061">
        <w:rPr>
          <w:lang w:val="en-GB"/>
        </w:rPr>
        <w:t>A MATLAB script was written. It visualizes the error due to this effect:</w:t>
      </w:r>
    </w:p>
    <w:p w:rsidR="00074759" w:rsidRPr="00F42061" w:rsidRDefault="00067C62" w:rsidP="00074759">
      <w:pPr>
        <w:pStyle w:val="BodyText"/>
        <w:rPr>
          <w:lang w:val="en-GB"/>
        </w:rPr>
      </w:pPr>
      <w:r w:rsidRPr="00F42061">
        <w:rPr>
          <w:noProof/>
          <w:lang w:eastAsia="de-CH"/>
        </w:rPr>
        <w:drawing>
          <wp:inline distT="0" distB="0" distL="0" distR="0" wp14:anchorId="63F04B6B" wp14:editId="148A43A8">
            <wp:extent cx="5757504" cy="296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196" t="5052" r="8682" b="5349"/>
                    <a:stretch/>
                  </pic:blipFill>
                  <pic:spPr bwMode="auto">
                    <a:xfrm>
                      <a:off x="0" y="0"/>
                      <a:ext cx="5770249" cy="2968832"/>
                    </a:xfrm>
                    <a:prstGeom prst="rect">
                      <a:avLst/>
                    </a:prstGeom>
                    <a:noFill/>
                    <a:ln>
                      <a:noFill/>
                    </a:ln>
                    <a:extLst>
                      <a:ext uri="{53640926-AAD7-44D8-BBD7-CCE9431645EC}">
                        <a14:shadowObscured xmlns:a14="http://schemas.microsoft.com/office/drawing/2010/main"/>
                      </a:ext>
                    </a:extLst>
                  </pic:spPr>
                </pic:pic>
              </a:graphicData>
            </a:graphic>
          </wp:inline>
        </w:drawing>
      </w:r>
    </w:p>
    <w:p w:rsidR="00F0791A" w:rsidRPr="00F42061" w:rsidRDefault="00F0791A" w:rsidP="00F0791A">
      <w:pPr>
        <w:pStyle w:val="Caption"/>
        <w:rPr>
          <w:lang w:val="en-GB"/>
        </w:rPr>
      </w:pPr>
      <w:bookmarkStart w:id="125" w:name="_Ref374611330"/>
      <w:bookmarkStart w:id="126" w:name="_Ref374611317"/>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3</w:t>
      </w:r>
      <w:r w:rsidRPr="00F42061">
        <w:rPr>
          <w:lang w:val="en-GB"/>
        </w:rPr>
        <w:fldChar w:fldCharType="end"/>
      </w:r>
      <w:bookmarkEnd w:id="125"/>
      <w:r w:rsidRPr="00F42061">
        <w:rPr>
          <w:lang w:val="en-GB"/>
        </w:rPr>
        <w:t xml:space="preserve">: sampling </w:t>
      </w:r>
      <w:proofErr w:type="gramStart"/>
      <w:r w:rsidRPr="00F42061">
        <w:rPr>
          <w:lang w:val="en-GB"/>
        </w:rPr>
        <w:t>error(</w:t>
      </w:r>
      <w:proofErr w:type="gramEnd"/>
      <w:r w:rsidRPr="00F42061">
        <w:rPr>
          <w:lang w:val="en-GB"/>
        </w:rPr>
        <w:t>oversampling rate)</w:t>
      </w:r>
      <w:bookmarkEnd w:id="126"/>
    </w:p>
    <w:p w:rsidR="00074759" w:rsidRPr="00F42061" w:rsidRDefault="00074759" w:rsidP="00074759">
      <w:pPr>
        <w:pStyle w:val="BodyText"/>
        <w:rPr>
          <w:lang w:val="en-GB"/>
        </w:rPr>
      </w:pPr>
      <w:r w:rsidRPr="00F42061">
        <w:rPr>
          <w:lang w:val="en-GB"/>
        </w:rPr>
        <w:t>The x-axis is the ratio</w:t>
      </w:r>
      <w:r w:rsidR="007B2027" w:rsidRPr="00F42061">
        <w:rPr>
          <w:lang w:val="en-GB"/>
        </w:rPr>
        <w:t xml:space="preserve"> of the sampling frequency to the current update frequency of the Evaluator.</w:t>
      </w:r>
    </w:p>
    <w:p w:rsidR="007B2027" w:rsidRPr="00F42061" w:rsidRDefault="007B2027" w:rsidP="00074759">
      <w:pPr>
        <w:pStyle w:val="BodyText"/>
        <w:rPr>
          <w:lang w:val="en-GB"/>
        </w:rPr>
      </w:pPr>
      <w:r w:rsidRPr="00F42061">
        <w:rPr>
          <w:lang w:val="en-GB"/>
        </w:rPr>
        <w:t>The y-axis represents the resulting error due to this effect.</w:t>
      </w:r>
    </w:p>
    <w:p w:rsidR="007B2027" w:rsidRPr="00F42061" w:rsidRDefault="007B2027" w:rsidP="00074759">
      <w:pPr>
        <w:pStyle w:val="BodyText"/>
        <w:rPr>
          <w:lang w:val="en-GB"/>
        </w:rPr>
      </w:pPr>
      <w:r w:rsidRPr="00F42061">
        <w:rPr>
          <w:lang w:val="en-GB"/>
        </w:rPr>
        <w:t>The analysed data was from LEMs Excel-file ‘XLS_batt_curr_vs_time_20110606_1502_X10_us06.xlsx’.</w:t>
      </w:r>
    </w:p>
    <w:p w:rsidR="007B2027" w:rsidRPr="00F42061" w:rsidRDefault="007B2027" w:rsidP="00074759">
      <w:pPr>
        <w:pStyle w:val="BodyText"/>
        <w:rPr>
          <w:lang w:val="en-GB"/>
        </w:rPr>
      </w:pPr>
      <w:r w:rsidRPr="00F42061">
        <w:rPr>
          <w:lang w:val="en-GB"/>
        </w:rPr>
        <w:t>The graph shows that if the sampling frequency is an integer multiple of the current update frequency, the error is 0%. This makes sense, in this ideal case, the current updating frequency and the sampling rate would be synchronized. If the two frequencies are independent, the oversampling rate has to be high enough to minimize the error.  At an oversampling rate of 9.9, the error is smaller than 0.02%, so the minimum oversampling rate is defined as 10. As the current update rate is 2Hz, the sampling frequency is 20Hz.</w:t>
      </w:r>
    </w:p>
    <w:p w:rsidR="00184671" w:rsidRPr="00F42061" w:rsidRDefault="00184671" w:rsidP="00184671">
      <w:pPr>
        <w:pStyle w:val="Heading3"/>
        <w:rPr>
          <w:lang w:val="en-GB"/>
        </w:rPr>
      </w:pPr>
      <w:bookmarkStart w:id="127" w:name="_Toc374628475"/>
      <w:r w:rsidRPr="00F42061">
        <w:rPr>
          <w:lang w:val="en-GB"/>
        </w:rPr>
        <w:t>CAN acquisition rate</w:t>
      </w:r>
      <w:bookmarkEnd w:id="127"/>
    </w:p>
    <w:p w:rsidR="00173526" w:rsidRPr="00F42061" w:rsidRDefault="000456F7" w:rsidP="00173526">
      <w:pPr>
        <w:pStyle w:val="BodyText"/>
        <w:rPr>
          <w:lang w:val="en-GB"/>
        </w:rPr>
      </w:pPr>
      <w:r w:rsidRPr="00F42061">
        <w:rPr>
          <w:lang w:val="en-GB"/>
        </w:rPr>
        <w:t xml:space="preserve">The CAB300 Sensor submits a CAN message every 10ms. So the oversampling rate is 50, which is higher than requested. </w:t>
      </w:r>
      <w:r w:rsidR="00F0791A" w:rsidRPr="00F42061">
        <w:rPr>
          <w:lang w:val="en-GB"/>
        </w:rPr>
        <w:fldChar w:fldCharType="begin"/>
      </w:r>
      <w:r w:rsidR="00F0791A" w:rsidRPr="00F42061">
        <w:rPr>
          <w:lang w:val="en-GB"/>
        </w:rPr>
        <w:instrText xml:space="preserve"> REF _Ref374611330 \h </w:instrText>
      </w:r>
      <w:r w:rsidR="00F0791A" w:rsidRPr="00F42061">
        <w:rPr>
          <w:lang w:val="en-GB"/>
        </w:rPr>
      </w:r>
      <w:r w:rsidR="00F0791A" w:rsidRPr="00F42061">
        <w:rPr>
          <w:lang w:val="en-GB"/>
        </w:rPr>
        <w:fldChar w:fldCharType="separate"/>
      </w:r>
      <w:r w:rsidR="00F0791A" w:rsidRPr="00F42061">
        <w:rPr>
          <w:lang w:val="en-GB"/>
        </w:rPr>
        <w:t xml:space="preserve">Figure </w:t>
      </w:r>
      <w:r w:rsidR="00F0791A" w:rsidRPr="00F42061">
        <w:rPr>
          <w:noProof/>
          <w:lang w:val="en-GB"/>
        </w:rPr>
        <w:t>1</w:t>
      </w:r>
      <w:r w:rsidR="00F0791A" w:rsidRPr="00F42061">
        <w:rPr>
          <w:lang w:val="en-GB"/>
        </w:rPr>
        <w:fldChar w:fldCharType="end"/>
      </w:r>
      <w:r w:rsidR="00F0791A" w:rsidRPr="00F42061">
        <w:rPr>
          <w:lang w:val="en-GB"/>
        </w:rPr>
        <w:t xml:space="preserve"> shows that the sampling error gets smaller than 0.004%.</w:t>
      </w:r>
    </w:p>
    <w:p w:rsidR="00184671" w:rsidRPr="00F42061" w:rsidRDefault="00184671" w:rsidP="00184671">
      <w:pPr>
        <w:pStyle w:val="Heading3"/>
        <w:rPr>
          <w:lang w:val="en-GB"/>
        </w:rPr>
      </w:pPr>
      <w:bookmarkStart w:id="128" w:name="_Ref374622892"/>
      <w:bookmarkStart w:id="129" w:name="_Toc374628476"/>
      <w:r w:rsidRPr="00F42061">
        <w:rPr>
          <w:lang w:val="en-GB"/>
        </w:rPr>
        <w:t>Analogue acquisition rate</w:t>
      </w:r>
      <w:bookmarkEnd w:id="128"/>
      <w:bookmarkEnd w:id="129"/>
    </w:p>
    <w:p w:rsidR="008D5231" w:rsidRPr="00F42061" w:rsidRDefault="00F0791A" w:rsidP="00173526">
      <w:pPr>
        <w:pStyle w:val="BodyText"/>
        <w:rPr>
          <w:lang w:val="en-GB"/>
        </w:rPr>
      </w:pPr>
      <w:r w:rsidRPr="00F42061">
        <w:rPr>
          <w:lang w:val="en-GB"/>
        </w:rPr>
        <w:t xml:space="preserve">As mentioned in </w:t>
      </w:r>
      <w:r w:rsidR="003C7742" w:rsidRPr="00F42061">
        <w:rPr>
          <w:lang w:val="en-GB"/>
        </w:rPr>
        <w:t>section</w:t>
      </w:r>
      <w:r w:rsidRPr="00F42061">
        <w:rPr>
          <w:lang w:val="en-GB"/>
        </w:rPr>
        <w:t xml:space="preserve"> </w:t>
      </w:r>
      <w:r w:rsidRPr="00F42061">
        <w:rPr>
          <w:lang w:val="en-GB"/>
        </w:rPr>
        <w:fldChar w:fldCharType="begin"/>
      </w:r>
      <w:r w:rsidRPr="00F42061">
        <w:rPr>
          <w:lang w:val="en-GB"/>
        </w:rPr>
        <w:instrText xml:space="preserve"> REF _Ref374611571 \r \h </w:instrText>
      </w:r>
      <w:r w:rsidRPr="00F42061">
        <w:rPr>
          <w:lang w:val="en-GB"/>
        </w:rPr>
      </w:r>
      <w:r w:rsidRPr="00F42061">
        <w:rPr>
          <w:lang w:val="en-GB"/>
        </w:rPr>
        <w:fldChar w:fldCharType="separate"/>
      </w:r>
      <w:r w:rsidRPr="00F42061">
        <w:rPr>
          <w:lang w:val="en-GB"/>
        </w:rPr>
        <w:t>3.4.5</w:t>
      </w:r>
      <w:r w:rsidRPr="00F42061">
        <w:rPr>
          <w:lang w:val="en-GB"/>
        </w:rPr>
        <w:fldChar w:fldCharType="end"/>
      </w:r>
      <w:r w:rsidRPr="00F42061">
        <w:rPr>
          <w:lang w:val="en-GB"/>
        </w:rPr>
        <w:t>, one can change the acquisition rate of the multimeter.</w:t>
      </w:r>
    </w:p>
    <w:p w:rsidR="00F0791A" w:rsidRPr="00F42061" w:rsidRDefault="00F0791A" w:rsidP="00173526">
      <w:pPr>
        <w:pStyle w:val="BodyText"/>
        <w:rPr>
          <w:lang w:val="en-GB"/>
        </w:rPr>
      </w:pPr>
      <w:r w:rsidRPr="00F42061">
        <w:rPr>
          <w:lang w:val="en-GB"/>
        </w:rPr>
        <w:t xml:space="preserve">This is done by changing the NPLC (number of power line cycles) value. This value determines over how many periods of the </w:t>
      </w:r>
      <w:r w:rsidR="005047FF" w:rsidRPr="00F42061">
        <w:rPr>
          <w:lang w:val="en-GB"/>
        </w:rPr>
        <w:t xml:space="preserve">power line (20ms) </w:t>
      </w:r>
      <w:r w:rsidR="002B06D9">
        <w:rPr>
          <w:lang w:val="en-GB"/>
        </w:rPr>
        <w:t xml:space="preserve">the voltage </w:t>
      </w:r>
      <w:r w:rsidR="005047FF" w:rsidRPr="00F42061">
        <w:rPr>
          <w:lang w:val="en-GB"/>
        </w:rPr>
        <w:t xml:space="preserve">is integrated. </w:t>
      </w:r>
    </w:p>
    <w:p w:rsidR="005047FF" w:rsidRPr="00F42061" w:rsidRDefault="005047FF" w:rsidP="00173526">
      <w:pPr>
        <w:pStyle w:val="BodyText"/>
        <w:rPr>
          <w:lang w:val="en-GB"/>
        </w:rPr>
      </w:pPr>
      <w:r w:rsidRPr="00F42061">
        <w:rPr>
          <w:noProof/>
          <w:lang w:eastAsia="de-CH"/>
        </w:rPr>
        <w:lastRenderedPageBreak/>
        <w:drawing>
          <wp:inline distT="0" distB="0" distL="0" distR="0" wp14:anchorId="17523A35" wp14:editId="488FC33E">
            <wp:extent cx="3505200" cy="1628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628775"/>
                    </a:xfrm>
                    <a:prstGeom prst="rect">
                      <a:avLst/>
                    </a:prstGeom>
                    <a:noFill/>
                    <a:ln>
                      <a:noFill/>
                    </a:ln>
                  </pic:spPr>
                </pic:pic>
              </a:graphicData>
            </a:graphic>
          </wp:inline>
        </w:drawing>
      </w:r>
    </w:p>
    <w:p w:rsidR="005047FF" w:rsidRPr="00F42061" w:rsidRDefault="005047FF" w:rsidP="005047FF">
      <w:pPr>
        <w:pStyle w:val="Caption"/>
        <w:rPr>
          <w:lang w:val="en-GB"/>
        </w:rPr>
      </w:pPr>
      <w:bookmarkStart w:id="130" w:name="_Ref374611950"/>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2</w:t>
      </w:r>
      <w:r w:rsidRPr="00F42061">
        <w:rPr>
          <w:lang w:val="en-GB"/>
        </w:rPr>
        <w:fldChar w:fldCharType="end"/>
      </w:r>
      <w:bookmarkEnd w:id="130"/>
      <w:r w:rsidRPr="00F42061">
        <w:rPr>
          <w:lang w:val="en-GB"/>
        </w:rPr>
        <w:t xml:space="preserve">: </w:t>
      </w:r>
      <w:proofErr w:type="gramStart"/>
      <w:r w:rsidRPr="00F42061">
        <w:rPr>
          <w:lang w:val="en-GB"/>
        </w:rPr>
        <w:t>resolution(</w:t>
      </w:r>
      <w:proofErr w:type="gramEnd"/>
      <w:r w:rsidRPr="00F42061">
        <w:rPr>
          <w:lang w:val="en-GB"/>
        </w:rPr>
        <w:t>NPLC)</w:t>
      </w:r>
    </w:p>
    <w:p w:rsidR="005047FF" w:rsidRPr="00F42061" w:rsidRDefault="005047FF" w:rsidP="005047FF">
      <w:pPr>
        <w:rPr>
          <w:lang w:val="en-GB"/>
        </w:rPr>
      </w:pPr>
      <w:r w:rsidRPr="00F42061">
        <w:rPr>
          <w:lang w:val="en-GB"/>
        </w:rPr>
        <w:fldChar w:fldCharType="begin"/>
      </w:r>
      <w:r w:rsidRPr="00F42061">
        <w:rPr>
          <w:lang w:val="en-GB"/>
        </w:rPr>
        <w:instrText xml:space="preserve"> REF _Ref374611950 \h </w:instrText>
      </w:r>
      <w:r w:rsidRPr="00F42061">
        <w:rPr>
          <w:lang w:val="en-GB"/>
        </w:rPr>
      </w:r>
      <w:r w:rsidRPr="00F42061">
        <w:rPr>
          <w:lang w:val="en-GB"/>
        </w:rPr>
        <w:fldChar w:fldCharType="separate"/>
      </w:r>
      <w:r w:rsidRPr="00F42061">
        <w:rPr>
          <w:lang w:val="en-GB"/>
        </w:rPr>
        <w:t xml:space="preserve">Table </w:t>
      </w:r>
      <w:r w:rsidRPr="00F42061">
        <w:rPr>
          <w:noProof/>
          <w:lang w:val="en-GB"/>
        </w:rPr>
        <w:t>2</w:t>
      </w:r>
      <w:r w:rsidRPr="00F42061">
        <w:rPr>
          <w:lang w:val="en-GB"/>
        </w:rPr>
        <w:fldChar w:fldCharType="end"/>
      </w:r>
      <w:r w:rsidRPr="00F42061">
        <w:rPr>
          <w:lang w:val="en-GB"/>
        </w:rPr>
        <w:t xml:space="preserve"> was taken from chapter ‘[</w:t>
      </w:r>
      <w:proofErr w:type="spellStart"/>
      <w:r w:rsidRPr="00F42061">
        <w:rPr>
          <w:lang w:val="en-GB"/>
        </w:rPr>
        <w:t>SENSe</w:t>
      </w:r>
      <w:proofErr w:type="spellEnd"/>
      <w:r w:rsidRPr="00F42061">
        <w:rPr>
          <w:lang w:val="en-GB"/>
        </w:rPr>
        <w:t>:</w:t>
      </w:r>
      <w:proofErr w:type="gramStart"/>
      <w:r w:rsidRPr="00F42061">
        <w:rPr>
          <w:lang w:val="en-GB"/>
        </w:rPr>
        <w:t>]</w:t>
      </w:r>
      <w:proofErr w:type="spellStart"/>
      <w:r w:rsidRPr="00F42061">
        <w:rPr>
          <w:lang w:val="en-GB"/>
        </w:rPr>
        <w:t>CURRent:DC:NPLC</w:t>
      </w:r>
      <w:proofErr w:type="spellEnd"/>
      <w:r w:rsidRPr="00F42061">
        <w:rPr>
          <w:lang w:val="en-GB"/>
        </w:rPr>
        <w:t>’</w:t>
      </w:r>
      <w:proofErr w:type="gramEnd"/>
      <w:r w:rsidRPr="00F42061">
        <w:rPr>
          <w:lang w:val="en-GB"/>
        </w:rPr>
        <w:t xml:space="preserve"> the .chm-file of the Agilent device.</w:t>
      </w:r>
    </w:p>
    <w:p w:rsidR="005047FF" w:rsidRPr="00F42061" w:rsidRDefault="005047FF" w:rsidP="005047FF">
      <w:pPr>
        <w:rPr>
          <w:lang w:val="en-GB"/>
        </w:rPr>
      </w:pPr>
      <w:r w:rsidRPr="00F42061">
        <w:rPr>
          <w:lang w:val="en-GB"/>
        </w:rPr>
        <w:t>To get an oversampling rate of 10, the sampling rate has to be</w:t>
      </w:r>
    </w:p>
    <w:p w:rsidR="005047FF" w:rsidRPr="00F42061" w:rsidRDefault="00233176" w:rsidP="005047F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Evaluator</m:t>
              </m:r>
            </m:sub>
          </m:sSub>
          <m:r>
            <w:rPr>
              <w:rFonts w:ascii="Cambria Math" w:hAnsi="Cambria Math"/>
              <w:lang w:val="en-GB"/>
            </w:rPr>
            <m:t>*oversampling=2Hz*10=20Hz</m:t>
          </m:r>
        </m:oMath>
      </m:oMathPara>
    </w:p>
    <w:p w:rsidR="005047FF" w:rsidRPr="00F42061" w:rsidRDefault="005047FF" w:rsidP="005047FF">
      <w:pPr>
        <w:rPr>
          <w:lang w:val="en-GB"/>
        </w:rPr>
      </w:pPr>
      <w:r w:rsidRPr="00F42061">
        <w:rPr>
          <w:lang w:val="en-GB"/>
        </w:rPr>
        <w:t>This leads to a NPLC of maximally</w:t>
      </w:r>
    </w:p>
    <w:p w:rsidR="005047FF" w:rsidRPr="00F42061" w:rsidRDefault="005047FF" w:rsidP="005047FF">
      <w:pPr>
        <w:rPr>
          <w:lang w:val="en-GB"/>
        </w:rPr>
      </w:pPr>
      <m:oMathPara>
        <m:oMathParaPr>
          <m:jc m:val="left"/>
        </m:oMathParaPr>
        <m:oMath>
          <m:r>
            <w:rPr>
              <w:rFonts w:ascii="Cambria Math" w:hAnsi="Cambria Math"/>
              <w:lang w:val="en-GB"/>
            </w:rPr>
            <m:t>NPLC=</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power_line</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50Hz</m:t>
              </m:r>
            </m:num>
            <m:den>
              <m:r>
                <w:rPr>
                  <w:rFonts w:ascii="Cambria Math" w:hAnsi="Cambria Math"/>
                  <w:lang w:val="en-GB"/>
                </w:rPr>
                <m:t>20Hz</m:t>
              </m:r>
            </m:den>
          </m:f>
          <m:r>
            <w:rPr>
              <w:rFonts w:ascii="Cambria Math" w:hAnsi="Cambria Math"/>
              <w:lang w:val="en-GB"/>
            </w:rPr>
            <m:t>=2.5</m:t>
          </m:r>
        </m:oMath>
      </m:oMathPara>
    </w:p>
    <w:p w:rsidR="005047FF" w:rsidRPr="00F42061" w:rsidRDefault="005047FF" w:rsidP="002B06D9">
      <w:pPr>
        <w:rPr>
          <w:lang w:val="en-GB"/>
        </w:rPr>
      </w:pPr>
      <w:r w:rsidRPr="00F42061">
        <w:rPr>
          <w:lang w:val="en-GB"/>
        </w:rPr>
        <w:t>NPLC is chosen to be 2. The resolution</w:t>
      </w:r>
      <w:r w:rsidR="00D01EFC" w:rsidRPr="00F42061">
        <w:rPr>
          <w:lang w:val="en-GB"/>
        </w:rPr>
        <w:t xml:space="preserve"> results as 21 bits and we get </w:t>
      </w:r>
      <w:r w:rsidRPr="00F42061">
        <w:rPr>
          <w:lang w:val="en-GB"/>
        </w:rPr>
        <w:t>6½</w:t>
      </w:r>
      <w:r w:rsidR="00D01EFC" w:rsidRPr="00F42061">
        <w:rPr>
          <w:lang w:val="en-GB"/>
        </w:rPr>
        <w:t xml:space="preserve"> digits.</w:t>
      </w:r>
      <w:r w:rsidR="002B06D9">
        <w:rPr>
          <w:lang w:val="en-GB"/>
        </w:rPr>
        <w:t xml:space="preserve"> </w:t>
      </w:r>
    </w:p>
    <w:p w:rsidR="00184671" w:rsidRPr="00F42061" w:rsidRDefault="00184671" w:rsidP="00184671">
      <w:pPr>
        <w:pStyle w:val="Heading3"/>
        <w:rPr>
          <w:lang w:val="en-GB"/>
        </w:rPr>
      </w:pPr>
      <w:bookmarkStart w:id="131" w:name="_Toc374628477"/>
      <w:r w:rsidRPr="00F42061">
        <w:rPr>
          <w:lang w:val="en-GB"/>
        </w:rPr>
        <w:t>PWM acquisition rate</w:t>
      </w:r>
      <w:bookmarkEnd w:id="131"/>
    </w:p>
    <w:p w:rsidR="00D339DE" w:rsidRPr="00F42061" w:rsidRDefault="00D339DE" w:rsidP="00D339DE">
      <w:pPr>
        <w:pStyle w:val="BodyText"/>
        <w:rPr>
          <w:lang w:val="en-GB"/>
        </w:rPr>
      </w:pPr>
      <w:r w:rsidRPr="00F42061">
        <w:rPr>
          <w:lang w:val="en-GB"/>
        </w:rPr>
        <w:t>For the calculation of the necessary time resolution of the oscilloscope, the LEM transducer HAB 100-S/SP1 with PWM output is used. This sensor has a PWM frequency of 125Hz and a Duty cycle resolution of 125ppm. If the sampling resolution shall be 10 times finer (12.5ppm), there has to be a sampling frequency of</w:t>
      </w:r>
    </w:p>
    <w:p w:rsidR="00D339DE" w:rsidRPr="00F42061" w:rsidRDefault="00233176" w:rsidP="00D339DE">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125Hz</m:t>
              </m:r>
            </m:num>
            <m:den>
              <m:r>
                <w:rPr>
                  <w:rFonts w:ascii="Cambria Math" w:hAnsi="Cambria Math"/>
                  <w:lang w:val="en-GB"/>
                </w:rPr>
                <m:t>12.5ppm</m:t>
              </m:r>
            </m:den>
          </m:f>
          <m:r>
            <w:rPr>
              <w:rFonts w:ascii="Cambria Math" w:hAnsi="Cambria Math"/>
              <w:lang w:val="en-GB"/>
            </w:rPr>
            <m:t>=10MHz</m:t>
          </m:r>
        </m:oMath>
      </m:oMathPara>
    </w:p>
    <w:p w:rsidR="00D339DE" w:rsidRPr="00F42061" w:rsidRDefault="00D339DE" w:rsidP="00D339DE">
      <w:pPr>
        <w:pStyle w:val="BodyText"/>
        <w:rPr>
          <w:lang w:val="en-GB"/>
        </w:rPr>
      </w:pPr>
      <w:r w:rsidRPr="00F42061">
        <w:rPr>
          <w:lang w:val="en-GB"/>
        </w:rPr>
        <w:t>And the sample point memory has to have a size of at least</w:t>
      </w:r>
    </w:p>
    <w:p w:rsidR="00D339DE" w:rsidRPr="00F42061" w:rsidRDefault="00233176" w:rsidP="00D339DE">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10MHz</m:t>
              </m:r>
            </m:num>
            <m:den>
              <m:r>
                <w:rPr>
                  <w:rFonts w:ascii="Cambria Math" w:hAnsi="Cambria Math"/>
                  <w:lang w:val="en-GB"/>
                </w:rPr>
                <m:t>125Hz</m:t>
              </m:r>
            </m:den>
          </m:f>
          <m:r>
            <w:rPr>
              <w:rFonts w:ascii="Cambria Math" w:hAnsi="Cambria Math"/>
              <w:lang w:val="en-GB"/>
            </w:rPr>
            <m:t>=80000</m:t>
          </m:r>
        </m:oMath>
      </m:oMathPara>
    </w:p>
    <w:p w:rsidR="00D339DE" w:rsidRPr="00F42061" w:rsidRDefault="00D339DE" w:rsidP="00173526">
      <w:pPr>
        <w:pStyle w:val="BodyText"/>
        <w:rPr>
          <w:lang w:val="en-GB"/>
        </w:rPr>
      </w:pPr>
      <w:r w:rsidRPr="00F42061">
        <w:rPr>
          <w:lang w:val="en-GB"/>
        </w:rPr>
        <w:t xml:space="preserve">The Teledyne LeCroy 620Zi has a sampling rate of 2 GHz and a standard memory of 32M. That </w:t>
      </w:r>
      <w:r w:rsidR="002B06D9">
        <w:rPr>
          <w:lang w:val="en-GB"/>
        </w:rPr>
        <w:t>complies with the requirements.</w:t>
      </w:r>
    </w:p>
    <w:p w:rsidR="00394B70" w:rsidRPr="00F42061" w:rsidRDefault="00394B70" w:rsidP="003A1185">
      <w:pPr>
        <w:pStyle w:val="Heading2"/>
        <w:rPr>
          <w:lang w:val="en-GB"/>
        </w:rPr>
      </w:pPr>
      <w:bookmarkStart w:id="132" w:name="_Toc374628478"/>
      <w:r w:rsidRPr="00F42061">
        <w:rPr>
          <w:lang w:val="en-GB"/>
        </w:rPr>
        <w:t>Combinations of sensor measurings</w:t>
      </w:r>
      <w:bookmarkEnd w:id="132"/>
    </w:p>
    <w:p w:rsidR="00394B70" w:rsidRPr="00F42061" w:rsidRDefault="00394B70" w:rsidP="00394B70">
      <w:pPr>
        <w:pStyle w:val="BodyText"/>
        <w:rPr>
          <w:lang w:val="en-GB"/>
        </w:rPr>
      </w:pPr>
      <w:r w:rsidRPr="00F42061">
        <w:rPr>
          <w:lang w:val="en-GB"/>
        </w:rPr>
        <w:t xml:space="preserve">In the above-mentioned calculations it was assumed that there are always two sensors measured at a time: the reference sensor and one sensor under test. </w:t>
      </w:r>
    </w:p>
    <w:p w:rsidR="00394B70" w:rsidRPr="00F42061" w:rsidRDefault="00394B70" w:rsidP="00394B70">
      <w:pPr>
        <w:pStyle w:val="BodyText"/>
        <w:rPr>
          <w:lang w:val="en-GB"/>
        </w:rPr>
      </w:pPr>
      <w:r w:rsidRPr="00F42061">
        <w:rPr>
          <w:lang w:val="en-GB"/>
        </w:rPr>
        <w:t xml:space="preserve">Theoretically, it would be possible to measure several sensors at a time in order to save time and energy. The disadvantage of this method is that the digital multimeter has to sample multiple channels, which may not be possible at full accuracy. The exact behaviour will yet have to be evaluated. </w:t>
      </w:r>
    </w:p>
    <w:p w:rsidR="00394B70" w:rsidRPr="00F42061" w:rsidRDefault="00394B70" w:rsidP="00394B70">
      <w:pPr>
        <w:pStyle w:val="BodyText"/>
        <w:rPr>
          <w:lang w:val="en-GB"/>
        </w:rPr>
      </w:pPr>
      <w:r w:rsidRPr="00F42061">
        <w:rPr>
          <w:lang w:val="en-GB"/>
        </w:rPr>
        <w:t xml:space="preserve">Possible are the parallel operation </w:t>
      </w:r>
      <w:r w:rsidR="00B91A67" w:rsidRPr="00F42061">
        <w:rPr>
          <w:lang w:val="en-GB"/>
        </w:rPr>
        <w:t>three different sensors:</w:t>
      </w:r>
    </w:p>
    <w:p w:rsidR="00394B70" w:rsidRPr="00F42061" w:rsidRDefault="00394B70" w:rsidP="00394B70">
      <w:pPr>
        <w:pStyle w:val="BodyText"/>
        <w:numPr>
          <w:ilvl w:val="0"/>
          <w:numId w:val="45"/>
        </w:numPr>
        <w:rPr>
          <w:lang w:val="en-GB"/>
        </w:rPr>
      </w:pPr>
      <w:r w:rsidRPr="00F42061">
        <w:rPr>
          <w:lang w:val="en-GB"/>
        </w:rPr>
        <w:t>The reference sensor by means of the DMM</w:t>
      </w:r>
    </w:p>
    <w:p w:rsidR="00394B70" w:rsidRPr="00F42061" w:rsidRDefault="00394B70" w:rsidP="00394B70">
      <w:pPr>
        <w:pStyle w:val="BodyText"/>
        <w:numPr>
          <w:ilvl w:val="0"/>
          <w:numId w:val="45"/>
        </w:numPr>
        <w:rPr>
          <w:lang w:val="en-GB"/>
        </w:rPr>
      </w:pPr>
      <w:r w:rsidRPr="00F42061">
        <w:rPr>
          <w:lang w:val="en-GB"/>
        </w:rPr>
        <w:t>A CAN sensor over the CAN Adapter</w:t>
      </w:r>
    </w:p>
    <w:p w:rsidR="00394B70" w:rsidRPr="00F42061" w:rsidRDefault="00394B70" w:rsidP="00394B70">
      <w:pPr>
        <w:pStyle w:val="BodyText"/>
        <w:numPr>
          <w:ilvl w:val="0"/>
          <w:numId w:val="45"/>
        </w:numPr>
        <w:rPr>
          <w:lang w:val="en-GB"/>
        </w:rPr>
      </w:pPr>
      <w:r w:rsidRPr="00F42061">
        <w:rPr>
          <w:lang w:val="en-GB"/>
        </w:rPr>
        <w:t>A PWM sensor by means of the oscilloscope</w:t>
      </w:r>
    </w:p>
    <w:p w:rsidR="00394B70" w:rsidRPr="00F42061" w:rsidRDefault="002B06D9" w:rsidP="00394B70">
      <w:pPr>
        <w:pStyle w:val="BodyText"/>
        <w:rPr>
          <w:lang w:val="en-GB"/>
        </w:rPr>
      </w:pPr>
      <w:r>
        <w:rPr>
          <w:lang w:val="en-GB"/>
        </w:rPr>
        <w:t xml:space="preserve">Also, several sensors with PWM output could be measured at a time, as the LeCroy oscilloscope has several inputs. </w:t>
      </w:r>
    </w:p>
    <w:p w:rsidR="002B06D9" w:rsidRDefault="002B06D9">
      <w:pPr>
        <w:rPr>
          <w:b/>
          <w:noProof/>
          <w:sz w:val="24"/>
          <w:lang w:val="en-GB"/>
        </w:rPr>
      </w:pPr>
      <w:r>
        <w:rPr>
          <w:lang w:val="en-GB"/>
        </w:rPr>
        <w:br w:type="page"/>
      </w:r>
    </w:p>
    <w:p w:rsidR="003A1185" w:rsidRPr="00F42061" w:rsidRDefault="003A1185" w:rsidP="003A1185">
      <w:pPr>
        <w:pStyle w:val="Heading2"/>
        <w:rPr>
          <w:lang w:val="en-GB"/>
        </w:rPr>
      </w:pPr>
      <w:bookmarkStart w:id="133" w:name="_Toc374628479"/>
      <w:r w:rsidRPr="00F42061">
        <w:rPr>
          <w:lang w:val="en-GB"/>
        </w:rPr>
        <w:lastRenderedPageBreak/>
        <w:t>Measuring current range</w:t>
      </w:r>
      <w:bookmarkEnd w:id="133"/>
    </w:p>
    <w:p w:rsidR="003A1185" w:rsidRPr="00F42061" w:rsidRDefault="003A1185" w:rsidP="003A1185">
      <w:pPr>
        <w:rPr>
          <w:lang w:val="en-GB"/>
        </w:rPr>
      </w:pPr>
      <w:r w:rsidRPr="00F42061">
        <w:rPr>
          <w:lang w:val="en-GB"/>
        </w:rPr>
        <w:t>The “Fuelcon Evaluator B” test bench is able to drive a current of maximally 600 Amperes.</w:t>
      </w:r>
    </w:p>
    <w:p w:rsidR="002E2BB8" w:rsidRPr="00F42061" w:rsidRDefault="003A1185" w:rsidP="002E2BB8">
      <w:pPr>
        <w:rPr>
          <w:lang w:val="en-GB"/>
        </w:rPr>
      </w:pPr>
      <w:r w:rsidRPr="00F42061">
        <w:rPr>
          <w:lang w:val="en-GB"/>
        </w:rPr>
        <w:t>Note: As the channels cannot be operated in short circuit mode (because there has to be a minimum voltage), a</w:t>
      </w:r>
      <w:r w:rsidR="002B06D9">
        <w:rPr>
          <w:lang w:val="en-GB"/>
        </w:rPr>
        <w:t xml:space="preserve"> module</w:t>
      </w:r>
      <w:r w:rsidRPr="00F42061">
        <w:rPr>
          <w:lang w:val="en-GB"/>
        </w:rPr>
        <w:t xml:space="preserve"> of four parallel </w:t>
      </w:r>
      <w:r w:rsidR="002B06D9">
        <w:rPr>
          <w:lang w:val="en-GB"/>
        </w:rPr>
        <w:t xml:space="preserve">batteries will be used as dummy load. </w:t>
      </w:r>
    </w:p>
    <w:p w:rsidR="002E2BB8" w:rsidRPr="00F42061" w:rsidRDefault="002E2BB8" w:rsidP="002E2BB8">
      <w:pPr>
        <w:pStyle w:val="Heading2"/>
        <w:rPr>
          <w:lang w:val="en-GB"/>
        </w:rPr>
      </w:pPr>
      <w:bookmarkStart w:id="134" w:name="_Toc374628480"/>
      <w:r w:rsidRPr="00F42061">
        <w:rPr>
          <w:lang w:val="en-GB"/>
        </w:rPr>
        <w:t>Power supply</w:t>
      </w:r>
      <w:bookmarkEnd w:id="134"/>
    </w:p>
    <w:p w:rsidR="002E2BB8" w:rsidRPr="00F42061" w:rsidRDefault="00CA0ADE" w:rsidP="002E2BB8">
      <w:pPr>
        <w:pStyle w:val="BodyText"/>
        <w:rPr>
          <w:lang w:val="en-GB"/>
        </w:rPr>
      </w:pPr>
      <w:r w:rsidRPr="00F42061">
        <w:rPr>
          <w:lang w:val="en-GB"/>
        </w:rPr>
        <w:t xml:space="preserve">The reference sensor will be supplied with two standard power supplies with 15V each. </w:t>
      </w:r>
    </w:p>
    <w:p w:rsidR="00CA0ADE" w:rsidRPr="00F42061" w:rsidRDefault="00CA0ADE" w:rsidP="002E2BB8">
      <w:pPr>
        <w:pStyle w:val="BodyText"/>
        <w:rPr>
          <w:lang w:val="en-GB"/>
        </w:rPr>
      </w:pPr>
      <w:r w:rsidRPr="00F42061">
        <w:rPr>
          <w:lang w:val="en-GB"/>
        </w:rPr>
        <w:t xml:space="preserve">The sensor </w:t>
      </w:r>
      <w:r w:rsidR="002C2652" w:rsidRPr="00F42061">
        <w:rPr>
          <w:lang w:val="en-GB"/>
        </w:rPr>
        <w:t>to be measured will be connected with a standard power supply with the appr</w:t>
      </w:r>
      <w:r w:rsidR="00844847">
        <w:rPr>
          <w:lang w:val="en-GB"/>
        </w:rPr>
        <w:t xml:space="preserve">opriate voltage, for the CAB300, this </w:t>
      </w:r>
      <w:r w:rsidR="002C2652" w:rsidRPr="00F42061">
        <w:rPr>
          <w:lang w:val="en-GB"/>
        </w:rPr>
        <w:t>is 12V unipolar.</w:t>
      </w:r>
    </w:p>
    <w:p w:rsidR="00ED67B6" w:rsidRPr="00F42061" w:rsidRDefault="00ED67B6" w:rsidP="002E2BB8">
      <w:pPr>
        <w:pStyle w:val="Heading2"/>
        <w:rPr>
          <w:lang w:val="en-GB"/>
        </w:rPr>
      </w:pPr>
      <w:bookmarkStart w:id="135" w:name="_Ref374620338"/>
      <w:bookmarkStart w:id="136" w:name="_Toc374628481"/>
      <w:r w:rsidRPr="00F42061">
        <w:rPr>
          <w:lang w:val="en-GB"/>
        </w:rPr>
        <w:t>Positioning of battery module</w:t>
      </w:r>
      <w:bookmarkEnd w:id="135"/>
      <w:bookmarkEnd w:id="136"/>
    </w:p>
    <w:p w:rsidR="00ED67B6" w:rsidRPr="00F42061" w:rsidRDefault="00ED67B6" w:rsidP="00ED67B6">
      <w:pPr>
        <w:pStyle w:val="BodyText"/>
        <w:rPr>
          <w:lang w:val="en-GB"/>
        </w:rPr>
      </w:pPr>
      <w:r w:rsidRPr="00F42061">
        <w:rPr>
          <w:lang w:val="en-GB"/>
        </w:rPr>
        <w:t xml:space="preserve">The positioning of the battery module can be inside or outside of the temperature chamber. The chosen way depends on LEMs needs concerning the temperature range. If negative temperatures have to be measured, the battery module needs to be placed outside the temperature chamber, as </w:t>
      </w:r>
      <w:r w:rsidR="0039106A" w:rsidRPr="00F42061">
        <w:rPr>
          <w:lang w:val="en-GB"/>
        </w:rPr>
        <w:t>the</w:t>
      </w:r>
      <w:r w:rsidR="00844847">
        <w:rPr>
          <w:lang w:val="en-GB"/>
        </w:rPr>
        <w:t xml:space="preserve"> batteries</w:t>
      </w:r>
      <w:r w:rsidR="0039106A" w:rsidRPr="00F42061">
        <w:rPr>
          <w:lang w:val="en-GB"/>
        </w:rPr>
        <w:t xml:space="preserve"> must not be charged at negative temperatures. </w:t>
      </w:r>
    </w:p>
    <w:p w:rsidR="0039106A" w:rsidRPr="00F42061" w:rsidRDefault="0039106A" w:rsidP="00ED67B6">
      <w:pPr>
        <w:pStyle w:val="BodyText"/>
        <w:rPr>
          <w:lang w:val="en-GB"/>
        </w:rPr>
      </w:pPr>
      <w:r w:rsidRPr="00F42061">
        <w:rPr>
          <w:lang w:val="en-GB"/>
        </w:rPr>
        <w:t>If only positive temperatures will be measured, a reduction in cabling effort could be made by placing the battery module inside the temperature chamber.</w:t>
      </w:r>
    </w:p>
    <w:p w:rsidR="002E2BB8" w:rsidRPr="00F42061" w:rsidRDefault="002E2BB8" w:rsidP="002E2BB8">
      <w:pPr>
        <w:pStyle w:val="Heading2"/>
        <w:rPr>
          <w:lang w:val="en-GB"/>
        </w:rPr>
      </w:pPr>
      <w:bookmarkStart w:id="137" w:name="_Toc374628482"/>
      <w:r w:rsidRPr="00F42061">
        <w:rPr>
          <w:lang w:val="en-GB"/>
        </w:rPr>
        <w:t>Cable diameters</w:t>
      </w:r>
      <w:bookmarkEnd w:id="137"/>
    </w:p>
    <w:p w:rsidR="00844847" w:rsidRDefault="0039106A" w:rsidP="002E2BB8">
      <w:pPr>
        <w:pStyle w:val="BodyText"/>
        <w:rPr>
          <w:lang w:val="en-GB"/>
        </w:rPr>
      </w:pPr>
      <w:r w:rsidRPr="00F42061">
        <w:rPr>
          <w:lang w:val="en-GB"/>
        </w:rPr>
        <w:t xml:space="preserve">The cable diameter has to be smaller than </w:t>
      </w:r>
    </w:p>
    <w:p w:rsidR="00844847" w:rsidRDefault="00844847" w:rsidP="002E2BB8">
      <w:pPr>
        <w:pStyle w:val="BodyText"/>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m:t>
        </m:r>
        <m:r>
          <w:rPr>
            <w:rFonts w:ascii="Cambria Math" w:hAnsi="Cambria Math"/>
            <w:lang w:val="en-GB"/>
          </w:rPr>
          <m:t>24.2mm - 0.3mm = 23.9mm</m:t>
        </m:r>
      </m:oMath>
      <w:r w:rsidR="0039106A" w:rsidRPr="00F42061">
        <w:rPr>
          <w:lang w:val="en-GB"/>
        </w:rPr>
        <w:t>,</w:t>
      </w:r>
    </w:p>
    <w:p w:rsidR="002E2BB8" w:rsidRPr="00F42061" w:rsidRDefault="0039106A" w:rsidP="002E2BB8">
      <w:pPr>
        <w:pStyle w:val="BodyText"/>
        <w:rPr>
          <w:lang w:val="en-GB"/>
        </w:rPr>
      </w:pPr>
      <w:proofErr w:type="gramStart"/>
      <w:r w:rsidRPr="00F42061">
        <w:rPr>
          <w:lang w:val="en-GB"/>
        </w:rPr>
        <w:t>because</w:t>
      </w:r>
      <w:proofErr w:type="gramEnd"/>
      <w:r w:rsidRPr="00F42061">
        <w:rPr>
          <w:lang w:val="en-GB"/>
        </w:rPr>
        <w:t xml:space="preserve"> this is the diameter of the CAB-300-C SP3 lead through.</w:t>
      </w:r>
    </w:p>
    <w:p w:rsidR="0039106A" w:rsidRPr="00F42061" w:rsidRDefault="0039106A" w:rsidP="002E2BB8">
      <w:pPr>
        <w:pStyle w:val="BodyText"/>
        <w:rPr>
          <w:lang w:val="en-GB"/>
        </w:rPr>
      </w:pPr>
      <w:r w:rsidRPr="00F42061">
        <w:rPr>
          <w:lang w:val="en-GB"/>
        </w:rPr>
        <w:t xml:space="preserve">It however has to high enough to reduce </w:t>
      </w:r>
      <w:r w:rsidR="00844847">
        <w:rPr>
          <w:lang w:val="en-GB"/>
        </w:rPr>
        <w:t>p</w:t>
      </w:r>
      <w:r w:rsidRPr="00F42061">
        <w:rPr>
          <w:lang w:val="en-GB"/>
        </w:rPr>
        <w:t xml:space="preserve">ower losses, which could heat up the sensors and influence their behaviour. </w:t>
      </w:r>
    </w:p>
    <w:p w:rsidR="0039106A" w:rsidRPr="00F42061" w:rsidRDefault="0039106A" w:rsidP="002E2BB8">
      <w:pPr>
        <w:pStyle w:val="BodyText"/>
        <w:rPr>
          <w:lang w:val="en-GB"/>
        </w:rPr>
      </w:pPr>
      <w:r w:rsidRPr="00F42061">
        <w:rPr>
          <w:lang w:val="en-GB"/>
        </w:rPr>
        <w:t>The power loss per meter cable is</w:t>
      </w:r>
    </w:p>
    <w:p w:rsidR="0039106A" w:rsidRPr="00F42061" w:rsidRDefault="00233176" w:rsidP="002E2BB8">
      <w:pPr>
        <w:pStyle w:val="BodyText"/>
        <w:rPr>
          <w:lang w:val="en-GB"/>
        </w:rPr>
      </w:pPr>
      <m:oMathPara>
        <m:oMathParaPr>
          <m:jc m:val="left"/>
        </m:oMathParaP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m:t>
              </m:r>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ρ*l</m:t>
                  </m:r>
                </m:num>
                <m:den>
                  <m:r>
                    <w:rPr>
                      <w:rFonts w:ascii="Cambria Math" w:hAnsi="Cambria Math"/>
                      <w:lang w:val="en-GB"/>
                    </w:rPr>
                    <m:t>A</m:t>
                  </m:r>
                </m:den>
              </m:f>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*ρ</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400A</m:t>
                      </m:r>
                    </m:e>
                  </m:d>
                </m:e>
                <m:sup>
                  <m:r>
                    <w:rPr>
                      <w:rFonts w:ascii="Cambria Math" w:hAnsi="Cambria Math"/>
                      <w:lang w:val="en-GB"/>
                    </w:rPr>
                    <m:t>2</m:t>
                  </m:r>
                </m:sup>
              </m:sSup>
              <m:r>
                <w:rPr>
                  <w:rFonts w:ascii="Cambria Math" w:hAnsi="Cambria Math"/>
                  <w:lang w:val="en-GB"/>
                </w:rPr>
                <m:t>*0.0178</m:t>
              </m:r>
              <m:f>
                <m:fPr>
                  <m:ctrlPr>
                    <w:rPr>
                      <w:rFonts w:ascii="Cambria Math" w:hAnsi="Cambria Math"/>
                      <w:i/>
                      <w:lang w:val="en-GB"/>
                    </w:rPr>
                  </m:ctrlPr>
                </m:fPr>
                <m:num>
                  <m:r>
                    <w:rPr>
                      <w:rFonts w:ascii="Cambria Math" w:hAnsi="Cambria Math"/>
                      <w:lang w:val="en-GB"/>
                    </w:rPr>
                    <m:t>Ω*m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2848</m:t>
              </m:r>
              <m:f>
                <m:fPr>
                  <m:ctrlPr>
                    <w:rPr>
                      <w:rFonts w:ascii="Cambria Math" w:hAnsi="Cambria Math"/>
                      <w:i/>
                      <w:lang w:val="en-GB"/>
                    </w:rPr>
                  </m:ctrlPr>
                </m:fPr>
                <m:num>
                  <m:r>
                    <w:rPr>
                      <w:rFonts w:ascii="Cambria Math" w:hAnsi="Cambria Math"/>
                      <w:lang w:val="en-GB"/>
                    </w:rPr>
                    <m:t>W*m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 xml:space="preserve"> </m:t>
          </m:r>
        </m:oMath>
      </m:oMathPara>
    </w:p>
    <w:p w:rsidR="00EB272C" w:rsidRPr="00F42061" w:rsidRDefault="00EB272C" w:rsidP="002E2BB8">
      <w:pPr>
        <w:pStyle w:val="BodyText"/>
        <w:rPr>
          <w:lang w:val="en-GB"/>
        </w:rPr>
      </w:pPr>
      <w:r w:rsidRPr="00F42061">
        <w:rPr>
          <w:lang w:val="en-GB"/>
        </w:rPr>
        <w:t>This results in following values:</w:t>
      </w:r>
    </w:p>
    <w:p w:rsidR="00EB272C" w:rsidRPr="00F42061" w:rsidRDefault="00EB272C" w:rsidP="002E2BB8">
      <w:pPr>
        <w:pStyle w:val="BodyText"/>
        <w:rPr>
          <w:lang w:val="en-GB"/>
        </w:rPr>
      </w:pPr>
      <w:r w:rsidRPr="00F42061">
        <w:rPr>
          <w:lang w:val="en-GB"/>
        </w:rPr>
        <w:t xml:space="preserve"> </w:t>
      </w:r>
      <w:r w:rsidRPr="00F42061">
        <w:rPr>
          <w:noProof/>
          <w:lang w:eastAsia="de-CH"/>
        </w:rPr>
        <w:drawing>
          <wp:inline distT="0" distB="0" distL="0" distR="0" wp14:anchorId="4E420002" wp14:editId="55072870">
            <wp:extent cx="1381125" cy="1952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952625"/>
                    </a:xfrm>
                    <a:prstGeom prst="rect">
                      <a:avLst/>
                    </a:prstGeom>
                    <a:noFill/>
                    <a:ln>
                      <a:noFill/>
                    </a:ln>
                  </pic:spPr>
                </pic:pic>
              </a:graphicData>
            </a:graphic>
          </wp:inline>
        </w:drawing>
      </w:r>
    </w:p>
    <w:p w:rsidR="00EB272C" w:rsidRPr="00F42061" w:rsidRDefault="00EB272C" w:rsidP="00EB272C">
      <w:pPr>
        <w:pStyle w:val="Caption"/>
        <w:rPr>
          <w:lang w:val="en-GB"/>
        </w:rPr>
      </w:pPr>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Pr="00F42061">
        <w:rPr>
          <w:noProof/>
          <w:lang w:val="en-GB"/>
        </w:rPr>
        <w:t>3</w:t>
      </w:r>
      <w:r w:rsidRPr="00F42061">
        <w:rPr>
          <w:lang w:val="en-GB"/>
        </w:rPr>
        <w:fldChar w:fldCharType="end"/>
      </w:r>
      <w:r w:rsidRPr="00F42061">
        <w:rPr>
          <w:lang w:val="en-GB"/>
        </w:rPr>
        <w:t xml:space="preserve">: power </w:t>
      </w:r>
      <w:proofErr w:type="gramStart"/>
      <w:r w:rsidRPr="00F42061">
        <w:rPr>
          <w:lang w:val="en-GB"/>
        </w:rPr>
        <w:t>losses(</w:t>
      </w:r>
      <w:proofErr w:type="gramEnd"/>
      <w:r w:rsidRPr="00F42061">
        <w:rPr>
          <w:lang w:val="en-GB"/>
        </w:rPr>
        <w:t>cable cross-section area)</w:t>
      </w:r>
    </w:p>
    <w:p w:rsidR="00394B70" w:rsidRPr="00F42061" w:rsidRDefault="00B91A67" w:rsidP="00394B70">
      <w:pPr>
        <w:rPr>
          <w:lang w:val="en-GB"/>
        </w:rPr>
      </w:pPr>
      <w:r w:rsidRPr="00F42061">
        <w:rPr>
          <w:lang w:val="en-GB"/>
        </w:rPr>
        <w:t>The power loss at 200mm</w:t>
      </w:r>
      <w:r w:rsidRPr="00F42061">
        <w:rPr>
          <w:vertAlign w:val="superscript"/>
          <w:lang w:val="en-GB"/>
        </w:rPr>
        <w:t>2</w:t>
      </w:r>
      <w:r w:rsidRPr="00F42061">
        <w:rPr>
          <w:lang w:val="en-GB"/>
        </w:rPr>
        <w:t xml:space="preserve"> would be 14.2W/m or 1.42W/dm. Without the exact knowledge of all the thermal coefficients, it is assumed that the heating up will not exceed a few degrees. As the reference sensor has an excellent temperature coefficient of 0.3ppm/K, there will not be a noticeable effect. </w:t>
      </w:r>
    </w:p>
    <w:p w:rsidR="00FF69D2" w:rsidRPr="00F42061" w:rsidRDefault="00FF69D2" w:rsidP="00394B70">
      <w:pPr>
        <w:rPr>
          <w:lang w:val="en-GB"/>
        </w:rPr>
      </w:pPr>
      <w:r w:rsidRPr="00F42061">
        <w:rPr>
          <w:lang w:val="en-GB"/>
        </w:rPr>
        <w:t>There</w:t>
      </w:r>
      <w:r w:rsidR="00844847">
        <w:rPr>
          <w:lang w:val="en-GB"/>
        </w:rPr>
        <w:t>fore, a</w:t>
      </w:r>
      <w:r w:rsidRPr="00F42061">
        <w:rPr>
          <w:lang w:val="en-GB"/>
        </w:rPr>
        <w:t xml:space="preserve"> cabling with about this diameter</w:t>
      </w:r>
      <w:r w:rsidR="00844847" w:rsidRPr="00844847">
        <w:rPr>
          <w:lang w:val="en-GB"/>
        </w:rPr>
        <w:t xml:space="preserve"> </w:t>
      </w:r>
      <w:r w:rsidR="00844847">
        <w:rPr>
          <w:lang w:val="en-GB"/>
        </w:rPr>
        <w:t>will be evaluated</w:t>
      </w:r>
      <w:r w:rsidRPr="00F42061">
        <w:rPr>
          <w:lang w:val="en-GB"/>
        </w:rPr>
        <w:t>.</w:t>
      </w:r>
    </w:p>
    <w:p w:rsidR="00844847" w:rsidRDefault="00844847">
      <w:pPr>
        <w:rPr>
          <w:b/>
          <w:noProof/>
          <w:sz w:val="24"/>
          <w:lang w:val="en-GB"/>
        </w:rPr>
      </w:pPr>
      <w:bookmarkStart w:id="138" w:name="_Ref374626642"/>
      <w:r>
        <w:rPr>
          <w:lang w:val="en-GB"/>
        </w:rPr>
        <w:br w:type="page"/>
      </w:r>
    </w:p>
    <w:p w:rsidR="00184671" w:rsidRPr="00F42061" w:rsidRDefault="00E87449" w:rsidP="00E87449">
      <w:pPr>
        <w:pStyle w:val="Heading2"/>
        <w:rPr>
          <w:lang w:val="en-GB"/>
        </w:rPr>
      </w:pPr>
      <w:bookmarkStart w:id="139" w:name="_Toc374628483"/>
      <w:r w:rsidRPr="00F42061">
        <w:rPr>
          <w:lang w:val="en-GB"/>
        </w:rPr>
        <w:lastRenderedPageBreak/>
        <w:t>Postprocessing</w:t>
      </w:r>
      <w:bookmarkEnd w:id="138"/>
      <w:bookmarkEnd w:id="139"/>
    </w:p>
    <w:p w:rsidR="006305E8" w:rsidRDefault="00FF69D2" w:rsidP="008632D7">
      <w:pPr>
        <w:rPr>
          <w:lang w:val="en-GB"/>
        </w:rPr>
      </w:pPr>
      <w:r w:rsidRPr="00F42061">
        <w:rPr>
          <w:lang w:val="en-GB"/>
        </w:rPr>
        <w:t>A</w:t>
      </w:r>
      <w:r w:rsidR="00215B95">
        <w:rPr>
          <w:lang w:val="en-GB"/>
        </w:rPr>
        <w:t>s the clocks</w:t>
      </w:r>
      <w:r w:rsidRPr="00F42061">
        <w:rPr>
          <w:lang w:val="en-GB"/>
        </w:rPr>
        <w:t xml:space="preserve"> of the DMM, the</w:t>
      </w:r>
      <w:r w:rsidR="00D36427" w:rsidRPr="00F42061">
        <w:rPr>
          <w:lang w:val="en-GB"/>
        </w:rPr>
        <w:t xml:space="preserve"> </w:t>
      </w:r>
      <w:r w:rsidR="00215B95">
        <w:rPr>
          <w:lang w:val="en-GB"/>
        </w:rPr>
        <w:t>CAN sensor and the PWM sensors are different, the particular current vectors will have different lengths. To find out the time resolution of the vectors, two additional current pulses were added before and after the actual signal. (</w:t>
      </w:r>
      <w:proofErr w:type="gramStart"/>
      <w:r w:rsidR="00215B95">
        <w:rPr>
          <w:lang w:val="en-GB"/>
        </w:rPr>
        <w:t>as</w:t>
      </w:r>
      <w:proofErr w:type="gramEnd"/>
      <w:r w:rsidR="00215B95">
        <w:rPr>
          <w:lang w:val="en-GB"/>
        </w:rPr>
        <w:t xml:space="preserve"> mentioned in section </w:t>
      </w:r>
      <w:r w:rsidR="00215B95">
        <w:rPr>
          <w:lang w:val="en-GB"/>
        </w:rPr>
        <w:fldChar w:fldCharType="begin"/>
      </w:r>
      <w:r w:rsidR="00215B95">
        <w:rPr>
          <w:lang w:val="en-GB"/>
        </w:rPr>
        <w:instrText xml:space="preserve"> REF _Ref374625416 \r \h </w:instrText>
      </w:r>
      <w:r w:rsidR="00215B95">
        <w:rPr>
          <w:lang w:val="en-GB"/>
        </w:rPr>
      </w:r>
      <w:r w:rsidR="00215B95">
        <w:rPr>
          <w:lang w:val="en-GB"/>
        </w:rPr>
        <w:fldChar w:fldCharType="separate"/>
      </w:r>
      <w:r w:rsidR="00215B95">
        <w:rPr>
          <w:lang w:val="en-GB"/>
        </w:rPr>
        <w:t>3.4.1</w:t>
      </w:r>
      <w:r w:rsidR="00215B95">
        <w:rPr>
          <w:lang w:val="en-GB"/>
        </w:rPr>
        <w:fldChar w:fldCharType="end"/>
      </w:r>
      <w:r w:rsidR="00215B95">
        <w:rPr>
          <w:lang w:val="en-GB"/>
        </w:rPr>
        <w:t>).</w:t>
      </w:r>
    </w:p>
    <w:p w:rsidR="00215B95" w:rsidRPr="00F42061" w:rsidRDefault="008306F5" w:rsidP="008632D7">
      <w:pPr>
        <w:rPr>
          <w:lang w:val="en-GB"/>
        </w:rPr>
      </w:pPr>
      <w:r>
        <w:rPr>
          <w:lang w:val="en-GB"/>
        </w:rPr>
        <w:t>With the help of these two markers the different sources become comparable.</w:t>
      </w:r>
    </w:p>
    <w:p w:rsidR="00DC024F" w:rsidRPr="00F42061" w:rsidRDefault="00601DAA" w:rsidP="00DC024F">
      <w:pPr>
        <w:pStyle w:val="Heading2"/>
        <w:rPr>
          <w:lang w:val="en-GB"/>
        </w:rPr>
      </w:pPr>
      <w:bookmarkStart w:id="140" w:name="_Toc374628484"/>
      <w:r w:rsidRPr="00F42061">
        <w:rPr>
          <w:lang w:val="en-GB"/>
        </w:rPr>
        <w:t>T</w:t>
      </w:r>
      <w:r w:rsidR="00DC024F" w:rsidRPr="00F42061">
        <w:rPr>
          <w:lang w:val="en-GB"/>
        </w:rPr>
        <w:t>emperature chamber</w:t>
      </w:r>
      <w:r w:rsidRPr="00F42061">
        <w:rPr>
          <w:lang w:val="en-GB"/>
        </w:rPr>
        <w:t xml:space="preserve"> specifications</w:t>
      </w:r>
      <w:bookmarkEnd w:id="140"/>
    </w:p>
    <w:p w:rsidR="006305E8" w:rsidRPr="00F42061" w:rsidRDefault="00CA0ADE" w:rsidP="006305E8">
      <w:pPr>
        <w:pStyle w:val="BodyText"/>
        <w:rPr>
          <w:lang w:val="en-GB"/>
        </w:rPr>
      </w:pPr>
      <w:r w:rsidRPr="00F42061">
        <w:rPr>
          <w:lang w:val="en-GB"/>
        </w:rPr>
        <w:t xml:space="preserve">The temperature chamber has a </w:t>
      </w:r>
      <w:r w:rsidR="00FF69D2" w:rsidRPr="00F42061">
        <w:rPr>
          <w:lang w:val="en-GB"/>
        </w:rPr>
        <w:t>maximal temperature range from -40°C to 180°C. However, there are several limits to these values:</w:t>
      </w:r>
    </w:p>
    <w:p w:rsidR="00FF69D2" w:rsidRPr="00F42061" w:rsidRDefault="00FF69D2" w:rsidP="00FF69D2">
      <w:pPr>
        <w:pStyle w:val="BodyText"/>
        <w:numPr>
          <w:ilvl w:val="0"/>
          <w:numId w:val="46"/>
        </w:numPr>
        <w:rPr>
          <w:lang w:val="en-GB"/>
        </w:rPr>
      </w:pPr>
      <w:r w:rsidRPr="00F42061">
        <w:rPr>
          <w:lang w:val="en-GB"/>
        </w:rPr>
        <w:t>As mentioned in</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_Ref374620338 \h </w:instrText>
      </w:r>
      <w:r w:rsidRPr="00F42061">
        <w:rPr>
          <w:lang w:val="en-GB"/>
        </w:rPr>
      </w:r>
      <w:r w:rsidRPr="00F42061">
        <w:rPr>
          <w:lang w:val="en-GB"/>
        </w:rPr>
        <w:fldChar w:fldCharType="end"/>
      </w:r>
      <w:r w:rsidRPr="00F42061">
        <w:rPr>
          <w:lang w:val="en-GB"/>
        </w:rPr>
        <w:fldChar w:fldCharType="begin"/>
      </w:r>
      <w:r w:rsidRPr="00F42061">
        <w:rPr>
          <w:lang w:val="en-GB"/>
        </w:rPr>
        <w:instrText xml:space="preserve"> REF _Ref374620338 \r \h </w:instrText>
      </w:r>
      <w:r w:rsidRPr="00F42061">
        <w:rPr>
          <w:lang w:val="en-GB"/>
        </w:rPr>
      </w:r>
      <w:r w:rsidRPr="00F42061">
        <w:rPr>
          <w:lang w:val="en-GB"/>
        </w:rPr>
        <w:fldChar w:fldCharType="separate"/>
      </w:r>
      <w:r w:rsidRPr="00F42061">
        <w:rPr>
          <w:lang w:val="en-GB"/>
        </w:rPr>
        <w:t>3.9</w:t>
      </w:r>
      <w:r w:rsidRPr="00F42061">
        <w:rPr>
          <w:lang w:val="en-GB"/>
        </w:rPr>
        <w:fldChar w:fldCharType="end"/>
      </w:r>
      <w:r w:rsidRPr="00F42061">
        <w:rPr>
          <w:lang w:val="en-GB"/>
        </w:rPr>
        <w:t>, negative temperatures are only possible if the battery module is placed outside the temperature chamber.</w:t>
      </w:r>
    </w:p>
    <w:p w:rsidR="00AA58BF" w:rsidRPr="00F42061" w:rsidRDefault="00813A5B" w:rsidP="00AA58BF">
      <w:pPr>
        <w:pStyle w:val="BodyText"/>
        <w:numPr>
          <w:ilvl w:val="0"/>
          <w:numId w:val="46"/>
        </w:numPr>
        <w:rPr>
          <w:lang w:val="en-GB"/>
        </w:rPr>
      </w:pPr>
      <w:r w:rsidRPr="00F42061">
        <w:rPr>
          <w:lang w:val="en-GB"/>
        </w:rPr>
        <w:t>At higher</w:t>
      </w:r>
      <w:r w:rsidR="00FF69D2" w:rsidRPr="00F42061">
        <w:rPr>
          <w:lang w:val="en-GB"/>
        </w:rPr>
        <w:t xml:space="preserve"> temperatures the cable isolations will be </w:t>
      </w:r>
      <w:r w:rsidRPr="00F42061">
        <w:rPr>
          <w:lang w:val="en-GB"/>
        </w:rPr>
        <w:t xml:space="preserve">damaged. Normal PVC insulations have allowed temperatures up to about 70°C. </w:t>
      </w:r>
      <w:r w:rsidR="00AA58BF" w:rsidRPr="00F42061">
        <w:rPr>
          <w:lang w:val="en-GB"/>
        </w:rPr>
        <w:t xml:space="preserve">Special cables (for example from </w:t>
      </w:r>
      <w:proofErr w:type="spellStart"/>
      <w:r w:rsidR="00AA58BF" w:rsidRPr="00F42061">
        <w:rPr>
          <w:lang w:val="en-GB"/>
        </w:rPr>
        <w:t>Nexans</w:t>
      </w:r>
      <w:proofErr w:type="spellEnd"/>
      <w:r w:rsidR="00AA58BF" w:rsidRPr="00F42061">
        <w:rPr>
          <w:lang w:val="en-GB"/>
        </w:rPr>
        <w:t>) are available with temperatures up to 180°C.</w:t>
      </w:r>
    </w:p>
    <w:p w:rsidR="00AA58BF" w:rsidRPr="00F42061" w:rsidRDefault="00AA58BF" w:rsidP="00AA58BF">
      <w:pPr>
        <w:pStyle w:val="BodyText"/>
        <w:numPr>
          <w:ilvl w:val="0"/>
          <w:numId w:val="46"/>
        </w:numPr>
        <w:rPr>
          <w:lang w:val="en-GB"/>
        </w:rPr>
      </w:pPr>
      <w:r w:rsidRPr="00F42061">
        <w:rPr>
          <w:lang w:val="en-GB"/>
        </w:rPr>
        <w:t>The heating up and cooling down speeds of the empty chamber are maximally 3.5 °C/min.</w:t>
      </w:r>
    </w:p>
    <w:p w:rsidR="00DC024F" w:rsidRPr="00F42061" w:rsidRDefault="00A639DF" w:rsidP="00A639DF">
      <w:pPr>
        <w:pStyle w:val="Heading2"/>
        <w:rPr>
          <w:lang w:val="en-GB"/>
        </w:rPr>
      </w:pPr>
      <w:bookmarkStart w:id="141" w:name="_Toc374628485"/>
      <w:r w:rsidRPr="00F42061">
        <w:rPr>
          <w:lang w:val="en-GB"/>
        </w:rPr>
        <w:t>Timeline proposal</w:t>
      </w:r>
      <w:bookmarkEnd w:id="141"/>
    </w:p>
    <w:p w:rsidR="00AA58BF" w:rsidRPr="00F42061" w:rsidRDefault="00AA58BF" w:rsidP="00173526">
      <w:pPr>
        <w:pStyle w:val="BodyText"/>
        <w:rPr>
          <w:lang w:val="en-GB"/>
        </w:rPr>
      </w:pPr>
      <w:r w:rsidRPr="00F42061">
        <w:rPr>
          <w:lang w:val="en-GB"/>
        </w:rPr>
        <w:t>There are several points yet to be researched and developed. A first timeline proposal:</w:t>
      </w:r>
    </w:p>
    <w:p w:rsidR="00062025" w:rsidRPr="00F42061" w:rsidRDefault="00844847" w:rsidP="003C7742">
      <w:pPr>
        <w:rPr>
          <w:lang w:val="en-GB"/>
        </w:rPr>
      </w:pPr>
      <w:r w:rsidRPr="00844847">
        <w:drawing>
          <wp:inline distT="0" distB="0" distL="0" distR="0">
            <wp:extent cx="3964940" cy="430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940" cy="4308475"/>
                    </a:xfrm>
                    <a:prstGeom prst="rect">
                      <a:avLst/>
                    </a:prstGeom>
                    <a:noFill/>
                    <a:ln>
                      <a:noFill/>
                    </a:ln>
                  </pic:spPr>
                </pic:pic>
              </a:graphicData>
            </a:graphic>
          </wp:inline>
        </w:drawing>
      </w:r>
    </w:p>
    <w:p w:rsidR="003C7742" w:rsidRPr="00F42061" w:rsidRDefault="003C7742" w:rsidP="003C7742">
      <w:pPr>
        <w:rPr>
          <w:lang w:val="en-GB"/>
        </w:rPr>
      </w:pPr>
    </w:p>
    <w:p w:rsidR="003C7742" w:rsidRPr="00F42061" w:rsidRDefault="003C7742" w:rsidP="003C7742">
      <w:pPr>
        <w:rPr>
          <w:lang w:val="en-GB"/>
        </w:rPr>
      </w:pPr>
      <w:r w:rsidRPr="00F42061">
        <w:rPr>
          <w:lang w:val="en-GB"/>
        </w:rPr>
        <w:t>So if the project is started in the middle of January, the deadline is at the end of February.</w:t>
      </w:r>
    </w:p>
    <w:p w:rsidR="00062025" w:rsidRPr="00F42061" w:rsidRDefault="00062025" w:rsidP="00173526">
      <w:pPr>
        <w:pStyle w:val="BodyText"/>
        <w:rPr>
          <w:lang w:val="en-GB"/>
        </w:rPr>
      </w:pPr>
    </w:p>
    <w:bookmarkEnd w:id="96"/>
    <w:p w:rsidR="00361B3F" w:rsidRDefault="00361B3F" w:rsidP="00EB310F">
      <w:pPr>
        <w:pStyle w:val="BodyText"/>
        <w:rPr>
          <w:lang w:val="en-GB"/>
        </w:rPr>
      </w:pPr>
    </w:p>
    <w:p w:rsidR="00844847" w:rsidRDefault="00844847">
      <w:pPr>
        <w:rPr>
          <w:lang w:val="en-GB"/>
        </w:rPr>
      </w:pPr>
      <w:r>
        <w:rPr>
          <w:lang w:val="en-GB"/>
        </w:rPr>
        <w:br w:type="page"/>
      </w:r>
    </w:p>
    <w:p w:rsidR="00844847" w:rsidRDefault="00844847" w:rsidP="00844847">
      <w:pPr>
        <w:pStyle w:val="Heading2"/>
        <w:rPr>
          <w:lang w:val="en-GB"/>
        </w:rPr>
      </w:pPr>
      <w:bookmarkStart w:id="142" w:name="_Toc374628486"/>
      <w:r>
        <w:rPr>
          <w:lang w:val="en-GB"/>
        </w:rPr>
        <w:lastRenderedPageBreak/>
        <w:t>Further steps</w:t>
      </w:r>
      <w:bookmarkEnd w:id="142"/>
    </w:p>
    <w:p w:rsidR="00844847" w:rsidRDefault="00844847" w:rsidP="00EB310F">
      <w:pPr>
        <w:pStyle w:val="BodyText"/>
        <w:rPr>
          <w:lang w:val="en-GB"/>
        </w:rPr>
      </w:pPr>
      <w:r>
        <w:rPr>
          <w:lang w:val="en-GB"/>
        </w:rPr>
        <w:t xml:space="preserve">The first research has showed that the requested measurements are possible. Now, further definitions of the present and future needs have to be made, so that the right studies can be made and the right material can be organized. </w:t>
      </w:r>
    </w:p>
    <w:p w:rsidR="00844847" w:rsidRDefault="00844847" w:rsidP="00EB310F">
      <w:pPr>
        <w:pStyle w:val="BodyText"/>
        <w:rPr>
          <w:lang w:val="en-GB"/>
        </w:rPr>
      </w:pPr>
    </w:p>
    <w:p w:rsidR="00844847" w:rsidRDefault="00844847" w:rsidP="00EB310F">
      <w:pPr>
        <w:pStyle w:val="BodyText"/>
        <w:rPr>
          <w:lang w:val="en-GB"/>
        </w:rPr>
      </w:pPr>
    </w:p>
    <w:p w:rsidR="00627A17" w:rsidRDefault="00844847" w:rsidP="00EB310F">
      <w:pPr>
        <w:pStyle w:val="BodyText"/>
        <w:rPr>
          <w:lang w:val="en-GB"/>
        </w:rPr>
      </w:pPr>
      <w:r>
        <w:rPr>
          <w:lang w:val="en-GB"/>
        </w:rPr>
        <w:t xml:space="preserve">Biel, </w:t>
      </w:r>
      <w:r w:rsidR="00627A17" w:rsidRPr="00627A17">
        <w:rPr>
          <w:lang w:val="en-GB"/>
        </w:rPr>
        <w:t>Bern University of Applied Sciences</w:t>
      </w:r>
    </w:p>
    <w:p w:rsidR="00844847" w:rsidRDefault="00844847" w:rsidP="00EB310F">
      <w:pPr>
        <w:pStyle w:val="BodyText"/>
        <w:rPr>
          <w:lang w:val="en-GB"/>
        </w:rPr>
      </w:pPr>
      <w:r>
        <w:rPr>
          <w:lang w:val="en-GB"/>
        </w:rPr>
        <w:t>12. December 2013</w:t>
      </w:r>
    </w:p>
    <w:p w:rsidR="00844847" w:rsidRPr="00F42061" w:rsidRDefault="00844847" w:rsidP="00EB310F">
      <w:pPr>
        <w:pStyle w:val="BodyText"/>
        <w:rPr>
          <w:lang w:val="en-GB"/>
        </w:rPr>
      </w:pPr>
      <w:r>
        <w:rPr>
          <w:lang w:val="en-GB"/>
        </w:rPr>
        <w:t>Patrick Haldi</w:t>
      </w:r>
    </w:p>
    <w:sectPr w:rsidR="00844847" w:rsidRPr="00F42061" w:rsidSect="007E423A">
      <w:headerReference w:type="default" r:id="rId17"/>
      <w:footerReference w:type="default" r:id="rId18"/>
      <w:type w:val="continuous"/>
      <w:pgSz w:w="11907" w:h="16834" w:code="9"/>
      <w:pgMar w:top="1418" w:right="851" w:bottom="851" w:left="1418" w:header="431" w:footer="482" w:gutter="289"/>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176" w:rsidRDefault="00233176">
      <w:r>
        <w:separator/>
      </w:r>
    </w:p>
  </w:endnote>
  <w:endnote w:type="continuationSeparator" w:id="0">
    <w:p w:rsidR="00233176" w:rsidRDefault="00233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50402020202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176" w:rsidRPr="00173526" w:rsidRDefault="00233176" w:rsidP="00FA1851">
    <w:pPr>
      <w:pStyle w:val="Footer"/>
      <w:tabs>
        <w:tab w:val="clear" w:pos="4320"/>
        <w:tab w:val="clear" w:pos="8640"/>
        <w:tab w:val="right" w:pos="9356"/>
      </w:tabs>
      <w:jc w:val="left"/>
      <w:rPr>
        <w:rStyle w:val="PageNumber"/>
        <w:sz w:val="17"/>
        <w:lang w:val="en-US"/>
      </w:rPr>
    </w:pPr>
    <w:r w:rsidRPr="00173526">
      <w:rPr>
        <w:szCs w:val="17"/>
        <w:lang w:val="en-US"/>
      </w:rPr>
      <w:t xml:space="preserve">Page </w:t>
    </w:r>
    <w:r w:rsidRPr="000A2696">
      <w:rPr>
        <w:rStyle w:val="PageNumber"/>
        <w:rFonts w:asciiTheme="minorHAnsi" w:hAnsiTheme="minorHAnsi"/>
        <w:sz w:val="17"/>
        <w:szCs w:val="17"/>
        <w:lang w:val="en-US"/>
      </w:rPr>
      <w:fldChar w:fldCharType="begin"/>
    </w:r>
    <w:r w:rsidRPr="00173526">
      <w:rPr>
        <w:rStyle w:val="PageNumber"/>
        <w:rFonts w:asciiTheme="minorHAnsi" w:hAnsiTheme="minorHAnsi"/>
        <w:sz w:val="17"/>
        <w:szCs w:val="17"/>
        <w:lang w:val="en-US"/>
      </w:rPr>
      <w:instrText xml:space="preserve"> PAGE </w:instrText>
    </w:r>
    <w:r w:rsidRPr="000A2696">
      <w:rPr>
        <w:rStyle w:val="PageNumber"/>
        <w:rFonts w:asciiTheme="minorHAnsi" w:hAnsiTheme="minorHAnsi"/>
        <w:sz w:val="17"/>
        <w:szCs w:val="17"/>
        <w:lang w:val="en-US"/>
      </w:rPr>
      <w:fldChar w:fldCharType="separate"/>
    </w:r>
    <w:r w:rsidR="002C7B4C">
      <w:rPr>
        <w:rStyle w:val="PageNumber"/>
        <w:rFonts w:asciiTheme="minorHAnsi" w:hAnsiTheme="minorHAnsi"/>
        <w:noProof/>
        <w:sz w:val="17"/>
        <w:szCs w:val="17"/>
        <w:lang w:val="en-US"/>
      </w:rPr>
      <w:t>8</w:t>
    </w:r>
    <w:r w:rsidRPr="000A2696">
      <w:rPr>
        <w:rStyle w:val="PageNumber"/>
        <w:rFonts w:asciiTheme="minorHAnsi" w:hAnsiTheme="minorHAnsi"/>
        <w:sz w:val="17"/>
        <w:szCs w:val="17"/>
        <w:lang w:val="en-US"/>
      </w:rPr>
      <w:fldChar w:fldCharType="end"/>
    </w:r>
    <w:r w:rsidRPr="00173526">
      <w:rPr>
        <w:rStyle w:val="PageNumber"/>
        <w:rFonts w:asciiTheme="minorHAnsi" w:hAnsiTheme="minorHAnsi"/>
        <w:sz w:val="17"/>
        <w:szCs w:val="17"/>
        <w:lang w:val="en-US"/>
      </w:rPr>
      <w:t xml:space="preserve"> </w:t>
    </w:r>
    <w:proofErr w:type="gramStart"/>
    <w:r w:rsidRPr="00173526">
      <w:rPr>
        <w:rStyle w:val="PageNumber"/>
        <w:rFonts w:asciiTheme="minorHAnsi" w:hAnsiTheme="minorHAnsi"/>
        <w:sz w:val="17"/>
        <w:szCs w:val="17"/>
        <w:lang w:val="en-US"/>
      </w:rPr>
      <w:t xml:space="preserve">of  </w:t>
    </w:r>
    <w:proofErr w:type="gramEnd"/>
    <w:r w:rsidRPr="000A2696">
      <w:rPr>
        <w:rStyle w:val="PageNumber"/>
        <w:rFonts w:asciiTheme="minorHAnsi" w:hAnsiTheme="minorHAnsi"/>
        <w:sz w:val="17"/>
        <w:szCs w:val="17"/>
        <w:lang w:val="en-US"/>
      </w:rPr>
      <w:fldChar w:fldCharType="begin"/>
    </w:r>
    <w:r w:rsidRPr="00173526">
      <w:rPr>
        <w:rStyle w:val="PageNumber"/>
        <w:rFonts w:asciiTheme="minorHAnsi" w:hAnsiTheme="minorHAnsi"/>
        <w:sz w:val="17"/>
        <w:szCs w:val="17"/>
        <w:lang w:val="en-US"/>
      </w:rPr>
      <w:instrText xml:space="preserve"> NUMPAGES </w:instrText>
    </w:r>
    <w:r w:rsidRPr="000A2696">
      <w:rPr>
        <w:rStyle w:val="PageNumber"/>
        <w:rFonts w:asciiTheme="minorHAnsi" w:hAnsiTheme="minorHAnsi"/>
        <w:sz w:val="17"/>
        <w:szCs w:val="17"/>
        <w:lang w:val="en-US"/>
      </w:rPr>
      <w:fldChar w:fldCharType="separate"/>
    </w:r>
    <w:r w:rsidR="002C7B4C">
      <w:rPr>
        <w:rStyle w:val="PageNumber"/>
        <w:rFonts w:asciiTheme="minorHAnsi" w:hAnsiTheme="minorHAnsi"/>
        <w:noProof/>
        <w:sz w:val="17"/>
        <w:szCs w:val="17"/>
        <w:lang w:val="en-US"/>
      </w:rPr>
      <w:t>14</w:t>
    </w:r>
    <w:r w:rsidRPr="000A2696">
      <w:rPr>
        <w:rStyle w:val="PageNumber"/>
        <w:rFonts w:asciiTheme="minorHAnsi" w:hAnsiTheme="minorHAnsi"/>
        <w:sz w:val="17"/>
        <w:szCs w:val="17"/>
        <w:lang w:val="en-US"/>
      </w:rPr>
      <w:fldChar w:fldCharType="end"/>
    </w:r>
    <w:r w:rsidRPr="00173526" w:rsidDel="00DA39DD">
      <w:rPr>
        <w:lang w:val="en-US"/>
      </w:rPr>
      <w:t xml:space="preserve"> </w:t>
    </w:r>
    <w:r w:rsidRPr="00173526">
      <w:rPr>
        <w:lang w:val="en-US"/>
      </w:rPr>
      <w:tab/>
    </w:r>
    <w:r>
      <w:rPr>
        <w:b/>
        <w:lang w:val="en-US"/>
      </w:rPr>
      <w:t>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176" w:rsidRDefault="00233176">
      <w:r>
        <w:separator/>
      </w:r>
    </w:p>
  </w:footnote>
  <w:footnote w:type="continuationSeparator" w:id="0">
    <w:p w:rsidR="00233176" w:rsidRDefault="00233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176" w:rsidRPr="00943A2D" w:rsidRDefault="00233176">
    <w:pPr>
      <w:pStyle w:val="Header"/>
      <w:rPr>
        <w:sz w:val="16"/>
        <w:szCs w:val="16"/>
        <w:lang w:val="en-US"/>
      </w:rPr>
    </w:pPr>
    <w:r>
      <w:rPr>
        <w:noProof/>
        <w:lang w:eastAsia="de-CH"/>
      </w:rPr>
      <w:drawing>
        <wp:anchor distT="0" distB="0" distL="114300" distR="114300" simplePos="0" relativeHeight="251662336" behindDoc="0" locked="1" layoutInCell="1" allowOverlap="1" wp14:anchorId="31EB4880" wp14:editId="2A492B65">
          <wp:simplePos x="0" y="0"/>
          <wp:positionH relativeFrom="page">
            <wp:posOffset>6576695</wp:posOffset>
          </wp:positionH>
          <wp:positionV relativeFrom="page">
            <wp:posOffset>274320</wp:posOffset>
          </wp:positionV>
          <wp:extent cx="423545" cy="628015"/>
          <wp:effectExtent l="0" t="0" r="0" b="63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3545" cy="628015"/>
                  </a:xfrm>
                  <a:prstGeom prst="rect">
                    <a:avLst/>
                  </a:prstGeom>
                </pic:spPr>
              </pic:pic>
            </a:graphicData>
          </a:graphic>
          <wp14:sizeRelH relativeFrom="margin">
            <wp14:pctWidth>0</wp14:pctWidth>
          </wp14:sizeRelH>
          <wp14:sizeRelV relativeFrom="margin">
            <wp14:pctHeight>0</wp14:pctHeight>
          </wp14:sizeRelV>
        </wp:anchor>
      </w:drawing>
    </w:r>
  </w:p>
  <w:p w:rsidR="00233176" w:rsidRPr="00943A2D" w:rsidRDefault="00233176" w:rsidP="00815CB6">
    <w:pPr>
      <w:pStyle w:val="Header"/>
      <w:tabs>
        <w:tab w:val="clear" w:pos="4320"/>
        <w:tab w:val="left" w:pos="1276"/>
        <w:tab w:val="left" w:pos="1418"/>
        <w:tab w:val="left" w:pos="3119"/>
        <w:tab w:val="left" w:pos="4536"/>
        <w:tab w:val="left" w:pos="4678"/>
      </w:tabs>
      <w:rPr>
        <w:sz w:val="16"/>
        <w:szCs w:val="16"/>
        <w:lang w:val="en-US"/>
      </w:rPr>
    </w:pPr>
    <w:r>
      <w:rPr>
        <w:sz w:val="16"/>
        <w:szCs w:val="16"/>
        <w:lang w:val="en-US"/>
      </w:rPr>
      <w:t>Project Name</w:t>
    </w:r>
    <w:r w:rsidRPr="00943A2D">
      <w:rPr>
        <w:sz w:val="16"/>
        <w:szCs w:val="16"/>
        <w:lang w:val="en-US"/>
      </w:rPr>
      <w:tab/>
      <w:t>:</w:t>
    </w:r>
    <w:r w:rsidRPr="00943A2D">
      <w:rPr>
        <w:sz w:val="16"/>
        <w:szCs w:val="16"/>
        <w:lang w:val="en-US"/>
      </w:rPr>
      <w:tab/>
    </w:r>
    <w:r>
      <w:rPr>
        <w:sz w:val="16"/>
        <w:szCs w:val="16"/>
        <w:lang w:val="en-US"/>
      </w:rPr>
      <w:t xml:space="preserve">Charge measurements </w:t>
    </w:r>
    <w:r w:rsidRPr="004E2173">
      <w:rPr>
        <w:sz w:val="16"/>
        <w:szCs w:val="16"/>
        <w:lang w:val="en-GB"/>
      </w:rPr>
      <w:t>CAB300</w:t>
    </w:r>
    <w:r>
      <w:rPr>
        <w:sz w:val="16"/>
        <w:szCs w:val="16"/>
        <w:lang w:val="en-US"/>
      </w:rPr>
      <w:t xml:space="preserve"> </w:t>
    </w:r>
    <w:r w:rsidRPr="00943A2D">
      <w:rPr>
        <w:sz w:val="16"/>
        <w:szCs w:val="16"/>
        <w:lang w:val="en-US"/>
      </w:rPr>
      <w:tab/>
    </w:r>
  </w:p>
  <w:p w:rsidR="00233176" w:rsidRPr="0009166B" w:rsidRDefault="00233176" w:rsidP="00815CB6">
    <w:pPr>
      <w:pStyle w:val="Header"/>
      <w:tabs>
        <w:tab w:val="clear" w:pos="4320"/>
        <w:tab w:val="left" w:pos="1276"/>
        <w:tab w:val="left" w:pos="1418"/>
        <w:tab w:val="left" w:pos="3119"/>
        <w:tab w:val="left" w:pos="4536"/>
        <w:tab w:val="left" w:pos="4678"/>
      </w:tabs>
      <w:rPr>
        <w:sz w:val="16"/>
        <w:szCs w:val="16"/>
        <w:lang w:val="en-US"/>
      </w:rPr>
    </w:pPr>
    <w:r w:rsidRPr="0009166B">
      <w:rPr>
        <w:sz w:val="16"/>
        <w:szCs w:val="16"/>
        <w:lang w:val="en-US"/>
      </w:rPr>
      <w:t>Author</w:t>
    </w:r>
    <w:r w:rsidRPr="0009166B">
      <w:rPr>
        <w:sz w:val="16"/>
        <w:szCs w:val="16"/>
        <w:lang w:val="en-US"/>
      </w:rPr>
      <w:tab/>
      <w:t>:</w:t>
    </w:r>
    <w:r w:rsidRPr="0009166B">
      <w:rPr>
        <w:sz w:val="16"/>
        <w:szCs w:val="16"/>
        <w:lang w:val="en-US"/>
      </w:rPr>
      <w:tab/>
    </w:r>
    <w:r>
      <w:rPr>
        <w:sz w:val="16"/>
        <w:szCs w:val="16"/>
        <w:lang w:val="en-US"/>
      </w:rPr>
      <w:t>Patrick Haldi</w:t>
    </w:r>
    <w:r w:rsidRPr="0009166B">
      <w:rPr>
        <w:sz w:val="16"/>
        <w:szCs w:val="16"/>
        <w:lang w:val="en-US"/>
      </w:rPr>
      <w:tab/>
      <w:t>Date</w:t>
    </w:r>
    <w:r w:rsidRPr="0009166B">
      <w:rPr>
        <w:sz w:val="16"/>
        <w:szCs w:val="16"/>
        <w:lang w:val="en-US"/>
      </w:rPr>
      <w:tab/>
      <w:t>:</w:t>
    </w:r>
    <w:r w:rsidRPr="0009166B">
      <w:rPr>
        <w:sz w:val="16"/>
        <w:szCs w:val="16"/>
        <w:lang w:val="en-US"/>
      </w:rPr>
      <w:tab/>
    </w:r>
    <w:r w:rsidR="00844847">
      <w:rPr>
        <w:sz w:val="16"/>
        <w:szCs w:val="16"/>
        <w:lang w:val="en-US"/>
      </w:rPr>
      <w:t>1</w:t>
    </w:r>
    <w:r>
      <w:rPr>
        <w:sz w:val="16"/>
        <w:szCs w:val="16"/>
        <w:lang w:val="en-US"/>
      </w:rPr>
      <w:t>2</w:t>
    </w:r>
    <w:r w:rsidRPr="0009166B">
      <w:rPr>
        <w:sz w:val="16"/>
        <w:szCs w:val="16"/>
        <w:lang w:val="en-US"/>
      </w:rPr>
      <w:t>.</w:t>
    </w:r>
    <w:r>
      <w:rPr>
        <w:sz w:val="16"/>
        <w:szCs w:val="16"/>
        <w:lang w:val="en-US"/>
      </w:rPr>
      <w:t>12</w:t>
    </w:r>
    <w:r w:rsidRPr="0009166B">
      <w:rPr>
        <w:sz w:val="16"/>
        <w:szCs w:val="16"/>
        <w:lang w:val="en-US"/>
      </w:rPr>
      <w:t>.20</w:t>
    </w:r>
    <w:r>
      <w:rPr>
        <w:sz w:val="16"/>
        <w:szCs w:val="16"/>
        <w:lang w:val="en-US"/>
      </w:rPr>
      <w:t>13</w:t>
    </w:r>
    <w:r w:rsidRPr="0009166B">
      <w:rPr>
        <w:sz w:val="16"/>
        <w:szCs w:val="16"/>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8BB80"/>
    <w:lvl w:ilvl="0">
      <w:start w:val="1"/>
      <w:numFmt w:val="decimal"/>
      <w:lvlText w:val="%1."/>
      <w:lvlJc w:val="left"/>
      <w:pPr>
        <w:tabs>
          <w:tab w:val="num" w:pos="1492"/>
        </w:tabs>
        <w:ind w:left="1492" w:hanging="360"/>
      </w:pPr>
    </w:lvl>
  </w:abstractNum>
  <w:abstractNum w:abstractNumId="1">
    <w:nsid w:val="FFFFFF7D"/>
    <w:multiLevelType w:val="singleLevel"/>
    <w:tmpl w:val="D33A0380"/>
    <w:lvl w:ilvl="0">
      <w:start w:val="1"/>
      <w:numFmt w:val="decimal"/>
      <w:lvlText w:val="%1."/>
      <w:lvlJc w:val="left"/>
      <w:pPr>
        <w:tabs>
          <w:tab w:val="num" w:pos="1209"/>
        </w:tabs>
        <w:ind w:left="1209" w:hanging="360"/>
      </w:pPr>
    </w:lvl>
  </w:abstractNum>
  <w:abstractNum w:abstractNumId="2">
    <w:nsid w:val="FFFFFF7E"/>
    <w:multiLevelType w:val="singleLevel"/>
    <w:tmpl w:val="3CE6ACD2"/>
    <w:lvl w:ilvl="0">
      <w:start w:val="1"/>
      <w:numFmt w:val="decimal"/>
      <w:lvlText w:val="%1."/>
      <w:lvlJc w:val="left"/>
      <w:pPr>
        <w:tabs>
          <w:tab w:val="num" w:pos="926"/>
        </w:tabs>
        <w:ind w:left="926" w:hanging="360"/>
      </w:pPr>
    </w:lvl>
  </w:abstractNum>
  <w:abstractNum w:abstractNumId="3">
    <w:nsid w:val="FFFFFF7F"/>
    <w:multiLevelType w:val="singleLevel"/>
    <w:tmpl w:val="6A3E6198"/>
    <w:lvl w:ilvl="0">
      <w:start w:val="1"/>
      <w:numFmt w:val="decimal"/>
      <w:lvlText w:val="%1."/>
      <w:lvlJc w:val="left"/>
      <w:pPr>
        <w:tabs>
          <w:tab w:val="num" w:pos="643"/>
        </w:tabs>
        <w:ind w:left="643" w:hanging="360"/>
      </w:pPr>
    </w:lvl>
  </w:abstractNum>
  <w:abstractNum w:abstractNumId="4">
    <w:nsid w:val="FFFFFF80"/>
    <w:multiLevelType w:val="singleLevel"/>
    <w:tmpl w:val="9D229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C23F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7EDC36"/>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170A602C"/>
    <w:lvl w:ilvl="0">
      <w:start w:val="1"/>
      <w:numFmt w:val="decimal"/>
      <w:lvlText w:val="%1."/>
      <w:lvlJc w:val="left"/>
      <w:pPr>
        <w:tabs>
          <w:tab w:val="num" w:pos="360"/>
        </w:tabs>
        <w:ind w:left="360" w:hanging="360"/>
      </w:pPr>
    </w:lvl>
  </w:abstractNum>
  <w:abstractNum w:abstractNumId="8">
    <w:nsid w:val="FFFFFFFB"/>
    <w:multiLevelType w:val="multilevel"/>
    <w:tmpl w:val="3D8C93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FFFFFFFE"/>
    <w:multiLevelType w:val="singleLevel"/>
    <w:tmpl w:val="FFFFFFFF"/>
    <w:lvl w:ilvl="0">
      <w:numFmt w:val="decimal"/>
      <w:lvlText w:val="*"/>
      <w:lvlJc w:val="left"/>
    </w:lvl>
  </w:abstractNum>
  <w:abstractNum w:abstractNumId="10">
    <w:nsid w:val="05151D71"/>
    <w:multiLevelType w:val="hybridMultilevel"/>
    <w:tmpl w:val="40E04D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661610B"/>
    <w:multiLevelType w:val="multilevel"/>
    <w:tmpl w:val="174E60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0E1275E5"/>
    <w:multiLevelType w:val="multilevel"/>
    <w:tmpl w:val="37565698"/>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heme="minorHAnsi" w:hAnsiTheme="minorHAnsi" w:hint="default"/>
        <w:b w:val="0"/>
        <w:i w:val="0"/>
        <w:sz w:val="22"/>
        <w:szCs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3">
    <w:nsid w:val="103C0B5B"/>
    <w:multiLevelType w:val="multilevel"/>
    <w:tmpl w:val="43687A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12631BAF"/>
    <w:multiLevelType w:val="hybridMultilevel"/>
    <w:tmpl w:val="5E708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9BA2899"/>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nsid w:val="2A2A3540"/>
    <w:multiLevelType w:val="hybridMultilevel"/>
    <w:tmpl w:val="27E009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1419F6"/>
    <w:multiLevelType w:val="hybridMultilevel"/>
    <w:tmpl w:val="D66C80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7BA1EF7"/>
    <w:multiLevelType w:val="hybridMultilevel"/>
    <w:tmpl w:val="6AFA5B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9B81563"/>
    <w:multiLevelType w:val="hybridMultilevel"/>
    <w:tmpl w:val="B3903E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065AE"/>
    <w:multiLevelType w:val="hybridMultilevel"/>
    <w:tmpl w:val="EDA684B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7074A4"/>
    <w:multiLevelType w:val="multilevel"/>
    <w:tmpl w:val="B7A8391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3F962B93"/>
    <w:multiLevelType w:val="singleLevel"/>
    <w:tmpl w:val="FFFFFFFF"/>
    <w:lvl w:ilvl="0">
      <w:start w:val="1"/>
      <w:numFmt w:val="bullet"/>
      <w:lvlText w:val=""/>
      <w:legacy w:legacy="1" w:legacySpace="0" w:legacyIndent="283"/>
      <w:lvlJc w:val="left"/>
      <w:pPr>
        <w:ind w:left="719" w:hanging="283"/>
      </w:pPr>
      <w:rPr>
        <w:rFonts w:ascii="Arial" w:hAnsi="Arial" w:hint="default"/>
      </w:rPr>
    </w:lvl>
  </w:abstractNum>
  <w:abstractNum w:abstractNumId="23">
    <w:nsid w:val="450C249A"/>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CB53F1"/>
    <w:multiLevelType w:val="hybridMultilevel"/>
    <w:tmpl w:val="2DB4A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DE769F5"/>
    <w:multiLevelType w:val="hybridMultilevel"/>
    <w:tmpl w:val="2DD6C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3A35FC4"/>
    <w:multiLevelType w:val="hybridMultilevel"/>
    <w:tmpl w:val="36C222EA"/>
    <w:lvl w:ilvl="0" w:tplc="733C4AE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4FE58FD"/>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583121CA"/>
    <w:multiLevelType w:val="hybridMultilevel"/>
    <w:tmpl w:val="ED7C4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5701C9"/>
    <w:multiLevelType w:val="multilevel"/>
    <w:tmpl w:val="29EC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48E79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6B777CA5"/>
    <w:multiLevelType w:val="multilevel"/>
    <w:tmpl w:val="D2D24E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nsid w:val="6E7B285C"/>
    <w:multiLevelType w:val="hybridMultilevel"/>
    <w:tmpl w:val="072ED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F3049A8"/>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225D98"/>
    <w:multiLevelType w:val="hybridMultilevel"/>
    <w:tmpl w:val="F4E0BDE6"/>
    <w:lvl w:ilvl="0" w:tplc="F684CA2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737349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5463CE0"/>
    <w:multiLevelType w:val="hybridMultilevel"/>
    <w:tmpl w:val="2CAC17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97D704C"/>
    <w:multiLevelType w:val="multilevel"/>
    <w:tmpl w:val="7ECE49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A130F6B"/>
    <w:multiLevelType w:val="hybridMultilevel"/>
    <w:tmpl w:val="4A34F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B2E5739"/>
    <w:multiLevelType w:val="hybridMultilevel"/>
    <w:tmpl w:val="44027F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9"/>
    <w:lvlOverride w:ilvl="0">
      <w:lvl w:ilvl="0">
        <w:start w:val="1"/>
        <w:numFmt w:val="bullet"/>
        <w:lvlText w:val=""/>
        <w:legacy w:legacy="1" w:legacySpace="0" w:legacyIndent="283"/>
        <w:lvlJc w:val="left"/>
        <w:pPr>
          <w:ind w:left="1276" w:hanging="283"/>
        </w:pPr>
        <w:rPr>
          <w:rFonts w:ascii="Symbol" w:hAnsi="Symbol" w:hint="default"/>
        </w:rPr>
      </w:lvl>
    </w:lvlOverride>
  </w:num>
  <w:num w:numId="4">
    <w:abstractNumId w:val="9"/>
    <w:lvlOverride w:ilvl="0">
      <w:lvl w:ilvl="0">
        <w:start w:val="1"/>
        <w:numFmt w:val="bullet"/>
        <w:lvlText w:val=""/>
        <w:legacy w:legacy="1" w:legacySpace="0" w:legacyIndent="283"/>
        <w:lvlJc w:val="left"/>
        <w:pPr>
          <w:ind w:left="719" w:hanging="283"/>
        </w:pPr>
        <w:rPr>
          <w:rFonts w:ascii="Arial" w:hAnsi="Arial" w:hint="default"/>
        </w:rPr>
      </w:lvl>
    </w:lvlOverride>
  </w:num>
  <w:num w:numId="5">
    <w:abstractNumId w:val="22"/>
  </w:num>
  <w:num w:numId="6">
    <w:abstractNumId w:val="30"/>
  </w:num>
  <w:num w:numId="7">
    <w:abstractNumId w:val="9"/>
    <w:lvlOverride w:ilvl="0">
      <w:lvl w:ilvl="0">
        <w:start w:val="1"/>
        <w:numFmt w:val="bullet"/>
        <w:lvlText w:val=""/>
        <w:legacy w:legacy="1" w:legacySpace="0" w:legacyIndent="283"/>
        <w:lvlJc w:val="left"/>
        <w:pPr>
          <w:ind w:left="283" w:hanging="283"/>
        </w:pPr>
        <w:rPr>
          <w:rFonts w:ascii="Helvetica" w:hAnsi="Helvetica" w:hint="default"/>
        </w:rPr>
      </w:lvl>
    </w:lvlOverride>
  </w:num>
  <w:num w:numId="8">
    <w:abstractNumId w:val="9"/>
    <w:lvlOverride w:ilvl="0">
      <w:lvl w:ilvl="0">
        <w:start w:val="1"/>
        <w:numFmt w:val="bullet"/>
        <w:lvlText w:val="–"/>
        <w:legacy w:legacy="1" w:legacySpace="0" w:legacyIndent="360"/>
        <w:lvlJc w:val="left"/>
        <w:pPr>
          <w:ind w:left="720" w:hanging="360"/>
        </w:pPr>
        <w:rPr>
          <w:rFonts w:ascii="Times New Roman" w:hAnsi="Times New Roman" w:hint="default"/>
        </w:rPr>
      </w:lvl>
    </w:lvlOverride>
  </w:num>
  <w:num w:numId="9">
    <w:abstractNumId w:val="9"/>
    <w:lvlOverride w:ilvl="0">
      <w:lvl w:ilvl="0">
        <w:start w:val="1"/>
        <w:numFmt w:val="bullet"/>
        <w:lvlText w:val=""/>
        <w:legacy w:legacy="1" w:legacySpace="0" w:legacyIndent="360"/>
        <w:lvlJc w:val="left"/>
        <w:pPr>
          <w:ind w:left="936" w:hanging="360"/>
        </w:pPr>
        <w:rPr>
          <w:rFonts w:ascii="Helvetica" w:hAnsi="Helvetica" w:hint="default"/>
        </w:rPr>
      </w:lvl>
    </w:lvlOverride>
  </w:num>
  <w:num w:numId="10">
    <w:abstractNumId w:val="37"/>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36"/>
  </w:num>
  <w:num w:numId="21">
    <w:abstractNumId w:val="25"/>
  </w:num>
  <w:num w:numId="22">
    <w:abstractNumId w:val="20"/>
  </w:num>
  <w:num w:numId="23">
    <w:abstractNumId w:val="39"/>
  </w:num>
  <w:num w:numId="24">
    <w:abstractNumId w:val="17"/>
  </w:num>
  <w:num w:numId="25">
    <w:abstractNumId w:val="12"/>
  </w:num>
  <w:num w:numId="26">
    <w:abstractNumId w:val="29"/>
  </w:num>
  <w:num w:numId="27">
    <w:abstractNumId w:val="35"/>
  </w:num>
  <w:num w:numId="28">
    <w:abstractNumId w:val="34"/>
  </w:num>
  <w:num w:numId="29">
    <w:abstractNumId w:val="33"/>
  </w:num>
  <w:num w:numId="30">
    <w:abstractNumId w:val="23"/>
  </w:num>
  <w:num w:numId="31">
    <w:abstractNumId w:val="21"/>
  </w:num>
  <w:num w:numId="32">
    <w:abstractNumId w:val="31"/>
  </w:num>
  <w:num w:numId="33">
    <w:abstractNumId w:val="11"/>
  </w:num>
  <w:num w:numId="34">
    <w:abstractNumId w:val="13"/>
  </w:num>
  <w:num w:numId="35">
    <w:abstractNumId w:val="27"/>
  </w:num>
  <w:num w:numId="36">
    <w:abstractNumId w:val="26"/>
  </w:num>
  <w:num w:numId="37">
    <w:abstractNumId w:val="15"/>
  </w:num>
  <w:num w:numId="38">
    <w:abstractNumId w:val="28"/>
  </w:num>
  <w:num w:numId="39">
    <w:abstractNumId w:val="16"/>
  </w:num>
  <w:num w:numId="40">
    <w:abstractNumId w:val="10"/>
  </w:num>
  <w:num w:numId="41">
    <w:abstractNumId w:val="18"/>
  </w:num>
  <w:num w:numId="42">
    <w:abstractNumId w:val="38"/>
  </w:num>
  <w:num w:numId="43">
    <w:abstractNumId w:val="19"/>
  </w:num>
  <w:num w:numId="44">
    <w:abstractNumId w:val="24"/>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intFractionalCharacterWidth/>
  <w:hideGrammaticalErrors/>
  <w:activeWritingStyle w:appName="MSWord" w:lang="de-CH"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CH" w:vendorID="64" w:dllVersion="131078" w:nlCheck="1" w:checkStyle="1"/>
  <w:activeWritingStyle w:appName="MSWord" w:lang="de-CH"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28"/>
  <w:drawingGridVerticalSpacing w:val="28"/>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2B"/>
    <w:rsid w:val="000168BD"/>
    <w:rsid w:val="00021F88"/>
    <w:rsid w:val="000230E2"/>
    <w:rsid w:val="00030C73"/>
    <w:rsid w:val="00035F85"/>
    <w:rsid w:val="000379A5"/>
    <w:rsid w:val="000456F7"/>
    <w:rsid w:val="00054C3E"/>
    <w:rsid w:val="00054C7E"/>
    <w:rsid w:val="00062025"/>
    <w:rsid w:val="00067C62"/>
    <w:rsid w:val="00074759"/>
    <w:rsid w:val="00081D4E"/>
    <w:rsid w:val="0009166B"/>
    <w:rsid w:val="0009190D"/>
    <w:rsid w:val="00095DB5"/>
    <w:rsid w:val="0009646B"/>
    <w:rsid w:val="000A2696"/>
    <w:rsid w:val="000A4572"/>
    <w:rsid w:val="000A5C04"/>
    <w:rsid w:val="000B3277"/>
    <w:rsid w:val="000B5E50"/>
    <w:rsid w:val="000C0388"/>
    <w:rsid w:val="000C7A25"/>
    <w:rsid w:val="000F525F"/>
    <w:rsid w:val="001009BB"/>
    <w:rsid w:val="00101D52"/>
    <w:rsid w:val="00116FC9"/>
    <w:rsid w:val="0011756B"/>
    <w:rsid w:val="00120B9A"/>
    <w:rsid w:val="0012467D"/>
    <w:rsid w:val="00157018"/>
    <w:rsid w:val="001627E2"/>
    <w:rsid w:val="001675E7"/>
    <w:rsid w:val="00171750"/>
    <w:rsid w:val="00172477"/>
    <w:rsid w:val="00173526"/>
    <w:rsid w:val="00182369"/>
    <w:rsid w:val="001838EF"/>
    <w:rsid w:val="00184671"/>
    <w:rsid w:val="0019601C"/>
    <w:rsid w:val="001A1AFA"/>
    <w:rsid w:val="001A70DB"/>
    <w:rsid w:val="001B4EB0"/>
    <w:rsid w:val="001C6EED"/>
    <w:rsid w:val="001D70E0"/>
    <w:rsid w:val="001E3C1F"/>
    <w:rsid w:val="001E5417"/>
    <w:rsid w:val="001E65A7"/>
    <w:rsid w:val="001F0670"/>
    <w:rsid w:val="001F1566"/>
    <w:rsid w:val="00202EF8"/>
    <w:rsid w:val="00204D5F"/>
    <w:rsid w:val="0021413E"/>
    <w:rsid w:val="00215B95"/>
    <w:rsid w:val="0022412B"/>
    <w:rsid w:val="002249CE"/>
    <w:rsid w:val="00225C96"/>
    <w:rsid w:val="00233108"/>
    <w:rsid w:val="00233176"/>
    <w:rsid w:val="002457B6"/>
    <w:rsid w:val="00257E17"/>
    <w:rsid w:val="002637C3"/>
    <w:rsid w:val="002659D6"/>
    <w:rsid w:val="00266784"/>
    <w:rsid w:val="00285852"/>
    <w:rsid w:val="00294836"/>
    <w:rsid w:val="002A44DA"/>
    <w:rsid w:val="002B06D9"/>
    <w:rsid w:val="002B0FEE"/>
    <w:rsid w:val="002B5FEA"/>
    <w:rsid w:val="002C2652"/>
    <w:rsid w:val="002C7B4C"/>
    <w:rsid w:val="002D339A"/>
    <w:rsid w:val="002D3D27"/>
    <w:rsid w:val="002D62AD"/>
    <w:rsid w:val="002E2BB8"/>
    <w:rsid w:val="002F5544"/>
    <w:rsid w:val="002F5DC8"/>
    <w:rsid w:val="002F721A"/>
    <w:rsid w:val="003022E6"/>
    <w:rsid w:val="0031100D"/>
    <w:rsid w:val="003141D9"/>
    <w:rsid w:val="00321829"/>
    <w:rsid w:val="003331DC"/>
    <w:rsid w:val="00334B62"/>
    <w:rsid w:val="0035481C"/>
    <w:rsid w:val="00361B3F"/>
    <w:rsid w:val="003841D4"/>
    <w:rsid w:val="00384AE7"/>
    <w:rsid w:val="00385F33"/>
    <w:rsid w:val="0039106A"/>
    <w:rsid w:val="0039339F"/>
    <w:rsid w:val="00393EEC"/>
    <w:rsid w:val="00394B70"/>
    <w:rsid w:val="0039697A"/>
    <w:rsid w:val="003A1185"/>
    <w:rsid w:val="003C3B09"/>
    <w:rsid w:val="003C7742"/>
    <w:rsid w:val="0041586D"/>
    <w:rsid w:val="004313BE"/>
    <w:rsid w:val="00432562"/>
    <w:rsid w:val="00432888"/>
    <w:rsid w:val="00434DB3"/>
    <w:rsid w:val="0044140A"/>
    <w:rsid w:val="00445E8D"/>
    <w:rsid w:val="004474F9"/>
    <w:rsid w:val="004522F5"/>
    <w:rsid w:val="0045574E"/>
    <w:rsid w:val="00456346"/>
    <w:rsid w:val="00473C0A"/>
    <w:rsid w:val="0047718C"/>
    <w:rsid w:val="00480CFA"/>
    <w:rsid w:val="004855CD"/>
    <w:rsid w:val="00491902"/>
    <w:rsid w:val="00493EC5"/>
    <w:rsid w:val="00496BCB"/>
    <w:rsid w:val="004A13FD"/>
    <w:rsid w:val="004A328F"/>
    <w:rsid w:val="004A3E9E"/>
    <w:rsid w:val="004C6645"/>
    <w:rsid w:val="004D0636"/>
    <w:rsid w:val="004E06B4"/>
    <w:rsid w:val="004E0A54"/>
    <w:rsid w:val="004E2173"/>
    <w:rsid w:val="004E2E80"/>
    <w:rsid w:val="004F0151"/>
    <w:rsid w:val="004F0417"/>
    <w:rsid w:val="004F0914"/>
    <w:rsid w:val="00501798"/>
    <w:rsid w:val="005047FF"/>
    <w:rsid w:val="00507348"/>
    <w:rsid w:val="00511BDE"/>
    <w:rsid w:val="00514A7F"/>
    <w:rsid w:val="00516594"/>
    <w:rsid w:val="00525125"/>
    <w:rsid w:val="00535F47"/>
    <w:rsid w:val="00542698"/>
    <w:rsid w:val="00556D7D"/>
    <w:rsid w:val="00557DBA"/>
    <w:rsid w:val="00564118"/>
    <w:rsid w:val="005733F9"/>
    <w:rsid w:val="005804EE"/>
    <w:rsid w:val="0058240F"/>
    <w:rsid w:val="0059601F"/>
    <w:rsid w:val="005962AD"/>
    <w:rsid w:val="005A5D31"/>
    <w:rsid w:val="005B02C8"/>
    <w:rsid w:val="005B7A61"/>
    <w:rsid w:val="005C4913"/>
    <w:rsid w:val="005D0162"/>
    <w:rsid w:val="005D0699"/>
    <w:rsid w:val="005D2478"/>
    <w:rsid w:val="005D4FB4"/>
    <w:rsid w:val="005D533F"/>
    <w:rsid w:val="005D5D20"/>
    <w:rsid w:val="005E7642"/>
    <w:rsid w:val="005F682B"/>
    <w:rsid w:val="005F6EC7"/>
    <w:rsid w:val="00601DAA"/>
    <w:rsid w:val="00602528"/>
    <w:rsid w:val="00602D64"/>
    <w:rsid w:val="00613B4E"/>
    <w:rsid w:val="006244E9"/>
    <w:rsid w:val="00627A17"/>
    <w:rsid w:val="006305E8"/>
    <w:rsid w:val="00630FE0"/>
    <w:rsid w:val="00641FE9"/>
    <w:rsid w:val="006470D2"/>
    <w:rsid w:val="00647463"/>
    <w:rsid w:val="00653EEF"/>
    <w:rsid w:val="00657F5C"/>
    <w:rsid w:val="00663BB9"/>
    <w:rsid w:val="00670FEA"/>
    <w:rsid w:val="0067189B"/>
    <w:rsid w:val="00677D2D"/>
    <w:rsid w:val="006906B7"/>
    <w:rsid w:val="006959C4"/>
    <w:rsid w:val="006C0BBD"/>
    <w:rsid w:val="006C4103"/>
    <w:rsid w:val="006C5174"/>
    <w:rsid w:val="006C5F75"/>
    <w:rsid w:val="006D34B5"/>
    <w:rsid w:val="006D527C"/>
    <w:rsid w:val="006E2C50"/>
    <w:rsid w:val="006E4F2C"/>
    <w:rsid w:val="006F33D1"/>
    <w:rsid w:val="0070070C"/>
    <w:rsid w:val="00714504"/>
    <w:rsid w:val="0072489B"/>
    <w:rsid w:val="007258B8"/>
    <w:rsid w:val="007305DC"/>
    <w:rsid w:val="0073288E"/>
    <w:rsid w:val="00745FF2"/>
    <w:rsid w:val="0075049E"/>
    <w:rsid w:val="00754D59"/>
    <w:rsid w:val="007554F6"/>
    <w:rsid w:val="0076050C"/>
    <w:rsid w:val="007775C2"/>
    <w:rsid w:val="00780204"/>
    <w:rsid w:val="0079079E"/>
    <w:rsid w:val="00791A03"/>
    <w:rsid w:val="007A14F4"/>
    <w:rsid w:val="007B2027"/>
    <w:rsid w:val="007B39E7"/>
    <w:rsid w:val="007C02F0"/>
    <w:rsid w:val="007C09D1"/>
    <w:rsid w:val="007C38C8"/>
    <w:rsid w:val="007C7428"/>
    <w:rsid w:val="007D348F"/>
    <w:rsid w:val="007E2C86"/>
    <w:rsid w:val="007E423A"/>
    <w:rsid w:val="007F660E"/>
    <w:rsid w:val="007F7929"/>
    <w:rsid w:val="0080044A"/>
    <w:rsid w:val="00801BDA"/>
    <w:rsid w:val="008123A1"/>
    <w:rsid w:val="008138CA"/>
    <w:rsid w:val="00813A5B"/>
    <w:rsid w:val="00815CB6"/>
    <w:rsid w:val="008306F5"/>
    <w:rsid w:val="00831F09"/>
    <w:rsid w:val="00844847"/>
    <w:rsid w:val="00857435"/>
    <w:rsid w:val="008632D7"/>
    <w:rsid w:val="0087751F"/>
    <w:rsid w:val="008778AE"/>
    <w:rsid w:val="00885E92"/>
    <w:rsid w:val="008944B2"/>
    <w:rsid w:val="008A1962"/>
    <w:rsid w:val="008A611B"/>
    <w:rsid w:val="008B4E96"/>
    <w:rsid w:val="008C2935"/>
    <w:rsid w:val="008C7D35"/>
    <w:rsid w:val="008D312A"/>
    <w:rsid w:val="008D5231"/>
    <w:rsid w:val="008E01C7"/>
    <w:rsid w:val="008F7A15"/>
    <w:rsid w:val="009078D6"/>
    <w:rsid w:val="009125E1"/>
    <w:rsid w:val="0091382E"/>
    <w:rsid w:val="00930FA0"/>
    <w:rsid w:val="00940036"/>
    <w:rsid w:val="00943A2D"/>
    <w:rsid w:val="00961055"/>
    <w:rsid w:val="009659FD"/>
    <w:rsid w:val="00971497"/>
    <w:rsid w:val="0097171F"/>
    <w:rsid w:val="00972559"/>
    <w:rsid w:val="00976CB2"/>
    <w:rsid w:val="00980042"/>
    <w:rsid w:val="009821E9"/>
    <w:rsid w:val="00997E51"/>
    <w:rsid w:val="00997F1C"/>
    <w:rsid w:val="009A4F63"/>
    <w:rsid w:val="009B0308"/>
    <w:rsid w:val="009B065F"/>
    <w:rsid w:val="009B2960"/>
    <w:rsid w:val="009B7A6D"/>
    <w:rsid w:val="009C58D2"/>
    <w:rsid w:val="009E10DE"/>
    <w:rsid w:val="009E1A8A"/>
    <w:rsid w:val="009E50E3"/>
    <w:rsid w:val="00A036FB"/>
    <w:rsid w:val="00A214BC"/>
    <w:rsid w:val="00A33E71"/>
    <w:rsid w:val="00A36B10"/>
    <w:rsid w:val="00A444DB"/>
    <w:rsid w:val="00A60C75"/>
    <w:rsid w:val="00A639DF"/>
    <w:rsid w:val="00A64420"/>
    <w:rsid w:val="00A65295"/>
    <w:rsid w:val="00A6621F"/>
    <w:rsid w:val="00A826D6"/>
    <w:rsid w:val="00A96551"/>
    <w:rsid w:val="00AA1B65"/>
    <w:rsid w:val="00AA52A1"/>
    <w:rsid w:val="00AA58BF"/>
    <w:rsid w:val="00AB4B21"/>
    <w:rsid w:val="00AB6689"/>
    <w:rsid w:val="00AC5CD9"/>
    <w:rsid w:val="00AC75A5"/>
    <w:rsid w:val="00AC7DCB"/>
    <w:rsid w:val="00AD00D7"/>
    <w:rsid w:val="00AD2A48"/>
    <w:rsid w:val="00AD711F"/>
    <w:rsid w:val="00AE0E8B"/>
    <w:rsid w:val="00AF50CA"/>
    <w:rsid w:val="00B07F7C"/>
    <w:rsid w:val="00B2614C"/>
    <w:rsid w:val="00B30EF1"/>
    <w:rsid w:val="00B33281"/>
    <w:rsid w:val="00B35AB4"/>
    <w:rsid w:val="00B35CFC"/>
    <w:rsid w:val="00B37C0D"/>
    <w:rsid w:val="00B44538"/>
    <w:rsid w:val="00B5143D"/>
    <w:rsid w:val="00B53D41"/>
    <w:rsid w:val="00B60E3F"/>
    <w:rsid w:val="00B6677D"/>
    <w:rsid w:val="00B74D10"/>
    <w:rsid w:val="00B915AE"/>
    <w:rsid w:val="00B91A67"/>
    <w:rsid w:val="00B92498"/>
    <w:rsid w:val="00B96C9B"/>
    <w:rsid w:val="00BA5C6D"/>
    <w:rsid w:val="00BB7853"/>
    <w:rsid w:val="00BC348E"/>
    <w:rsid w:val="00BC39A9"/>
    <w:rsid w:val="00BC3C03"/>
    <w:rsid w:val="00BC3FD1"/>
    <w:rsid w:val="00BC598E"/>
    <w:rsid w:val="00BD6625"/>
    <w:rsid w:val="00BD662B"/>
    <w:rsid w:val="00BE54B4"/>
    <w:rsid w:val="00BE56BB"/>
    <w:rsid w:val="00BF1E67"/>
    <w:rsid w:val="00BF5887"/>
    <w:rsid w:val="00BF6B3F"/>
    <w:rsid w:val="00C06C1D"/>
    <w:rsid w:val="00C07468"/>
    <w:rsid w:val="00C112D8"/>
    <w:rsid w:val="00C201CC"/>
    <w:rsid w:val="00C206CB"/>
    <w:rsid w:val="00C424C3"/>
    <w:rsid w:val="00C81C88"/>
    <w:rsid w:val="00C854D1"/>
    <w:rsid w:val="00C91853"/>
    <w:rsid w:val="00C94764"/>
    <w:rsid w:val="00CA0ADE"/>
    <w:rsid w:val="00CB17A1"/>
    <w:rsid w:val="00CB3D83"/>
    <w:rsid w:val="00CB6495"/>
    <w:rsid w:val="00CB760C"/>
    <w:rsid w:val="00CC6113"/>
    <w:rsid w:val="00CD2E8E"/>
    <w:rsid w:val="00CD5384"/>
    <w:rsid w:val="00CD6AAF"/>
    <w:rsid w:val="00CE134C"/>
    <w:rsid w:val="00CE7557"/>
    <w:rsid w:val="00CF26D4"/>
    <w:rsid w:val="00CF5F57"/>
    <w:rsid w:val="00D01EFC"/>
    <w:rsid w:val="00D02C52"/>
    <w:rsid w:val="00D057CA"/>
    <w:rsid w:val="00D11466"/>
    <w:rsid w:val="00D139C8"/>
    <w:rsid w:val="00D16784"/>
    <w:rsid w:val="00D321BD"/>
    <w:rsid w:val="00D339DE"/>
    <w:rsid w:val="00D36427"/>
    <w:rsid w:val="00D41124"/>
    <w:rsid w:val="00D428FD"/>
    <w:rsid w:val="00D43EE5"/>
    <w:rsid w:val="00D577B0"/>
    <w:rsid w:val="00D618DC"/>
    <w:rsid w:val="00D622BE"/>
    <w:rsid w:val="00D64E66"/>
    <w:rsid w:val="00D67591"/>
    <w:rsid w:val="00D70A15"/>
    <w:rsid w:val="00D904D0"/>
    <w:rsid w:val="00D92E08"/>
    <w:rsid w:val="00DA39DD"/>
    <w:rsid w:val="00DB5E2D"/>
    <w:rsid w:val="00DC024F"/>
    <w:rsid w:val="00DC0C28"/>
    <w:rsid w:val="00DD22E8"/>
    <w:rsid w:val="00DD607F"/>
    <w:rsid w:val="00DD7799"/>
    <w:rsid w:val="00E153EA"/>
    <w:rsid w:val="00E258BF"/>
    <w:rsid w:val="00E337C7"/>
    <w:rsid w:val="00E34006"/>
    <w:rsid w:val="00E41E4B"/>
    <w:rsid w:val="00E571AE"/>
    <w:rsid w:val="00E622CC"/>
    <w:rsid w:val="00E77D73"/>
    <w:rsid w:val="00E85574"/>
    <w:rsid w:val="00E87449"/>
    <w:rsid w:val="00EA1D32"/>
    <w:rsid w:val="00EA4A8A"/>
    <w:rsid w:val="00EA6B77"/>
    <w:rsid w:val="00EB17F9"/>
    <w:rsid w:val="00EB272C"/>
    <w:rsid w:val="00EB310F"/>
    <w:rsid w:val="00EB401E"/>
    <w:rsid w:val="00EC03BA"/>
    <w:rsid w:val="00EC5A73"/>
    <w:rsid w:val="00EC74A1"/>
    <w:rsid w:val="00ED303A"/>
    <w:rsid w:val="00ED67B6"/>
    <w:rsid w:val="00ED7131"/>
    <w:rsid w:val="00ED7D2C"/>
    <w:rsid w:val="00EE4AF5"/>
    <w:rsid w:val="00EE7493"/>
    <w:rsid w:val="00EE7986"/>
    <w:rsid w:val="00EF5DA7"/>
    <w:rsid w:val="00F0791A"/>
    <w:rsid w:val="00F16364"/>
    <w:rsid w:val="00F42061"/>
    <w:rsid w:val="00F52629"/>
    <w:rsid w:val="00F60F68"/>
    <w:rsid w:val="00F71B09"/>
    <w:rsid w:val="00FA1851"/>
    <w:rsid w:val="00FB4FA3"/>
    <w:rsid w:val="00FB5D50"/>
    <w:rsid w:val="00FB61E4"/>
    <w:rsid w:val="00FD0826"/>
    <w:rsid w:val="00FD6CD6"/>
    <w:rsid w:val="00FF6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96"/>
    <w:rPr>
      <w:rFonts w:asciiTheme="minorHAnsi" w:hAnsiTheme="minorHAnsi"/>
      <w:sz w:val="22"/>
      <w:lang w:eastAsia="de-DE"/>
    </w:rPr>
  </w:style>
  <w:style w:type="paragraph" w:styleId="Heading1">
    <w:name w:val="heading 1"/>
    <w:next w:val="BodyText"/>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Heading2">
    <w:name w:val="heading 2"/>
    <w:basedOn w:val="Heading1"/>
    <w:next w:val="BodyText"/>
    <w:qFormat/>
    <w:rsid w:val="000A2696"/>
    <w:pPr>
      <w:numPr>
        <w:ilvl w:val="1"/>
      </w:numPr>
      <w:tabs>
        <w:tab w:val="clear" w:pos="0"/>
      </w:tabs>
      <w:spacing w:before="120" w:after="120"/>
      <w:outlineLvl w:val="1"/>
    </w:pPr>
    <w:rPr>
      <w:sz w:val="24"/>
    </w:rPr>
  </w:style>
  <w:style w:type="paragraph" w:styleId="Heading3">
    <w:name w:val="heading 3"/>
    <w:basedOn w:val="Heading1"/>
    <w:next w:val="BodyText"/>
    <w:qFormat/>
    <w:rsid w:val="003A1185"/>
    <w:pPr>
      <w:numPr>
        <w:ilvl w:val="2"/>
      </w:numPr>
      <w:spacing w:before="120" w:after="120"/>
      <w:outlineLvl w:val="2"/>
    </w:pPr>
    <w:rPr>
      <w:b w:val="0"/>
      <w:sz w:val="22"/>
      <w:u w:val="single"/>
    </w:rPr>
  </w:style>
  <w:style w:type="paragraph" w:styleId="Heading4">
    <w:name w:val="heading 4"/>
    <w:basedOn w:val="Normal"/>
    <w:next w:val="BodyText"/>
    <w:qFormat/>
    <w:rsid w:val="007D348F"/>
    <w:pPr>
      <w:numPr>
        <w:ilvl w:val="3"/>
        <w:numId w:val="25"/>
      </w:numPr>
      <w:spacing w:before="120"/>
      <w:outlineLvl w:val="3"/>
    </w:pPr>
  </w:style>
  <w:style w:type="paragraph" w:styleId="Heading5">
    <w:name w:val="heading 5"/>
    <w:basedOn w:val="Normal"/>
    <w:next w:val="BodyText"/>
    <w:qFormat/>
    <w:rsid w:val="007D348F"/>
    <w:pPr>
      <w:numPr>
        <w:ilvl w:val="4"/>
        <w:numId w:val="25"/>
      </w:numPr>
      <w:spacing w:before="60"/>
      <w:outlineLvl w:val="4"/>
    </w:pPr>
  </w:style>
  <w:style w:type="paragraph" w:styleId="Heading6">
    <w:name w:val="heading 6"/>
    <w:basedOn w:val="Normal"/>
    <w:next w:val="BodyText"/>
    <w:qFormat/>
    <w:rsid w:val="007D348F"/>
    <w:pPr>
      <w:numPr>
        <w:ilvl w:val="5"/>
        <w:numId w:val="25"/>
      </w:numPr>
      <w:spacing w:before="60"/>
      <w:outlineLvl w:val="5"/>
    </w:pPr>
  </w:style>
  <w:style w:type="paragraph" w:styleId="Heading7">
    <w:name w:val="heading 7"/>
    <w:basedOn w:val="Normal"/>
    <w:next w:val="Normal"/>
    <w:qFormat/>
    <w:rsid w:val="009125E1"/>
    <w:pPr>
      <w:numPr>
        <w:ilvl w:val="6"/>
        <w:numId w:val="25"/>
      </w:numPr>
      <w:outlineLvl w:val="6"/>
    </w:pPr>
    <w:rPr>
      <w:i/>
      <w:sz w:val="20"/>
    </w:rPr>
  </w:style>
  <w:style w:type="paragraph" w:styleId="Heading8">
    <w:name w:val="heading 8"/>
    <w:basedOn w:val="Normal"/>
    <w:next w:val="Normal"/>
    <w:qFormat/>
    <w:rsid w:val="009125E1"/>
    <w:pPr>
      <w:numPr>
        <w:ilvl w:val="7"/>
        <w:numId w:val="25"/>
      </w:numPr>
      <w:outlineLvl w:val="7"/>
    </w:pPr>
    <w:rPr>
      <w:i/>
      <w:sz w:val="20"/>
    </w:rPr>
  </w:style>
  <w:style w:type="paragraph" w:styleId="Heading9">
    <w:name w:val="heading 9"/>
    <w:basedOn w:val="Normal"/>
    <w:next w:val="Normal"/>
    <w:qFormat/>
    <w:rsid w:val="009125E1"/>
    <w:pPr>
      <w:numPr>
        <w:ilvl w:val="8"/>
        <w:numId w:val="2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7929"/>
    <w:pPr>
      <w:tabs>
        <w:tab w:val="center" w:pos="4320"/>
        <w:tab w:val="right" w:pos="8640"/>
      </w:tabs>
      <w:jc w:val="right"/>
    </w:pPr>
    <w:rPr>
      <w:i/>
      <w:iCs/>
      <w:color w:val="293C55"/>
      <w:sz w:val="17"/>
    </w:rPr>
  </w:style>
  <w:style w:type="paragraph" w:styleId="Header">
    <w:name w:val="header"/>
    <w:basedOn w:val="Normal"/>
    <w:rsid w:val="004855CD"/>
    <w:pPr>
      <w:tabs>
        <w:tab w:val="center" w:pos="4320"/>
        <w:tab w:val="right" w:pos="8640"/>
      </w:tabs>
    </w:pPr>
  </w:style>
  <w:style w:type="character" w:styleId="FootnoteReference">
    <w:name w:val="footnote reference"/>
    <w:basedOn w:val="DefaultParagraphFont"/>
    <w:semiHidden/>
    <w:rsid w:val="004855CD"/>
    <w:rPr>
      <w:position w:val="6"/>
      <w:sz w:val="16"/>
    </w:rPr>
  </w:style>
  <w:style w:type="paragraph" w:styleId="FootnoteText">
    <w:name w:val="footnote text"/>
    <w:basedOn w:val="Normal"/>
    <w:semiHidden/>
    <w:rsid w:val="004855CD"/>
    <w:rPr>
      <w:sz w:val="20"/>
    </w:rPr>
  </w:style>
  <w:style w:type="paragraph" w:styleId="TOC1">
    <w:name w:val="toc 1"/>
    <w:basedOn w:val="Normal"/>
    <w:next w:val="Normal"/>
    <w:uiPriority w:val="39"/>
    <w:rsid w:val="009659FD"/>
    <w:pPr>
      <w:spacing w:before="120" w:after="120"/>
    </w:pPr>
    <w:rPr>
      <w:b/>
      <w:bCs/>
      <w:caps/>
    </w:rPr>
  </w:style>
  <w:style w:type="paragraph" w:styleId="TOC2">
    <w:name w:val="toc 2"/>
    <w:basedOn w:val="Normal"/>
    <w:next w:val="Normal"/>
    <w:uiPriority w:val="39"/>
    <w:rsid w:val="004855CD"/>
    <w:pPr>
      <w:ind w:left="200"/>
    </w:pPr>
    <w:rPr>
      <w:rFonts w:ascii="Times New Roman" w:hAnsi="Times New Roman"/>
      <w:smallCaps/>
    </w:rPr>
  </w:style>
  <w:style w:type="paragraph" w:styleId="TOC3">
    <w:name w:val="toc 3"/>
    <w:basedOn w:val="Normal"/>
    <w:next w:val="Normal"/>
    <w:uiPriority w:val="39"/>
    <w:rsid w:val="004855CD"/>
    <w:pPr>
      <w:ind w:left="400"/>
    </w:pPr>
    <w:rPr>
      <w:rFonts w:ascii="Times New Roman" w:hAnsi="Times New Roman"/>
      <w:i/>
      <w:iCs/>
    </w:rPr>
  </w:style>
  <w:style w:type="paragraph" w:styleId="TOC4">
    <w:name w:val="toc 4"/>
    <w:basedOn w:val="Normal"/>
    <w:next w:val="Normal"/>
    <w:semiHidden/>
    <w:rsid w:val="004855CD"/>
    <w:pPr>
      <w:ind w:left="600"/>
    </w:pPr>
    <w:rPr>
      <w:rFonts w:ascii="Times New Roman" w:hAnsi="Times New Roman"/>
      <w:sz w:val="18"/>
      <w:szCs w:val="18"/>
    </w:rPr>
  </w:style>
  <w:style w:type="paragraph" w:styleId="TOC5">
    <w:name w:val="toc 5"/>
    <w:basedOn w:val="Normal"/>
    <w:next w:val="Normal"/>
    <w:semiHidden/>
    <w:rsid w:val="004855CD"/>
    <w:pPr>
      <w:ind w:left="800"/>
    </w:pPr>
    <w:rPr>
      <w:rFonts w:ascii="Times New Roman" w:hAnsi="Times New Roman"/>
      <w:sz w:val="18"/>
      <w:szCs w:val="18"/>
    </w:rPr>
  </w:style>
  <w:style w:type="paragraph" w:styleId="TOC6">
    <w:name w:val="toc 6"/>
    <w:basedOn w:val="Normal"/>
    <w:next w:val="Normal"/>
    <w:semiHidden/>
    <w:rsid w:val="004855CD"/>
    <w:pPr>
      <w:ind w:left="1000"/>
    </w:pPr>
    <w:rPr>
      <w:rFonts w:ascii="Times New Roman" w:hAnsi="Times New Roman"/>
      <w:sz w:val="18"/>
      <w:szCs w:val="18"/>
    </w:rPr>
  </w:style>
  <w:style w:type="paragraph" w:styleId="TOC7">
    <w:name w:val="toc 7"/>
    <w:basedOn w:val="Normal"/>
    <w:next w:val="Normal"/>
    <w:semiHidden/>
    <w:rsid w:val="004855CD"/>
    <w:pPr>
      <w:ind w:left="1200"/>
    </w:pPr>
    <w:rPr>
      <w:rFonts w:ascii="Times New Roman" w:hAnsi="Times New Roman"/>
      <w:sz w:val="18"/>
      <w:szCs w:val="18"/>
    </w:rPr>
  </w:style>
  <w:style w:type="paragraph" w:styleId="TOC8">
    <w:name w:val="toc 8"/>
    <w:basedOn w:val="Normal"/>
    <w:next w:val="Normal"/>
    <w:semiHidden/>
    <w:rsid w:val="004855CD"/>
    <w:pPr>
      <w:ind w:left="1400"/>
    </w:pPr>
    <w:rPr>
      <w:rFonts w:ascii="Times New Roman" w:hAnsi="Times New Roman"/>
      <w:sz w:val="18"/>
      <w:szCs w:val="18"/>
    </w:rPr>
  </w:style>
  <w:style w:type="paragraph" w:styleId="TOC9">
    <w:name w:val="toc 9"/>
    <w:basedOn w:val="Normal"/>
    <w:next w:val="Normal"/>
    <w:semiHidden/>
    <w:rsid w:val="004855CD"/>
    <w:pPr>
      <w:ind w:left="1600"/>
    </w:pPr>
    <w:rPr>
      <w:rFonts w:ascii="Times New Roman" w:hAnsi="Times New Roman"/>
      <w:sz w:val="18"/>
      <w:szCs w:val="18"/>
    </w:rPr>
  </w:style>
  <w:style w:type="paragraph" w:styleId="Index1">
    <w:name w:val="index 1"/>
    <w:basedOn w:val="Normal"/>
    <w:next w:val="Normal"/>
    <w:semiHidden/>
    <w:rsid w:val="004855CD"/>
    <w:pPr>
      <w:tabs>
        <w:tab w:val="right" w:pos="9749"/>
      </w:tabs>
      <w:ind w:left="240" w:hanging="240"/>
    </w:pPr>
    <w:rPr>
      <w:rFonts w:ascii="Times New Roman" w:hAnsi="Times New Roman"/>
      <w:sz w:val="18"/>
    </w:rPr>
  </w:style>
  <w:style w:type="paragraph" w:styleId="Index2">
    <w:name w:val="index 2"/>
    <w:basedOn w:val="Normal"/>
    <w:next w:val="Normal"/>
    <w:semiHidden/>
    <w:rsid w:val="004855CD"/>
    <w:pPr>
      <w:tabs>
        <w:tab w:val="right" w:pos="9749"/>
      </w:tabs>
      <w:ind w:left="480" w:hanging="240"/>
    </w:pPr>
    <w:rPr>
      <w:rFonts w:ascii="Times New Roman" w:hAnsi="Times New Roman"/>
      <w:sz w:val="18"/>
    </w:rPr>
  </w:style>
  <w:style w:type="paragraph" w:styleId="Index3">
    <w:name w:val="index 3"/>
    <w:basedOn w:val="Normal"/>
    <w:next w:val="Normal"/>
    <w:semiHidden/>
    <w:rsid w:val="004855CD"/>
    <w:pPr>
      <w:tabs>
        <w:tab w:val="right" w:pos="9749"/>
      </w:tabs>
      <w:ind w:left="720" w:hanging="240"/>
    </w:pPr>
    <w:rPr>
      <w:rFonts w:ascii="Times New Roman" w:hAnsi="Times New Roman"/>
      <w:sz w:val="18"/>
    </w:rPr>
  </w:style>
  <w:style w:type="paragraph" w:styleId="Index4">
    <w:name w:val="index 4"/>
    <w:basedOn w:val="Normal"/>
    <w:next w:val="Normal"/>
    <w:semiHidden/>
    <w:rsid w:val="004855CD"/>
    <w:pPr>
      <w:tabs>
        <w:tab w:val="right" w:pos="9749"/>
      </w:tabs>
      <w:ind w:left="960" w:hanging="240"/>
    </w:pPr>
    <w:rPr>
      <w:rFonts w:ascii="Times New Roman" w:hAnsi="Times New Roman"/>
      <w:sz w:val="18"/>
    </w:rPr>
  </w:style>
  <w:style w:type="paragraph" w:styleId="Index5">
    <w:name w:val="index 5"/>
    <w:basedOn w:val="Normal"/>
    <w:next w:val="Normal"/>
    <w:semiHidden/>
    <w:rsid w:val="004855CD"/>
    <w:pPr>
      <w:tabs>
        <w:tab w:val="right" w:pos="9749"/>
      </w:tabs>
      <w:ind w:left="1200" w:hanging="240"/>
    </w:pPr>
    <w:rPr>
      <w:rFonts w:ascii="Times New Roman" w:hAnsi="Times New Roman"/>
      <w:sz w:val="18"/>
    </w:rPr>
  </w:style>
  <w:style w:type="paragraph" w:styleId="Index6">
    <w:name w:val="index 6"/>
    <w:basedOn w:val="Normal"/>
    <w:next w:val="Normal"/>
    <w:semiHidden/>
    <w:rsid w:val="004855CD"/>
    <w:pPr>
      <w:tabs>
        <w:tab w:val="right" w:pos="9749"/>
      </w:tabs>
      <w:ind w:left="1440" w:hanging="240"/>
    </w:pPr>
    <w:rPr>
      <w:rFonts w:ascii="Times New Roman" w:hAnsi="Times New Roman"/>
      <w:sz w:val="18"/>
    </w:rPr>
  </w:style>
  <w:style w:type="paragraph" w:styleId="Index7">
    <w:name w:val="index 7"/>
    <w:basedOn w:val="Normal"/>
    <w:next w:val="Normal"/>
    <w:semiHidden/>
    <w:rsid w:val="004855CD"/>
    <w:pPr>
      <w:tabs>
        <w:tab w:val="right" w:pos="9749"/>
      </w:tabs>
      <w:ind w:left="1680" w:hanging="240"/>
    </w:pPr>
    <w:rPr>
      <w:rFonts w:ascii="Times New Roman" w:hAnsi="Times New Roman"/>
      <w:sz w:val="18"/>
    </w:rPr>
  </w:style>
  <w:style w:type="paragraph" w:styleId="Index8">
    <w:name w:val="index 8"/>
    <w:basedOn w:val="Normal"/>
    <w:next w:val="Normal"/>
    <w:semiHidden/>
    <w:rsid w:val="004855CD"/>
    <w:pPr>
      <w:tabs>
        <w:tab w:val="right" w:pos="9749"/>
      </w:tabs>
      <w:ind w:left="1920" w:hanging="240"/>
    </w:pPr>
    <w:rPr>
      <w:rFonts w:ascii="Times New Roman" w:hAnsi="Times New Roman"/>
      <w:sz w:val="18"/>
    </w:rPr>
  </w:style>
  <w:style w:type="paragraph" w:styleId="Index9">
    <w:name w:val="index 9"/>
    <w:basedOn w:val="Normal"/>
    <w:next w:val="Normal"/>
    <w:semiHidden/>
    <w:rsid w:val="004855CD"/>
    <w:pPr>
      <w:tabs>
        <w:tab w:val="right" w:pos="9749"/>
      </w:tabs>
      <w:ind w:left="2160" w:hanging="240"/>
    </w:pPr>
    <w:rPr>
      <w:rFonts w:ascii="Times New Roman" w:hAnsi="Times New Roman"/>
      <w:sz w:val="18"/>
    </w:rPr>
  </w:style>
  <w:style w:type="character" w:styleId="PageNumber">
    <w:name w:val="page number"/>
    <w:basedOn w:val="DefaultParagraphFont"/>
    <w:rsid w:val="00ED7D2C"/>
    <w:rPr>
      <w:rFonts w:ascii="Arial" w:hAnsi="Arial"/>
      <w:sz w:val="16"/>
    </w:rPr>
  </w:style>
  <w:style w:type="paragraph" w:styleId="IndexHeading">
    <w:name w:val="index heading"/>
    <w:basedOn w:val="Normal"/>
    <w:next w:val="Index1"/>
    <w:semiHidden/>
    <w:rsid w:val="004855CD"/>
    <w:pPr>
      <w:spacing w:before="240" w:after="120"/>
      <w:jc w:val="center"/>
    </w:pPr>
    <w:rPr>
      <w:rFonts w:ascii="Times New Roman" w:hAnsi="Times New Roman"/>
      <w:b/>
      <w:sz w:val="26"/>
    </w:rPr>
  </w:style>
  <w:style w:type="paragraph" w:styleId="Caption">
    <w:name w:val="caption"/>
    <w:basedOn w:val="Normal"/>
    <w:next w:val="Normal"/>
    <w:qFormat/>
    <w:rsid w:val="004855CD"/>
    <w:pPr>
      <w:tabs>
        <w:tab w:val="left" w:pos="864"/>
      </w:tabs>
      <w:spacing w:before="120" w:after="240"/>
      <w:ind w:left="1984" w:hanging="1406"/>
    </w:pPr>
    <w:rPr>
      <w:b/>
      <w:sz w:val="20"/>
      <w:lang w:val="de-DE"/>
    </w:rPr>
  </w:style>
  <w:style w:type="paragraph" w:customStyle="1" w:styleId="Tabellentext">
    <w:name w:val="Tabellentext"/>
    <w:basedOn w:val="Normal"/>
    <w:rsid w:val="00ED7D2C"/>
    <w:pPr>
      <w:tabs>
        <w:tab w:val="left" w:pos="864"/>
      </w:tabs>
      <w:spacing w:before="40" w:after="80"/>
      <w:ind w:left="113"/>
    </w:pPr>
  </w:style>
  <w:style w:type="paragraph" w:styleId="ListBullet">
    <w:name w:val="List Bullet"/>
    <w:basedOn w:val="Normal"/>
    <w:rsid w:val="004855CD"/>
    <w:pPr>
      <w:ind w:left="283" w:hanging="283"/>
    </w:pPr>
  </w:style>
  <w:style w:type="paragraph" w:styleId="DocumentMap">
    <w:name w:val="Document Map"/>
    <w:basedOn w:val="Normal"/>
    <w:semiHidden/>
    <w:rsid w:val="004855CD"/>
    <w:pPr>
      <w:shd w:val="clear" w:color="auto" w:fill="000080"/>
    </w:pPr>
    <w:rPr>
      <w:rFonts w:ascii="Tahoma" w:hAnsi="Tahoma"/>
    </w:rPr>
  </w:style>
  <w:style w:type="paragraph" w:styleId="BodyTextIndent">
    <w:name w:val="Body Text Indent"/>
    <w:basedOn w:val="Normal"/>
    <w:rsid w:val="004855CD"/>
    <w:pPr>
      <w:ind w:left="709"/>
    </w:pPr>
  </w:style>
  <w:style w:type="character" w:styleId="Hyperlink">
    <w:name w:val="Hyperlink"/>
    <w:basedOn w:val="DefaultParagraphFont"/>
    <w:uiPriority w:val="99"/>
    <w:rsid w:val="000A2696"/>
    <w:rPr>
      <w:rFonts w:asciiTheme="minorHAnsi" w:hAnsiTheme="minorHAnsi"/>
      <w:color w:val="0000FF"/>
      <w:sz w:val="20"/>
      <w:szCs w:val="20"/>
      <w:u w:val="single"/>
    </w:rPr>
  </w:style>
  <w:style w:type="paragraph" w:styleId="BalloonText">
    <w:name w:val="Balloon Text"/>
    <w:basedOn w:val="Normal"/>
    <w:semiHidden/>
    <w:rsid w:val="00507348"/>
    <w:rPr>
      <w:rFonts w:ascii="Tahoma" w:hAnsi="Tahoma" w:cs="Tahoma"/>
      <w:sz w:val="16"/>
      <w:szCs w:val="16"/>
    </w:rPr>
  </w:style>
  <w:style w:type="paragraph" w:styleId="BodyText">
    <w:name w:val="Body Text"/>
    <w:basedOn w:val="Normal"/>
    <w:link w:val="BodyTextChar"/>
    <w:rsid w:val="004855CD"/>
    <w:pPr>
      <w:spacing w:after="120"/>
    </w:pPr>
  </w:style>
  <w:style w:type="paragraph" w:customStyle="1" w:styleId="Dokumentyp">
    <w:name w:val="Dokumentyp"/>
    <w:basedOn w:val="BodyText"/>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Normal"/>
    <w:rsid w:val="00B35AB4"/>
  </w:style>
  <w:style w:type="paragraph" w:styleId="Title">
    <w:name w:val="Title"/>
    <w:aliases w:val="Titel Bold"/>
    <w:basedOn w:val="Normal"/>
    <w:next w:val="BodyText"/>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Normal"/>
    <w:rsid w:val="009659FD"/>
    <w:pPr>
      <w:spacing w:before="240" w:after="120"/>
    </w:pPr>
    <w:rPr>
      <w:b/>
      <w:sz w:val="24"/>
      <w:szCs w:val="24"/>
    </w:rPr>
  </w:style>
  <w:style w:type="table" w:styleId="TableGrid">
    <w:name w:val="Table Grid"/>
    <w:basedOn w:val="TableNormal"/>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BodyTextChar">
    <w:name w:val="Body Text Char"/>
    <w:basedOn w:val="DefaultParagraphFont"/>
    <w:link w:val="BodyText"/>
    <w:rsid w:val="00EB310F"/>
    <w:rPr>
      <w:rFonts w:asciiTheme="minorHAnsi" w:hAnsiTheme="minorHAnsi"/>
      <w:sz w:val="22"/>
      <w:lang w:eastAsia="de-DE"/>
    </w:rPr>
  </w:style>
  <w:style w:type="character" w:customStyle="1" w:styleId="DokumentypZchn">
    <w:name w:val="Dokumentyp Zchn"/>
    <w:basedOn w:val="BodyTextChar"/>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Paragraph">
    <w:name w:val="List Paragraph"/>
    <w:basedOn w:val="Normal"/>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NormalWeb">
    <w:name w:val="Normal (Web)"/>
    <w:basedOn w:val="Normal"/>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ceholderText">
    <w:name w:val="Placeholder Text"/>
    <w:basedOn w:val="DefaultParagraphFont"/>
    <w:uiPriority w:val="99"/>
    <w:semiHidden/>
    <w:rsid w:val="008C29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96"/>
    <w:rPr>
      <w:rFonts w:asciiTheme="minorHAnsi" w:hAnsiTheme="minorHAnsi"/>
      <w:sz w:val="22"/>
      <w:lang w:eastAsia="de-DE"/>
    </w:rPr>
  </w:style>
  <w:style w:type="paragraph" w:styleId="Heading1">
    <w:name w:val="heading 1"/>
    <w:next w:val="BodyText"/>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Heading2">
    <w:name w:val="heading 2"/>
    <w:basedOn w:val="Heading1"/>
    <w:next w:val="BodyText"/>
    <w:qFormat/>
    <w:rsid w:val="000A2696"/>
    <w:pPr>
      <w:numPr>
        <w:ilvl w:val="1"/>
      </w:numPr>
      <w:tabs>
        <w:tab w:val="clear" w:pos="0"/>
      </w:tabs>
      <w:spacing w:before="120" w:after="120"/>
      <w:outlineLvl w:val="1"/>
    </w:pPr>
    <w:rPr>
      <w:sz w:val="24"/>
    </w:rPr>
  </w:style>
  <w:style w:type="paragraph" w:styleId="Heading3">
    <w:name w:val="heading 3"/>
    <w:basedOn w:val="Heading1"/>
    <w:next w:val="BodyText"/>
    <w:qFormat/>
    <w:rsid w:val="003A1185"/>
    <w:pPr>
      <w:numPr>
        <w:ilvl w:val="2"/>
      </w:numPr>
      <w:spacing w:before="120" w:after="120"/>
      <w:outlineLvl w:val="2"/>
    </w:pPr>
    <w:rPr>
      <w:b w:val="0"/>
      <w:sz w:val="22"/>
      <w:u w:val="single"/>
    </w:rPr>
  </w:style>
  <w:style w:type="paragraph" w:styleId="Heading4">
    <w:name w:val="heading 4"/>
    <w:basedOn w:val="Normal"/>
    <w:next w:val="BodyText"/>
    <w:qFormat/>
    <w:rsid w:val="007D348F"/>
    <w:pPr>
      <w:numPr>
        <w:ilvl w:val="3"/>
        <w:numId w:val="25"/>
      </w:numPr>
      <w:spacing w:before="120"/>
      <w:outlineLvl w:val="3"/>
    </w:pPr>
  </w:style>
  <w:style w:type="paragraph" w:styleId="Heading5">
    <w:name w:val="heading 5"/>
    <w:basedOn w:val="Normal"/>
    <w:next w:val="BodyText"/>
    <w:qFormat/>
    <w:rsid w:val="007D348F"/>
    <w:pPr>
      <w:numPr>
        <w:ilvl w:val="4"/>
        <w:numId w:val="25"/>
      </w:numPr>
      <w:spacing w:before="60"/>
      <w:outlineLvl w:val="4"/>
    </w:pPr>
  </w:style>
  <w:style w:type="paragraph" w:styleId="Heading6">
    <w:name w:val="heading 6"/>
    <w:basedOn w:val="Normal"/>
    <w:next w:val="BodyText"/>
    <w:qFormat/>
    <w:rsid w:val="007D348F"/>
    <w:pPr>
      <w:numPr>
        <w:ilvl w:val="5"/>
        <w:numId w:val="25"/>
      </w:numPr>
      <w:spacing w:before="60"/>
      <w:outlineLvl w:val="5"/>
    </w:pPr>
  </w:style>
  <w:style w:type="paragraph" w:styleId="Heading7">
    <w:name w:val="heading 7"/>
    <w:basedOn w:val="Normal"/>
    <w:next w:val="Normal"/>
    <w:qFormat/>
    <w:rsid w:val="009125E1"/>
    <w:pPr>
      <w:numPr>
        <w:ilvl w:val="6"/>
        <w:numId w:val="25"/>
      </w:numPr>
      <w:outlineLvl w:val="6"/>
    </w:pPr>
    <w:rPr>
      <w:i/>
      <w:sz w:val="20"/>
    </w:rPr>
  </w:style>
  <w:style w:type="paragraph" w:styleId="Heading8">
    <w:name w:val="heading 8"/>
    <w:basedOn w:val="Normal"/>
    <w:next w:val="Normal"/>
    <w:qFormat/>
    <w:rsid w:val="009125E1"/>
    <w:pPr>
      <w:numPr>
        <w:ilvl w:val="7"/>
        <w:numId w:val="25"/>
      </w:numPr>
      <w:outlineLvl w:val="7"/>
    </w:pPr>
    <w:rPr>
      <w:i/>
      <w:sz w:val="20"/>
    </w:rPr>
  </w:style>
  <w:style w:type="paragraph" w:styleId="Heading9">
    <w:name w:val="heading 9"/>
    <w:basedOn w:val="Normal"/>
    <w:next w:val="Normal"/>
    <w:qFormat/>
    <w:rsid w:val="009125E1"/>
    <w:pPr>
      <w:numPr>
        <w:ilvl w:val="8"/>
        <w:numId w:val="2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7929"/>
    <w:pPr>
      <w:tabs>
        <w:tab w:val="center" w:pos="4320"/>
        <w:tab w:val="right" w:pos="8640"/>
      </w:tabs>
      <w:jc w:val="right"/>
    </w:pPr>
    <w:rPr>
      <w:i/>
      <w:iCs/>
      <w:color w:val="293C55"/>
      <w:sz w:val="17"/>
    </w:rPr>
  </w:style>
  <w:style w:type="paragraph" w:styleId="Header">
    <w:name w:val="header"/>
    <w:basedOn w:val="Normal"/>
    <w:rsid w:val="004855CD"/>
    <w:pPr>
      <w:tabs>
        <w:tab w:val="center" w:pos="4320"/>
        <w:tab w:val="right" w:pos="8640"/>
      </w:tabs>
    </w:pPr>
  </w:style>
  <w:style w:type="character" w:styleId="FootnoteReference">
    <w:name w:val="footnote reference"/>
    <w:basedOn w:val="DefaultParagraphFont"/>
    <w:semiHidden/>
    <w:rsid w:val="004855CD"/>
    <w:rPr>
      <w:position w:val="6"/>
      <w:sz w:val="16"/>
    </w:rPr>
  </w:style>
  <w:style w:type="paragraph" w:styleId="FootnoteText">
    <w:name w:val="footnote text"/>
    <w:basedOn w:val="Normal"/>
    <w:semiHidden/>
    <w:rsid w:val="004855CD"/>
    <w:rPr>
      <w:sz w:val="20"/>
    </w:rPr>
  </w:style>
  <w:style w:type="paragraph" w:styleId="TOC1">
    <w:name w:val="toc 1"/>
    <w:basedOn w:val="Normal"/>
    <w:next w:val="Normal"/>
    <w:uiPriority w:val="39"/>
    <w:rsid w:val="009659FD"/>
    <w:pPr>
      <w:spacing w:before="120" w:after="120"/>
    </w:pPr>
    <w:rPr>
      <w:b/>
      <w:bCs/>
      <w:caps/>
    </w:rPr>
  </w:style>
  <w:style w:type="paragraph" w:styleId="TOC2">
    <w:name w:val="toc 2"/>
    <w:basedOn w:val="Normal"/>
    <w:next w:val="Normal"/>
    <w:uiPriority w:val="39"/>
    <w:rsid w:val="004855CD"/>
    <w:pPr>
      <w:ind w:left="200"/>
    </w:pPr>
    <w:rPr>
      <w:rFonts w:ascii="Times New Roman" w:hAnsi="Times New Roman"/>
      <w:smallCaps/>
    </w:rPr>
  </w:style>
  <w:style w:type="paragraph" w:styleId="TOC3">
    <w:name w:val="toc 3"/>
    <w:basedOn w:val="Normal"/>
    <w:next w:val="Normal"/>
    <w:uiPriority w:val="39"/>
    <w:rsid w:val="004855CD"/>
    <w:pPr>
      <w:ind w:left="400"/>
    </w:pPr>
    <w:rPr>
      <w:rFonts w:ascii="Times New Roman" w:hAnsi="Times New Roman"/>
      <w:i/>
      <w:iCs/>
    </w:rPr>
  </w:style>
  <w:style w:type="paragraph" w:styleId="TOC4">
    <w:name w:val="toc 4"/>
    <w:basedOn w:val="Normal"/>
    <w:next w:val="Normal"/>
    <w:semiHidden/>
    <w:rsid w:val="004855CD"/>
    <w:pPr>
      <w:ind w:left="600"/>
    </w:pPr>
    <w:rPr>
      <w:rFonts w:ascii="Times New Roman" w:hAnsi="Times New Roman"/>
      <w:sz w:val="18"/>
      <w:szCs w:val="18"/>
    </w:rPr>
  </w:style>
  <w:style w:type="paragraph" w:styleId="TOC5">
    <w:name w:val="toc 5"/>
    <w:basedOn w:val="Normal"/>
    <w:next w:val="Normal"/>
    <w:semiHidden/>
    <w:rsid w:val="004855CD"/>
    <w:pPr>
      <w:ind w:left="800"/>
    </w:pPr>
    <w:rPr>
      <w:rFonts w:ascii="Times New Roman" w:hAnsi="Times New Roman"/>
      <w:sz w:val="18"/>
      <w:szCs w:val="18"/>
    </w:rPr>
  </w:style>
  <w:style w:type="paragraph" w:styleId="TOC6">
    <w:name w:val="toc 6"/>
    <w:basedOn w:val="Normal"/>
    <w:next w:val="Normal"/>
    <w:semiHidden/>
    <w:rsid w:val="004855CD"/>
    <w:pPr>
      <w:ind w:left="1000"/>
    </w:pPr>
    <w:rPr>
      <w:rFonts w:ascii="Times New Roman" w:hAnsi="Times New Roman"/>
      <w:sz w:val="18"/>
      <w:szCs w:val="18"/>
    </w:rPr>
  </w:style>
  <w:style w:type="paragraph" w:styleId="TOC7">
    <w:name w:val="toc 7"/>
    <w:basedOn w:val="Normal"/>
    <w:next w:val="Normal"/>
    <w:semiHidden/>
    <w:rsid w:val="004855CD"/>
    <w:pPr>
      <w:ind w:left="1200"/>
    </w:pPr>
    <w:rPr>
      <w:rFonts w:ascii="Times New Roman" w:hAnsi="Times New Roman"/>
      <w:sz w:val="18"/>
      <w:szCs w:val="18"/>
    </w:rPr>
  </w:style>
  <w:style w:type="paragraph" w:styleId="TOC8">
    <w:name w:val="toc 8"/>
    <w:basedOn w:val="Normal"/>
    <w:next w:val="Normal"/>
    <w:semiHidden/>
    <w:rsid w:val="004855CD"/>
    <w:pPr>
      <w:ind w:left="1400"/>
    </w:pPr>
    <w:rPr>
      <w:rFonts w:ascii="Times New Roman" w:hAnsi="Times New Roman"/>
      <w:sz w:val="18"/>
      <w:szCs w:val="18"/>
    </w:rPr>
  </w:style>
  <w:style w:type="paragraph" w:styleId="TOC9">
    <w:name w:val="toc 9"/>
    <w:basedOn w:val="Normal"/>
    <w:next w:val="Normal"/>
    <w:semiHidden/>
    <w:rsid w:val="004855CD"/>
    <w:pPr>
      <w:ind w:left="1600"/>
    </w:pPr>
    <w:rPr>
      <w:rFonts w:ascii="Times New Roman" w:hAnsi="Times New Roman"/>
      <w:sz w:val="18"/>
      <w:szCs w:val="18"/>
    </w:rPr>
  </w:style>
  <w:style w:type="paragraph" w:styleId="Index1">
    <w:name w:val="index 1"/>
    <w:basedOn w:val="Normal"/>
    <w:next w:val="Normal"/>
    <w:semiHidden/>
    <w:rsid w:val="004855CD"/>
    <w:pPr>
      <w:tabs>
        <w:tab w:val="right" w:pos="9749"/>
      </w:tabs>
      <w:ind w:left="240" w:hanging="240"/>
    </w:pPr>
    <w:rPr>
      <w:rFonts w:ascii="Times New Roman" w:hAnsi="Times New Roman"/>
      <w:sz w:val="18"/>
    </w:rPr>
  </w:style>
  <w:style w:type="paragraph" w:styleId="Index2">
    <w:name w:val="index 2"/>
    <w:basedOn w:val="Normal"/>
    <w:next w:val="Normal"/>
    <w:semiHidden/>
    <w:rsid w:val="004855CD"/>
    <w:pPr>
      <w:tabs>
        <w:tab w:val="right" w:pos="9749"/>
      </w:tabs>
      <w:ind w:left="480" w:hanging="240"/>
    </w:pPr>
    <w:rPr>
      <w:rFonts w:ascii="Times New Roman" w:hAnsi="Times New Roman"/>
      <w:sz w:val="18"/>
    </w:rPr>
  </w:style>
  <w:style w:type="paragraph" w:styleId="Index3">
    <w:name w:val="index 3"/>
    <w:basedOn w:val="Normal"/>
    <w:next w:val="Normal"/>
    <w:semiHidden/>
    <w:rsid w:val="004855CD"/>
    <w:pPr>
      <w:tabs>
        <w:tab w:val="right" w:pos="9749"/>
      </w:tabs>
      <w:ind w:left="720" w:hanging="240"/>
    </w:pPr>
    <w:rPr>
      <w:rFonts w:ascii="Times New Roman" w:hAnsi="Times New Roman"/>
      <w:sz w:val="18"/>
    </w:rPr>
  </w:style>
  <w:style w:type="paragraph" w:styleId="Index4">
    <w:name w:val="index 4"/>
    <w:basedOn w:val="Normal"/>
    <w:next w:val="Normal"/>
    <w:semiHidden/>
    <w:rsid w:val="004855CD"/>
    <w:pPr>
      <w:tabs>
        <w:tab w:val="right" w:pos="9749"/>
      </w:tabs>
      <w:ind w:left="960" w:hanging="240"/>
    </w:pPr>
    <w:rPr>
      <w:rFonts w:ascii="Times New Roman" w:hAnsi="Times New Roman"/>
      <w:sz w:val="18"/>
    </w:rPr>
  </w:style>
  <w:style w:type="paragraph" w:styleId="Index5">
    <w:name w:val="index 5"/>
    <w:basedOn w:val="Normal"/>
    <w:next w:val="Normal"/>
    <w:semiHidden/>
    <w:rsid w:val="004855CD"/>
    <w:pPr>
      <w:tabs>
        <w:tab w:val="right" w:pos="9749"/>
      </w:tabs>
      <w:ind w:left="1200" w:hanging="240"/>
    </w:pPr>
    <w:rPr>
      <w:rFonts w:ascii="Times New Roman" w:hAnsi="Times New Roman"/>
      <w:sz w:val="18"/>
    </w:rPr>
  </w:style>
  <w:style w:type="paragraph" w:styleId="Index6">
    <w:name w:val="index 6"/>
    <w:basedOn w:val="Normal"/>
    <w:next w:val="Normal"/>
    <w:semiHidden/>
    <w:rsid w:val="004855CD"/>
    <w:pPr>
      <w:tabs>
        <w:tab w:val="right" w:pos="9749"/>
      </w:tabs>
      <w:ind w:left="1440" w:hanging="240"/>
    </w:pPr>
    <w:rPr>
      <w:rFonts w:ascii="Times New Roman" w:hAnsi="Times New Roman"/>
      <w:sz w:val="18"/>
    </w:rPr>
  </w:style>
  <w:style w:type="paragraph" w:styleId="Index7">
    <w:name w:val="index 7"/>
    <w:basedOn w:val="Normal"/>
    <w:next w:val="Normal"/>
    <w:semiHidden/>
    <w:rsid w:val="004855CD"/>
    <w:pPr>
      <w:tabs>
        <w:tab w:val="right" w:pos="9749"/>
      </w:tabs>
      <w:ind w:left="1680" w:hanging="240"/>
    </w:pPr>
    <w:rPr>
      <w:rFonts w:ascii="Times New Roman" w:hAnsi="Times New Roman"/>
      <w:sz w:val="18"/>
    </w:rPr>
  </w:style>
  <w:style w:type="paragraph" w:styleId="Index8">
    <w:name w:val="index 8"/>
    <w:basedOn w:val="Normal"/>
    <w:next w:val="Normal"/>
    <w:semiHidden/>
    <w:rsid w:val="004855CD"/>
    <w:pPr>
      <w:tabs>
        <w:tab w:val="right" w:pos="9749"/>
      </w:tabs>
      <w:ind w:left="1920" w:hanging="240"/>
    </w:pPr>
    <w:rPr>
      <w:rFonts w:ascii="Times New Roman" w:hAnsi="Times New Roman"/>
      <w:sz w:val="18"/>
    </w:rPr>
  </w:style>
  <w:style w:type="paragraph" w:styleId="Index9">
    <w:name w:val="index 9"/>
    <w:basedOn w:val="Normal"/>
    <w:next w:val="Normal"/>
    <w:semiHidden/>
    <w:rsid w:val="004855CD"/>
    <w:pPr>
      <w:tabs>
        <w:tab w:val="right" w:pos="9749"/>
      </w:tabs>
      <w:ind w:left="2160" w:hanging="240"/>
    </w:pPr>
    <w:rPr>
      <w:rFonts w:ascii="Times New Roman" w:hAnsi="Times New Roman"/>
      <w:sz w:val="18"/>
    </w:rPr>
  </w:style>
  <w:style w:type="character" w:styleId="PageNumber">
    <w:name w:val="page number"/>
    <w:basedOn w:val="DefaultParagraphFont"/>
    <w:rsid w:val="00ED7D2C"/>
    <w:rPr>
      <w:rFonts w:ascii="Arial" w:hAnsi="Arial"/>
      <w:sz w:val="16"/>
    </w:rPr>
  </w:style>
  <w:style w:type="paragraph" w:styleId="IndexHeading">
    <w:name w:val="index heading"/>
    <w:basedOn w:val="Normal"/>
    <w:next w:val="Index1"/>
    <w:semiHidden/>
    <w:rsid w:val="004855CD"/>
    <w:pPr>
      <w:spacing w:before="240" w:after="120"/>
      <w:jc w:val="center"/>
    </w:pPr>
    <w:rPr>
      <w:rFonts w:ascii="Times New Roman" w:hAnsi="Times New Roman"/>
      <w:b/>
      <w:sz w:val="26"/>
    </w:rPr>
  </w:style>
  <w:style w:type="paragraph" w:styleId="Caption">
    <w:name w:val="caption"/>
    <w:basedOn w:val="Normal"/>
    <w:next w:val="Normal"/>
    <w:qFormat/>
    <w:rsid w:val="004855CD"/>
    <w:pPr>
      <w:tabs>
        <w:tab w:val="left" w:pos="864"/>
      </w:tabs>
      <w:spacing w:before="120" w:after="240"/>
      <w:ind w:left="1984" w:hanging="1406"/>
    </w:pPr>
    <w:rPr>
      <w:b/>
      <w:sz w:val="20"/>
      <w:lang w:val="de-DE"/>
    </w:rPr>
  </w:style>
  <w:style w:type="paragraph" w:customStyle="1" w:styleId="Tabellentext">
    <w:name w:val="Tabellentext"/>
    <w:basedOn w:val="Normal"/>
    <w:rsid w:val="00ED7D2C"/>
    <w:pPr>
      <w:tabs>
        <w:tab w:val="left" w:pos="864"/>
      </w:tabs>
      <w:spacing w:before="40" w:after="80"/>
      <w:ind w:left="113"/>
    </w:pPr>
  </w:style>
  <w:style w:type="paragraph" w:styleId="ListBullet">
    <w:name w:val="List Bullet"/>
    <w:basedOn w:val="Normal"/>
    <w:rsid w:val="004855CD"/>
    <w:pPr>
      <w:ind w:left="283" w:hanging="283"/>
    </w:pPr>
  </w:style>
  <w:style w:type="paragraph" w:styleId="DocumentMap">
    <w:name w:val="Document Map"/>
    <w:basedOn w:val="Normal"/>
    <w:semiHidden/>
    <w:rsid w:val="004855CD"/>
    <w:pPr>
      <w:shd w:val="clear" w:color="auto" w:fill="000080"/>
    </w:pPr>
    <w:rPr>
      <w:rFonts w:ascii="Tahoma" w:hAnsi="Tahoma"/>
    </w:rPr>
  </w:style>
  <w:style w:type="paragraph" w:styleId="BodyTextIndent">
    <w:name w:val="Body Text Indent"/>
    <w:basedOn w:val="Normal"/>
    <w:rsid w:val="004855CD"/>
    <w:pPr>
      <w:ind w:left="709"/>
    </w:pPr>
  </w:style>
  <w:style w:type="character" w:styleId="Hyperlink">
    <w:name w:val="Hyperlink"/>
    <w:basedOn w:val="DefaultParagraphFont"/>
    <w:uiPriority w:val="99"/>
    <w:rsid w:val="000A2696"/>
    <w:rPr>
      <w:rFonts w:asciiTheme="minorHAnsi" w:hAnsiTheme="minorHAnsi"/>
      <w:color w:val="0000FF"/>
      <w:sz w:val="20"/>
      <w:szCs w:val="20"/>
      <w:u w:val="single"/>
    </w:rPr>
  </w:style>
  <w:style w:type="paragraph" w:styleId="BalloonText">
    <w:name w:val="Balloon Text"/>
    <w:basedOn w:val="Normal"/>
    <w:semiHidden/>
    <w:rsid w:val="00507348"/>
    <w:rPr>
      <w:rFonts w:ascii="Tahoma" w:hAnsi="Tahoma" w:cs="Tahoma"/>
      <w:sz w:val="16"/>
      <w:szCs w:val="16"/>
    </w:rPr>
  </w:style>
  <w:style w:type="paragraph" w:styleId="BodyText">
    <w:name w:val="Body Text"/>
    <w:basedOn w:val="Normal"/>
    <w:link w:val="BodyTextChar"/>
    <w:rsid w:val="004855CD"/>
    <w:pPr>
      <w:spacing w:after="120"/>
    </w:pPr>
  </w:style>
  <w:style w:type="paragraph" w:customStyle="1" w:styleId="Dokumentyp">
    <w:name w:val="Dokumentyp"/>
    <w:basedOn w:val="BodyText"/>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Normal"/>
    <w:rsid w:val="00B35AB4"/>
  </w:style>
  <w:style w:type="paragraph" w:styleId="Title">
    <w:name w:val="Title"/>
    <w:aliases w:val="Titel Bold"/>
    <w:basedOn w:val="Normal"/>
    <w:next w:val="BodyText"/>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Normal"/>
    <w:rsid w:val="009659FD"/>
    <w:pPr>
      <w:spacing w:before="240" w:after="120"/>
    </w:pPr>
    <w:rPr>
      <w:b/>
      <w:sz w:val="24"/>
      <w:szCs w:val="24"/>
    </w:rPr>
  </w:style>
  <w:style w:type="table" w:styleId="TableGrid">
    <w:name w:val="Table Grid"/>
    <w:basedOn w:val="TableNormal"/>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BodyTextChar">
    <w:name w:val="Body Text Char"/>
    <w:basedOn w:val="DefaultParagraphFont"/>
    <w:link w:val="BodyText"/>
    <w:rsid w:val="00EB310F"/>
    <w:rPr>
      <w:rFonts w:asciiTheme="minorHAnsi" w:hAnsiTheme="minorHAnsi"/>
      <w:sz w:val="22"/>
      <w:lang w:eastAsia="de-DE"/>
    </w:rPr>
  </w:style>
  <w:style w:type="character" w:customStyle="1" w:styleId="DokumentypZchn">
    <w:name w:val="Dokumentyp Zchn"/>
    <w:basedOn w:val="BodyTextChar"/>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Paragraph">
    <w:name w:val="List Paragraph"/>
    <w:basedOn w:val="Normal"/>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NormalWeb">
    <w:name w:val="Normal (Web)"/>
    <w:basedOn w:val="Normal"/>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ceholderText">
    <w:name w:val="Placeholder Text"/>
    <w:basedOn w:val="DefaultParagraphFont"/>
    <w:uiPriority w:val="99"/>
    <w:semiHidden/>
    <w:rsid w:val="008C2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2323">
      <w:bodyDiv w:val="1"/>
      <w:marLeft w:val="0"/>
      <w:marRight w:val="0"/>
      <w:marTop w:val="0"/>
      <w:marBottom w:val="0"/>
      <w:divBdr>
        <w:top w:val="none" w:sz="0" w:space="0" w:color="auto"/>
        <w:left w:val="none" w:sz="0" w:space="0" w:color="auto"/>
        <w:bottom w:val="none" w:sz="0" w:space="0" w:color="auto"/>
        <w:right w:val="none" w:sz="0" w:space="0" w:color="auto"/>
      </w:divBdr>
    </w:div>
    <w:div w:id="521820848">
      <w:bodyDiv w:val="1"/>
      <w:marLeft w:val="0"/>
      <w:marRight w:val="0"/>
      <w:marTop w:val="0"/>
      <w:marBottom w:val="0"/>
      <w:divBdr>
        <w:top w:val="none" w:sz="0" w:space="0" w:color="auto"/>
        <w:left w:val="none" w:sz="0" w:space="0" w:color="auto"/>
        <w:bottom w:val="none" w:sz="0" w:space="0" w:color="auto"/>
        <w:right w:val="none" w:sz="0" w:space="0" w:color="auto"/>
      </w:divBdr>
    </w:div>
    <w:div w:id="1060784689">
      <w:bodyDiv w:val="1"/>
      <w:marLeft w:val="0"/>
      <w:marRight w:val="0"/>
      <w:marTop w:val="0"/>
      <w:marBottom w:val="0"/>
      <w:divBdr>
        <w:top w:val="none" w:sz="0" w:space="0" w:color="auto"/>
        <w:left w:val="none" w:sz="0" w:space="0" w:color="auto"/>
        <w:bottom w:val="none" w:sz="0" w:space="0" w:color="auto"/>
        <w:right w:val="none" w:sz="0" w:space="0" w:color="auto"/>
      </w:divBdr>
    </w:div>
    <w:div w:id="1292320254">
      <w:bodyDiv w:val="1"/>
      <w:marLeft w:val="0"/>
      <w:marRight w:val="0"/>
      <w:marTop w:val="0"/>
      <w:marBottom w:val="0"/>
      <w:divBdr>
        <w:top w:val="none" w:sz="0" w:space="0" w:color="auto"/>
        <w:left w:val="none" w:sz="0" w:space="0" w:color="auto"/>
        <w:bottom w:val="none" w:sz="0" w:space="0" w:color="auto"/>
        <w:right w:val="none" w:sz="0" w:space="0" w:color="auto"/>
      </w:divBdr>
    </w:div>
    <w:div w:id="1551384120">
      <w:bodyDiv w:val="1"/>
      <w:marLeft w:val="0"/>
      <w:marRight w:val="0"/>
      <w:marTop w:val="0"/>
      <w:marBottom w:val="0"/>
      <w:divBdr>
        <w:top w:val="none" w:sz="0" w:space="0" w:color="auto"/>
        <w:left w:val="none" w:sz="0" w:space="0" w:color="auto"/>
        <w:bottom w:val="none" w:sz="0" w:space="0" w:color="auto"/>
        <w:right w:val="none" w:sz="0" w:space="0" w:color="auto"/>
      </w:divBdr>
    </w:div>
    <w:div w:id="1575432826">
      <w:bodyDiv w:val="1"/>
      <w:marLeft w:val="0"/>
      <w:marRight w:val="0"/>
      <w:marTop w:val="0"/>
      <w:marBottom w:val="0"/>
      <w:divBdr>
        <w:top w:val="none" w:sz="0" w:space="0" w:color="auto"/>
        <w:left w:val="none" w:sz="0" w:space="0" w:color="auto"/>
        <w:bottom w:val="none" w:sz="0" w:space="0" w:color="auto"/>
        <w:right w:val="none" w:sz="0" w:space="0" w:color="auto"/>
      </w:divBdr>
    </w:div>
    <w:div w:id="1674717999">
      <w:bodyDiv w:val="1"/>
      <w:marLeft w:val="0"/>
      <w:marRight w:val="0"/>
      <w:marTop w:val="0"/>
      <w:marBottom w:val="0"/>
      <w:divBdr>
        <w:top w:val="none" w:sz="0" w:space="0" w:color="auto"/>
        <w:left w:val="none" w:sz="0" w:space="0" w:color="auto"/>
        <w:bottom w:val="none" w:sz="0" w:space="0" w:color="auto"/>
        <w:right w:val="none" w:sz="0" w:space="0" w:color="auto"/>
      </w:divBdr>
    </w:div>
    <w:div w:id="1978795867">
      <w:bodyDiv w:val="1"/>
      <w:marLeft w:val="0"/>
      <w:marRight w:val="0"/>
      <w:marTop w:val="0"/>
      <w:marBottom w:val="0"/>
      <w:divBdr>
        <w:top w:val="none" w:sz="0" w:space="0" w:color="auto"/>
        <w:left w:val="none" w:sz="0" w:space="0" w:color="auto"/>
        <w:bottom w:val="none" w:sz="0" w:space="0" w:color="auto"/>
        <w:right w:val="none" w:sz="0" w:space="0" w:color="auto"/>
      </w:divBdr>
    </w:div>
    <w:div w:id="2026515776">
      <w:bodyDiv w:val="1"/>
      <w:marLeft w:val="0"/>
      <w:marRight w:val="0"/>
      <w:marTop w:val="0"/>
      <w:marBottom w:val="0"/>
      <w:divBdr>
        <w:top w:val="none" w:sz="0" w:space="0" w:color="auto"/>
        <w:left w:val="none" w:sz="0" w:space="0" w:color="auto"/>
        <w:bottom w:val="none" w:sz="0" w:space="0" w:color="auto"/>
        <w:right w:val="none" w:sz="0" w:space="0" w:color="auto"/>
      </w:divBdr>
    </w:div>
    <w:div w:id="20573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me.agilent.com/agilent/editorial.jspx?cc=CH&amp;lc=ger&amp;ckey=698734-1-eng&amp;nid=-33257.922596.00&amp;id=698734-1-eng" TargetMode="Externa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uelec\Desktop\IEM\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28575"/>
      </a:spPr>
      <a:bodyPr/>
      <a:lstStyle/>
      <a:style>
        <a:lnRef idx="1">
          <a:schemeClr val="dk1"/>
        </a:lnRef>
        <a:fillRef idx="0">
          <a:schemeClr val="dk1"/>
        </a:fillRef>
        <a:effectRef idx="0">
          <a:schemeClr val="dk1"/>
        </a:effectRef>
        <a:fontRef idx="minor">
          <a:schemeClr val="tx1"/>
        </a:fontRef>
      </a:style>
    </a:lnDef>
    <a:txDef>
      <a:spPr>
        <a:noFill/>
        <a:ln w="6350">
          <a:noFill/>
        </a:ln>
        <a:effectLst/>
      </a:spPr>
      <a:bodyPr rot="0" spcFirstLastPara="0"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FDB07-1AD5-454A-ADED-D2DD86B5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0</TotalTime>
  <Pages>14</Pages>
  <Words>2281</Words>
  <Characters>15020</Characters>
  <Application>Microsoft Office Word</Application>
  <DocSecurity>0</DocSecurity>
  <Lines>125</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0000x3x00x40x0y0y1xDesign</vt:lpstr>
      <vt:lpstr>0000x3x00x40x0y0y1xDesign</vt:lpstr>
    </vt:vector>
  </TitlesOfParts>
  <Company>drivetek ag</Company>
  <LinksUpToDate>false</LinksUpToDate>
  <CharactersWithSpaces>17267</CharactersWithSpaces>
  <SharedDoc>false</SharedDoc>
  <HLinks>
    <vt:vector size="42" baseType="variant">
      <vt:variant>
        <vt:i4>1966133</vt:i4>
      </vt:variant>
      <vt:variant>
        <vt:i4>38</vt:i4>
      </vt:variant>
      <vt:variant>
        <vt:i4>0</vt:i4>
      </vt:variant>
      <vt:variant>
        <vt:i4>5</vt:i4>
      </vt:variant>
      <vt:variant>
        <vt:lpwstr/>
      </vt:variant>
      <vt:variant>
        <vt:lpwstr>_Toc162429420</vt:lpwstr>
      </vt:variant>
      <vt:variant>
        <vt:i4>1900597</vt:i4>
      </vt:variant>
      <vt:variant>
        <vt:i4>32</vt:i4>
      </vt:variant>
      <vt:variant>
        <vt:i4>0</vt:i4>
      </vt:variant>
      <vt:variant>
        <vt:i4>5</vt:i4>
      </vt:variant>
      <vt:variant>
        <vt:lpwstr/>
      </vt:variant>
      <vt:variant>
        <vt:lpwstr>_Toc162429419</vt:lpwstr>
      </vt:variant>
      <vt:variant>
        <vt:i4>1900597</vt:i4>
      </vt:variant>
      <vt:variant>
        <vt:i4>26</vt:i4>
      </vt:variant>
      <vt:variant>
        <vt:i4>0</vt:i4>
      </vt:variant>
      <vt:variant>
        <vt:i4>5</vt:i4>
      </vt:variant>
      <vt:variant>
        <vt:lpwstr/>
      </vt:variant>
      <vt:variant>
        <vt:lpwstr>_Toc162429418</vt:lpwstr>
      </vt:variant>
      <vt:variant>
        <vt:i4>1900597</vt:i4>
      </vt:variant>
      <vt:variant>
        <vt:i4>20</vt:i4>
      </vt:variant>
      <vt:variant>
        <vt:i4>0</vt:i4>
      </vt:variant>
      <vt:variant>
        <vt:i4>5</vt:i4>
      </vt:variant>
      <vt:variant>
        <vt:lpwstr/>
      </vt:variant>
      <vt:variant>
        <vt:lpwstr>_Toc162429417</vt:lpwstr>
      </vt:variant>
      <vt:variant>
        <vt:i4>1900597</vt:i4>
      </vt:variant>
      <vt:variant>
        <vt:i4>14</vt:i4>
      </vt:variant>
      <vt:variant>
        <vt:i4>0</vt:i4>
      </vt:variant>
      <vt:variant>
        <vt:i4>5</vt:i4>
      </vt:variant>
      <vt:variant>
        <vt:lpwstr/>
      </vt:variant>
      <vt:variant>
        <vt:lpwstr>_Toc162429416</vt:lpwstr>
      </vt:variant>
      <vt:variant>
        <vt:i4>1900597</vt:i4>
      </vt:variant>
      <vt:variant>
        <vt:i4>8</vt:i4>
      </vt:variant>
      <vt:variant>
        <vt:i4>0</vt:i4>
      </vt:variant>
      <vt:variant>
        <vt:i4>5</vt:i4>
      </vt:variant>
      <vt:variant>
        <vt:lpwstr/>
      </vt:variant>
      <vt:variant>
        <vt:lpwstr>_Toc162429415</vt:lpwstr>
      </vt:variant>
      <vt:variant>
        <vt:i4>1900597</vt:i4>
      </vt:variant>
      <vt:variant>
        <vt:i4>2</vt:i4>
      </vt:variant>
      <vt:variant>
        <vt:i4>0</vt:i4>
      </vt:variant>
      <vt:variant>
        <vt:i4>5</vt:i4>
      </vt:variant>
      <vt:variant>
        <vt:lpwstr/>
      </vt:variant>
      <vt:variant>
        <vt:lpwstr>_Toc162429414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0000x3x00x40x0y0y1xDesign</dc:title>
  <dc:subject/>
  <dc:creator>Induelec</dc:creator>
  <cp:keywords/>
  <dc:description/>
  <cp:lastModifiedBy>Haldi Patrick</cp:lastModifiedBy>
  <cp:revision>10</cp:revision>
  <cp:lastPrinted>2006-05-08T13:27:00Z</cp:lastPrinted>
  <dcterms:created xsi:type="dcterms:W3CDTF">2013-12-02T14:56:00Z</dcterms:created>
  <dcterms:modified xsi:type="dcterms:W3CDTF">2013-12-12T15:19:00Z</dcterms:modified>
</cp:coreProperties>
</file>