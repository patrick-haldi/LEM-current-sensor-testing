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8C8" w:rsidRPr="00F42061" w:rsidRDefault="007C38C8" w:rsidP="007E423A">
      <w:pPr>
        <w:pStyle w:val="Dokumentyp"/>
        <w:rPr>
          <w:lang w:val="en-GB"/>
        </w:rPr>
      </w:pPr>
    </w:p>
    <w:p w:rsidR="008B4E96" w:rsidRPr="00F42061" w:rsidRDefault="004E2173" w:rsidP="00EB310F">
      <w:pPr>
        <w:pStyle w:val="TitelLight"/>
        <w:rPr>
          <w:lang w:val="en-GB"/>
        </w:rPr>
      </w:pPr>
      <w:r w:rsidRPr="00F42061">
        <w:rPr>
          <w:lang w:val="en-GB"/>
        </w:rPr>
        <w:t>Technical Proposal</w:t>
      </w:r>
    </w:p>
    <w:p w:rsidR="000A2696" w:rsidRPr="00F42061" w:rsidRDefault="004E2173" w:rsidP="000A2696">
      <w:pPr>
        <w:pStyle w:val="Titel"/>
        <w:rPr>
          <w:lang w:val="en-GB"/>
        </w:rPr>
      </w:pPr>
      <w:bookmarkStart w:id="0" w:name="_Toc375123597"/>
      <w:r w:rsidRPr="00F42061">
        <w:rPr>
          <w:lang w:val="en-GB"/>
        </w:rPr>
        <w:t xml:space="preserve">Charge </w:t>
      </w:r>
      <w:r w:rsidR="000C7A25" w:rsidRPr="00F42061">
        <w:rPr>
          <w:lang w:val="en-GB"/>
        </w:rPr>
        <w:t>m</w:t>
      </w:r>
      <w:r w:rsidRPr="00F42061">
        <w:rPr>
          <w:lang w:val="en-GB"/>
        </w:rPr>
        <w:t>easurements CAB300</w:t>
      </w:r>
      <w:bookmarkEnd w:id="0"/>
    </w:p>
    <w:p w:rsidR="005E7642" w:rsidRPr="00F42061" w:rsidRDefault="005E7642" w:rsidP="007E423A">
      <w:pPr>
        <w:pStyle w:val="Titel"/>
        <w:rPr>
          <w:lang w:val="en-GB"/>
        </w:rPr>
      </w:pPr>
    </w:p>
    <w:p w:rsidR="00E77D73" w:rsidRPr="00F42061" w:rsidRDefault="00E77D73" w:rsidP="007258B8">
      <w:pPr>
        <w:pStyle w:val="Textkrper"/>
        <w:tabs>
          <w:tab w:val="left" w:pos="2552"/>
        </w:tabs>
        <w:ind w:left="2552" w:hanging="2552"/>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F42061">
        <w:tc>
          <w:tcPr>
            <w:tcW w:w="9356" w:type="dxa"/>
            <w:gridSpan w:val="3"/>
            <w:shd w:val="pct10" w:color="auto" w:fill="auto"/>
          </w:tcPr>
          <w:p w:rsidR="00E77D73" w:rsidRPr="00F42061" w:rsidRDefault="00943A2D" w:rsidP="009659FD">
            <w:pPr>
              <w:pStyle w:val="Tabellentext"/>
              <w:jc w:val="center"/>
              <w:rPr>
                <w:lang w:val="en-GB"/>
              </w:rPr>
            </w:pPr>
            <w:r w:rsidRPr="00F42061">
              <w:rPr>
                <w:b/>
                <w:lang w:val="en-GB"/>
              </w:rPr>
              <w:t>Approved</w:t>
            </w: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shd w:val="pct10" w:color="auto" w:fill="auto"/>
          </w:tcPr>
          <w:p w:rsidR="00E77D73" w:rsidRPr="00F42061" w:rsidRDefault="00E77D73" w:rsidP="009659FD">
            <w:pPr>
              <w:pStyle w:val="Tabellentext"/>
              <w:rPr>
                <w:lang w:val="en-GB"/>
              </w:rPr>
            </w:pPr>
            <w:r w:rsidRPr="00F42061">
              <w:rPr>
                <w:lang w:val="en-GB"/>
              </w:rPr>
              <w:t>Name</w:t>
            </w:r>
          </w:p>
        </w:tc>
        <w:tc>
          <w:tcPr>
            <w:tcW w:w="2835" w:type="dxa"/>
            <w:shd w:val="pct10" w:color="auto" w:fill="auto"/>
          </w:tcPr>
          <w:p w:rsidR="00E77D73" w:rsidRPr="00F42061" w:rsidRDefault="00943A2D" w:rsidP="009659FD">
            <w:pPr>
              <w:pStyle w:val="Tabellentext"/>
              <w:rPr>
                <w:lang w:val="en-GB"/>
              </w:rPr>
            </w:pPr>
            <w:r w:rsidRPr="00F42061">
              <w:rPr>
                <w:lang w:val="en-GB"/>
              </w:rPr>
              <w:t>Signature</w:t>
            </w:r>
          </w:p>
        </w:tc>
      </w:tr>
      <w:tr w:rsidR="00E77D73" w:rsidRPr="00F42061">
        <w:tc>
          <w:tcPr>
            <w:tcW w:w="2383" w:type="dxa"/>
            <w:shd w:val="pct10" w:color="auto" w:fill="auto"/>
          </w:tcPr>
          <w:p w:rsidR="00E77D73" w:rsidRPr="00F42061" w:rsidRDefault="004E2173" w:rsidP="009659FD">
            <w:pPr>
              <w:pStyle w:val="Tabellentext"/>
              <w:rPr>
                <w:lang w:val="en-GB"/>
              </w:rPr>
            </w:pPr>
            <w:r w:rsidRPr="00F42061">
              <w:rPr>
                <w:lang w:val="en-GB"/>
              </w:rPr>
              <w:t>LEM</w:t>
            </w: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bl>
    <w:p w:rsidR="00E77D73" w:rsidRPr="00F42061" w:rsidRDefault="00E77D73" w:rsidP="00E77D73">
      <w:pPr>
        <w:rPr>
          <w:lang w:val="en-GB"/>
        </w:rPr>
      </w:pPr>
    </w:p>
    <w:p w:rsidR="00E77D73" w:rsidRPr="00F42061" w:rsidRDefault="00E77D73" w:rsidP="00E77D73">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F42061">
        <w:tc>
          <w:tcPr>
            <w:tcW w:w="9356" w:type="dxa"/>
            <w:gridSpan w:val="3"/>
            <w:shd w:val="pct10" w:color="auto" w:fill="auto"/>
          </w:tcPr>
          <w:p w:rsidR="00E77D73" w:rsidRPr="00F42061" w:rsidRDefault="00943A2D" w:rsidP="009659FD">
            <w:pPr>
              <w:pStyle w:val="Tabellentext"/>
              <w:jc w:val="center"/>
              <w:rPr>
                <w:lang w:val="en-GB"/>
              </w:rPr>
            </w:pPr>
            <w:r w:rsidRPr="00F42061">
              <w:rPr>
                <w:b/>
                <w:lang w:val="en-GB"/>
              </w:rPr>
              <w:t>Distribution</w:t>
            </w:r>
          </w:p>
        </w:tc>
      </w:tr>
      <w:tr w:rsidR="00E77D73" w:rsidRPr="00F42061">
        <w:tc>
          <w:tcPr>
            <w:tcW w:w="2383" w:type="dxa"/>
            <w:shd w:val="pct10" w:color="auto" w:fill="auto"/>
          </w:tcPr>
          <w:p w:rsidR="00E77D73" w:rsidRPr="00F42061" w:rsidRDefault="00943A2D" w:rsidP="009659FD">
            <w:pPr>
              <w:pStyle w:val="Tabellentext"/>
              <w:rPr>
                <w:lang w:val="en-GB"/>
              </w:rPr>
            </w:pPr>
            <w:r w:rsidRPr="00F42061">
              <w:rPr>
                <w:lang w:val="en-GB"/>
              </w:rPr>
              <w:t>Company/Department</w:t>
            </w:r>
          </w:p>
        </w:tc>
        <w:tc>
          <w:tcPr>
            <w:tcW w:w="4138" w:type="dxa"/>
            <w:shd w:val="pct10" w:color="auto" w:fill="auto"/>
          </w:tcPr>
          <w:p w:rsidR="00E77D73" w:rsidRPr="00F42061" w:rsidRDefault="00E77D73" w:rsidP="009659FD">
            <w:pPr>
              <w:pStyle w:val="Tabellentext"/>
              <w:rPr>
                <w:lang w:val="en-GB"/>
              </w:rPr>
            </w:pPr>
            <w:r w:rsidRPr="00F42061">
              <w:rPr>
                <w:lang w:val="en-GB"/>
              </w:rPr>
              <w:t>Name</w:t>
            </w:r>
          </w:p>
        </w:tc>
        <w:tc>
          <w:tcPr>
            <w:tcW w:w="2835" w:type="dxa"/>
            <w:shd w:val="pct10" w:color="auto" w:fill="auto"/>
          </w:tcPr>
          <w:p w:rsidR="00E77D73" w:rsidRPr="00F42061" w:rsidRDefault="00943A2D" w:rsidP="009659FD">
            <w:pPr>
              <w:pStyle w:val="Tabellentext"/>
              <w:rPr>
                <w:lang w:val="en-GB"/>
              </w:rPr>
            </w:pPr>
            <w:r w:rsidRPr="00F42061">
              <w:rPr>
                <w:lang w:val="en-GB"/>
              </w:rPr>
              <w:t>Signature</w:t>
            </w: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bl>
    <w:p w:rsidR="00E77D73" w:rsidRPr="00F42061" w:rsidRDefault="00E77D73"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E77D73" w:rsidRPr="00F42061" w:rsidRDefault="00E77D73" w:rsidP="00602D64">
      <w:pPr>
        <w:tabs>
          <w:tab w:val="left" w:pos="567"/>
          <w:tab w:val="left" w:pos="1134"/>
          <w:tab w:val="left" w:pos="3261"/>
          <w:tab w:val="left" w:pos="4537"/>
          <w:tab w:val="left" w:pos="5245"/>
          <w:tab w:val="left" w:pos="5387"/>
          <w:tab w:val="left" w:pos="6521"/>
        </w:tabs>
        <w:rPr>
          <w:lang w:val="en-GB"/>
        </w:rPr>
      </w:pPr>
    </w:p>
    <w:p w:rsidR="00BB7853" w:rsidRPr="00F42061" w:rsidRDefault="00BB7853" w:rsidP="00602D64">
      <w:pPr>
        <w:tabs>
          <w:tab w:val="left" w:pos="4111"/>
        </w:tabs>
        <w:ind w:left="3402"/>
        <w:rPr>
          <w:lang w:val="en-GB"/>
        </w:rPr>
      </w:pPr>
    </w:p>
    <w:p w:rsidR="00BB7853" w:rsidRPr="00F42061" w:rsidRDefault="00BB7853" w:rsidP="00602D64">
      <w:pPr>
        <w:tabs>
          <w:tab w:val="left" w:pos="4111"/>
        </w:tabs>
        <w:ind w:left="3402"/>
        <w:rPr>
          <w:lang w:val="en-GB"/>
        </w:rPr>
      </w:pPr>
    </w:p>
    <w:p w:rsidR="00BB7853" w:rsidRPr="00F42061" w:rsidRDefault="00BB7853" w:rsidP="00BB7853">
      <w:pPr>
        <w:tabs>
          <w:tab w:val="left" w:pos="4111"/>
        </w:tabs>
        <w:rPr>
          <w:lang w:val="en-GB"/>
        </w:rPr>
      </w:pPr>
    </w:p>
    <w:p w:rsidR="00BB7853" w:rsidRPr="00F42061" w:rsidRDefault="00BB7853" w:rsidP="007E423A">
      <w:pPr>
        <w:pStyle w:val="Inhaltsverzeichnis"/>
        <w:rPr>
          <w:lang w:val="en-GB"/>
        </w:rPr>
      </w:pPr>
      <w:r w:rsidRPr="00F42061">
        <w:rPr>
          <w:lang w:val="en-GB"/>
        </w:rPr>
        <w:br w:type="page"/>
      </w:r>
      <w:r w:rsidR="00E622CC" w:rsidRPr="00F42061">
        <w:rPr>
          <w:lang w:val="en-GB"/>
        </w:rPr>
        <w:lastRenderedPageBreak/>
        <w:t>Table of content</w:t>
      </w:r>
      <w:r w:rsidR="004E2173" w:rsidRPr="00F42061">
        <w:rPr>
          <w:lang w:val="en-GB"/>
        </w:rPr>
        <w:t>s</w:t>
      </w:r>
    </w:p>
    <w:p w:rsidR="00BB7853" w:rsidRPr="00F42061" w:rsidRDefault="00BB7853" w:rsidP="00BB7853">
      <w:pPr>
        <w:pStyle w:val="Textkrper"/>
        <w:rPr>
          <w:lang w:val="en-GB"/>
        </w:rPr>
      </w:pPr>
    </w:p>
    <w:p w:rsidR="00002D70" w:rsidRDefault="001627E2">
      <w:pPr>
        <w:pStyle w:val="Verzeichnis1"/>
        <w:tabs>
          <w:tab w:val="right" w:pos="9339"/>
        </w:tabs>
        <w:rPr>
          <w:rFonts w:eastAsiaTheme="minorEastAsia" w:cstheme="minorBidi"/>
          <w:b w:val="0"/>
          <w:bCs w:val="0"/>
          <w:caps w:val="0"/>
          <w:noProof/>
          <w:szCs w:val="22"/>
          <w:lang w:eastAsia="de-CH"/>
        </w:rPr>
      </w:pPr>
      <w:r w:rsidRPr="00F42061">
        <w:rPr>
          <w:lang w:val="en-GB"/>
        </w:rPr>
        <w:fldChar w:fldCharType="begin"/>
      </w:r>
      <w:r w:rsidR="000A2696" w:rsidRPr="00F42061">
        <w:rPr>
          <w:lang w:val="en-GB"/>
        </w:rPr>
        <w:instrText xml:space="preserve"> TOC \o "1-3" \h \z \u </w:instrText>
      </w:r>
      <w:r w:rsidRPr="00F42061">
        <w:rPr>
          <w:lang w:val="en-GB"/>
        </w:rPr>
        <w:fldChar w:fldCharType="separate"/>
      </w:r>
      <w:hyperlink w:anchor="_Toc375123597" w:history="1">
        <w:r w:rsidR="00002D70" w:rsidRPr="003E6D11">
          <w:rPr>
            <w:rStyle w:val="Hyperlink"/>
            <w:noProof/>
            <w:lang w:val="en-GB"/>
          </w:rPr>
          <w:t>Charge measurements CAB300</w:t>
        </w:r>
        <w:r w:rsidR="00002D70">
          <w:rPr>
            <w:noProof/>
            <w:webHidden/>
          </w:rPr>
          <w:tab/>
        </w:r>
        <w:r w:rsidR="00002D70">
          <w:rPr>
            <w:noProof/>
            <w:webHidden/>
          </w:rPr>
          <w:fldChar w:fldCharType="begin"/>
        </w:r>
        <w:r w:rsidR="00002D70">
          <w:rPr>
            <w:noProof/>
            <w:webHidden/>
          </w:rPr>
          <w:instrText xml:space="preserve"> PAGEREF _Toc375123597 \h </w:instrText>
        </w:r>
        <w:r w:rsidR="00002D70">
          <w:rPr>
            <w:noProof/>
            <w:webHidden/>
          </w:rPr>
        </w:r>
        <w:r w:rsidR="00002D70">
          <w:rPr>
            <w:noProof/>
            <w:webHidden/>
          </w:rPr>
          <w:fldChar w:fldCharType="separate"/>
        </w:r>
        <w:r w:rsidR="00002D70">
          <w:rPr>
            <w:noProof/>
            <w:webHidden/>
          </w:rPr>
          <w:t>1</w:t>
        </w:r>
        <w:r w:rsidR="00002D70">
          <w:rPr>
            <w:noProof/>
            <w:webHidden/>
          </w:rPr>
          <w:fldChar w:fldCharType="end"/>
        </w:r>
      </w:hyperlink>
    </w:p>
    <w:p w:rsidR="00002D70" w:rsidRDefault="00206669">
      <w:pPr>
        <w:pStyle w:val="Verzeichnis1"/>
        <w:tabs>
          <w:tab w:val="left" w:pos="400"/>
          <w:tab w:val="right" w:pos="9339"/>
        </w:tabs>
        <w:rPr>
          <w:rFonts w:eastAsiaTheme="minorEastAsia" w:cstheme="minorBidi"/>
          <w:b w:val="0"/>
          <w:bCs w:val="0"/>
          <w:caps w:val="0"/>
          <w:noProof/>
          <w:szCs w:val="22"/>
          <w:lang w:eastAsia="de-CH"/>
        </w:rPr>
      </w:pPr>
      <w:hyperlink w:anchor="_Toc375123598" w:history="1">
        <w:r w:rsidR="00002D70" w:rsidRPr="003E6D11">
          <w:rPr>
            <w:rStyle w:val="Hyperlink"/>
            <w:noProof/>
            <w:lang w:val="en-GB"/>
          </w:rPr>
          <w:t>1</w:t>
        </w:r>
        <w:r w:rsidR="00002D70">
          <w:rPr>
            <w:rFonts w:eastAsiaTheme="minorEastAsia" w:cstheme="minorBidi"/>
            <w:b w:val="0"/>
            <w:bCs w:val="0"/>
            <w:caps w:val="0"/>
            <w:noProof/>
            <w:szCs w:val="22"/>
            <w:lang w:eastAsia="de-CH"/>
          </w:rPr>
          <w:tab/>
        </w:r>
        <w:r w:rsidR="00002D70" w:rsidRPr="003E6D11">
          <w:rPr>
            <w:rStyle w:val="Hyperlink"/>
            <w:noProof/>
            <w:lang w:val="en-GB"/>
          </w:rPr>
          <w:t>History of Changes</w:t>
        </w:r>
        <w:r w:rsidR="00002D70">
          <w:rPr>
            <w:noProof/>
            <w:webHidden/>
          </w:rPr>
          <w:tab/>
        </w:r>
        <w:r w:rsidR="00002D70">
          <w:rPr>
            <w:noProof/>
            <w:webHidden/>
          </w:rPr>
          <w:fldChar w:fldCharType="begin"/>
        </w:r>
        <w:r w:rsidR="00002D70">
          <w:rPr>
            <w:noProof/>
            <w:webHidden/>
          </w:rPr>
          <w:instrText xml:space="preserve"> PAGEREF _Toc375123598 \h </w:instrText>
        </w:r>
        <w:r w:rsidR="00002D70">
          <w:rPr>
            <w:noProof/>
            <w:webHidden/>
          </w:rPr>
        </w:r>
        <w:r w:rsidR="00002D70">
          <w:rPr>
            <w:noProof/>
            <w:webHidden/>
          </w:rPr>
          <w:fldChar w:fldCharType="separate"/>
        </w:r>
        <w:r w:rsidR="00002D70">
          <w:rPr>
            <w:noProof/>
            <w:webHidden/>
          </w:rPr>
          <w:t>3</w:t>
        </w:r>
        <w:r w:rsidR="00002D70">
          <w:rPr>
            <w:noProof/>
            <w:webHidden/>
          </w:rPr>
          <w:fldChar w:fldCharType="end"/>
        </w:r>
      </w:hyperlink>
    </w:p>
    <w:p w:rsidR="00002D70" w:rsidRDefault="00206669">
      <w:pPr>
        <w:pStyle w:val="Verzeichnis1"/>
        <w:tabs>
          <w:tab w:val="left" w:pos="400"/>
          <w:tab w:val="right" w:pos="9339"/>
        </w:tabs>
        <w:rPr>
          <w:rFonts w:eastAsiaTheme="minorEastAsia" w:cstheme="minorBidi"/>
          <w:b w:val="0"/>
          <w:bCs w:val="0"/>
          <w:caps w:val="0"/>
          <w:noProof/>
          <w:szCs w:val="22"/>
          <w:lang w:eastAsia="de-CH"/>
        </w:rPr>
      </w:pPr>
      <w:hyperlink w:anchor="_Toc375123599" w:history="1">
        <w:r w:rsidR="00002D70" w:rsidRPr="003E6D11">
          <w:rPr>
            <w:rStyle w:val="Hyperlink"/>
            <w:noProof/>
            <w:lang w:val="en-GB"/>
          </w:rPr>
          <w:t>2</w:t>
        </w:r>
        <w:r w:rsidR="00002D70">
          <w:rPr>
            <w:rFonts w:eastAsiaTheme="minorEastAsia" w:cstheme="minorBidi"/>
            <w:b w:val="0"/>
            <w:bCs w:val="0"/>
            <w:caps w:val="0"/>
            <w:noProof/>
            <w:szCs w:val="22"/>
            <w:lang w:eastAsia="de-CH"/>
          </w:rPr>
          <w:tab/>
        </w:r>
        <w:r w:rsidR="00002D70" w:rsidRPr="003E6D11">
          <w:rPr>
            <w:rStyle w:val="Hyperlink"/>
            <w:noProof/>
            <w:lang w:val="en-GB"/>
          </w:rPr>
          <w:t>Introduction</w:t>
        </w:r>
        <w:r w:rsidR="00002D70">
          <w:rPr>
            <w:noProof/>
            <w:webHidden/>
          </w:rPr>
          <w:tab/>
        </w:r>
        <w:r w:rsidR="00002D70">
          <w:rPr>
            <w:noProof/>
            <w:webHidden/>
          </w:rPr>
          <w:fldChar w:fldCharType="begin"/>
        </w:r>
        <w:r w:rsidR="00002D70">
          <w:rPr>
            <w:noProof/>
            <w:webHidden/>
          </w:rPr>
          <w:instrText xml:space="preserve"> PAGEREF _Toc375123599 \h </w:instrText>
        </w:r>
        <w:r w:rsidR="00002D70">
          <w:rPr>
            <w:noProof/>
            <w:webHidden/>
          </w:rPr>
        </w:r>
        <w:r w:rsidR="00002D70">
          <w:rPr>
            <w:noProof/>
            <w:webHidden/>
          </w:rPr>
          <w:fldChar w:fldCharType="separate"/>
        </w:r>
        <w:r w:rsidR="00002D70">
          <w:rPr>
            <w:noProof/>
            <w:webHidden/>
          </w:rPr>
          <w:t>4</w:t>
        </w:r>
        <w:r w:rsidR="00002D70">
          <w:rPr>
            <w:noProof/>
            <w:webHidden/>
          </w:rPr>
          <w:fldChar w:fldCharType="end"/>
        </w:r>
      </w:hyperlink>
    </w:p>
    <w:p w:rsidR="00002D70" w:rsidRDefault="00206669">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00" w:history="1">
        <w:r w:rsidR="00002D70" w:rsidRPr="003E6D11">
          <w:rPr>
            <w:rStyle w:val="Hyperlink"/>
            <w:noProof/>
            <w:lang w:val="en-GB"/>
          </w:rPr>
          <w:t>2.1</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Terms, Definitions und Abbreviation</w:t>
        </w:r>
        <w:r w:rsidR="00002D70">
          <w:rPr>
            <w:noProof/>
            <w:webHidden/>
          </w:rPr>
          <w:tab/>
        </w:r>
        <w:r w:rsidR="00002D70">
          <w:rPr>
            <w:noProof/>
            <w:webHidden/>
          </w:rPr>
          <w:fldChar w:fldCharType="begin"/>
        </w:r>
        <w:r w:rsidR="00002D70">
          <w:rPr>
            <w:noProof/>
            <w:webHidden/>
          </w:rPr>
          <w:instrText xml:space="preserve"> PAGEREF _Toc375123600 \h </w:instrText>
        </w:r>
        <w:r w:rsidR="00002D70">
          <w:rPr>
            <w:noProof/>
            <w:webHidden/>
          </w:rPr>
        </w:r>
        <w:r w:rsidR="00002D70">
          <w:rPr>
            <w:noProof/>
            <w:webHidden/>
          </w:rPr>
          <w:fldChar w:fldCharType="separate"/>
        </w:r>
        <w:r w:rsidR="00002D70">
          <w:rPr>
            <w:noProof/>
            <w:webHidden/>
          </w:rPr>
          <w:t>4</w:t>
        </w:r>
        <w:r w:rsidR="00002D70">
          <w:rPr>
            <w:noProof/>
            <w:webHidden/>
          </w:rPr>
          <w:fldChar w:fldCharType="end"/>
        </w:r>
      </w:hyperlink>
    </w:p>
    <w:p w:rsidR="00002D70" w:rsidRDefault="00206669">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01" w:history="1">
        <w:r w:rsidR="00002D70" w:rsidRPr="003E6D11">
          <w:rPr>
            <w:rStyle w:val="Hyperlink"/>
            <w:noProof/>
            <w:lang w:val="en-GB"/>
          </w:rPr>
          <w:t>2.2</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Related Documents</w:t>
        </w:r>
        <w:r w:rsidR="00002D70">
          <w:rPr>
            <w:noProof/>
            <w:webHidden/>
          </w:rPr>
          <w:tab/>
        </w:r>
        <w:r w:rsidR="00002D70">
          <w:rPr>
            <w:noProof/>
            <w:webHidden/>
          </w:rPr>
          <w:fldChar w:fldCharType="begin"/>
        </w:r>
        <w:r w:rsidR="00002D70">
          <w:rPr>
            <w:noProof/>
            <w:webHidden/>
          </w:rPr>
          <w:instrText xml:space="preserve"> PAGEREF _Toc375123601 \h </w:instrText>
        </w:r>
        <w:r w:rsidR="00002D70">
          <w:rPr>
            <w:noProof/>
            <w:webHidden/>
          </w:rPr>
        </w:r>
        <w:r w:rsidR="00002D70">
          <w:rPr>
            <w:noProof/>
            <w:webHidden/>
          </w:rPr>
          <w:fldChar w:fldCharType="separate"/>
        </w:r>
        <w:r w:rsidR="00002D70">
          <w:rPr>
            <w:noProof/>
            <w:webHidden/>
          </w:rPr>
          <w:t>4</w:t>
        </w:r>
        <w:r w:rsidR="00002D70">
          <w:rPr>
            <w:noProof/>
            <w:webHidden/>
          </w:rPr>
          <w:fldChar w:fldCharType="end"/>
        </w:r>
      </w:hyperlink>
    </w:p>
    <w:p w:rsidR="00002D70" w:rsidRDefault="00206669">
      <w:pPr>
        <w:pStyle w:val="Verzeichnis1"/>
        <w:tabs>
          <w:tab w:val="left" w:pos="400"/>
          <w:tab w:val="right" w:pos="9339"/>
        </w:tabs>
        <w:rPr>
          <w:rFonts w:eastAsiaTheme="minorEastAsia" w:cstheme="minorBidi"/>
          <w:b w:val="0"/>
          <w:bCs w:val="0"/>
          <w:caps w:val="0"/>
          <w:noProof/>
          <w:szCs w:val="22"/>
          <w:lang w:eastAsia="de-CH"/>
        </w:rPr>
      </w:pPr>
      <w:hyperlink w:anchor="_Toc375123602" w:history="1">
        <w:r w:rsidR="00002D70" w:rsidRPr="003E6D11">
          <w:rPr>
            <w:rStyle w:val="Hyperlink"/>
            <w:noProof/>
            <w:lang w:val="en-GB"/>
          </w:rPr>
          <w:t>3</w:t>
        </w:r>
        <w:r w:rsidR="00002D70">
          <w:rPr>
            <w:rFonts w:eastAsiaTheme="minorEastAsia" w:cstheme="minorBidi"/>
            <w:b w:val="0"/>
            <w:bCs w:val="0"/>
            <w:caps w:val="0"/>
            <w:noProof/>
            <w:szCs w:val="22"/>
            <w:lang w:eastAsia="de-CH"/>
          </w:rPr>
          <w:tab/>
        </w:r>
        <w:r w:rsidR="00002D70" w:rsidRPr="003E6D11">
          <w:rPr>
            <w:rStyle w:val="Hyperlink"/>
            <w:noProof/>
            <w:lang w:val="en-GB"/>
          </w:rPr>
          <w:t>Global project description</w:t>
        </w:r>
        <w:r w:rsidR="00002D70">
          <w:rPr>
            <w:noProof/>
            <w:webHidden/>
          </w:rPr>
          <w:tab/>
        </w:r>
        <w:r w:rsidR="00002D70">
          <w:rPr>
            <w:noProof/>
            <w:webHidden/>
          </w:rPr>
          <w:fldChar w:fldCharType="begin"/>
        </w:r>
        <w:r w:rsidR="00002D70">
          <w:rPr>
            <w:noProof/>
            <w:webHidden/>
          </w:rPr>
          <w:instrText xml:space="preserve"> PAGEREF _Toc375123602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206669">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03" w:history="1">
        <w:r w:rsidR="00002D70" w:rsidRPr="003E6D11">
          <w:rPr>
            <w:rStyle w:val="Hyperlink"/>
            <w:noProof/>
            <w:lang w:val="en-GB"/>
          </w:rPr>
          <w:t>3.1</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Introduction</w:t>
        </w:r>
        <w:r w:rsidR="00002D70">
          <w:rPr>
            <w:noProof/>
            <w:webHidden/>
          </w:rPr>
          <w:tab/>
        </w:r>
        <w:r w:rsidR="00002D70">
          <w:rPr>
            <w:noProof/>
            <w:webHidden/>
          </w:rPr>
          <w:fldChar w:fldCharType="begin"/>
        </w:r>
        <w:r w:rsidR="00002D70">
          <w:rPr>
            <w:noProof/>
            <w:webHidden/>
          </w:rPr>
          <w:instrText xml:space="preserve"> PAGEREF _Toc375123603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206669">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04" w:history="1">
        <w:r w:rsidR="00002D70" w:rsidRPr="003E6D11">
          <w:rPr>
            <w:rStyle w:val="Hyperlink"/>
            <w:noProof/>
            <w:lang w:val="en-GB"/>
          </w:rPr>
          <w:t>3.2</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System Overview</w:t>
        </w:r>
        <w:r w:rsidR="00002D70">
          <w:rPr>
            <w:noProof/>
            <w:webHidden/>
          </w:rPr>
          <w:tab/>
        </w:r>
        <w:r w:rsidR="00002D70">
          <w:rPr>
            <w:noProof/>
            <w:webHidden/>
          </w:rPr>
          <w:fldChar w:fldCharType="begin"/>
        </w:r>
        <w:r w:rsidR="00002D70">
          <w:rPr>
            <w:noProof/>
            <w:webHidden/>
          </w:rPr>
          <w:instrText xml:space="preserve"> PAGEREF _Toc375123604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206669">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05" w:history="1">
        <w:r w:rsidR="00002D70" w:rsidRPr="003E6D11">
          <w:rPr>
            <w:rStyle w:val="Hyperlink"/>
            <w:noProof/>
            <w:lang w:val="en-GB"/>
          </w:rPr>
          <w:t>3.3</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Supported sensors and suggested interfaces</w:t>
        </w:r>
        <w:r w:rsidR="00002D70">
          <w:rPr>
            <w:noProof/>
            <w:webHidden/>
          </w:rPr>
          <w:tab/>
        </w:r>
        <w:r w:rsidR="00002D70">
          <w:rPr>
            <w:noProof/>
            <w:webHidden/>
          </w:rPr>
          <w:fldChar w:fldCharType="begin"/>
        </w:r>
        <w:r w:rsidR="00002D70">
          <w:rPr>
            <w:noProof/>
            <w:webHidden/>
          </w:rPr>
          <w:instrText xml:space="preserve"> PAGEREF _Toc375123605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206669">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06" w:history="1">
        <w:r w:rsidR="00002D70" w:rsidRPr="003E6D11">
          <w:rPr>
            <w:rStyle w:val="Hyperlink"/>
            <w:noProof/>
            <w:lang w:val="en-GB"/>
          </w:rPr>
          <w:t>3.3.1</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Analogue: Agilent multimeter</w:t>
        </w:r>
        <w:r w:rsidR="00002D70">
          <w:rPr>
            <w:noProof/>
            <w:webHidden/>
          </w:rPr>
          <w:tab/>
        </w:r>
        <w:r w:rsidR="00002D70">
          <w:rPr>
            <w:noProof/>
            <w:webHidden/>
          </w:rPr>
          <w:fldChar w:fldCharType="begin"/>
        </w:r>
        <w:r w:rsidR="00002D70">
          <w:rPr>
            <w:noProof/>
            <w:webHidden/>
          </w:rPr>
          <w:instrText xml:space="preserve"> PAGEREF _Toc375123606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206669">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07" w:history="1">
        <w:r w:rsidR="00002D70" w:rsidRPr="003E6D11">
          <w:rPr>
            <w:rStyle w:val="Hyperlink"/>
            <w:noProof/>
            <w:lang w:val="en-GB"/>
          </w:rPr>
          <w:t>3.3.2</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CAN: NI Series 2: CAN-PCMCIA-Adapter</w:t>
        </w:r>
        <w:r w:rsidR="00002D70">
          <w:rPr>
            <w:noProof/>
            <w:webHidden/>
          </w:rPr>
          <w:tab/>
        </w:r>
        <w:r w:rsidR="00002D70">
          <w:rPr>
            <w:noProof/>
            <w:webHidden/>
          </w:rPr>
          <w:fldChar w:fldCharType="begin"/>
        </w:r>
        <w:r w:rsidR="00002D70">
          <w:rPr>
            <w:noProof/>
            <w:webHidden/>
          </w:rPr>
          <w:instrText xml:space="preserve"> PAGEREF _Toc375123607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206669">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08" w:history="1">
        <w:r w:rsidR="00002D70" w:rsidRPr="003E6D11">
          <w:rPr>
            <w:rStyle w:val="Hyperlink"/>
            <w:noProof/>
            <w:lang w:val="en-GB"/>
          </w:rPr>
          <w:t>3.3.3</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PWM: LeCroy 620Zi Oscillscope</w:t>
        </w:r>
        <w:r w:rsidR="00002D70">
          <w:rPr>
            <w:noProof/>
            <w:webHidden/>
          </w:rPr>
          <w:tab/>
        </w:r>
        <w:r w:rsidR="00002D70">
          <w:rPr>
            <w:noProof/>
            <w:webHidden/>
          </w:rPr>
          <w:fldChar w:fldCharType="begin"/>
        </w:r>
        <w:r w:rsidR="00002D70">
          <w:rPr>
            <w:noProof/>
            <w:webHidden/>
          </w:rPr>
          <w:instrText xml:space="preserve"> PAGEREF _Toc375123608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206669">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09" w:history="1">
        <w:r w:rsidR="00002D70" w:rsidRPr="003E6D11">
          <w:rPr>
            <w:rStyle w:val="Hyperlink"/>
            <w:noProof/>
            <w:lang w:val="en-GB"/>
          </w:rPr>
          <w:t>3.3.4</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 xml:space="preserve">LIN: </w:t>
        </w:r>
        <w:r w:rsidR="00002D70" w:rsidRPr="003E6D11">
          <w:rPr>
            <w:rStyle w:val="Hyperlink"/>
            <w:rFonts w:ascii="Arial" w:hAnsi="Arial" w:cs="Arial"/>
            <w:noProof/>
          </w:rPr>
          <w:t>NI USB 9866</w:t>
        </w:r>
        <w:r w:rsidR="00002D70">
          <w:rPr>
            <w:noProof/>
            <w:webHidden/>
          </w:rPr>
          <w:tab/>
        </w:r>
        <w:r w:rsidR="00002D70">
          <w:rPr>
            <w:noProof/>
            <w:webHidden/>
          </w:rPr>
          <w:fldChar w:fldCharType="begin"/>
        </w:r>
        <w:r w:rsidR="00002D70">
          <w:rPr>
            <w:noProof/>
            <w:webHidden/>
          </w:rPr>
          <w:instrText xml:space="preserve"> PAGEREF _Toc375123609 \h </w:instrText>
        </w:r>
        <w:r w:rsidR="00002D70">
          <w:rPr>
            <w:noProof/>
            <w:webHidden/>
          </w:rPr>
        </w:r>
        <w:r w:rsidR="00002D70">
          <w:rPr>
            <w:noProof/>
            <w:webHidden/>
          </w:rPr>
          <w:fldChar w:fldCharType="separate"/>
        </w:r>
        <w:r w:rsidR="00002D70">
          <w:rPr>
            <w:noProof/>
            <w:webHidden/>
          </w:rPr>
          <w:t>5</w:t>
        </w:r>
        <w:r w:rsidR="00002D70">
          <w:rPr>
            <w:noProof/>
            <w:webHidden/>
          </w:rPr>
          <w:fldChar w:fldCharType="end"/>
        </w:r>
      </w:hyperlink>
    </w:p>
    <w:p w:rsidR="00002D70" w:rsidRDefault="00206669">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10" w:history="1">
        <w:r w:rsidR="00002D70" w:rsidRPr="003E6D11">
          <w:rPr>
            <w:rStyle w:val="Hyperlink"/>
            <w:noProof/>
            <w:lang w:val="en-GB"/>
          </w:rPr>
          <w:t>3.4</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Precisions and resolutions</w:t>
        </w:r>
        <w:r w:rsidR="00002D70">
          <w:rPr>
            <w:noProof/>
            <w:webHidden/>
          </w:rPr>
          <w:tab/>
        </w:r>
        <w:r w:rsidR="00002D70">
          <w:rPr>
            <w:noProof/>
            <w:webHidden/>
          </w:rPr>
          <w:fldChar w:fldCharType="begin"/>
        </w:r>
        <w:r w:rsidR="00002D70">
          <w:rPr>
            <w:noProof/>
            <w:webHidden/>
          </w:rPr>
          <w:instrText xml:space="preserve"> PAGEREF _Toc375123610 \h </w:instrText>
        </w:r>
        <w:r w:rsidR="00002D70">
          <w:rPr>
            <w:noProof/>
            <w:webHidden/>
          </w:rPr>
        </w:r>
        <w:r w:rsidR="00002D70">
          <w:rPr>
            <w:noProof/>
            <w:webHidden/>
          </w:rPr>
          <w:fldChar w:fldCharType="separate"/>
        </w:r>
        <w:r w:rsidR="00002D70">
          <w:rPr>
            <w:noProof/>
            <w:webHidden/>
          </w:rPr>
          <w:t>6</w:t>
        </w:r>
        <w:r w:rsidR="00002D70">
          <w:rPr>
            <w:noProof/>
            <w:webHidden/>
          </w:rPr>
          <w:fldChar w:fldCharType="end"/>
        </w:r>
      </w:hyperlink>
    </w:p>
    <w:p w:rsidR="00002D70" w:rsidRDefault="00206669">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1" w:history="1">
        <w:r w:rsidR="00002D70" w:rsidRPr="003E6D11">
          <w:rPr>
            <w:rStyle w:val="Hyperlink"/>
            <w:noProof/>
            <w:lang w:val="en-GB"/>
          </w:rPr>
          <w:t>3.4.1</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Current to be measured</w:t>
        </w:r>
        <w:r w:rsidR="00002D70">
          <w:rPr>
            <w:noProof/>
            <w:webHidden/>
          </w:rPr>
          <w:tab/>
        </w:r>
        <w:r w:rsidR="00002D70">
          <w:rPr>
            <w:noProof/>
            <w:webHidden/>
          </w:rPr>
          <w:fldChar w:fldCharType="begin"/>
        </w:r>
        <w:r w:rsidR="00002D70">
          <w:rPr>
            <w:noProof/>
            <w:webHidden/>
          </w:rPr>
          <w:instrText xml:space="preserve"> PAGEREF _Toc375123611 \h </w:instrText>
        </w:r>
        <w:r w:rsidR="00002D70">
          <w:rPr>
            <w:noProof/>
            <w:webHidden/>
          </w:rPr>
        </w:r>
        <w:r w:rsidR="00002D70">
          <w:rPr>
            <w:noProof/>
            <w:webHidden/>
          </w:rPr>
          <w:fldChar w:fldCharType="separate"/>
        </w:r>
        <w:r w:rsidR="00002D70">
          <w:rPr>
            <w:noProof/>
            <w:webHidden/>
          </w:rPr>
          <w:t>6</w:t>
        </w:r>
        <w:r w:rsidR="00002D70">
          <w:rPr>
            <w:noProof/>
            <w:webHidden/>
          </w:rPr>
          <w:fldChar w:fldCharType="end"/>
        </w:r>
      </w:hyperlink>
    </w:p>
    <w:p w:rsidR="00002D70" w:rsidRDefault="00206669">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2" w:history="1">
        <w:r w:rsidR="00002D70" w:rsidRPr="003E6D11">
          <w:rPr>
            <w:rStyle w:val="Hyperlink"/>
            <w:noProof/>
            <w:lang w:val="en-GB"/>
          </w:rPr>
          <w:t>3.4.2</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Precision resistor</w:t>
        </w:r>
        <w:r w:rsidR="00002D70">
          <w:rPr>
            <w:noProof/>
            <w:webHidden/>
          </w:rPr>
          <w:tab/>
        </w:r>
        <w:r w:rsidR="00002D70">
          <w:rPr>
            <w:noProof/>
            <w:webHidden/>
          </w:rPr>
          <w:fldChar w:fldCharType="begin"/>
        </w:r>
        <w:r w:rsidR="00002D70">
          <w:rPr>
            <w:noProof/>
            <w:webHidden/>
          </w:rPr>
          <w:instrText xml:space="preserve"> PAGEREF _Toc375123612 \h </w:instrText>
        </w:r>
        <w:r w:rsidR="00002D70">
          <w:rPr>
            <w:noProof/>
            <w:webHidden/>
          </w:rPr>
        </w:r>
        <w:r w:rsidR="00002D70">
          <w:rPr>
            <w:noProof/>
            <w:webHidden/>
          </w:rPr>
          <w:fldChar w:fldCharType="separate"/>
        </w:r>
        <w:r w:rsidR="00002D70">
          <w:rPr>
            <w:noProof/>
            <w:webHidden/>
          </w:rPr>
          <w:t>6</w:t>
        </w:r>
        <w:r w:rsidR="00002D70">
          <w:rPr>
            <w:noProof/>
            <w:webHidden/>
          </w:rPr>
          <w:fldChar w:fldCharType="end"/>
        </w:r>
      </w:hyperlink>
    </w:p>
    <w:p w:rsidR="00002D70" w:rsidRDefault="00206669">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3" w:history="1">
        <w:r w:rsidR="00002D70" w:rsidRPr="003E6D11">
          <w:rPr>
            <w:rStyle w:val="Hyperlink"/>
            <w:noProof/>
            <w:lang w:val="en-GB"/>
          </w:rPr>
          <w:t>3.4.3</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Multimeter specifications</w:t>
        </w:r>
        <w:r w:rsidR="00002D70">
          <w:rPr>
            <w:noProof/>
            <w:webHidden/>
          </w:rPr>
          <w:tab/>
        </w:r>
        <w:r w:rsidR="00002D70">
          <w:rPr>
            <w:noProof/>
            <w:webHidden/>
          </w:rPr>
          <w:fldChar w:fldCharType="begin"/>
        </w:r>
        <w:r w:rsidR="00002D70">
          <w:rPr>
            <w:noProof/>
            <w:webHidden/>
          </w:rPr>
          <w:instrText xml:space="preserve"> PAGEREF _Toc375123613 \h </w:instrText>
        </w:r>
        <w:r w:rsidR="00002D70">
          <w:rPr>
            <w:noProof/>
            <w:webHidden/>
          </w:rPr>
        </w:r>
        <w:r w:rsidR="00002D70">
          <w:rPr>
            <w:noProof/>
            <w:webHidden/>
          </w:rPr>
          <w:fldChar w:fldCharType="separate"/>
        </w:r>
        <w:r w:rsidR="00002D70">
          <w:rPr>
            <w:noProof/>
            <w:webHidden/>
          </w:rPr>
          <w:t>7</w:t>
        </w:r>
        <w:r w:rsidR="00002D70">
          <w:rPr>
            <w:noProof/>
            <w:webHidden/>
          </w:rPr>
          <w:fldChar w:fldCharType="end"/>
        </w:r>
      </w:hyperlink>
    </w:p>
    <w:p w:rsidR="00002D70" w:rsidRDefault="00206669">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4" w:history="1">
        <w:r w:rsidR="00002D70" w:rsidRPr="003E6D11">
          <w:rPr>
            <w:rStyle w:val="Hyperlink"/>
            <w:noProof/>
            <w:lang w:val="en-GB"/>
          </w:rPr>
          <w:t>3.4.4</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Requirements for sensors with voltage output</w:t>
        </w:r>
        <w:r w:rsidR="00002D70">
          <w:rPr>
            <w:noProof/>
            <w:webHidden/>
          </w:rPr>
          <w:tab/>
        </w:r>
        <w:r w:rsidR="00002D70">
          <w:rPr>
            <w:noProof/>
            <w:webHidden/>
          </w:rPr>
          <w:fldChar w:fldCharType="begin"/>
        </w:r>
        <w:r w:rsidR="00002D70">
          <w:rPr>
            <w:noProof/>
            <w:webHidden/>
          </w:rPr>
          <w:instrText xml:space="preserve"> PAGEREF _Toc375123614 \h </w:instrText>
        </w:r>
        <w:r w:rsidR="00002D70">
          <w:rPr>
            <w:noProof/>
            <w:webHidden/>
          </w:rPr>
        </w:r>
        <w:r w:rsidR="00002D70">
          <w:rPr>
            <w:noProof/>
            <w:webHidden/>
          </w:rPr>
          <w:fldChar w:fldCharType="separate"/>
        </w:r>
        <w:r w:rsidR="00002D70">
          <w:rPr>
            <w:noProof/>
            <w:webHidden/>
          </w:rPr>
          <w:t>7</w:t>
        </w:r>
        <w:r w:rsidR="00002D70">
          <w:rPr>
            <w:noProof/>
            <w:webHidden/>
          </w:rPr>
          <w:fldChar w:fldCharType="end"/>
        </w:r>
      </w:hyperlink>
    </w:p>
    <w:p w:rsidR="00002D70" w:rsidRDefault="00206669">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5" w:history="1">
        <w:r w:rsidR="00002D70" w:rsidRPr="003E6D11">
          <w:rPr>
            <w:rStyle w:val="Hyperlink"/>
            <w:noProof/>
            <w:lang w:val="en-GB"/>
          </w:rPr>
          <w:t>3.4.5</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Requirements for reference sensor measuring</w:t>
        </w:r>
        <w:r w:rsidR="00002D70">
          <w:rPr>
            <w:noProof/>
            <w:webHidden/>
          </w:rPr>
          <w:tab/>
        </w:r>
        <w:r w:rsidR="00002D70">
          <w:rPr>
            <w:noProof/>
            <w:webHidden/>
          </w:rPr>
          <w:fldChar w:fldCharType="begin"/>
        </w:r>
        <w:r w:rsidR="00002D70">
          <w:rPr>
            <w:noProof/>
            <w:webHidden/>
          </w:rPr>
          <w:instrText xml:space="preserve"> PAGEREF _Toc375123615 \h </w:instrText>
        </w:r>
        <w:r w:rsidR="00002D70">
          <w:rPr>
            <w:noProof/>
            <w:webHidden/>
          </w:rPr>
        </w:r>
        <w:r w:rsidR="00002D70">
          <w:rPr>
            <w:noProof/>
            <w:webHidden/>
          </w:rPr>
          <w:fldChar w:fldCharType="separate"/>
        </w:r>
        <w:r w:rsidR="00002D70">
          <w:rPr>
            <w:noProof/>
            <w:webHidden/>
          </w:rPr>
          <w:t>8</w:t>
        </w:r>
        <w:r w:rsidR="00002D70">
          <w:rPr>
            <w:noProof/>
            <w:webHidden/>
          </w:rPr>
          <w:fldChar w:fldCharType="end"/>
        </w:r>
      </w:hyperlink>
    </w:p>
    <w:p w:rsidR="00002D70" w:rsidRDefault="00206669">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16" w:history="1">
        <w:r w:rsidR="00002D70" w:rsidRPr="003E6D11">
          <w:rPr>
            <w:rStyle w:val="Hyperlink"/>
            <w:noProof/>
            <w:lang w:val="en-GB"/>
          </w:rPr>
          <w:t>3.5</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Data rates</w:t>
        </w:r>
        <w:r w:rsidR="00002D70">
          <w:rPr>
            <w:noProof/>
            <w:webHidden/>
          </w:rPr>
          <w:tab/>
        </w:r>
        <w:r w:rsidR="00002D70">
          <w:rPr>
            <w:noProof/>
            <w:webHidden/>
          </w:rPr>
          <w:fldChar w:fldCharType="begin"/>
        </w:r>
        <w:r w:rsidR="00002D70">
          <w:rPr>
            <w:noProof/>
            <w:webHidden/>
          </w:rPr>
          <w:instrText xml:space="preserve"> PAGEREF _Toc375123616 \h </w:instrText>
        </w:r>
        <w:r w:rsidR="00002D70">
          <w:rPr>
            <w:noProof/>
            <w:webHidden/>
          </w:rPr>
        </w:r>
        <w:r w:rsidR="00002D70">
          <w:rPr>
            <w:noProof/>
            <w:webHidden/>
          </w:rPr>
          <w:fldChar w:fldCharType="separate"/>
        </w:r>
        <w:r w:rsidR="00002D70">
          <w:rPr>
            <w:noProof/>
            <w:webHidden/>
          </w:rPr>
          <w:t>10</w:t>
        </w:r>
        <w:r w:rsidR="00002D70">
          <w:rPr>
            <w:noProof/>
            <w:webHidden/>
          </w:rPr>
          <w:fldChar w:fldCharType="end"/>
        </w:r>
      </w:hyperlink>
    </w:p>
    <w:p w:rsidR="00002D70" w:rsidRDefault="00206669">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7" w:history="1">
        <w:r w:rsidR="00002D70" w:rsidRPr="003E6D11">
          <w:rPr>
            <w:rStyle w:val="Hyperlink"/>
            <w:noProof/>
            <w:lang w:val="en-GB"/>
          </w:rPr>
          <w:t>3.5.1</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Current update rate</w:t>
        </w:r>
        <w:r w:rsidR="00002D70">
          <w:rPr>
            <w:noProof/>
            <w:webHidden/>
          </w:rPr>
          <w:tab/>
        </w:r>
        <w:r w:rsidR="00002D70">
          <w:rPr>
            <w:noProof/>
            <w:webHidden/>
          </w:rPr>
          <w:fldChar w:fldCharType="begin"/>
        </w:r>
        <w:r w:rsidR="00002D70">
          <w:rPr>
            <w:noProof/>
            <w:webHidden/>
          </w:rPr>
          <w:instrText xml:space="preserve"> PAGEREF _Toc375123617 \h </w:instrText>
        </w:r>
        <w:r w:rsidR="00002D70">
          <w:rPr>
            <w:noProof/>
            <w:webHidden/>
          </w:rPr>
        </w:r>
        <w:r w:rsidR="00002D70">
          <w:rPr>
            <w:noProof/>
            <w:webHidden/>
          </w:rPr>
          <w:fldChar w:fldCharType="separate"/>
        </w:r>
        <w:r w:rsidR="00002D70">
          <w:rPr>
            <w:noProof/>
            <w:webHidden/>
          </w:rPr>
          <w:t>10</w:t>
        </w:r>
        <w:r w:rsidR="00002D70">
          <w:rPr>
            <w:noProof/>
            <w:webHidden/>
          </w:rPr>
          <w:fldChar w:fldCharType="end"/>
        </w:r>
      </w:hyperlink>
    </w:p>
    <w:p w:rsidR="00002D70" w:rsidRDefault="00206669">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8" w:history="1">
        <w:r w:rsidR="00002D70" w:rsidRPr="003E6D11">
          <w:rPr>
            <w:rStyle w:val="Hyperlink"/>
            <w:noProof/>
            <w:lang w:val="en-GB"/>
          </w:rPr>
          <w:t>3.5.2</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sampling error</w:t>
        </w:r>
        <w:r w:rsidR="00002D70">
          <w:rPr>
            <w:noProof/>
            <w:webHidden/>
          </w:rPr>
          <w:tab/>
        </w:r>
        <w:r w:rsidR="00002D70">
          <w:rPr>
            <w:noProof/>
            <w:webHidden/>
          </w:rPr>
          <w:fldChar w:fldCharType="begin"/>
        </w:r>
        <w:r w:rsidR="00002D70">
          <w:rPr>
            <w:noProof/>
            <w:webHidden/>
          </w:rPr>
          <w:instrText xml:space="preserve"> PAGEREF _Toc375123618 \h </w:instrText>
        </w:r>
        <w:r w:rsidR="00002D70">
          <w:rPr>
            <w:noProof/>
            <w:webHidden/>
          </w:rPr>
        </w:r>
        <w:r w:rsidR="00002D70">
          <w:rPr>
            <w:noProof/>
            <w:webHidden/>
          </w:rPr>
          <w:fldChar w:fldCharType="separate"/>
        </w:r>
        <w:r w:rsidR="00002D70">
          <w:rPr>
            <w:noProof/>
            <w:webHidden/>
          </w:rPr>
          <w:t>10</w:t>
        </w:r>
        <w:r w:rsidR="00002D70">
          <w:rPr>
            <w:noProof/>
            <w:webHidden/>
          </w:rPr>
          <w:fldChar w:fldCharType="end"/>
        </w:r>
      </w:hyperlink>
    </w:p>
    <w:p w:rsidR="00002D70" w:rsidRDefault="00206669">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19" w:history="1">
        <w:r w:rsidR="00002D70" w:rsidRPr="003E6D11">
          <w:rPr>
            <w:rStyle w:val="Hyperlink"/>
            <w:noProof/>
            <w:lang w:val="en-GB"/>
          </w:rPr>
          <w:t>3.5.3</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CAN acquisition rate</w:t>
        </w:r>
        <w:r w:rsidR="00002D70">
          <w:rPr>
            <w:noProof/>
            <w:webHidden/>
          </w:rPr>
          <w:tab/>
        </w:r>
        <w:r w:rsidR="00002D70">
          <w:rPr>
            <w:noProof/>
            <w:webHidden/>
          </w:rPr>
          <w:fldChar w:fldCharType="begin"/>
        </w:r>
        <w:r w:rsidR="00002D70">
          <w:rPr>
            <w:noProof/>
            <w:webHidden/>
          </w:rPr>
          <w:instrText xml:space="preserve"> PAGEREF _Toc375123619 \h </w:instrText>
        </w:r>
        <w:r w:rsidR="00002D70">
          <w:rPr>
            <w:noProof/>
            <w:webHidden/>
          </w:rPr>
        </w:r>
        <w:r w:rsidR="00002D70">
          <w:rPr>
            <w:noProof/>
            <w:webHidden/>
          </w:rPr>
          <w:fldChar w:fldCharType="separate"/>
        </w:r>
        <w:r w:rsidR="00002D70">
          <w:rPr>
            <w:noProof/>
            <w:webHidden/>
          </w:rPr>
          <w:t>10</w:t>
        </w:r>
        <w:r w:rsidR="00002D70">
          <w:rPr>
            <w:noProof/>
            <w:webHidden/>
          </w:rPr>
          <w:fldChar w:fldCharType="end"/>
        </w:r>
      </w:hyperlink>
    </w:p>
    <w:p w:rsidR="00002D70" w:rsidRDefault="00206669">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20" w:history="1">
        <w:r w:rsidR="00002D70" w:rsidRPr="003E6D11">
          <w:rPr>
            <w:rStyle w:val="Hyperlink"/>
            <w:noProof/>
            <w:lang w:val="en-GB"/>
          </w:rPr>
          <w:t>3.5.4</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Analogue acquisition rate</w:t>
        </w:r>
        <w:r w:rsidR="00002D70">
          <w:rPr>
            <w:noProof/>
            <w:webHidden/>
          </w:rPr>
          <w:tab/>
        </w:r>
        <w:r w:rsidR="00002D70">
          <w:rPr>
            <w:noProof/>
            <w:webHidden/>
          </w:rPr>
          <w:fldChar w:fldCharType="begin"/>
        </w:r>
        <w:r w:rsidR="00002D70">
          <w:rPr>
            <w:noProof/>
            <w:webHidden/>
          </w:rPr>
          <w:instrText xml:space="preserve"> PAGEREF _Toc375123620 \h </w:instrText>
        </w:r>
        <w:r w:rsidR="00002D70">
          <w:rPr>
            <w:noProof/>
            <w:webHidden/>
          </w:rPr>
        </w:r>
        <w:r w:rsidR="00002D70">
          <w:rPr>
            <w:noProof/>
            <w:webHidden/>
          </w:rPr>
          <w:fldChar w:fldCharType="separate"/>
        </w:r>
        <w:r w:rsidR="00002D70">
          <w:rPr>
            <w:noProof/>
            <w:webHidden/>
          </w:rPr>
          <w:t>10</w:t>
        </w:r>
        <w:r w:rsidR="00002D70">
          <w:rPr>
            <w:noProof/>
            <w:webHidden/>
          </w:rPr>
          <w:fldChar w:fldCharType="end"/>
        </w:r>
      </w:hyperlink>
    </w:p>
    <w:p w:rsidR="00002D70" w:rsidRDefault="00206669">
      <w:pPr>
        <w:pStyle w:val="Verzeichnis3"/>
        <w:tabs>
          <w:tab w:val="left" w:pos="1200"/>
          <w:tab w:val="right" w:pos="9339"/>
        </w:tabs>
        <w:rPr>
          <w:rFonts w:asciiTheme="minorHAnsi" w:eastAsiaTheme="minorEastAsia" w:hAnsiTheme="minorHAnsi" w:cstheme="minorBidi"/>
          <w:i w:val="0"/>
          <w:iCs w:val="0"/>
          <w:noProof/>
          <w:szCs w:val="22"/>
          <w:lang w:eastAsia="de-CH"/>
        </w:rPr>
      </w:pPr>
      <w:hyperlink w:anchor="_Toc375123621" w:history="1">
        <w:r w:rsidR="00002D70" w:rsidRPr="003E6D11">
          <w:rPr>
            <w:rStyle w:val="Hyperlink"/>
            <w:noProof/>
            <w:lang w:val="en-GB"/>
          </w:rPr>
          <w:t>3.5.5</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PWM acquisition rate</w:t>
        </w:r>
        <w:r w:rsidR="00002D70">
          <w:rPr>
            <w:noProof/>
            <w:webHidden/>
          </w:rPr>
          <w:tab/>
        </w:r>
        <w:r w:rsidR="00002D70">
          <w:rPr>
            <w:noProof/>
            <w:webHidden/>
          </w:rPr>
          <w:fldChar w:fldCharType="begin"/>
        </w:r>
        <w:r w:rsidR="00002D70">
          <w:rPr>
            <w:noProof/>
            <w:webHidden/>
          </w:rPr>
          <w:instrText xml:space="preserve"> PAGEREF _Toc375123621 \h </w:instrText>
        </w:r>
        <w:r w:rsidR="00002D70">
          <w:rPr>
            <w:noProof/>
            <w:webHidden/>
          </w:rPr>
        </w:r>
        <w:r w:rsidR="00002D70">
          <w:rPr>
            <w:noProof/>
            <w:webHidden/>
          </w:rPr>
          <w:fldChar w:fldCharType="separate"/>
        </w:r>
        <w:r w:rsidR="00002D70">
          <w:rPr>
            <w:noProof/>
            <w:webHidden/>
          </w:rPr>
          <w:t>11</w:t>
        </w:r>
        <w:r w:rsidR="00002D70">
          <w:rPr>
            <w:noProof/>
            <w:webHidden/>
          </w:rPr>
          <w:fldChar w:fldCharType="end"/>
        </w:r>
      </w:hyperlink>
    </w:p>
    <w:p w:rsidR="00002D70" w:rsidRDefault="00206669">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22" w:history="1">
        <w:r w:rsidR="00002D70" w:rsidRPr="003E6D11">
          <w:rPr>
            <w:rStyle w:val="Hyperlink"/>
            <w:noProof/>
            <w:lang w:val="en-GB"/>
          </w:rPr>
          <w:t>3.6</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Combinations of sensor measurings</w:t>
        </w:r>
        <w:r w:rsidR="00002D70">
          <w:rPr>
            <w:noProof/>
            <w:webHidden/>
          </w:rPr>
          <w:tab/>
        </w:r>
        <w:r w:rsidR="00002D70">
          <w:rPr>
            <w:noProof/>
            <w:webHidden/>
          </w:rPr>
          <w:fldChar w:fldCharType="begin"/>
        </w:r>
        <w:r w:rsidR="00002D70">
          <w:rPr>
            <w:noProof/>
            <w:webHidden/>
          </w:rPr>
          <w:instrText xml:space="preserve"> PAGEREF _Toc375123622 \h </w:instrText>
        </w:r>
        <w:r w:rsidR="00002D70">
          <w:rPr>
            <w:noProof/>
            <w:webHidden/>
          </w:rPr>
        </w:r>
        <w:r w:rsidR="00002D70">
          <w:rPr>
            <w:noProof/>
            <w:webHidden/>
          </w:rPr>
          <w:fldChar w:fldCharType="separate"/>
        </w:r>
        <w:r w:rsidR="00002D70">
          <w:rPr>
            <w:noProof/>
            <w:webHidden/>
          </w:rPr>
          <w:t>11</w:t>
        </w:r>
        <w:r w:rsidR="00002D70">
          <w:rPr>
            <w:noProof/>
            <w:webHidden/>
          </w:rPr>
          <w:fldChar w:fldCharType="end"/>
        </w:r>
      </w:hyperlink>
    </w:p>
    <w:p w:rsidR="00002D70" w:rsidRDefault="00206669">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23" w:history="1">
        <w:r w:rsidR="00002D70" w:rsidRPr="003E6D11">
          <w:rPr>
            <w:rStyle w:val="Hyperlink"/>
            <w:noProof/>
            <w:lang w:val="en-GB"/>
          </w:rPr>
          <w:t>3.7</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Measuring current range</w:t>
        </w:r>
        <w:r w:rsidR="00002D70">
          <w:rPr>
            <w:noProof/>
            <w:webHidden/>
          </w:rPr>
          <w:tab/>
        </w:r>
        <w:r w:rsidR="00002D70">
          <w:rPr>
            <w:noProof/>
            <w:webHidden/>
          </w:rPr>
          <w:fldChar w:fldCharType="begin"/>
        </w:r>
        <w:r w:rsidR="00002D70">
          <w:rPr>
            <w:noProof/>
            <w:webHidden/>
          </w:rPr>
          <w:instrText xml:space="preserve"> PAGEREF _Toc375123623 \h </w:instrText>
        </w:r>
        <w:r w:rsidR="00002D70">
          <w:rPr>
            <w:noProof/>
            <w:webHidden/>
          </w:rPr>
        </w:r>
        <w:r w:rsidR="00002D70">
          <w:rPr>
            <w:noProof/>
            <w:webHidden/>
          </w:rPr>
          <w:fldChar w:fldCharType="separate"/>
        </w:r>
        <w:r w:rsidR="00002D70">
          <w:rPr>
            <w:noProof/>
            <w:webHidden/>
          </w:rPr>
          <w:t>12</w:t>
        </w:r>
        <w:r w:rsidR="00002D70">
          <w:rPr>
            <w:noProof/>
            <w:webHidden/>
          </w:rPr>
          <w:fldChar w:fldCharType="end"/>
        </w:r>
      </w:hyperlink>
    </w:p>
    <w:p w:rsidR="00002D70" w:rsidRDefault="00206669">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24" w:history="1">
        <w:r w:rsidR="00002D70" w:rsidRPr="003E6D11">
          <w:rPr>
            <w:rStyle w:val="Hyperlink"/>
            <w:noProof/>
            <w:lang w:val="en-GB"/>
          </w:rPr>
          <w:t>3.8</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Power supply</w:t>
        </w:r>
        <w:r w:rsidR="00002D70">
          <w:rPr>
            <w:noProof/>
            <w:webHidden/>
          </w:rPr>
          <w:tab/>
        </w:r>
        <w:r w:rsidR="00002D70">
          <w:rPr>
            <w:noProof/>
            <w:webHidden/>
          </w:rPr>
          <w:fldChar w:fldCharType="begin"/>
        </w:r>
        <w:r w:rsidR="00002D70">
          <w:rPr>
            <w:noProof/>
            <w:webHidden/>
          </w:rPr>
          <w:instrText xml:space="preserve"> PAGEREF _Toc375123624 \h </w:instrText>
        </w:r>
        <w:r w:rsidR="00002D70">
          <w:rPr>
            <w:noProof/>
            <w:webHidden/>
          </w:rPr>
        </w:r>
        <w:r w:rsidR="00002D70">
          <w:rPr>
            <w:noProof/>
            <w:webHidden/>
          </w:rPr>
          <w:fldChar w:fldCharType="separate"/>
        </w:r>
        <w:r w:rsidR="00002D70">
          <w:rPr>
            <w:noProof/>
            <w:webHidden/>
          </w:rPr>
          <w:t>12</w:t>
        </w:r>
        <w:r w:rsidR="00002D70">
          <w:rPr>
            <w:noProof/>
            <w:webHidden/>
          </w:rPr>
          <w:fldChar w:fldCharType="end"/>
        </w:r>
      </w:hyperlink>
    </w:p>
    <w:p w:rsidR="00002D70" w:rsidRDefault="00206669">
      <w:pPr>
        <w:pStyle w:val="Verzeichnis2"/>
        <w:tabs>
          <w:tab w:val="left" w:pos="800"/>
          <w:tab w:val="right" w:pos="9339"/>
        </w:tabs>
        <w:rPr>
          <w:rFonts w:asciiTheme="minorHAnsi" w:eastAsiaTheme="minorEastAsia" w:hAnsiTheme="minorHAnsi" w:cstheme="minorBidi"/>
          <w:smallCaps w:val="0"/>
          <w:noProof/>
          <w:szCs w:val="22"/>
          <w:lang w:eastAsia="de-CH"/>
        </w:rPr>
      </w:pPr>
      <w:hyperlink w:anchor="_Toc375123625" w:history="1">
        <w:r w:rsidR="00002D70" w:rsidRPr="003E6D11">
          <w:rPr>
            <w:rStyle w:val="Hyperlink"/>
            <w:noProof/>
            <w:lang w:val="en-GB"/>
          </w:rPr>
          <w:t>3.9</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Positioning of battery module</w:t>
        </w:r>
        <w:r w:rsidR="00002D70">
          <w:rPr>
            <w:noProof/>
            <w:webHidden/>
          </w:rPr>
          <w:tab/>
        </w:r>
        <w:r w:rsidR="00002D70">
          <w:rPr>
            <w:noProof/>
            <w:webHidden/>
          </w:rPr>
          <w:fldChar w:fldCharType="begin"/>
        </w:r>
        <w:r w:rsidR="00002D70">
          <w:rPr>
            <w:noProof/>
            <w:webHidden/>
          </w:rPr>
          <w:instrText xml:space="preserve"> PAGEREF _Toc375123625 \h </w:instrText>
        </w:r>
        <w:r w:rsidR="00002D70">
          <w:rPr>
            <w:noProof/>
            <w:webHidden/>
          </w:rPr>
        </w:r>
        <w:r w:rsidR="00002D70">
          <w:rPr>
            <w:noProof/>
            <w:webHidden/>
          </w:rPr>
          <w:fldChar w:fldCharType="separate"/>
        </w:r>
        <w:r w:rsidR="00002D70">
          <w:rPr>
            <w:noProof/>
            <w:webHidden/>
          </w:rPr>
          <w:t>12</w:t>
        </w:r>
        <w:r w:rsidR="00002D70">
          <w:rPr>
            <w:noProof/>
            <w:webHidden/>
          </w:rPr>
          <w:fldChar w:fldCharType="end"/>
        </w:r>
      </w:hyperlink>
    </w:p>
    <w:p w:rsidR="00002D70" w:rsidRDefault="00206669">
      <w:pPr>
        <w:pStyle w:val="Verzeichnis2"/>
        <w:tabs>
          <w:tab w:val="left" w:pos="1000"/>
          <w:tab w:val="right" w:pos="9339"/>
        </w:tabs>
        <w:rPr>
          <w:rFonts w:asciiTheme="minorHAnsi" w:eastAsiaTheme="minorEastAsia" w:hAnsiTheme="minorHAnsi" w:cstheme="minorBidi"/>
          <w:smallCaps w:val="0"/>
          <w:noProof/>
          <w:szCs w:val="22"/>
          <w:lang w:eastAsia="de-CH"/>
        </w:rPr>
      </w:pPr>
      <w:hyperlink w:anchor="_Toc375123626" w:history="1">
        <w:r w:rsidR="00002D70" w:rsidRPr="003E6D11">
          <w:rPr>
            <w:rStyle w:val="Hyperlink"/>
            <w:noProof/>
            <w:lang w:val="en-GB"/>
          </w:rPr>
          <w:t>3.10</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Cable diameters</w:t>
        </w:r>
        <w:r w:rsidR="00002D70">
          <w:rPr>
            <w:noProof/>
            <w:webHidden/>
          </w:rPr>
          <w:tab/>
        </w:r>
        <w:r w:rsidR="00002D70">
          <w:rPr>
            <w:noProof/>
            <w:webHidden/>
          </w:rPr>
          <w:fldChar w:fldCharType="begin"/>
        </w:r>
        <w:r w:rsidR="00002D70">
          <w:rPr>
            <w:noProof/>
            <w:webHidden/>
          </w:rPr>
          <w:instrText xml:space="preserve"> PAGEREF _Toc375123626 \h </w:instrText>
        </w:r>
        <w:r w:rsidR="00002D70">
          <w:rPr>
            <w:noProof/>
            <w:webHidden/>
          </w:rPr>
        </w:r>
        <w:r w:rsidR="00002D70">
          <w:rPr>
            <w:noProof/>
            <w:webHidden/>
          </w:rPr>
          <w:fldChar w:fldCharType="separate"/>
        </w:r>
        <w:r w:rsidR="00002D70">
          <w:rPr>
            <w:noProof/>
            <w:webHidden/>
          </w:rPr>
          <w:t>12</w:t>
        </w:r>
        <w:r w:rsidR="00002D70">
          <w:rPr>
            <w:noProof/>
            <w:webHidden/>
          </w:rPr>
          <w:fldChar w:fldCharType="end"/>
        </w:r>
      </w:hyperlink>
    </w:p>
    <w:p w:rsidR="00002D70" w:rsidRDefault="00206669">
      <w:pPr>
        <w:pStyle w:val="Verzeichnis2"/>
        <w:tabs>
          <w:tab w:val="left" w:pos="1000"/>
          <w:tab w:val="right" w:pos="9339"/>
        </w:tabs>
        <w:rPr>
          <w:rFonts w:asciiTheme="minorHAnsi" w:eastAsiaTheme="minorEastAsia" w:hAnsiTheme="minorHAnsi" w:cstheme="minorBidi"/>
          <w:smallCaps w:val="0"/>
          <w:noProof/>
          <w:szCs w:val="22"/>
          <w:lang w:eastAsia="de-CH"/>
        </w:rPr>
      </w:pPr>
      <w:hyperlink w:anchor="_Toc375123627" w:history="1">
        <w:r w:rsidR="00002D70" w:rsidRPr="003E6D11">
          <w:rPr>
            <w:rStyle w:val="Hyperlink"/>
            <w:noProof/>
            <w:lang w:val="en-GB"/>
          </w:rPr>
          <w:t>3.11</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Postprocessing</w:t>
        </w:r>
        <w:r w:rsidR="00002D70">
          <w:rPr>
            <w:noProof/>
            <w:webHidden/>
          </w:rPr>
          <w:tab/>
        </w:r>
        <w:r w:rsidR="00002D70">
          <w:rPr>
            <w:noProof/>
            <w:webHidden/>
          </w:rPr>
          <w:fldChar w:fldCharType="begin"/>
        </w:r>
        <w:r w:rsidR="00002D70">
          <w:rPr>
            <w:noProof/>
            <w:webHidden/>
          </w:rPr>
          <w:instrText xml:space="preserve"> PAGEREF _Toc375123627 \h </w:instrText>
        </w:r>
        <w:r w:rsidR="00002D70">
          <w:rPr>
            <w:noProof/>
            <w:webHidden/>
          </w:rPr>
        </w:r>
        <w:r w:rsidR="00002D70">
          <w:rPr>
            <w:noProof/>
            <w:webHidden/>
          </w:rPr>
          <w:fldChar w:fldCharType="separate"/>
        </w:r>
        <w:r w:rsidR="00002D70">
          <w:rPr>
            <w:noProof/>
            <w:webHidden/>
          </w:rPr>
          <w:t>13</w:t>
        </w:r>
        <w:r w:rsidR="00002D70">
          <w:rPr>
            <w:noProof/>
            <w:webHidden/>
          </w:rPr>
          <w:fldChar w:fldCharType="end"/>
        </w:r>
      </w:hyperlink>
    </w:p>
    <w:p w:rsidR="00002D70" w:rsidRDefault="00206669">
      <w:pPr>
        <w:pStyle w:val="Verzeichnis2"/>
        <w:tabs>
          <w:tab w:val="left" w:pos="1000"/>
          <w:tab w:val="right" w:pos="9339"/>
        </w:tabs>
        <w:rPr>
          <w:rFonts w:asciiTheme="minorHAnsi" w:eastAsiaTheme="minorEastAsia" w:hAnsiTheme="minorHAnsi" w:cstheme="minorBidi"/>
          <w:smallCaps w:val="0"/>
          <w:noProof/>
          <w:szCs w:val="22"/>
          <w:lang w:eastAsia="de-CH"/>
        </w:rPr>
      </w:pPr>
      <w:hyperlink w:anchor="_Toc375123628" w:history="1">
        <w:r w:rsidR="00002D70" w:rsidRPr="003E6D11">
          <w:rPr>
            <w:rStyle w:val="Hyperlink"/>
            <w:noProof/>
            <w:lang w:val="en-GB"/>
          </w:rPr>
          <w:t>3.12</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Temperature chamber specifications</w:t>
        </w:r>
        <w:r w:rsidR="00002D70">
          <w:rPr>
            <w:noProof/>
            <w:webHidden/>
          </w:rPr>
          <w:tab/>
        </w:r>
        <w:r w:rsidR="00002D70">
          <w:rPr>
            <w:noProof/>
            <w:webHidden/>
          </w:rPr>
          <w:fldChar w:fldCharType="begin"/>
        </w:r>
        <w:r w:rsidR="00002D70">
          <w:rPr>
            <w:noProof/>
            <w:webHidden/>
          </w:rPr>
          <w:instrText xml:space="preserve"> PAGEREF _Toc375123628 \h </w:instrText>
        </w:r>
        <w:r w:rsidR="00002D70">
          <w:rPr>
            <w:noProof/>
            <w:webHidden/>
          </w:rPr>
        </w:r>
        <w:r w:rsidR="00002D70">
          <w:rPr>
            <w:noProof/>
            <w:webHidden/>
          </w:rPr>
          <w:fldChar w:fldCharType="separate"/>
        </w:r>
        <w:r w:rsidR="00002D70">
          <w:rPr>
            <w:noProof/>
            <w:webHidden/>
          </w:rPr>
          <w:t>13</w:t>
        </w:r>
        <w:r w:rsidR="00002D70">
          <w:rPr>
            <w:noProof/>
            <w:webHidden/>
          </w:rPr>
          <w:fldChar w:fldCharType="end"/>
        </w:r>
      </w:hyperlink>
    </w:p>
    <w:p w:rsidR="00002D70" w:rsidRDefault="00206669">
      <w:pPr>
        <w:pStyle w:val="Verzeichnis2"/>
        <w:tabs>
          <w:tab w:val="left" w:pos="1000"/>
          <w:tab w:val="right" w:pos="9339"/>
        </w:tabs>
        <w:rPr>
          <w:rFonts w:asciiTheme="minorHAnsi" w:eastAsiaTheme="minorEastAsia" w:hAnsiTheme="minorHAnsi" w:cstheme="minorBidi"/>
          <w:smallCaps w:val="0"/>
          <w:noProof/>
          <w:szCs w:val="22"/>
          <w:lang w:eastAsia="de-CH"/>
        </w:rPr>
      </w:pPr>
      <w:hyperlink w:anchor="_Toc375123629" w:history="1">
        <w:r w:rsidR="00002D70" w:rsidRPr="003E6D11">
          <w:rPr>
            <w:rStyle w:val="Hyperlink"/>
            <w:noProof/>
            <w:lang w:val="en-GB"/>
          </w:rPr>
          <w:t>3.13</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Timeline proposal</w:t>
        </w:r>
        <w:r w:rsidR="00002D70">
          <w:rPr>
            <w:noProof/>
            <w:webHidden/>
          </w:rPr>
          <w:tab/>
        </w:r>
        <w:r w:rsidR="00002D70">
          <w:rPr>
            <w:noProof/>
            <w:webHidden/>
          </w:rPr>
          <w:fldChar w:fldCharType="begin"/>
        </w:r>
        <w:r w:rsidR="00002D70">
          <w:rPr>
            <w:noProof/>
            <w:webHidden/>
          </w:rPr>
          <w:instrText xml:space="preserve"> PAGEREF _Toc375123629 \h </w:instrText>
        </w:r>
        <w:r w:rsidR="00002D70">
          <w:rPr>
            <w:noProof/>
            <w:webHidden/>
          </w:rPr>
        </w:r>
        <w:r w:rsidR="00002D70">
          <w:rPr>
            <w:noProof/>
            <w:webHidden/>
          </w:rPr>
          <w:fldChar w:fldCharType="separate"/>
        </w:r>
        <w:r w:rsidR="00002D70">
          <w:rPr>
            <w:noProof/>
            <w:webHidden/>
          </w:rPr>
          <w:t>13</w:t>
        </w:r>
        <w:r w:rsidR="00002D70">
          <w:rPr>
            <w:noProof/>
            <w:webHidden/>
          </w:rPr>
          <w:fldChar w:fldCharType="end"/>
        </w:r>
      </w:hyperlink>
    </w:p>
    <w:p w:rsidR="00002D70" w:rsidRDefault="00206669">
      <w:pPr>
        <w:pStyle w:val="Verzeichnis2"/>
        <w:tabs>
          <w:tab w:val="left" w:pos="1000"/>
          <w:tab w:val="right" w:pos="9339"/>
        </w:tabs>
        <w:rPr>
          <w:rFonts w:asciiTheme="minorHAnsi" w:eastAsiaTheme="minorEastAsia" w:hAnsiTheme="minorHAnsi" w:cstheme="minorBidi"/>
          <w:smallCaps w:val="0"/>
          <w:noProof/>
          <w:szCs w:val="22"/>
          <w:lang w:eastAsia="de-CH"/>
        </w:rPr>
      </w:pPr>
      <w:hyperlink w:anchor="_Toc375123630" w:history="1">
        <w:r w:rsidR="00002D70" w:rsidRPr="003E6D11">
          <w:rPr>
            <w:rStyle w:val="Hyperlink"/>
            <w:noProof/>
            <w:lang w:val="en-GB"/>
          </w:rPr>
          <w:t>3.14</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Further steps</w:t>
        </w:r>
        <w:r w:rsidR="00002D70">
          <w:rPr>
            <w:noProof/>
            <w:webHidden/>
          </w:rPr>
          <w:tab/>
        </w:r>
        <w:r w:rsidR="00002D70">
          <w:rPr>
            <w:noProof/>
            <w:webHidden/>
          </w:rPr>
          <w:fldChar w:fldCharType="begin"/>
        </w:r>
        <w:r w:rsidR="00002D70">
          <w:rPr>
            <w:noProof/>
            <w:webHidden/>
          </w:rPr>
          <w:instrText xml:space="preserve"> PAGEREF _Toc375123630 \h </w:instrText>
        </w:r>
        <w:r w:rsidR="00002D70">
          <w:rPr>
            <w:noProof/>
            <w:webHidden/>
          </w:rPr>
        </w:r>
        <w:r w:rsidR="00002D70">
          <w:rPr>
            <w:noProof/>
            <w:webHidden/>
          </w:rPr>
          <w:fldChar w:fldCharType="separate"/>
        </w:r>
        <w:r w:rsidR="00002D70">
          <w:rPr>
            <w:noProof/>
            <w:webHidden/>
          </w:rPr>
          <w:t>14</w:t>
        </w:r>
        <w:r w:rsidR="00002D70">
          <w:rPr>
            <w:noProof/>
            <w:webHidden/>
          </w:rPr>
          <w:fldChar w:fldCharType="end"/>
        </w:r>
      </w:hyperlink>
    </w:p>
    <w:p w:rsidR="00BB7853" w:rsidRPr="00F42061" w:rsidRDefault="001627E2" w:rsidP="00BB7853">
      <w:pPr>
        <w:pStyle w:val="Textkrper"/>
        <w:rPr>
          <w:lang w:val="en-GB"/>
        </w:rPr>
      </w:pPr>
      <w:r w:rsidRPr="00F42061">
        <w:rPr>
          <w:lang w:val="en-GB"/>
        </w:rPr>
        <w:fldChar w:fldCharType="end"/>
      </w:r>
    </w:p>
    <w:p w:rsidR="00BB7853" w:rsidRPr="00F42061" w:rsidRDefault="00BB7853" w:rsidP="00BB7853">
      <w:pPr>
        <w:pStyle w:val="Textkrper"/>
        <w:rPr>
          <w:lang w:val="en-GB"/>
        </w:rPr>
      </w:pPr>
    </w:p>
    <w:p w:rsidR="00BB7853" w:rsidRPr="00F42061" w:rsidRDefault="00BB7853" w:rsidP="00BB7853">
      <w:pPr>
        <w:pStyle w:val="Textkrper"/>
        <w:rPr>
          <w:lang w:val="en-GB"/>
        </w:rPr>
      </w:pPr>
    </w:p>
    <w:p w:rsidR="00BB7853" w:rsidRPr="00F42061" w:rsidRDefault="00BB7853" w:rsidP="00BB7853">
      <w:pPr>
        <w:pStyle w:val="Textkrper"/>
        <w:rPr>
          <w:lang w:val="en-GB"/>
        </w:rPr>
      </w:pPr>
    </w:p>
    <w:p w:rsidR="00BB7853" w:rsidRPr="00F42061" w:rsidRDefault="00BB7853" w:rsidP="000A2696">
      <w:pPr>
        <w:pStyle w:val="berschrift1"/>
        <w:rPr>
          <w:lang w:val="en-GB"/>
        </w:rPr>
      </w:pPr>
      <w:r w:rsidRPr="00F42061">
        <w:rPr>
          <w:lang w:val="en-GB"/>
        </w:rPr>
        <w:br w:type="page"/>
      </w:r>
      <w:bookmarkStart w:id="1" w:name="_Toc150663241"/>
      <w:bookmarkStart w:id="2" w:name="_Toc162429414"/>
      <w:bookmarkStart w:id="3" w:name="_Toc208115653"/>
      <w:bookmarkStart w:id="4" w:name="_Ref374608302"/>
      <w:bookmarkStart w:id="5" w:name="_Ref374608305"/>
      <w:bookmarkStart w:id="6" w:name="_Toc375123598"/>
      <w:r w:rsidR="002B0FEE" w:rsidRPr="00F42061">
        <w:rPr>
          <w:lang w:val="en-GB"/>
        </w:rPr>
        <w:lastRenderedPageBreak/>
        <w:t>History of Changes</w:t>
      </w:r>
      <w:bookmarkEnd w:id="1"/>
      <w:bookmarkEnd w:id="2"/>
      <w:bookmarkEnd w:id="3"/>
      <w:bookmarkEnd w:id="4"/>
      <w:bookmarkEnd w:id="5"/>
      <w:bookmarkEnd w:id="6"/>
    </w:p>
    <w:p w:rsidR="00202EF8" w:rsidRPr="00F42061" w:rsidRDefault="008E01C7" w:rsidP="00202EF8">
      <w:pPr>
        <w:pStyle w:val="Textkrper"/>
        <w:rPr>
          <w:lang w:val="en-GB"/>
        </w:rPr>
      </w:pPr>
      <w:r w:rsidRPr="00F42061">
        <w:rPr>
          <w:lang w:val="en-GB"/>
        </w:rPr>
        <w:t>The changes were inscribed from the first approved version (1.0.0)</w:t>
      </w:r>
      <w:r w:rsidR="00202EF8" w:rsidRPr="00F42061">
        <w:rPr>
          <w:lang w:val="en-GB"/>
        </w:rPr>
        <w:t>.</w:t>
      </w:r>
      <w:r w:rsidRPr="00F42061">
        <w:rPr>
          <w:lang w:val="en-GB"/>
        </w:rPr>
        <w:t xml:space="preserve"> Before a change is inscribed, the version number of the document has to be inscribed.</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075"/>
        <w:gridCol w:w="3454"/>
        <w:gridCol w:w="1275"/>
        <w:gridCol w:w="1418"/>
      </w:tblGrid>
      <w:tr w:rsidR="00202EF8" w:rsidRPr="00F42061">
        <w:tc>
          <w:tcPr>
            <w:tcW w:w="1134" w:type="dxa"/>
            <w:shd w:val="pct20" w:color="auto" w:fill="auto"/>
          </w:tcPr>
          <w:p w:rsidR="00202EF8" w:rsidRPr="00F42061" w:rsidRDefault="008E01C7" w:rsidP="00202EF8">
            <w:pPr>
              <w:pStyle w:val="Tabellentext"/>
              <w:rPr>
                <w:lang w:val="en-GB"/>
              </w:rPr>
            </w:pPr>
            <w:r w:rsidRPr="00F42061">
              <w:rPr>
                <w:lang w:val="en-GB"/>
              </w:rPr>
              <w:t>Number</w:t>
            </w:r>
          </w:p>
        </w:tc>
        <w:tc>
          <w:tcPr>
            <w:tcW w:w="2075" w:type="dxa"/>
            <w:shd w:val="pct20" w:color="auto" w:fill="auto"/>
          </w:tcPr>
          <w:p w:rsidR="00202EF8" w:rsidRPr="00F42061" w:rsidRDefault="008E01C7" w:rsidP="00202EF8">
            <w:pPr>
              <w:pStyle w:val="Tabellentext"/>
              <w:rPr>
                <w:lang w:val="en-GB"/>
              </w:rPr>
            </w:pPr>
            <w:r w:rsidRPr="00F42061">
              <w:rPr>
                <w:lang w:val="en-GB"/>
              </w:rPr>
              <w:t>Page</w:t>
            </w:r>
            <w:r w:rsidR="00202EF8" w:rsidRPr="00F42061">
              <w:rPr>
                <w:lang w:val="en-GB"/>
              </w:rPr>
              <w:t xml:space="preserve"> / </w:t>
            </w:r>
            <w:r w:rsidRPr="00F42061">
              <w:rPr>
                <w:lang w:val="en-GB"/>
              </w:rPr>
              <w:t>Chapter</w:t>
            </w:r>
          </w:p>
        </w:tc>
        <w:tc>
          <w:tcPr>
            <w:tcW w:w="3454" w:type="dxa"/>
            <w:shd w:val="pct20" w:color="auto" w:fill="auto"/>
          </w:tcPr>
          <w:p w:rsidR="00202EF8" w:rsidRPr="00F42061" w:rsidRDefault="008E01C7" w:rsidP="00202EF8">
            <w:pPr>
              <w:pStyle w:val="Tabellentext"/>
              <w:rPr>
                <w:lang w:val="en-GB"/>
              </w:rPr>
            </w:pPr>
            <w:r w:rsidRPr="00F42061">
              <w:rPr>
                <w:lang w:val="en-GB"/>
              </w:rPr>
              <w:t>Description</w:t>
            </w:r>
          </w:p>
        </w:tc>
        <w:tc>
          <w:tcPr>
            <w:tcW w:w="1275" w:type="dxa"/>
            <w:shd w:val="pct20" w:color="auto" w:fill="auto"/>
          </w:tcPr>
          <w:p w:rsidR="00202EF8" w:rsidRPr="00F42061" w:rsidRDefault="008E01C7" w:rsidP="00202EF8">
            <w:pPr>
              <w:pStyle w:val="Tabellentext"/>
              <w:rPr>
                <w:lang w:val="en-GB"/>
              </w:rPr>
            </w:pPr>
            <w:r w:rsidRPr="00F42061">
              <w:rPr>
                <w:lang w:val="en-GB"/>
              </w:rPr>
              <w:t>Date</w:t>
            </w:r>
          </w:p>
        </w:tc>
        <w:tc>
          <w:tcPr>
            <w:tcW w:w="1418" w:type="dxa"/>
            <w:shd w:val="pct20" w:color="auto" w:fill="auto"/>
          </w:tcPr>
          <w:p w:rsidR="00202EF8" w:rsidRPr="00F42061" w:rsidRDefault="00202EF8" w:rsidP="00202EF8">
            <w:pPr>
              <w:pStyle w:val="Tabellentext"/>
              <w:rPr>
                <w:lang w:val="en-GB"/>
              </w:rPr>
            </w:pPr>
            <w:r w:rsidRPr="00F42061">
              <w:rPr>
                <w:lang w:val="en-GB"/>
              </w:rPr>
              <w:t>Name</w:t>
            </w:r>
          </w:p>
        </w:tc>
      </w:tr>
      <w:tr w:rsidR="00202EF8" w:rsidRPr="00F42061">
        <w:tc>
          <w:tcPr>
            <w:tcW w:w="1134" w:type="dxa"/>
          </w:tcPr>
          <w:p w:rsidR="00202EF8" w:rsidRPr="00F42061" w:rsidRDefault="00202EF8" w:rsidP="00202EF8">
            <w:pPr>
              <w:pStyle w:val="Tabellentext"/>
              <w:rPr>
                <w:lang w:val="en-GB"/>
              </w:rPr>
            </w:pPr>
            <w:r w:rsidRPr="00F42061">
              <w:rPr>
                <w:lang w:val="en-GB"/>
              </w:rPr>
              <w:t>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r w:rsidRPr="00F42061">
              <w:rPr>
                <w:lang w:val="en-GB"/>
              </w:rPr>
              <w:t xml:space="preserve">Version 1.0.0 </w:t>
            </w:r>
            <w:r w:rsidR="00B96C9B" w:rsidRPr="00F42061">
              <w:rPr>
                <w:lang w:val="en-GB"/>
              </w:rPr>
              <w:t>prepared</w:t>
            </w:r>
          </w:p>
        </w:tc>
        <w:tc>
          <w:tcPr>
            <w:tcW w:w="1275" w:type="dxa"/>
          </w:tcPr>
          <w:p w:rsidR="00202EF8" w:rsidRPr="00F42061" w:rsidRDefault="001E7864" w:rsidP="00202EF8">
            <w:pPr>
              <w:pStyle w:val="Tabellentext"/>
              <w:rPr>
                <w:lang w:val="en-GB"/>
              </w:rPr>
            </w:pPr>
            <w:r>
              <w:rPr>
                <w:lang w:val="en-GB"/>
              </w:rPr>
              <w:t>2.12.13</w:t>
            </w:r>
          </w:p>
        </w:tc>
        <w:tc>
          <w:tcPr>
            <w:tcW w:w="1418" w:type="dxa"/>
          </w:tcPr>
          <w:p w:rsidR="00202EF8" w:rsidRPr="00F42061" w:rsidRDefault="001E7864" w:rsidP="00202EF8">
            <w:pPr>
              <w:pStyle w:val="Tabellentext"/>
              <w:rPr>
                <w:lang w:val="en-GB"/>
              </w:rPr>
            </w:pPr>
            <w:r>
              <w:rPr>
                <w:lang w:val="en-GB"/>
              </w:rPr>
              <w:t>Patrick Haldi</w:t>
            </w:r>
          </w:p>
        </w:tc>
      </w:tr>
      <w:tr w:rsidR="00202EF8" w:rsidRPr="00F42061">
        <w:tc>
          <w:tcPr>
            <w:tcW w:w="1134" w:type="dxa"/>
          </w:tcPr>
          <w:p w:rsidR="00202EF8" w:rsidRPr="00F42061" w:rsidRDefault="00202EF8" w:rsidP="00202EF8">
            <w:pPr>
              <w:pStyle w:val="Tabellentext"/>
              <w:rPr>
                <w:lang w:val="en-GB"/>
              </w:rPr>
            </w:pPr>
            <w:r w:rsidRPr="00F42061">
              <w:rPr>
                <w:lang w:val="en-GB"/>
              </w:rPr>
              <w:t>2</w:t>
            </w:r>
          </w:p>
        </w:tc>
        <w:tc>
          <w:tcPr>
            <w:tcW w:w="2075" w:type="dxa"/>
          </w:tcPr>
          <w:p w:rsidR="00202EF8" w:rsidRPr="00F42061" w:rsidRDefault="00202EF8" w:rsidP="00202EF8">
            <w:pPr>
              <w:pStyle w:val="Tabellentext"/>
              <w:rPr>
                <w:lang w:val="en-GB"/>
              </w:rPr>
            </w:pPr>
          </w:p>
        </w:tc>
        <w:tc>
          <w:tcPr>
            <w:tcW w:w="3454" w:type="dxa"/>
          </w:tcPr>
          <w:p w:rsidR="00202EF8" w:rsidRPr="00F42061" w:rsidRDefault="001E7864" w:rsidP="00202EF8">
            <w:pPr>
              <w:pStyle w:val="Tabellentext"/>
              <w:rPr>
                <w:lang w:val="en-GB"/>
              </w:rPr>
            </w:pPr>
            <w:r>
              <w:rPr>
                <w:lang w:val="en-GB"/>
              </w:rPr>
              <w:t>Version 1.1.0: updates due to review with Andrea Vezzini</w:t>
            </w:r>
          </w:p>
        </w:tc>
        <w:tc>
          <w:tcPr>
            <w:tcW w:w="1275" w:type="dxa"/>
          </w:tcPr>
          <w:p w:rsidR="00202EF8" w:rsidRPr="00F42061" w:rsidRDefault="001E7864" w:rsidP="00202EF8">
            <w:pPr>
              <w:pStyle w:val="Tabellentext"/>
              <w:rPr>
                <w:lang w:val="en-GB"/>
              </w:rPr>
            </w:pPr>
            <w:r>
              <w:rPr>
                <w:lang w:val="en-GB"/>
              </w:rPr>
              <w:t>13.12.13</w:t>
            </w:r>
          </w:p>
        </w:tc>
        <w:tc>
          <w:tcPr>
            <w:tcW w:w="1418" w:type="dxa"/>
          </w:tcPr>
          <w:p w:rsidR="00202EF8" w:rsidRPr="00F42061" w:rsidRDefault="001E7864" w:rsidP="00202EF8">
            <w:pPr>
              <w:pStyle w:val="Tabellentext"/>
              <w:rPr>
                <w:lang w:val="en-GB"/>
              </w:rPr>
            </w:pPr>
            <w:r>
              <w:rPr>
                <w:lang w:val="en-GB"/>
              </w:rPr>
              <w:t>Patrick Haldi</w:t>
            </w:r>
          </w:p>
        </w:tc>
      </w:tr>
      <w:tr w:rsidR="00202EF8" w:rsidRPr="00F42061">
        <w:tc>
          <w:tcPr>
            <w:tcW w:w="1134" w:type="dxa"/>
          </w:tcPr>
          <w:p w:rsidR="00202EF8" w:rsidRPr="00F42061" w:rsidRDefault="00202EF8" w:rsidP="00202EF8">
            <w:pPr>
              <w:pStyle w:val="Tabellentext"/>
              <w:rPr>
                <w:lang w:val="en-GB"/>
              </w:rPr>
            </w:pPr>
            <w:r w:rsidRPr="00F42061">
              <w:rPr>
                <w:lang w:val="en-GB"/>
              </w:rPr>
              <w:t>3</w:t>
            </w:r>
          </w:p>
        </w:tc>
        <w:tc>
          <w:tcPr>
            <w:tcW w:w="2075" w:type="dxa"/>
          </w:tcPr>
          <w:p w:rsidR="00202EF8" w:rsidRPr="00F42061" w:rsidRDefault="00202EF8" w:rsidP="00202EF8">
            <w:pPr>
              <w:pStyle w:val="Tabellentext"/>
              <w:rPr>
                <w:lang w:val="en-GB"/>
              </w:rPr>
            </w:pPr>
          </w:p>
        </w:tc>
        <w:tc>
          <w:tcPr>
            <w:tcW w:w="3454" w:type="dxa"/>
          </w:tcPr>
          <w:p w:rsidR="00202EF8" w:rsidRPr="00F42061" w:rsidRDefault="000C259B" w:rsidP="00202EF8">
            <w:pPr>
              <w:pStyle w:val="Tabellentext"/>
              <w:rPr>
                <w:lang w:val="en-GB"/>
              </w:rPr>
            </w:pPr>
            <w:r>
              <w:rPr>
                <w:lang w:val="en-GB"/>
              </w:rPr>
              <w:t>Version 1.2.0: updates due to review with Gauthier Plagne</w:t>
            </w:r>
          </w:p>
        </w:tc>
        <w:tc>
          <w:tcPr>
            <w:tcW w:w="1275" w:type="dxa"/>
          </w:tcPr>
          <w:p w:rsidR="00202EF8" w:rsidRPr="00F42061" w:rsidRDefault="000C259B" w:rsidP="00202EF8">
            <w:pPr>
              <w:pStyle w:val="Tabellentext"/>
              <w:rPr>
                <w:lang w:val="en-GB"/>
              </w:rPr>
            </w:pPr>
            <w:r>
              <w:rPr>
                <w:lang w:val="en-GB"/>
              </w:rPr>
              <w:t>18.12.13</w:t>
            </w:r>
          </w:p>
        </w:tc>
        <w:tc>
          <w:tcPr>
            <w:tcW w:w="1418" w:type="dxa"/>
          </w:tcPr>
          <w:p w:rsidR="00202EF8" w:rsidRPr="00F42061" w:rsidRDefault="000C259B" w:rsidP="00202EF8">
            <w:pPr>
              <w:pStyle w:val="Tabellentext"/>
              <w:rPr>
                <w:lang w:val="en-GB"/>
              </w:rPr>
            </w:pPr>
            <w:r>
              <w:rPr>
                <w:lang w:val="en-GB"/>
              </w:rPr>
              <w:t>Patrick Haldi</w:t>
            </w:r>
          </w:p>
        </w:tc>
      </w:tr>
      <w:tr w:rsidR="00202EF8" w:rsidRPr="00F42061">
        <w:tc>
          <w:tcPr>
            <w:tcW w:w="1134" w:type="dxa"/>
          </w:tcPr>
          <w:p w:rsidR="00202EF8" w:rsidRPr="00F42061" w:rsidRDefault="00202EF8" w:rsidP="00202EF8">
            <w:pPr>
              <w:pStyle w:val="Tabellentext"/>
              <w:rPr>
                <w:lang w:val="en-GB"/>
              </w:rPr>
            </w:pPr>
            <w:r w:rsidRPr="00F42061">
              <w:rPr>
                <w:lang w:val="en-GB"/>
              </w:rPr>
              <w:t>4</w:t>
            </w:r>
          </w:p>
        </w:tc>
        <w:tc>
          <w:tcPr>
            <w:tcW w:w="2075" w:type="dxa"/>
          </w:tcPr>
          <w:p w:rsidR="00202EF8" w:rsidRPr="00F42061" w:rsidRDefault="00202EF8" w:rsidP="00202EF8">
            <w:pPr>
              <w:pStyle w:val="Tabellentext"/>
              <w:rPr>
                <w:lang w:val="en-GB"/>
              </w:rPr>
            </w:pPr>
          </w:p>
        </w:tc>
        <w:tc>
          <w:tcPr>
            <w:tcW w:w="3454" w:type="dxa"/>
          </w:tcPr>
          <w:p w:rsidR="00202EF8" w:rsidRPr="00F42061" w:rsidRDefault="00206669" w:rsidP="00202EF8">
            <w:pPr>
              <w:pStyle w:val="Tabellentext"/>
              <w:rPr>
                <w:lang w:val="en-GB"/>
              </w:rPr>
            </w:pPr>
            <w:r>
              <w:rPr>
                <w:lang w:val="en-GB"/>
              </w:rPr>
              <w:t>Version 1.4.0: new current update rate of 100ms implemented</w:t>
            </w:r>
          </w:p>
        </w:tc>
        <w:tc>
          <w:tcPr>
            <w:tcW w:w="1275" w:type="dxa"/>
          </w:tcPr>
          <w:p w:rsidR="00202EF8" w:rsidRPr="00F42061" w:rsidRDefault="00206669" w:rsidP="00202EF8">
            <w:pPr>
              <w:pStyle w:val="Tabellentext"/>
              <w:rPr>
                <w:lang w:val="en-GB"/>
              </w:rPr>
            </w:pPr>
            <w:r>
              <w:rPr>
                <w:lang w:val="en-GB"/>
              </w:rPr>
              <w:t>14.04.14</w:t>
            </w:r>
          </w:p>
        </w:tc>
        <w:tc>
          <w:tcPr>
            <w:tcW w:w="1418" w:type="dxa"/>
          </w:tcPr>
          <w:p w:rsidR="00202EF8" w:rsidRPr="00F42061" w:rsidRDefault="00206669" w:rsidP="00202EF8">
            <w:pPr>
              <w:pStyle w:val="Tabellentext"/>
              <w:rPr>
                <w:lang w:val="en-GB"/>
              </w:rPr>
            </w:pPr>
            <w:r>
              <w:rPr>
                <w:lang w:val="en-GB"/>
              </w:rPr>
              <w:t>Patrick Haldi</w:t>
            </w:r>
          </w:p>
        </w:tc>
      </w:tr>
      <w:tr w:rsidR="00202EF8" w:rsidRPr="00F42061">
        <w:tc>
          <w:tcPr>
            <w:tcW w:w="1134" w:type="dxa"/>
          </w:tcPr>
          <w:p w:rsidR="00202EF8" w:rsidRPr="00F42061" w:rsidRDefault="00202EF8" w:rsidP="00202EF8">
            <w:pPr>
              <w:pStyle w:val="Tabellentext"/>
              <w:rPr>
                <w:lang w:val="en-GB"/>
              </w:rPr>
            </w:pPr>
            <w:r w:rsidRPr="00F42061">
              <w:rPr>
                <w:lang w:val="en-GB"/>
              </w:rPr>
              <w:t>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12</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13</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22</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23</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bl>
    <w:p w:rsidR="005A5D31" w:rsidRPr="00F42061" w:rsidRDefault="005A5D31" w:rsidP="005A5D31">
      <w:pPr>
        <w:pStyle w:val="berschrift1"/>
        <w:rPr>
          <w:lang w:val="en-GB"/>
        </w:rPr>
      </w:pPr>
      <w:r w:rsidRPr="00F42061">
        <w:rPr>
          <w:lang w:val="en-GB"/>
        </w:rPr>
        <w:br w:type="page"/>
      </w:r>
      <w:bookmarkStart w:id="7" w:name="_Toc150663242"/>
      <w:bookmarkStart w:id="8" w:name="_Toc162429415"/>
      <w:bookmarkStart w:id="9" w:name="_Toc208115654"/>
      <w:bookmarkStart w:id="10" w:name="_Toc375123599"/>
      <w:r w:rsidR="002B0FEE" w:rsidRPr="00F42061">
        <w:rPr>
          <w:lang w:val="en-GB"/>
        </w:rPr>
        <w:lastRenderedPageBreak/>
        <w:t>Introduction</w:t>
      </w:r>
      <w:bookmarkEnd w:id="7"/>
      <w:bookmarkEnd w:id="8"/>
      <w:bookmarkEnd w:id="9"/>
      <w:bookmarkEnd w:id="10"/>
    </w:p>
    <w:p w:rsidR="005A5D31" w:rsidRPr="00F42061" w:rsidRDefault="000A2696" w:rsidP="005A5D31">
      <w:pPr>
        <w:pStyle w:val="Textkrper"/>
        <w:spacing w:before="60" w:after="60"/>
        <w:rPr>
          <w:lang w:val="en-GB"/>
        </w:rPr>
      </w:pPr>
      <w:r w:rsidRPr="00F42061">
        <w:rPr>
          <w:lang w:val="en-GB"/>
        </w:rPr>
        <w:t xml:space="preserve">This </w:t>
      </w:r>
      <w:r w:rsidR="000C7A25" w:rsidRPr="00F42061">
        <w:rPr>
          <w:lang w:val="en-GB"/>
        </w:rPr>
        <w:t>d</w:t>
      </w:r>
      <w:r w:rsidRPr="00F42061">
        <w:rPr>
          <w:lang w:val="en-GB"/>
        </w:rPr>
        <w:t xml:space="preserve">ocument </w:t>
      </w:r>
      <w:r w:rsidR="000C7A25" w:rsidRPr="00F42061">
        <w:rPr>
          <w:lang w:val="en-GB"/>
        </w:rPr>
        <w:t>desc</w:t>
      </w:r>
      <w:r w:rsidR="00DC024F" w:rsidRPr="00F42061">
        <w:rPr>
          <w:lang w:val="en-GB"/>
        </w:rPr>
        <w:t xml:space="preserve">ribes the possibilities of BFH to measure the current sensors of LEM. The tests are performed in the Fuelcon Evaluator test bench. </w:t>
      </w:r>
    </w:p>
    <w:p w:rsidR="00DC024F" w:rsidRPr="00F42061" w:rsidRDefault="00DC024F" w:rsidP="005A5D31">
      <w:pPr>
        <w:pStyle w:val="Textkrper"/>
        <w:spacing w:before="60" w:after="60"/>
        <w:rPr>
          <w:lang w:val="en-GB"/>
        </w:rPr>
      </w:pPr>
    </w:p>
    <w:p w:rsidR="005A5D31" w:rsidRPr="00F42061" w:rsidRDefault="002B0FEE" w:rsidP="005A5D31">
      <w:pPr>
        <w:pStyle w:val="berschrift2"/>
        <w:rPr>
          <w:lang w:val="en-GB"/>
        </w:rPr>
      </w:pPr>
      <w:bookmarkStart w:id="11" w:name="_Toc342724927"/>
      <w:bookmarkStart w:id="12" w:name="_Toc350687636"/>
      <w:bookmarkStart w:id="13" w:name="_Toc350687842"/>
      <w:bookmarkStart w:id="14" w:name="_Toc350689140"/>
      <w:bookmarkStart w:id="15" w:name="_Toc350692187"/>
      <w:bookmarkStart w:id="16" w:name="_Toc350692755"/>
      <w:bookmarkStart w:id="17" w:name="_Toc350692878"/>
      <w:bookmarkStart w:id="18" w:name="_Toc350693830"/>
      <w:bookmarkStart w:id="19" w:name="_Toc350694003"/>
      <w:bookmarkStart w:id="20" w:name="_Toc350694326"/>
      <w:bookmarkStart w:id="21" w:name="_Toc350694575"/>
      <w:bookmarkStart w:id="22" w:name="_Toc350695008"/>
      <w:bookmarkStart w:id="23" w:name="_Toc350695079"/>
      <w:bookmarkStart w:id="24" w:name="_Toc350695150"/>
      <w:bookmarkStart w:id="25" w:name="_Toc350695239"/>
      <w:bookmarkStart w:id="26" w:name="_Toc350858683"/>
      <w:bookmarkStart w:id="27" w:name="_Toc350859213"/>
      <w:bookmarkStart w:id="28" w:name="_Toc350859399"/>
      <w:bookmarkStart w:id="29" w:name="_Toc350859691"/>
      <w:bookmarkStart w:id="30" w:name="_Toc350859755"/>
      <w:bookmarkStart w:id="31" w:name="_Toc350859832"/>
      <w:bookmarkStart w:id="32" w:name="_Toc350859980"/>
      <w:bookmarkStart w:id="33" w:name="_Toc350860299"/>
      <w:bookmarkStart w:id="34" w:name="_Toc350862488"/>
      <w:bookmarkStart w:id="35" w:name="_Toc350863151"/>
      <w:bookmarkStart w:id="36" w:name="_Toc351547431"/>
      <w:bookmarkStart w:id="37" w:name="_Toc351549631"/>
      <w:bookmarkStart w:id="38" w:name="_Toc351549844"/>
      <w:bookmarkStart w:id="39" w:name="_Toc351550080"/>
      <w:bookmarkStart w:id="40" w:name="_Toc351550850"/>
      <w:bookmarkStart w:id="41" w:name="_Toc351868062"/>
      <w:bookmarkStart w:id="42" w:name="_Toc351882142"/>
      <w:bookmarkStart w:id="43" w:name="_Toc351882203"/>
      <w:bookmarkStart w:id="44" w:name="_Toc351883537"/>
      <w:bookmarkStart w:id="45" w:name="_Toc351883671"/>
      <w:bookmarkStart w:id="46" w:name="_Toc351897971"/>
      <w:bookmarkStart w:id="47" w:name="_Toc351900443"/>
      <w:bookmarkStart w:id="48" w:name="_Toc355575271"/>
      <w:bookmarkStart w:id="49" w:name="_Toc355584277"/>
      <w:bookmarkStart w:id="50" w:name="_Toc355584353"/>
      <w:bookmarkStart w:id="51" w:name="_Toc355587095"/>
      <w:bookmarkStart w:id="52" w:name="_Toc355588185"/>
      <w:bookmarkStart w:id="53" w:name="_Toc355590642"/>
      <w:bookmarkStart w:id="54" w:name="_Toc355591027"/>
      <w:bookmarkStart w:id="55" w:name="_Toc355591392"/>
      <w:bookmarkStart w:id="56" w:name="_Toc355593435"/>
      <w:bookmarkStart w:id="57" w:name="_Toc355593519"/>
      <w:bookmarkStart w:id="58" w:name="_Toc355594952"/>
      <w:bookmarkStart w:id="59" w:name="_Toc355595654"/>
      <w:bookmarkStart w:id="60" w:name="_Toc355596856"/>
      <w:bookmarkStart w:id="61" w:name="_Toc355597295"/>
      <w:bookmarkStart w:id="62" w:name="_Toc355610017"/>
      <w:bookmarkStart w:id="63" w:name="_Toc355660107"/>
      <w:bookmarkStart w:id="64" w:name="_Toc355662221"/>
      <w:bookmarkStart w:id="65" w:name="_Toc355676360"/>
      <w:bookmarkStart w:id="66" w:name="_Toc355679363"/>
      <w:bookmarkStart w:id="67" w:name="_Toc355680133"/>
      <w:bookmarkStart w:id="68" w:name="_Toc355681934"/>
      <w:bookmarkStart w:id="69" w:name="_Toc356632303"/>
      <w:bookmarkStart w:id="70" w:name="_Toc356633188"/>
      <w:bookmarkStart w:id="71" w:name="_Toc359895975"/>
      <w:bookmarkStart w:id="72" w:name="_Toc359901524"/>
      <w:bookmarkStart w:id="73" w:name="_Toc359905049"/>
      <w:bookmarkStart w:id="74" w:name="_Toc360325806"/>
      <w:bookmarkStart w:id="75" w:name="_Toc360327724"/>
      <w:bookmarkStart w:id="76" w:name="_Toc360333859"/>
      <w:bookmarkStart w:id="77" w:name="_Toc360446946"/>
      <w:bookmarkStart w:id="78" w:name="_Toc360533217"/>
      <w:bookmarkStart w:id="79" w:name="_Toc362342919"/>
      <w:bookmarkStart w:id="80" w:name="_Toc370704155"/>
      <w:bookmarkStart w:id="81" w:name="_Toc370704197"/>
      <w:bookmarkStart w:id="82" w:name="_Toc370725282"/>
      <w:bookmarkStart w:id="83" w:name="_Toc150663245"/>
      <w:bookmarkStart w:id="84" w:name="_Toc162429418"/>
      <w:bookmarkStart w:id="85" w:name="_Toc208115445"/>
      <w:bookmarkStart w:id="86" w:name="_Toc208115657"/>
      <w:bookmarkStart w:id="87" w:name="_Toc375123600"/>
      <w:r w:rsidRPr="00F42061">
        <w:rPr>
          <w:lang w:val="en-GB"/>
        </w:rPr>
        <w:t xml:space="preserve">Terms, </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F42061">
        <w:rPr>
          <w:lang w:val="en-GB"/>
        </w:rPr>
        <w:t>Definitions und Abbreviation</w:t>
      </w:r>
      <w:bookmarkEnd w:id="83"/>
      <w:bookmarkEnd w:id="84"/>
      <w:bookmarkEnd w:id="85"/>
      <w:bookmarkEnd w:id="86"/>
      <w:bookmarkEnd w:id="87"/>
    </w:p>
    <w:tbl>
      <w:tblPr>
        <w:tblW w:w="737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2"/>
        <w:gridCol w:w="6379"/>
      </w:tblGrid>
      <w:tr w:rsidR="00B60E3F" w:rsidRPr="00F42061">
        <w:tc>
          <w:tcPr>
            <w:tcW w:w="992" w:type="dxa"/>
            <w:shd w:val="pct20" w:color="auto" w:fill="auto"/>
          </w:tcPr>
          <w:p w:rsidR="00B60E3F" w:rsidRPr="00F42061" w:rsidRDefault="002B0FEE" w:rsidP="009659FD">
            <w:pPr>
              <w:pStyle w:val="Tabellentext"/>
              <w:rPr>
                <w:lang w:val="en-GB"/>
              </w:rPr>
            </w:pPr>
            <w:r w:rsidRPr="00F42061">
              <w:rPr>
                <w:lang w:val="en-GB"/>
              </w:rPr>
              <w:t>Abbr.</w:t>
            </w:r>
          </w:p>
        </w:tc>
        <w:tc>
          <w:tcPr>
            <w:tcW w:w="6379" w:type="dxa"/>
            <w:shd w:val="pct20" w:color="auto" w:fill="auto"/>
          </w:tcPr>
          <w:p w:rsidR="00B60E3F" w:rsidRPr="00F42061" w:rsidRDefault="002B0FEE" w:rsidP="009659FD">
            <w:pPr>
              <w:pStyle w:val="Tabellentext"/>
              <w:rPr>
                <w:lang w:val="en-GB"/>
              </w:rPr>
            </w:pPr>
            <w:r w:rsidRPr="00F42061">
              <w:rPr>
                <w:lang w:val="en-GB"/>
              </w:rPr>
              <w:t>Description</w:t>
            </w:r>
          </w:p>
        </w:tc>
      </w:tr>
      <w:tr w:rsidR="00233176" w:rsidRPr="00F42061">
        <w:tc>
          <w:tcPr>
            <w:tcW w:w="992" w:type="dxa"/>
          </w:tcPr>
          <w:p w:rsidR="00233176" w:rsidRPr="00F42061" w:rsidRDefault="00233176" w:rsidP="00233176">
            <w:pPr>
              <w:pStyle w:val="Tabellentext"/>
              <w:rPr>
                <w:lang w:val="en-GB"/>
              </w:rPr>
            </w:pPr>
            <w:r>
              <w:rPr>
                <w:lang w:val="en-GB"/>
              </w:rPr>
              <w:t>CAN</w:t>
            </w:r>
          </w:p>
        </w:tc>
        <w:tc>
          <w:tcPr>
            <w:tcW w:w="6379" w:type="dxa"/>
          </w:tcPr>
          <w:p w:rsidR="00233176" w:rsidRPr="00F42061" w:rsidRDefault="00233176" w:rsidP="00233176">
            <w:pPr>
              <w:pStyle w:val="Tabellentext"/>
              <w:rPr>
                <w:lang w:val="en-GB"/>
              </w:rPr>
            </w:pPr>
            <w:r>
              <w:rPr>
                <w:lang w:val="en-GB"/>
              </w:rPr>
              <w:t>Controller area network</w:t>
            </w:r>
          </w:p>
        </w:tc>
      </w:tr>
      <w:tr w:rsidR="00233176" w:rsidRPr="00F42061">
        <w:tc>
          <w:tcPr>
            <w:tcW w:w="992" w:type="dxa"/>
          </w:tcPr>
          <w:p w:rsidR="00233176" w:rsidRPr="00F42061" w:rsidRDefault="00233176" w:rsidP="00233176">
            <w:pPr>
              <w:pStyle w:val="Tabellentext"/>
              <w:rPr>
                <w:lang w:val="en-GB"/>
              </w:rPr>
            </w:pPr>
            <w:r>
              <w:rPr>
                <w:lang w:val="en-GB"/>
              </w:rPr>
              <w:t>d</w:t>
            </w:r>
          </w:p>
        </w:tc>
        <w:tc>
          <w:tcPr>
            <w:tcW w:w="6379" w:type="dxa"/>
          </w:tcPr>
          <w:p w:rsidR="00233176" w:rsidRPr="00F42061" w:rsidRDefault="00233176" w:rsidP="00233176">
            <w:pPr>
              <w:pStyle w:val="Tabellentext"/>
              <w:rPr>
                <w:lang w:val="en-GB"/>
              </w:rPr>
            </w:pPr>
            <w:r>
              <w:rPr>
                <w:lang w:val="en-GB"/>
              </w:rPr>
              <w:t>Day</w:t>
            </w:r>
          </w:p>
        </w:tc>
      </w:tr>
      <w:tr w:rsidR="00233176" w:rsidRPr="00F42061">
        <w:tc>
          <w:tcPr>
            <w:tcW w:w="992" w:type="dxa"/>
          </w:tcPr>
          <w:p w:rsidR="00233176" w:rsidRPr="00F42061" w:rsidRDefault="00233176" w:rsidP="00233176">
            <w:pPr>
              <w:pStyle w:val="Tabellentext"/>
              <w:rPr>
                <w:lang w:val="en-GB"/>
              </w:rPr>
            </w:pPr>
            <w:r>
              <w:rPr>
                <w:lang w:val="en-GB"/>
              </w:rPr>
              <w:t>DMM</w:t>
            </w:r>
          </w:p>
        </w:tc>
        <w:tc>
          <w:tcPr>
            <w:tcW w:w="6379" w:type="dxa"/>
          </w:tcPr>
          <w:p w:rsidR="00233176" w:rsidRPr="00F42061" w:rsidRDefault="00233176" w:rsidP="00233176">
            <w:pPr>
              <w:pStyle w:val="Tabellentext"/>
              <w:rPr>
                <w:lang w:val="en-GB"/>
              </w:rPr>
            </w:pPr>
            <w:r>
              <w:rPr>
                <w:lang w:val="en-GB"/>
              </w:rPr>
              <w:t>Digital multimeter</w:t>
            </w:r>
          </w:p>
        </w:tc>
      </w:tr>
      <w:tr w:rsidR="00233176" w:rsidRPr="00F42061">
        <w:tc>
          <w:tcPr>
            <w:tcW w:w="992" w:type="dxa"/>
          </w:tcPr>
          <w:p w:rsidR="00233176" w:rsidRPr="00F42061" w:rsidRDefault="00233176" w:rsidP="00233176">
            <w:pPr>
              <w:pStyle w:val="Tabellentext"/>
              <w:rPr>
                <w:lang w:val="en-GB"/>
              </w:rPr>
            </w:pPr>
            <w:r>
              <w:rPr>
                <w:lang w:val="en-GB"/>
              </w:rPr>
              <w:t>HMI</w:t>
            </w:r>
          </w:p>
        </w:tc>
        <w:tc>
          <w:tcPr>
            <w:tcW w:w="6379" w:type="dxa"/>
          </w:tcPr>
          <w:p w:rsidR="00233176" w:rsidRPr="00F42061" w:rsidRDefault="00233176" w:rsidP="00233176">
            <w:pPr>
              <w:pStyle w:val="Tabellentext"/>
              <w:rPr>
                <w:lang w:val="en-GB"/>
              </w:rPr>
            </w:pPr>
            <w:r>
              <w:rPr>
                <w:lang w:val="en-GB"/>
              </w:rPr>
              <w:t>Human-machine interface</w:t>
            </w:r>
          </w:p>
        </w:tc>
      </w:tr>
      <w:tr w:rsidR="00233176" w:rsidRPr="00F42061">
        <w:tc>
          <w:tcPr>
            <w:tcW w:w="992" w:type="dxa"/>
          </w:tcPr>
          <w:p w:rsidR="00233176" w:rsidRPr="00F42061" w:rsidRDefault="00233176" w:rsidP="00233176">
            <w:pPr>
              <w:pStyle w:val="Tabellentext"/>
              <w:rPr>
                <w:lang w:val="en-GB"/>
              </w:rPr>
            </w:pPr>
            <w:r>
              <w:rPr>
                <w:lang w:val="en-GB"/>
              </w:rPr>
              <w:t>NI</w:t>
            </w:r>
          </w:p>
        </w:tc>
        <w:tc>
          <w:tcPr>
            <w:tcW w:w="6379" w:type="dxa"/>
          </w:tcPr>
          <w:p w:rsidR="00233176" w:rsidRPr="00F42061" w:rsidRDefault="00233176" w:rsidP="00233176">
            <w:pPr>
              <w:pStyle w:val="Tabellentext"/>
              <w:rPr>
                <w:lang w:val="en-GB"/>
              </w:rPr>
            </w:pPr>
            <w:r>
              <w:rPr>
                <w:lang w:val="en-GB"/>
              </w:rPr>
              <w:t>National instruments</w:t>
            </w:r>
          </w:p>
        </w:tc>
      </w:tr>
      <w:tr w:rsidR="00233176" w:rsidRPr="00F42061">
        <w:tc>
          <w:tcPr>
            <w:tcW w:w="992" w:type="dxa"/>
          </w:tcPr>
          <w:p w:rsidR="00233176" w:rsidRPr="00F42061" w:rsidRDefault="00233176" w:rsidP="00233176">
            <w:pPr>
              <w:pStyle w:val="Tabellentext"/>
              <w:rPr>
                <w:lang w:val="en-GB"/>
              </w:rPr>
            </w:pPr>
            <w:r>
              <w:rPr>
                <w:lang w:val="en-GB"/>
              </w:rPr>
              <w:t>NPLC</w:t>
            </w:r>
          </w:p>
        </w:tc>
        <w:tc>
          <w:tcPr>
            <w:tcW w:w="6379" w:type="dxa"/>
          </w:tcPr>
          <w:p w:rsidR="00233176" w:rsidRPr="00F42061" w:rsidRDefault="00233176" w:rsidP="00233176">
            <w:pPr>
              <w:pStyle w:val="Tabellentext"/>
              <w:rPr>
                <w:lang w:val="en-GB"/>
              </w:rPr>
            </w:pPr>
            <w:r>
              <w:rPr>
                <w:lang w:val="en-GB"/>
              </w:rPr>
              <w:t>N</w:t>
            </w:r>
            <w:r w:rsidRPr="00F42061">
              <w:rPr>
                <w:lang w:val="en-GB"/>
              </w:rPr>
              <w:t>umber of power line cycles</w:t>
            </w:r>
          </w:p>
        </w:tc>
      </w:tr>
      <w:tr w:rsidR="00233176" w:rsidRPr="00F42061">
        <w:tc>
          <w:tcPr>
            <w:tcW w:w="992" w:type="dxa"/>
          </w:tcPr>
          <w:p w:rsidR="00233176" w:rsidRPr="00F42061" w:rsidRDefault="00233176" w:rsidP="009659FD">
            <w:pPr>
              <w:pStyle w:val="Tabellentext"/>
              <w:rPr>
                <w:lang w:val="en-GB"/>
              </w:rPr>
            </w:pPr>
            <w:r>
              <w:rPr>
                <w:lang w:val="en-GB"/>
              </w:rPr>
              <w:t>PWM</w:t>
            </w:r>
          </w:p>
        </w:tc>
        <w:tc>
          <w:tcPr>
            <w:tcW w:w="6379" w:type="dxa"/>
          </w:tcPr>
          <w:p w:rsidR="00233176" w:rsidRPr="00F42061" w:rsidRDefault="00233176" w:rsidP="009659FD">
            <w:pPr>
              <w:pStyle w:val="Tabellentext"/>
              <w:rPr>
                <w:lang w:val="en-GB"/>
              </w:rPr>
            </w:pPr>
            <w:r>
              <w:rPr>
                <w:lang w:val="en-GB"/>
              </w:rPr>
              <w:t>Pulse width modulation</w:t>
            </w:r>
          </w:p>
        </w:tc>
      </w:tr>
      <w:tr w:rsidR="00233176" w:rsidRPr="00F42061">
        <w:tc>
          <w:tcPr>
            <w:tcW w:w="992" w:type="dxa"/>
          </w:tcPr>
          <w:p w:rsidR="00233176" w:rsidRPr="00F42061" w:rsidRDefault="00233176" w:rsidP="00233176">
            <w:pPr>
              <w:pStyle w:val="Tabellentext"/>
              <w:rPr>
                <w:lang w:val="en-GB"/>
              </w:rPr>
            </w:pPr>
            <w:r>
              <w:rPr>
                <w:lang w:val="en-GB"/>
              </w:rPr>
              <w:t>RMS</w:t>
            </w:r>
          </w:p>
        </w:tc>
        <w:tc>
          <w:tcPr>
            <w:tcW w:w="6379" w:type="dxa"/>
          </w:tcPr>
          <w:p w:rsidR="00233176" w:rsidRPr="00F42061" w:rsidRDefault="00233176" w:rsidP="00233176">
            <w:pPr>
              <w:pStyle w:val="Tabellentext"/>
              <w:rPr>
                <w:lang w:val="en-GB"/>
              </w:rPr>
            </w:pPr>
            <w:r>
              <w:rPr>
                <w:lang w:val="en-GB"/>
              </w:rPr>
              <w:t>Root mean square</w:t>
            </w:r>
          </w:p>
        </w:tc>
      </w:tr>
      <w:tr w:rsidR="00233176" w:rsidRPr="00F42061">
        <w:tc>
          <w:tcPr>
            <w:tcW w:w="992" w:type="dxa"/>
          </w:tcPr>
          <w:p w:rsidR="00233176" w:rsidRPr="00F42061" w:rsidRDefault="00233176" w:rsidP="009659FD">
            <w:pPr>
              <w:pStyle w:val="Tabellentext"/>
              <w:rPr>
                <w:lang w:val="en-GB"/>
              </w:rPr>
            </w:pPr>
          </w:p>
        </w:tc>
        <w:tc>
          <w:tcPr>
            <w:tcW w:w="6379" w:type="dxa"/>
          </w:tcPr>
          <w:p w:rsidR="00233176" w:rsidRPr="00F42061" w:rsidRDefault="00233176" w:rsidP="009659FD">
            <w:pPr>
              <w:pStyle w:val="Tabellentext"/>
              <w:rPr>
                <w:lang w:val="en-GB"/>
              </w:rPr>
            </w:pPr>
          </w:p>
        </w:tc>
      </w:tr>
      <w:tr w:rsidR="00233176" w:rsidRPr="00F42061">
        <w:tc>
          <w:tcPr>
            <w:tcW w:w="992" w:type="dxa"/>
          </w:tcPr>
          <w:p w:rsidR="00233176" w:rsidRPr="00F42061" w:rsidRDefault="00233176" w:rsidP="009659FD">
            <w:pPr>
              <w:pStyle w:val="Tabellentext"/>
              <w:rPr>
                <w:lang w:val="en-GB"/>
              </w:rPr>
            </w:pPr>
          </w:p>
        </w:tc>
        <w:tc>
          <w:tcPr>
            <w:tcW w:w="6379" w:type="dxa"/>
          </w:tcPr>
          <w:p w:rsidR="00233176" w:rsidRPr="00F42061" w:rsidRDefault="00233176" w:rsidP="009659FD">
            <w:pPr>
              <w:pStyle w:val="Tabellentext"/>
              <w:rPr>
                <w:lang w:val="en-GB"/>
              </w:rPr>
            </w:pPr>
          </w:p>
        </w:tc>
      </w:tr>
    </w:tbl>
    <w:p w:rsidR="00B35CFC" w:rsidRPr="00F42061" w:rsidRDefault="00B35CFC" w:rsidP="00B35CFC">
      <w:pPr>
        <w:pStyle w:val="Textkrper"/>
        <w:rPr>
          <w:lang w:val="en-GB"/>
        </w:rPr>
      </w:pPr>
      <w:bookmarkStart w:id="88" w:name="_Toc134926455"/>
    </w:p>
    <w:p w:rsidR="00202EF8" w:rsidRPr="00F42061" w:rsidRDefault="008E01C7" w:rsidP="00202EF8">
      <w:pPr>
        <w:pStyle w:val="berschrift2"/>
        <w:rPr>
          <w:lang w:val="en-GB"/>
        </w:rPr>
      </w:pPr>
      <w:bookmarkStart w:id="89" w:name="_Toc150663246"/>
      <w:bookmarkStart w:id="90" w:name="_Toc162429419"/>
      <w:bookmarkStart w:id="91" w:name="_Toc208115446"/>
      <w:bookmarkStart w:id="92" w:name="_Toc208115658"/>
      <w:bookmarkStart w:id="93" w:name="_Toc375123601"/>
      <w:bookmarkEnd w:id="88"/>
      <w:r w:rsidRPr="00F42061">
        <w:rPr>
          <w:lang w:val="en-GB"/>
        </w:rPr>
        <w:t>Related Documents</w:t>
      </w:r>
      <w:bookmarkEnd w:id="89"/>
      <w:bookmarkEnd w:id="90"/>
      <w:bookmarkEnd w:id="91"/>
      <w:bookmarkEnd w:id="92"/>
      <w:bookmarkEnd w:id="93"/>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985"/>
        <w:gridCol w:w="4252"/>
        <w:gridCol w:w="1985"/>
      </w:tblGrid>
      <w:tr w:rsidR="00202EF8" w:rsidRPr="00F42061">
        <w:tc>
          <w:tcPr>
            <w:tcW w:w="1134" w:type="dxa"/>
            <w:shd w:val="pct20" w:color="auto" w:fill="auto"/>
          </w:tcPr>
          <w:p w:rsidR="00202EF8" w:rsidRPr="00F42061" w:rsidRDefault="00202EF8" w:rsidP="00202EF8">
            <w:pPr>
              <w:pStyle w:val="Tabellentext"/>
              <w:rPr>
                <w:lang w:val="en-GB"/>
              </w:rPr>
            </w:pPr>
            <w:r w:rsidRPr="00F42061">
              <w:rPr>
                <w:lang w:val="en-GB"/>
              </w:rPr>
              <w:t>Ref.</w:t>
            </w:r>
            <w:r w:rsidR="008E01C7" w:rsidRPr="00F42061">
              <w:rPr>
                <w:lang w:val="en-GB"/>
              </w:rPr>
              <w:t xml:space="preserve"> </w:t>
            </w:r>
            <w:r w:rsidRPr="00F42061">
              <w:rPr>
                <w:lang w:val="en-GB"/>
              </w:rPr>
              <w:t>Nr.</w:t>
            </w:r>
          </w:p>
        </w:tc>
        <w:tc>
          <w:tcPr>
            <w:tcW w:w="1985" w:type="dxa"/>
            <w:shd w:val="pct20" w:color="auto" w:fill="auto"/>
          </w:tcPr>
          <w:p w:rsidR="00202EF8" w:rsidRPr="00F42061" w:rsidRDefault="008E01C7" w:rsidP="00202EF8">
            <w:pPr>
              <w:pStyle w:val="Tabellentext"/>
              <w:rPr>
                <w:lang w:val="en-GB"/>
              </w:rPr>
            </w:pPr>
            <w:r w:rsidRPr="00F42061">
              <w:rPr>
                <w:lang w:val="en-GB"/>
              </w:rPr>
              <w:t>Document</w:t>
            </w:r>
          </w:p>
        </w:tc>
        <w:tc>
          <w:tcPr>
            <w:tcW w:w="4252" w:type="dxa"/>
            <w:shd w:val="pct20" w:color="auto" w:fill="auto"/>
          </w:tcPr>
          <w:p w:rsidR="00202EF8" w:rsidRPr="00F42061" w:rsidRDefault="008E01C7" w:rsidP="00202EF8">
            <w:pPr>
              <w:pStyle w:val="Tabellentext"/>
              <w:rPr>
                <w:lang w:val="en-GB"/>
              </w:rPr>
            </w:pPr>
            <w:r w:rsidRPr="00F42061">
              <w:rPr>
                <w:lang w:val="en-GB"/>
              </w:rPr>
              <w:t>Description</w:t>
            </w:r>
          </w:p>
        </w:tc>
        <w:tc>
          <w:tcPr>
            <w:tcW w:w="1985" w:type="dxa"/>
            <w:shd w:val="pct20" w:color="auto" w:fill="auto"/>
          </w:tcPr>
          <w:p w:rsidR="00202EF8" w:rsidRPr="00F42061" w:rsidRDefault="00202EF8" w:rsidP="00202EF8">
            <w:pPr>
              <w:pStyle w:val="Tabellentext"/>
              <w:rPr>
                <w:lang w:val="en-GB"/>
              </w:rPr>
            </w:pPr>
            <w:r w:rsidRPr="00F42061">
              <w:rPr>
                <w:lang w:val="en-GB"/>
              </w:rPr>
              <w:t>Aut</w:t>
            </w:r>
            <w:r w:rsidR="008E01C7" w:rsidRPr="00F42061">
              <w:rPr>
                <w:lang w:val="en-GB"/>
              </w:rPr>
              <w:t>h</w:t>
            </w:r>
            <w:r w:rsidRPr="00F42061">
              <w:rPr>
                <w:lang w:val="en-GB"/>
              </w:rPr>
              <w:t>or</w:t>
            </w: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i/>
                <w:lang w:val="en-GB"/>
              </w:rPr>
            </w:pPr>
          </w:p>
        </w:tc>
        <w:tc>
          <w:tcPr>
            <w:tcW w:w="1985" w:type="dxa"/>
          </w:tcPr>
          <w:p w:rsidR="00202EF8" w:rsidRPr="00F42061" w:rsidRDefault="00202EF8" w:rsidP="00202EF8">
            <w:pPr>
              <w:pStyle w:val="Tabellentext"/>
              <w:rPr>
                <w:i/>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bl>
    <w:p w:rsidR="005A5D31" w:rsidRPr="00F42061" w:rsidRDefault="005A5D31" w:rsidP="005A5D31">
      <w:pPr>
        <w:pStyle w:val="Textkrper"/>
        <w:spacing w:before="60" w:after="60"/>
        <w:rPr>
          <w:lang w:val="en-GB"/>
        </w:rPr>
      </w:pPr>
    </w:p>
    <w:p w:rsidR="005A5D31" w:rsidRPr="00F42061" w:rsidRDefault="005A5D31" w:rsidP="005A5D31">
      <w:pPr>
        <w:pStyle w:val="Textkrper"/>
        <w:spacing w:before="60" w:after="60"/>
        <w:rPr>
          <w:lang w:val="en-GB"/>
        </w:rPr>
      </w:pPr>
    </w:p>
    <w:p w:rsidR="009E50E3" w:rsidRPr="00F42061" w:rsidRDefault="009E50E3" w:rsidP="009E50E3">
      <w:pPr>
        <w:pStyle w:val="berschrift1"/>
        <w:pageBreakBefore/>
        <w:rPr>
          <w:lang w:val="en-GB"/>
        </w:rPr>
      </w:pPr>
      <w:bookmarkStart w:id="94" w:name="_Toc131219321"/>
      <w:bookmarkStart w:id="95" w:name="_Toc375123602"/>
      <w:bookmarkStart w:id="96" w:name="_Toc208115659"/>
      <w:r w:rsidRPr="00F42061">
        <w:rPr>
          <w:lang w:val="en-GB"/>
        </w:rPr>
        <w:lastRenderedPageBreak/>
        <w:t>Global project description</w:t>
      </w:r>
      <w:bookmarkEnd w:id="94"/>
      <w:bookmarkEnd w:id="95"/>
    </w:p>
    <w:p w:rsidR="009E50E3" w:rsidRPr="00F42061" w:rsidRDefault="009E50E3" w:rsidP="009E50E3">
      <w:pPr>
        <w:pStyle w:val="berschrift2"/>
        <w:rPr>
          <w:lang w:val="en-GB"/>
        </w:rPr>
      </w:pPr>
      <w:bookmarkStart w:id="97" w:name="_Toc131219322"/>
      <w:bookmarkStart w:id="98" w:name="_Toc375123603"/>
      <w:r w:rsidRPr="00F42061">
        <w:rPr>
          <w:lang w:val="en-GB"/>
        </w:rPr>
        <w:t>Introduction</w:t>
      </w:r>
      <w:bookmarkEnd w:id="97"/>
      <w:bookmarkEnd w:id="98"/>
    </w:p>
    <w:p w:rsidR="00DC024F" w:rsidRPr="00F42061" w:rsidRDefault="00DC024F" w:rsidP="00DC024F">
      <w:pPr>
        <w:pStyle w:val="Textkrper"/>
        <w:rPr>
          <w:lang w:val="en-GB"/>
        </w:rPr>
      </w:pPr>
      <w:r w:rsidRPr="00F42061">
        <w:rPr>
          <w:lang w:val="en-GB"/>
        </w:rPr>
        <w:t xml:space="preserve">LEM is interested in performing high current, high accuracy tests for their current sensors. That can be done on the test bench located </w:t>
      </w:r>
      <w:r w:rsidR="00BA0020">
        <w:rPr>
          <w:lang w:val="en-GB"/>
        </w:rPr>
        <w:t>at</w:t>
      </w:r>
      <w:r w:rsidRPr="00F42061">
        <w:rPr>
          <w:lang w:val="en-GB"/>
        </w:rPr>
        <w:t xml:space="preserve"> </w:t>
      </w:r>
      <w:r w:rsidR="006244E9" w:rsidRPr="00F42061">
        <w:rPr>
          <w:lang w:val="en-GB"/>
        </w:rPr>
        <w:t>‘Bern University of Applied Sciences’</w:t>
      </w:r>
      <w:r w:rsidRPr="00F42061">
        <w:rPr>
          <w:lang w:val="en-GB"/>
        </w:rPr>
        <w:t xml:space="preserve"> in Biel.</w:t>
      </w:r>
      <w:r w:rsidR="00601DAA" w:rsidRPr="00F42061">
        <w:rPr>
          <w:lang w:val="en-GB"/>
        </w:rPr>
        <w:t xml:space="preserve"> This document describes the proposed way to perform these tests. </w:t>
      </w:r>
    </w:p>
    <w:p w:rsidR="00DC024F" w:rsidRPr="00F42061" w:rsidRDefault="00DC024F" w:rsidP="00DC024F">
      <w:pPr>
        <w:pStyle w:val="Textkrper"/>
        <w:rPr>
          <w:lang w:val="en-GB"/>
        </w:rPr>
      </w:pPr>
    </w:p>
    <w:p w:rsidR="009E50E3" w:rsidRPr="00F42061" w:rsidRDefault="009E50E3" w:rsidP="009E50E3">
      <w:pPr>
        <w:pStyle w:val="berschrift2"/>
        <w:rPr>
          <w:lang w:val="en-GB"/>
        </w:rPr>
      </w:pPr>
      <w:bookmarkStart w:id="99" w:name="_Toc131219323"/>
      <w:bookmarkStart w:id="100" w:name="_Toc375123604"/>
      <w:r w:rsidRPr="00F42061">
        <w:rPr>
          <w:lang w:val="en-GB"/>
        </w:rPr>
        <w:t>System Overview</w:t>
      </w:r>
      <w:bookmarkEnd w:id="99"/>
      <w:bookmarkEnd w:id="100"/>
    </w:p>
    <w:p w:rsidR="00754D59" w:rsidRPr="00F42061" w:rsidRDefault="00754D59" w:rsidP="00DC024F">
      <w:pPr>
        <w:pStyle w:val="Textkrper"/>
        <w:rPr>
          <w:lang w:val="en-GB"/>
        </w:rPr>
      </w:pPr>
      <w:r w:rsidRPr="00F42061">
        <w:rPr>
          <w:noProof/>
          <w:lang w:eastAsia="de-CH"/>
        </w:rPr>
        <mc:AlternateContent>
          <mc:Choice Requires="wpc">
            <w:drawing>
              <wp:inline distT="0" distB="0" distL="0" distR="0" wp14:anchorId="2DA2C596" wp14:editId="5882D78B">
                <wp:extent cx="6525158" cy="4367174"/>
                <wp:effectExtent l="0" t="0" r="0" b="1460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hteck 2"/>
                        <wps:cNvSpPr/>
                        <wps:spPr>
                          <a:xfrm>
                            <a:off x="165588" y="88272"/>
                            <a:ext cx="1849272" cy="17127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ihandform 8"/>
                        <wps:cNvSpPr/>
                        <wps:spPr>
                          <a:xfrm>
                            <a:off x="382427" y="196404"/>
                            <a:ext cx="2117324" cy="1884613"/>
                          </a:xfrm>
                          <a:custGeom>
                            <a:avLst/>
                            <a:gdLst>
                              <a:gd name="connsiteX0" fmla="*/ 0 w 3728599"/>
                              <a:gd name="connsiteY0" fmla="*/ 753167 h 2104296"/>
                              <a:gd name="connsiteX1" fmla="*/ 648269 w 3728599"/>
                              <a:gd name="connsiteY1" fmla="*/ 16188 h 2104296"/>
                              <a:gd name="connsiteX2" fmla="*/ 1815152 w 3728599"/>
                              <a:gd name="connsiteY2" fmla="*/ 1380964 h 2104296"/>
                              <a:gd name="connsiteX3" fmla="*/ 2913797 w 3728599"/>
                              <a:gd name="connsiteY3" fmla="*/ 50307 h 2104296"/>
                              <a:gd name="connsiteX4" fmla="*/ 3691720 w 3728599"/>
                              <a:gd name="connsiteY4" fmla="*/ 1237663 h 2104296"/>
                              <a:gd name="connsiteX5" fmla="*/ 1712794 w 3728599"/>
                              <a:gd name="connsiteY5" fmla="*/ 2104296 h 2104296"/>
                              <a:gd name="connsiteX0" fmla="*/ 0 w 3728408"/>
                              <a:gd name="connsiteY0" fmla="*/ 738261 h 2089390"/>
                              <a:gd name="connsiteX1" fmla="*/ 648269 w 3728408"/>
                              <a:gd name="connsiteY1" fmla="*/ 1282 h 2089390"/>
                              <a:gd name="connsiteX2" fmla="*/ 1842447 w 3728408"/>
                              <a:gd name="connsiteY2" fmla="*/ 547193 h 2089390"/>
                              <a:gd name="connsiteX3" fmla="*/ 2913797 w 3728408"/>
                              <a:gd name="connsiteY3" fmla="*/ 35401 h 2089390"/>
                              <a:gd name="connsiteX4" fmla="*/ 3691720 w 3728408"/>
                              <a:gd name="connsiteY4" fmla="*/ 1222757 h 2089390"/>
                              <a:gd name="connsiteX5" fmla="*/ 1712794 w 3728408"/>
                              <a:gd name="connsiteY5" fmla="*/ 2089390 h 2089390"/>
                              <a:gd name="connsiteX0" fmla="*/ 0 w 3728408"/>
                              <a:gd name="connsiteY0" fmla="*/ 717453 h 2068582"/>
                              <a:gd name="connsiteX1" fmla="*/ 511792 w 3728408"/>
                              <a:gd name="connsiteY1" fmla="*/ 314844 h 2068582"/>
                              <a:gd name="connsiteX2" fmla="*/ 1842447 w 3728408"/>
                              <a:gd name="connsiteY2" fmla="*/ 526385 h 2068582"/>
                              <a:gd name="connsiteX3" fmla="*/ 2913797 w 3728408"/>
                              <a:gd name="connsiteY3" fmla="*/ 14593 h 2068582"/>
                              <a:gd name="connsiteX4" fmla="*/ 3691720 w 3728408"/>
                              <a:gd name="connsiteY4" fmla="*/ 1201949 h 2068582"/>
                              <a:gd name="connsiteX5" fmla="*/ 1712794 w 3728408"/>
                              <a:gd name="connsiteY5" fmla="*/ 2068582 h 2068582"/>
                              <a:gd name="connsiteX0" fmla="*/ 0 w 3729135"/>
                              <a:gd name="connsiteY0" fmla="*/ 727023 h 2078152"/>
                              <a:gd name="connsiteX1" fmla="*/ 511792 w 3729135"/>
                              <a:gd name="connsiteY1" fmla="*/ 324414 h 2078152"/>
                              <a:gd name="connsiteX2" fmla="*/ 1740089 w 3729135"/>
                              <a:gd name="connsiteY2" fmla="*/ 406302 h 2078152"/>
                              <a:gd name="connsiteX3" fmla="*/ 2913797 w 3729135"/>
                              <a:gd name="connsiteY3" fmla="*/ 24163 h 2078152"/>
                              <a:gd name="connsiteX4" fmla="*/ 3691720 w 3729135"/>
                              <a:gd name="connsiteY4" fmla="*/ 1211519 h 2078152"/>
                              <a:gd name="connsiteX5" fmla="*/ 1712794 w 3729135"/>
                              <a:gd name="connsiteY5" fmla="*/ 2078152 h 2078152"/>
                              <a:gd name="connsiteX0" fmla="*/ 0 w 3697221"/>
                              <a:gd name="connsiteY0" fmla="*/ 452558 h 1803687"/>
                              <a:gd name="connsiteX1" fmla="*/ 511792 w 3697221"/>
                              <a:gd name="connsiteY1" fmla="*/ 49949 h 1803687"/>
                              <a:gd name="connsiteX2" fmla="*/ 1740089 w 3697221"/>
                              <a:gd name="connsiteY2" fmla="*/ 131837 h 1803687"/>
                              <a:gd name="connsiteX3" fmla="*/ 2286000 w 3697221"/>
                              <a:gd name="connsiteY3" fmla="*/ 43125 h 1803687"/>
                              <a:gd name="connsiteX4" fmla="*/ 3691720 w 3697221"/>
                              <a:gd name="connsiteY4" fmla="*/ 937054 h 1803687"/>
                              <a:gd name="connsiteX5" fmla="*/ 1712794 w 3697221"/>
                              <a:gd name="connsiteY5" fmla="*/ 1803687 h 1803687"/>
                              <a:gd name="connsiteX0" fmla="*/ 0 w 2391691"/>
                              <a:gd name="connsiteY0" fmla="*/ 417483 h 1768612"/>
                              <a:gd name="connsiteX1" fmla="*/ 511792 w 2391691"/>
                              <a:gd name="connsiteY1" fmla="*/ 14874 h 1768612"/>
                              <a:gd name="connsiteX2" fmla="*/ 1740089 w 2391691"/>
                              <a:gd name="connsiteY2" fmla="*/ 96762 h 1768612"/>
                              <a:gd name="connsiteX3" fmla="*/ 2286000 w 2391691"/>
                              <a:gd name="connsiteY3" fmla="*/ 8050 h 1768612"/>
                              <a:gd name="connsiteX4" fmla="*/ 2340592 w 2391691"/>
                              <a:gd name="connsiteY4" fmla="*/ 342421 h 1768612"/>
                              <a:gd name="connsiteX5" fmla="*/ 1712794 w 2391691"/>
                              <a:gd name="connsiteY5" fmla="*/ 1768612 h 1768612"/>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714300"/>
                              <a:gd name="connsiteY0" fmla="*/ 417483 h 417483"/>
                              <a:gd name="connsiteX1" fmla="*/ 716508 w 2714300"/>
                              <a:gd name="connsiteY1" fmla="*/ 14874 h 417483"/>
                              <a:gd name="connsiteX2" fmla="*/ 1944805 w 2714300"/>
                              <a:gd name="connsiteY2" fmla="*/ 96762 h 417483"/>
                              <a:gd name="connsiteX3" fmla="*/ 2490716 w 2714300"/>
                              <a:gd name="connsiteY3" fmla="*/ 8050 h 417483"/>
                              <a:gd name="connsiteX4" fmla="*/ 2545308 w 2714300"/>
                              <a:gd name="connsiteY4" fmla="*/ 342421 h 417483"/>
                              <a:gd name="connsiteX5" fmla="*/ 320722 w 2714300"/>
                              <a:gd name="connsiteY5" fmla="*/ 410659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88820"/>
                              <a:gd name="connsiteY0" fmla="*/ 415028 h 415028"/>
                              <a:gd name="connsiteX1" fmla="*/ 716508 w 2788820"/>
                              <a:gd name="connsiteY1" fmla="*/ 12419 h 415028"/>
                              <a:gd name="connsiteX2" fmla="*/ 1944805 w 2788820"/>
                              <a:gd name="connsiteY2" fmla="*/ 94307 h 415028"/>
                              <a:gd name="connsiteX3" fmla="*/ 2490716 w 2788820"/>
                              <a:gd name="connsiteY3" fmla="*/ 5595 h 415028"/>
                              <a:gd name="connsiteX4" fmla="*/ 2545308 w 2788820"/>
                              <a:gd name="connsiteY4" fmla="*/ 339966 h 415028"/>
                              <a:gd name="connsiteX5" fmla="*/ 75063 w 2788820"/>
                              <a:gd name="connsiteY5" fmla="*/ 415028 h 415028"/>
                              <a:gd name="connsiteX0" fmla="*/ 1678675 w 2713759"/>
                              <a:gd name="connsiteY0" fmla="*/ 101346 h 965505"/>
                              <a:gd name="connsiteX1" fmla="*/ 641447 w 2713759"/>
                              <a:gd name="connsiteY1" fmla="*/ 562896 h 965505"/>
                              <a:gd name="connsiteX2" fmla="*/ 1869744 w 2713759"/>
                              <a:gd name="connsiteY2" fmla="*/ 644784 h 965505"/>
                              <a:gd name="connsiteX3" fmla="*/ 2415655 w 2713759"/>
                              <a:gd name="connsiteY3" fmla="*/ 556072 h 965505"/>
                              <a:gd name="connsiteX4" fmla="*/ 2470247 w 2713759"/>
                              <a:gd name="connsiteY4" fmla="*/ 890443 h 965505"/>
                              <a:gd name="connsiteX5" fmla="*/ 2 w 2713759"/>
                              <a:gd name="connsiteY5" fmla="*/ 965505 h 965505"/>
                              <a:gd name="connsiteX0" fmla="*/ 1678675 w 2713759"/>
                              <a:gd name="connsiteY0" fmla="*/ 0 h 864159"/>
                              <a:gd name="connsiteX1" fmla="*/ 641447 w 2713759"/>
                              <a:gd name="connsiteY1" fmla="*/ 461550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678675 w 2713759"/>
                              <a:gd name="connsiteY0" fmla="*/ 0 h 864159"/>
                              <a:gd name="connsiteX1" fmla="*/ 1526304 w 2713759"/>
                              <a:gd name="connsiteY1" fmla="*/ 406284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86199 w 1221283"/>
                              <a:gd name="connsiteY0" fmla="*/ 176496 h 968037"/>
                              <a:gd name="connsiteX1" fmla="*/ 33828 w 1221283"/>
                              <a:gd name="connsiteY1" fmla="*/ 582780 h 968037"/>
                              <a:gd name="connsiteX2" fmla="*/ 377268 w 1221283"/>
                              <a:gd name="connsiteY2" fmla="*/ 719934 h 968037"/>
                              <a:gd name="connsiteX3" fmla="*/ 923179 w 1221283"/>
                              <a:gd name="connsiteY3" fmla="*/ 631222 h 968037"/>
                              <a:gd name="connsiteX4" fmla="*/ 977771 w 1221283"/>
                              <a:gd name="connsiteY4" fmla="*/ 965593 h 968037"/>
                              <a:gd name="connsiteX5" fmla="*/ 186199 w 1221283"/>
                              <a:gd name="connsiteY5" fmla="*/ 86062 h 968037"/>
                              <a:gd name="connsiteX0" fmla="*/ 736230 w 1771314"/>
                              <a:gd name="connsiteY0" fmla="*/ 90434 h 888135"/>
                              <a:gd name="connsiteX1" fmla="*/ 583859 w 1771314"/>
                              <a:gd name="connsiteY1" fmla="*/ 496718 h 888135"/>
                              <a:gd name="connsiteX2" fmla="*/ 927299 w 1771314"/>
                              <a:gd name="connsiteY2" fmla="*/ 633872 h 888135"/>
                              <a:gd name="connsiteX3" fmla="*/ 1473210 w 1771314"/>
                              <a:gd name="connsiteY3" fmla="*/ 545160 h 888135"/>
                              <a:gd name="connsiteX4" fmla="*/ 1527802 w 1771314"/>
                              <a:gd name="connsiteY4" fmla="*/ 879531 h 888135"/>
                              <a:gd name="connsiteX5" fmla="*/ 736230 w 1771314"/>
                              <a:gd name="connsiteY5" fmla="*/ 0 h 888135"/>
                              <a:gd name="connsiteX0" fmla="*/ 365595 w 1311523"/>
                              <a:gd name="connsiteY0" fmla="*/ 90434 h 890296"/>
                              <a:gd name="connsiteX1" fmla="*/ 213224 w 1311523"/>
                              <a:gd name="connsiteY1" fmla="*/ 496718 h 890296"/>
                              <a:gd name="connsiteX2" fmla="*/ 556664 w 1311523"/>
                              <a:gd name="connsiteY2" fmla="*/ 633872 h 890296"/>
                              <a:gd name="connsiteX3" fmla="*/ 1102575 w 1311523"/>
                              <a:gd name="connsiteY3" fmla="*/ 545160 h 890296"/>
                              <a:gd name="connsiteX4" fmla="*/ 1157167 w 1311523"/>
                              <a:gd name="connsiteY4" fmla="*/ 879531 h 890296"/>
                              <a:gd name="connsiteX5" fmla="*/ 25750 w 1311523"/>
                              <a:gd name="connsiteY5" fmla="*/ 731655 h 890296"/>
                              <a:gd name="connsiteX6" fmla="*/ 365595 w 1311523"/>
                              <a:gd name="connsiteY6" fmla="*/ 0 h 890296"/>
                              <a:gd name="connsiteX0" fmla="*/ 1523273 w 2469201"/>
                              <a:gd name="connsiteY0" fmla="*/ 90434 h 959720"/>
                              <a:gd name="connsiteX1" fmla="*/ 1370902 w 2469201"/>
                              <a:gd name="connsiteY1" fmla="*/ 496718 h 959720"/>
                              <a:gd name="connsiteX2" fmla="*/ 1714342 w 2469201"/>
                              <a:gd name="connsiteY2" fmla="*/ 633872 h 959720"/>
                              <a:gd name="connsiteX3" fmla="*/ 2260253 w 2469201"/>
                              <a:gd name="connsiteY3" fmla="*/ 545160 h 959720"/>
                              <a:gd name="connsiteX4" fmla="*/ 2314845 w 2469201"/>
                              <a:gd name="connsiteY4" fmla="*/ 879531 h 959720"/>
                              <a:gd name="connsiteX5" fmla="*/ 7771 w 2469201"/>
                              <a:gd name="connsiteY5" fmla="*/ 890296 h 959720"/>
                              <a:gd name="connsiteX6" fmla="*/ 1523273 w 2469201"/>
                              <a:gd name="connsiteY6" fmla="*/ 0 h 959720"/>
                              <a:gd name="connsiteX0" fmla="*/ 1526017 w 2471945"/>
                              <a:gd name="connsiteY0" fmla="*/ 90434 h 959720"/>
                              <a:gd name="connsiteX1" fmla="*/ 1373646 w 2471945"/>
                              <a:gd name="connsiteY1" fmla="*/ 496718 h 959720"/>
                              <a:gd name="connsiteX2" fmla="*/ 1717086 w 2471945"/>
                              <a:gd name="connsiteY2" fmla="*/ 633872 h 959720"/>
                              <a:gd name="connsiteX3" fmla="*/ 2262997 w 2471945"/>
                              <a:gd name="connsiteY3" fmla="*/ 545160 h 959720"/>
                              <a:gd name="connsiteX4" fmla="*/ 2317589 w 2471945"/>
                              <a:gd name="connsiteY4" fmla="*/ 879531 h 959720"/>
                              <a:gd name="connsiteX5" fmla="*/ 10515 w 2471945"/>
                              <a:gd name="connsiteY5" fmla="*/ 890296 h 959720"/>
                              <a:gd name="connsiteX6" fmla="*/ 1526017 w 2471945"/>
                              <a:gd name="connsiteY6" fmla="*/ 0 h 959720"/>
                              <a:gd name="connsiteX0" fmla="*/ 1518453 w 2464381"/>
                              <a:gd name="connsiteY0" fmla="*/ 90434 h 959720"/>
                              <a:gd name="connsiteX1" fmla="*/ 1366082 w 2464381"/>
                              <a:gd name="connsiteY1" fmla="*/ 496718 h 959720"/>
                              <a:gd name="connsiteX2" fmla="*/ 1709522 w 2464381"/>
                              <a:gd name="connsiteY2" fmla="*/ 633872 h 959720"/>
                              <a:gd name="connsiteX3" fmla="*/ 2255433 w 2464381"/>
                              <a:gd name="connsiteY3" fmla="*/ 545160 h 959720"/>
                              <a:gd name="connsiteX4" fmla="*/ 2310025 w 2464381"/>
                              <a:gd name="connsiteY4" fmla="*/ 879531 h 959720"/>
                              <a:gd name="connsiteX5" fmla="*/ 2951 w 2464381"/>
                              <a:gd name="connsiteY5" fmla="*/ 890296 h 959720"/>
                              <a:gd name="connsiteX6" fmla="*/ 1518453 w 2464381"/>
                              <a:gd name="connsiteY6" fmla="*/ 0 h 959720"/>
                              <a:gd name="connsiteX0" fmla="*/ 1518453 w 2464381"/>
                              <a:gd name="connsiteY0" fmla="*/ 90434 h 1031093"/>
                              <a:gd name="connsiteX1" fmla="*/ 1366082 w 2464381"/>
                              <a:gd name="connsiteY1" fmla="*/ 496718 h 1031093"/>
                              <a:gd name="connsiteX2" fmla="*/ 1709522 w 2464381"/>
                              <a:gd name="connsiteY2" fmla="*/ 633872 h 1031093"/>
                              <a:gd name="connsiteX3" fmla="*/ 2255433 w 2464381"/>
                              <a:gd name="connsiteY3" fmla="*/ 545160 h 1031093"/>
                              <a:gd name="connsiteX4" fmla="*/ 2310025 w 2464381"/>
                              <a:gd name="connsiteY4" fmla="*/ 879531 h 1031093"/>
                              <a:gd name="connsiteX5" fmla="*/ 2951 w 2464381"/>
                              <a:gd name="connsiteY5" fmla="*/ 890296 h 1031093"/>
                              <a:gd name="connsiteX6" fmla="*/ 1518453 w 2464381"/>
                              <a:gd name="connsiteY6" fmla="*/ 0 h 1031093"/>
                              <a:gd name="connsiteX0" fmla="*/ 1623709 w 2569637"/>
                              <a:gd name="connsiteY0" fmla="*/ 90434 h 947017"/>
                              <a:gd name="connsiteX1" fmla="*/ 1471338 w 2569637"/>
                              <a:gd name="connsiteY1" fmla="*/ 496718 h 947017"/>
                              <a:gd name="connsiteX2" fmla="*/ 1814778 w 2569637"/>
                              <a:gd name="connsiteY2" fmla="*/ 633872 h 947017"/>
                              <a:gd name="connsiteX3" fmla="*/ 2360689 w 2569637"/>
                              <a:gd name="connsiteY3" fmla="*/ 545160 h 947017"/>
                              <a:gd name="connsiteX4" fmla="*/ 2415281 w 2569637"/>
                              <a:gd name="connsiteY4" fmla="*/ 879531 h 947017"/>
                              <a:gd name="connsiteX5" fmla="*/ 2699 w 2569637"/>
                              <a:gd name="connsiteY5" fmla="*/ 759931 h 947017"/>
                              <a:gd name="connsiteX6" fmla="*/ 1623709 w 2569637"/>
                              <a:gd name="connsiteY6" fmla="*/ 0 h 947017"/>
                              <a:gd name="connsiteX0" fmla="*/ 1623709 w 2569637"/>
                              <a:gd name="connsiteY0" fmla="*/ 90434 h 883067"/>
                              <a:gd name="connsiteX1" fmla="*/ 1471338 w 2569637"/>
                              <a:gd name="connsiteY1" fmla="*/ 496718 h 883067"/>
                              <a:gd name="connsiteX2" fmla="*/ 1814778 w 2569637"/>
                              <a:gd name="connsiteY2" fmla="*/ 633872 h 883067"/>
                              <a:gd name="connsiteX3" fmla="*/ 2360689 w 2569637"/>
                              <a:gd name="connsiteY3" fmla="*/ 545160 h 883067"/>
                              <a:gd name="connsiteX4" fmla="*/ 2415281 w 2569637"/>
                              <a:gd name="connsiteY4" fmla="*/ 879531 h 883067"/>
                              <a:gd name="connsiteX5" fmla="*/ 2699 w 2569637"/>
                              <a:gd name="connsiteY5" fmla="*/ 759931 h 883067"/>
                              <a:gd name="connsiteX6" fmla="*/ 1623709 w 2569637"/>
                              <a:gd name="connsiteY6" fmla="*/ 0 h 883067"/>
                              <a:gd name="connsiteX0" fmla="*/ 1623709 w 2562313"/>
                              <a:gd name="connsiteY0" fmla="*/ 90434 h 893226"/>
                              <a:gd name="connsiteX1" fmla="*/ 1471338 w 2562313"/>
                              <a:gd name="connsiteY1" fmla="*/ 496718 h 893226"/>
                              <a:gd name="connsiteX2" fmla="*/ 1814778 w 2562313"/>
                              <a:gd name="connsiteY2" fmla="*/ 633872 h 893226"/>
                              <a:gd name="connsiteX3" fmla="*/ 2360689 w 2562313"/>
                              <a:gd name="connsiteY3" fmla="*/ 545160 h 893226"/>
                              <a:gd name="connsiteX4" fmla="*/ 2415281 w 2562313"/>
                              <a:gd name="connsiteY4" fmla="*/ 879531 h 893226"/>
                              <a:gd name="connsiteX5" fmla="*/ 1404444 w 2562313"/>
                              <a:gd name="connsiteY5" fmla="*/ 822089 h 893226"/>
                              <a:gd name="connsiteX6" fmla="*/ 2699 w 2562313"/>
                              <a:gd name="connsiteY6" fmla="*/ 759931 h 893226"/>
                              <a:gd name="connsiteX7" fmla="*/ 1623709 w 2562313"/>
                              <a:gd name="connsiteY7" fmla="*/ 0 h 893226"/>
                              <a:gd name="connsiteX0" fmla="*/ 1623709 w 2562313"/>
                              <a:gd name="connsiteY0" fmla="*/ 90434 h 890836"/>
                              <a:gd name="connsiteX1" fmla="*/ 1471338 w 2562313"/>
                              <a:gd name="connsiteY1" fmla="*/ 496718 h 890836"/>
                              <a:gd name="connsiteX2" fmla="*/ 1814778 w 2562313"/>
                              <a:gd name="connsiteY2" fmla="*/ 633872 h 890836"/>
                              <a:gd name="connsiteX3" fmla="*/ 2360689 w 2562313"/>
                              <a:gd name="connsiteY3" fmla="*/ 545160 h 890836"/>
                              <a:gd name="connsiteX4" fmla="*/ 2415281 w 2562313"/>
                              <a:gd name="connsiteY4" fmla="*/ 879531 h 890836"/>
                              <a:gd name="connsiteX5" fmla="*/ 1623709 w 2562313"/>
                              <a:gd name="connsiteY5" fmla="*/ 796969 h 890836"/>
                              <a:gd name="connsiteX6" fmla="*/ 2699 w 2562313"/>
                              <a:gd name="connsiteY6" fmla="*/ 759931 h 890836"/>
                              <a:gd name="connsiteX7" fmla="*/ 1623709 w 2562313"/>
                              <a:gd name="connsiteY7" fmla="*/ 0 h 890836"/>
                              <a:gd name="connsiteX0" fmla="*/ 1623709 w 2492751"/>
                              <a:gd name="connsiteY0" fmla="*/ 90434 h 890836"/>
                              <a:gd name="connsiteX1" fmla="*/ 1471338 w 2492751"/>
                              <a:gd name="connsiteY1" fmla="*/ 496718 h 890836"/>
                              <a:gd name="connsiteX2" fmla="*/ 1814778 w 2492751"/>
                              <a:gd name="connsiteY2" fmla="*/ 633872 h 890836"/>
                              <a:gd name="connsiteX3" fmla="*/ 2179503 w 2492751"/>
                              <a:gd name="connsiteY3" fmla="*/ 635596 h 890836"/>
                              <a:gd name="connsiteX4" fmla="*/ 2415281 w 2492751"/>
                              <a:gd name="connsiteY4" fmla="*/ 879531 h 890836"/>
                              <a:gd name="connsiteX5" fmla="*/ 1623709 w 2492751"/>
                              <a:gd name="connsiteY5" fmla="*/ 796969 h 890836"/>
                              <a:gd name="connsiteX6" fmla="*/ 2699 w 2492751"/>
                              <a:gd name="connsiteY6" fmla="*/ 759931 h 890836"/>
                              <a:gd name="connsiteX7" fmla="*/ 1623709 w 2492751"/>
                              <a:gd name="connsiteY7" fmla="*/ 0 h 890836"/>
                              <a:gd name="connsiteX0" fmla="*/ 1498410 w 2367452"/>
                              <a:gd name="connsiteY0" fmla="*/ 90434 h 890836"/>
                              <a:gd name="connsiteX1" fmla="*/ 1346039 w 2367452"/>
                              <a:gd name="connsiteY1" fmla="*/ 496718 h 890836"/>
                              <a:gd name="connsiteX2" fmla="*/ 1689479 w 2367452"/>
                              <a:gd name="connsiteY2" fmla="*/ 633872 h 890836"/>
                              <a:gd name="connsiteX3" fmla="*/ 2054204 w 2367452"/>
                              <a:gd name="connsiteY3" fmla="*/ 635596 h 890836"/>
                              <a:gd name="connsiteX4" fmla="*/ 2289982 w 2367452"/>
                              <a:gd name="connsiteY4" fmla="*/ 879531 h 890836"/>
                              <a:gd name="connsiteX5" fmla="*/ 1498410 w 2367452"/>
                              <a:gd name="connsiteY5" fmla="*/ 796969 h 890836"/>
                              <a:gd name="connsiteX6" fmla="*/ 3004 w 2367452"/>
                              <a:gd name="connsiteY6" fmla="*/ 759930 h 890836"/>
                              <a:gd name="connsiteX7" fmla="*/ 1498410 w 2367452"/>
                              <a:gd name="connsiteY7" fmla="*/ 0 h 890836"/>
                              <a:gd name="connsiteX0" fmla="*/ 1529981 w 2399023"/>
                              <a:gd name="connsiteY0" fmla="*/ 90434 h 890836"/>
                              <a:gd name="connsiteX1" fmla="*/ 1377610 w 2399023"/>
                              <a:gd name="connsiteY1" fmla="*/ 496718 h 890836"/>
                              <a:gd name="connsiteX2" fmla="*/ 1721050 w 2399023"/>
                              <a:gd name="connsiteY2" fmla="*/ 633872 h 890836"/>
                              <a:gd name="connsiteX3" fmla="*/ 2085775 w 2399023"/>
                              <a:gd name="connsiteY3" fmla="*/ 635596 h 890836"/>
                              <a:gd name="connsiteX4" fmla="*/ 2321553 w 2399023"/>
                              <a:gd name="connsiteY4" fmla="*/ 879531 h 890836"/>
                              <a:gd name="connsiteX5" fmla="*/ 1529981 w 2399023"/>
                              <a:gd name="connsiteY5" fmla="*/ 796969 h 890836"/>
                              <a:gd name="connsiteX6" fmla="*/ 34575 w 2399023"/>
                              <a:gd name="connsiteY6" fmla="*/ 759930 h 890836"/>
                              <a:gd name="connsiteX7" fmla="*/ 1529981 w 2399023"/>
                              <a:gd name="connsiteY7" fmla="*/ 0 h 890836"/>
                              <a:gd name="connsiteX0" fmla="*/ 1550983 w 2420025"/>
                              <a:gd name="connsiteY0" fmla="*/ 90434 h 890836"/>
                              <a:gd name="connsiteX1" fmla="*/ 1398612 w 2420025"/>
                              <a:gd name="connsiteY1" fmla="*/ 496718 h 890836"/>
                              <a:gd name="connsiteX2" fmla="*/ 1742052 w 2420025"/>
                              <a:gd name="connsiteY2" fmla="*/ 633872 h 890836"/>
                              <a:gd name="connsiteX3" fmla="*/ 2106777 w 2420025"/>
                              <a:gd name="connsiteY3" fmla="*/ 635596 h 890836"/>
                              <a:gd name="connsiteX4" fmla="*/ 2342555 w 2420025"/>
                              <a:gd name="connsiteY4" fmla="*/ 879531 h 890836"/>
                              <a:gd name="connsiteX5" fmla="*/ 1550983 w 2420025"/>
                              <a:gd name="connsiteY5" fmla="*/ 796969 h 890836"/>
                              <a:gd name="connsiteX6" fmla="*/ 55577 w 2420025"/>
                              <a:gd name="connsiteY6" fmla="*/ 759930 h 890836"/>
                              <a:gd name="connsiteX7" fmla="*/ 437415 w 2420025"/>
                              <a:gd name="connsiteY7" fmla="*/ 440251 h 890836"/>
                              <a:gd name="connsiteX8" fmla="*/ 1550983 w 2420025"/>
                              <a:gd name="connsiteY8" fmla="*/ 0 h 890836"/>
                              <a:gd name="connsiteX0" fmla="*/ 1628080 w 2497122"/>
                              <a:gd name="connsiteY0" fmla="*/ 90434 h 890836"/>
                              <a:gd name="connsiteX1" fmla="*/ 1475709 w 2497122"/>
                              <a:gd name="connsiteY1" fmla="*/ 496718 h 890836"/>
                              <a:gd name="connsiteX2" fmla="*/ 1819149 w 2497122"/>
                              <a:gd name="connsiteY2" fmla="*/ 633872 h 890836"/>
                              <a:gd name="connsiteX3" fmla="*/ 2183874 w 2497122"/>
                              <a:gd name="connsiteY3" fmla="*/ 635596 h 890836"/>
                              <a:gd name="connsiteX4" fmla="*/ 2419652 w 2497122"/>
                              <a:gd name="connsiteY4" fmla="*/ 879531 h 890836"/>
                              <a:gd name="connsiteX5" fmla="*/ 1628080 w 2497122"/>
                              <a:gd name="connsiteY5" fmla="*/ 796969 h 890836"/>
                              <a:gd name="connsiteX6" fmla="*/ 132674 w 2497122"/>
                              <a:gd name="connsiteY6" fmla="*/ 759930 h 890836"/>
                              <a:gd name="connsiteX7" fmla="*/ 195064 w 2497122"/>
                              <a:gd name="connsiteY7" fmla="*/ 259380 h 890836"/>
                              <a:gd name="connsiteX8" fmla="*/ 1628080 w 2497122"/>
                              <a:gd name="connsiteY8" fmla="*/ 0 h 890836"/>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700406 w 2497122"/>
                              <a:gd name="connsiteY6" fmla="*/ 771846 h 890691"/>
                              <a:gd name="connsiteX7" fmla="*/ 132674 w 2497122"/>
                              <a:gd name="connsiteY7" fmla="*/ 759930 h 890691"/>
                              <a:gd name="connsiteX8" fmla="*/ 195064 w 2497122"/>
                              <a:gd name="connsiteY8" fmla="*/ 259380 h 890691"/>
                              <a:gd name="connsiteX9" fmla="*/ 1628080 w 2497122"/>
                              <a:gd name="connsiteY9" fmla="*/ 0 h 890691"/>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343690 w 2497122"/>
                              <a:gd name="connsiteY6" fmla="*/ 838128 h 890691"/>
                              <a:gd name="connsiteX7" fmla="*/ 132674 w 2497122"/>
                              <a:gd name="connsiteY7" fmla="*/ 759930 h 890691"/>
                              <a:gd name="connsiteX8" fmla="*/ 195064 w 2497122"/>
                              <a:gd name="connsiteY8" fmla="*/ 259380 h 890691"/>
                              <a:gd name="connsiteX9" fmla="*/ 1628080 w 2497122"/>
                              <a:gd name="connsiteY9" fmla="*/ 0 h 890691"/>
                              <a:gd name="connsiteX0" fmla="*/ 1579197 w 2448239"/>
                              <a:gd name="connsiteY0" fmla="*/ 90434 h 890691"/>
                              <a:gd name="connsiteX1" fmla="*/ 1426826 w 2448239"/>
                              <a:gd name="connsiteY1" fmla="*/ 496718 h 890691"/>
                              <a:gd name="connsiteX2" fmla="*/ 1770266 w 2448239"/>
                              <a:gd name="connsiteY2" fmla="*/ 633872 h 890691"/>
                              <a:gd name="connsiteX3" fmla="*/ 2134991 w 2448239"/>
                              <a:gd name="connsiteY3" fmla="*/ 635596 h 890691"/>
                              <a:gd name="connsiteX4" fmla="*/ 2370769 w 2448239"/>
                              <a:gd name="connsiteY4" fmla="*/ 879531 h 890691"/>
                              <a:gd name="connsiteX5" fmla="*/ 1579197 w 2448239"/>
                              <a:gd name="connsiteY5" fmla="*/ 796969 h 890691"/>
                              <a:gd name="connsiteX6" fmla="*/ 294807 w 2448239"/>
                              <a:gd name="connsiteY6" fmla="*/ 838128 h 890691"/>
                              <a:gd name="connsiteX7" fmla="*/ 189299 w 2448239"/>
                              <a:gd name="connsiteY7" fmla="*/ 759931 h 890691"/>
                              <a:gd name="connsiteX8" fmla="*/ 146181 w 2448239"/>
                              <a:gd name="connsiteY8" fmla="*/ 259380 h 890691"/>
                              <a:gd name="connsiteX9" fmla="*/ 1579197 w 2448239"/>
                              <a:gd name="connsiteY9" fmla="*/ 0 h 890691"/>
                              <a:gd name="connsiteX0" fmla="*/ 1579197 w 2448239"/>
                              <a:gd name="connsiteY0" fmla="*/ 90434 h 895073"/>
                              <a:gd name="connsiteX1" fmla="*/ 1426826 w 2448239"/>
                              <a:gd name="connsiteY1" fmla="*/ 496718 h 895073"/>
                              <a:gd name="connsiteX2" fmla="*/ 1770266 w 2448239"/>
                              <a:gd name="connsiteY2" fmla="*/ 633872 h 895073"/>
                              <a:gd name="connsiteX3" fmla="*/ 2134991 w 2448239"/>
                              <a:gd name="connsiteY3" fmla="*/ 635596 h 895073"/>
                              <a:gd name="connsiteX4" fmla="*/ 2370769 w 2448239"/>
                              <a:gd name="connsiteY4" fmla="*/ 879531 h 895073"/>
                              <a:gd name="connsiteX5" fmla="*/ 998677 w 2448239"/>
                              <a:gd name="connsiteY5" fmla="*/ 838128 h 895073"/>
                              <a:gd name="connsiteX6" fmla="*/ 294807 w 2448239"/>
                              <a:gd name="connsiteY6" fmla="*/ 838128 h 895073"/>
                              <a:gd name="connsiteX7" fmla="*/ 189299 w 2448239"/>
                              <a:gd name="connsiteY7" fmla="*/ 759931 h 895073"/>
                              <a:gd name="connsiteX8" fmla="*/ 146181 w 2448239"/>
                              <a:gd name="connsiteY8" fmla="*/ 259380 h 895073"/>
                              <a:gd name="connsiteX9" fmla="*/ 1579197 w 2448239"/>
                              <a:gd name="connsiteY9" fmla="*/ 0 h 895073"/>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57919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403633"/>
                              <a:gd name="connsiteY0" fmla="*/ 70338 h 838128"/>
                              <a:gd name="connsiteX1" fmla="*/ 1426826 w 2403633"/>
                              <a:gd name="connsiteY1" fmla="*/ 496718 h 838128"/>
                              <a:gd name="connsiteX2" fmla="*/ 1770266 w 2403633"/>
                              <a:gd name="connsiteY2" fmla="*/ 633872 h 838128"/>
                              <a:gd name="connsiteX3" fmla="*/ 2180676 w 2403633"/>
                              <a:gd name="connsiteY3" fmla="*/ 589548 h 838128"/>
                              <a:gd name="connsiteX4" fmla="*/ 2328513 w 2403633"/>
                              <a:gd name="connsiteY4" fmla="*/ 759931 h 838128"/>
                              <a:gd name="connsiteX5" fmla="*/ 998677 w 2403633"/>
                              <a:gd name="connsiteY5" fmla="*/ 838128 h 838128"/>
                              <a:gd name="connsiteX6" fmla="*/ 294807 w 2403633"/>
                              <a:gd name="connsiteY6" fmla="*/ 838128 h 838128"/>
                              <a:gd name="connsiteX7" fmla="*/ 189299 w 2403633"/>
                              <a:gd name="connsiteY7" fmla="*/ 759931 h 838128"/>
                              <a:gd name="connsiteX8" fmla="*/ 146181 w 2403633"/>
                              <a:gd name="connsiteY8" fmla="*/ 259380 h 838128"/>
                              <a:gd name="connsiteX9" fmla="*/ 1820357 w 2403633"/>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98427"/>
                              <a:gd name="connsiteY0" fmla="*/ 70338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680839 w 2229997"/>
                              <a:gd name="connsiteY0" fmla="*/ 124885 h 892670"/>
                              <a:gd name="connsiteX1" fmla="*/ 1246095 w 2229997"/>
                              <a:gd name="connsiteY1" fmla="*/ 448755 h 892670"/>
                              <a:gd name="connsiteX2" fmla="*/ 1588679 w 2229997"/>
                              <a:gd name="connsiteY2" fmla="*/ 632499 h 892670"/>
                              <a:gd name="connsiteX3" fmla="*/ 2012246 w 2229997"/>
                              <a:gd name="connsiteY3" fmla="*/ 644090 h 892670"/>
                              <a:gd name="connsiteX4" fmla="*/ 2160083 w 2229997"/>
                              <a:gd name="connsiteY4" fmla="*/ 814473 h 892670"/>
                              <a:gd name="connsiteX5" fmla="*/ 830247 w 2229997"/>
                              <a:gd name="connsiteY5" fmla="*/ 892670 h 892670"/>
                              <a:gd name="connsiteX6" fmla="*/ 126377 w 2229997"/>
                              <a:gd name="connsiteY6" fmla="*/ 892670 h 892670"/>
                              <a:gd name="connsiteX7" fmla="*/ 20869 w 2229997"/>
                              <a:gd name="connsiteY7" fmla="*/ 814473 h 892670"/>
                              <a:gd name="connsiteX8" fmla="*/ 1191183 w 2229997"/>
                              <a:gd name="connsiteY8" fmla="*/ 54542 h 892670"/>
                              <a:gd name="connsiteX9" fmla="*/ 1680839 w 2229997"/>
                              <a:gd name="connsiteY9" fmla="*/ 54542 h 892670"/>
                              <a:gd name="connsiteX0" fmla="*/ 1680839 w 2229997"/>
                              <a:gd name="connsiteY0" fmla="*/ 70343 h 838128"/>
                              <a:gd name="connsiteX1" fmla="*/ 1246095 w 2229997"/>
                              <a:gd name="connsiteY1" fmla="*/ 394213 h 838128"/>
                              <a:gd name="connsiteX2" fmla="*/ 1588679 w 2229997"/>
                              <a:gd name="connsiteY2" fmla="*/ 577957 h 838128"/>
                              <a:gd name="connsiteX3" fmla="*/ 2012246 w 2229997"/>
                              <a:gd name="connsiteY3" fmla="*/ 589548 h 838128"/>
                              <a:gd name="connsiteX4" fmla="*/ 2160083 w 2229997"/>
                              <a:gd name="connsiteY4" fmla="*/ 759931 h 838128"/>
                              <a:gd name="connsiteX5" fmla="*/ 830247 w 2229997"/>
                              <a:gd name="connsiteY5" fmla="*/ 838128 h 838128"/>
                              <a:gd name="connsiteX6" fmla="*/ 126377 w 2229997"/>
                              <a:gd name="connsiteY6" fmla="*/ 838128 h 838128"/>
                              <a:gd name="connsiteX7" fmla="*/ 20869 w 2229997"/>
                              <a:gd name="connsiteY7" fmla="*/ 759931 h 838128"/>
                              <a:gd name="connsiteX8" fmla="*/ 1191183 w 2229997"/>
                              <a:gd name="connsiteY8" fmla="*/ 0 h 838128"/>
                              <a:gd name="connsiteX9" fmla="*/ 1680839 w 2229997"/>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6421 w 2225579"/>
                              <a:gd name="connsiteY0" fmla="*/ 70343 h 838128"/>
                              <a:gd name="connsiteX1" fmla="*/ 1241677 w 2225579"/>
                              <a:gd name="connsiteY1" fmla="*/ 394213 h 838128"/>
                              <a:gd name="connsiteX2" fmla="*/ 1584261 w 2225579"/>
                              <a:gd name="connsiteY2" fmla="*/ 577957 h 838128"/>
                              <a:gd name="connsiteX3" fmla="*/ 2007828 w 2225579"/>
                              <a:gd name="connsiteY3" fmla="*/ 589548 h 838128"/>
                              <a:gd name="connsiteX4" fmla="*/ 2155665 w 2225579"/>
                              <a:gd name="connsiteY4" fmla="*/ 759931 h 838128"/>
                              <a:gd name="connsiteX5" fmla="*/ 825829 w 2225579"/>
                              <a:gd name="connsiteY5" fmla="*/ 838128 h 838128"/>
                              <a:gd name="connsiteX6" fmla="*/ 121959 w 2225579"/>
                              <a:gd name="connsiteY6" fmla="*/ 838128 h 838128"/>
                              <a:gd name="connsiteX7" fmla="*/ 16451 w 2225579"/>
                              <a:gd name="connsiteY7" fmla="*/ 759931 h 838128"/>
                              <a:gd name="connsiteX8" fmla="*/ 1447349 w 2225579"/>
                              <a:gd name="connsiteY8" fmla="*/ 0 h 838128"/>
                              <a:gd name="connsiteX9" fmla="*/ 1676421 w 2225579"/>
                              <a:gd name="connsiteY9" fmla="*/ 0 h 838128"/>
                              <a:gd name="connsiteX0" fmla="*/ 1659970 w 2209128"/>
                              <a:gd name="connsiteY0" fmla="*/ 110021 h 877806"/>
                              <a:gd name="connsiteX1" fmla="*/ 1225226 w 2209128"/>
                              <a:gd name="connsiteY1" fmla="*/ 433891 h 877806"/>
                              <a:gd name="connsiteX2" fmla="*/ 1567810 w 2209128"/>
                              <a:gd name="connsiteY2" fmla="*/ 617635 h 877806"/>
                              <a:gd name="connsiteX3" fmla="*/ 1991377 w 2209128"/>
                              <a:gd name="connsiteY3" fmla="*/ 629226 h 877806"/>
                              <a:gd name="connsiteX4" fmla="*/ 2139214 w 2209128"/>
                              <a:gd name="connsiteY4" fmla="*/ 799609 h 877806"/>
                              <a:gd name="connsiteX5" fmla="*/ 809378 w 2209128"/>
                              <a:gd name="connsiteY5" fmla="*/ 877806 h 877806"/>
                              <a:gd name="connsiteX6" fmla="*/ 105508 w 2209128"/>
                              <a:gd name="connsiteY6" fmla="*/ 877806 h 877806"/>
                              <a:gd name="connsiteX7" fmla="*/ 0 w 2209128"/>
                              <a:gd name="connsiteY7" fmla="*/ 799609 h 877806"/>
                              <a:gd name="connsiteX8" fmla="*/ 1330634 w 2209128"/>
                              <a:gd name="connsiteY8" fmla="*/ 61649 h 877806"/>
                              <a:gd name="connsiteX9" fmla="*/ 1430898 w 2209128"/>
                              <a:gd name="connsiteY9" fmla="*/ 39678 h 877806"/>
                              <a:gd name="connsiteX10" fmla="*/ 1659970 w 2209128"/>
                              <a:gd name="connsiteY10" fmla="*/ 39678 h 877806"/>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114740 h 882525"/>
                              <a:gd name="connsiteX1" fmla="*/ 1225226 w 2209128"/>
                              <a:gd name="connsiteY1" fmla="*/ 438610 h 882525"/>
                              <a:gd name="connsiteX2" fmla="*/ 1567810 w 2209128"/>
                              <a:gd name="connsiteY2" fmla="*/ 622354 h 882525"/>
                              <a:gd name="connsiteX3" fmla="*/ 1991377 w 2209128"/>
                              <a:gd name="connsiteY3" fmla="*/ 633945 h 882525"/>
                              <a:gd name="connsiteX4" fmla="*/ 2139214 w 2209128"/>
                              <a:gd name="connsiteY4" fmla="*/ 804328 h 882525"/>
                              <a:gd name="connsiteX5" fmla="*/ 809378 w 2209128"/>
                              <a:gd name="connsiteY5" fmla="*/ 882525 h 882525"/>
                              <a:gd name="connsiteX6" fmla="*/ 105508 w 2209128"/>
                              <a:gd name="connsiteY6" fmla="*/ 882525 h 882525"/>
                              <a:gd name="connsiteX7" fmla="*/ 0 w 2209128"/>
                              <a:gd name="connsiteY7" fmla="*/ 804328 h 882525"/>
                              <a:gd name="connsiteX8" fmla="*/ 1170079 w 2209128"/>
                              <a:gd name="connsiteY8" fmla="*/ 191571 h 882525"/>
                              <a:gd name="connsiteX9" fmla="*/ 1430898 w 2209128"/>
                              <a:gd name="connsiteY9" fmla="*/ 44397 h 882525"/>
                              <a:gd name="connsiteX10" fmla="*/ 1659970 w 2209128"/>
                              <a:gd name="connsiteY10" fmla="*/ 44397 h 882525"/>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037207 w 2209128"/>
                              <a:gd name="connsiteY8" fmla="*/ 492819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004386"/>
                              <a:gd name="connsiteY0" fmla="*/ 70343 h 838128"/>
                              <a:gd name="connsiteX1" fmla="*/ 1129685 w 2004386"/>
                              <a:gd name="connsiteY1" fmla="*/ 394213 h 838128"/>
                              <a:gd name="connsiteX2" fmla="*/ 1472269 w 2004386"/>
                              <a:gd name="connsiteY2" fmla="*/ 577957 h 838128"/>
                              <a:gd name="connsiteX3" fmla="*/ 1895836 w 2004386"/>
                              <a:gd name="connsiteY3" fmla="*/ 589548 h 838128"/>
                              <a:gd name="connsiteX4" fmla="*/ 1923185 w 2004386"/>
                              <a:gd name="connsiteY4" fmla="*/ 742892 h 838128"/>
                              <a:gd name="connsiteX5" fmla="*/ 713837 w 2004386"/>
                              <a:gd name="connsiteY5" fmla="*/ 838128 h 838128"/>
                              <a:gd name="connsiteX6" fmla="*/ 9967 w 2004386"/>
                              <a:gd name="connsiteY6" fmla="*/ 838128 h 838128"/>
                              <a:gd name="connsiteX7" fmla="*/ 0 w 2004386"/>
                              <a:gd name="connsiteY7" fmla="*/ 733989 h 838128"/>
                              <a:gd name="connsiteX8" fmla="*/ 1074770 w 2004386"/>
                              <a:gd name="connsiteY8" fmla="*/ 430381 h 838128"/>
                              <a:gd name="connsiteX9" fmla="*/ 1074538 w 2004386"/>
                              <a:gd name="connsiteY9" fmla="*/ 147174 h 838128"/>
                              <a:gd name="connsiteX10" fmla="*/ 1335357 w 2004386"/>
                              <a:gd name="connsiteY10" fmla="*/ 0 h 838128"/>
                              <a:gd name="connsiteX11" fmla="*/ 1564429 w 2004386"/>
                              <a:gd name="connsiteY11" fmla="*/ 0 h 838128"/>
                              <a:gd name="connsiteX0" fmla="*/ 1564429 w 2028461"/>
                              <a:gd name="connsiteY0" fmla="*/ 70343 h 838128"/>
                              <a:gd name="connsiteX1" fmla="*/ 1129685 w 2028461"/>
                              <a:gd name="connsiteY1" fmla="*/ 394213 h 838128"/>
                              <a:gd name="connsiteX2" fmla="*/ 1472269 w 2028461"/>
                              <a:gd name="connsiteY2" fmla="*/ 577957 h 838128"/>
                              <a:gd name="connsiteX3" fmla="*/ 1895836 w 2028461"/>
                              <a:gd name="connsiteY3" fmla="*/ 589548 h 838128"/>
                              <a:gd name="connsiteX4" fmla="*/ 1923185 w 2028461"/>
                              <a:gd name="connsiteY4" fmla="*/ 742892 h 838128"/>
                              <a:gd name="connsiteX5" fmla="*/ 713837 w 2028461"/>
                              <a:gd name="connsiteY5" fmla="*/ 838128 h 838128"/>
                              <a:gd name="connsiteX6" fmla="*/ 9967 w 2028461"/>
                              <a:gd name="connsiteY6" fmla="*/ 838128 h 838128"/>
                              <a:gd name="connsiteX7" fmla="*/ 0 w 2028461"/>
                              <a:gd name="connsiteY7" fmla="*/ 733989 h 838128"/>
                              <a:gd name="connsiteX8" fmla="*/ 1074770 w 2028461"/>
                              <a:gd name="connsiteY8" fmla="*/ 430381 h 838128"/>
                              <a:gd name="connsiteX9" fmla="*/ 1074538 w 2028461"/>
                              <a:gd name="connsiteY9" fmla="*/ 147174 h 838128"/>
                              <a:gd name="connsiteX10" fmla="*/ 1335357 w 2028461"/>
                              <a:gd name="connsiteY10" fmla="*/ 0 h 838128"/>
                              <a:gd name="connsiteX11" fmla="*/ 1564429 w 2028461"/>
                              <a:gd name="connsiteY11" fmla="*/ 0 h 838128"/>
                              <a:gd name="connsiteX0" fmla="*/ 1564429 w 2069822"/>
                              <a:gd name="connsiteY0" fmla="*/ 70343 h 838128"/>
                              <a:gd name="connsiteX1" fmla="*/ 1129685 w 2069822"/>
                              <a:gd name="connsiteY1" fmla="*/ 394213 h 838128"/>
                              <a:gd name="connsiteX2" fmla="*/ 1472269 w 2069822"/>
                              <a:gd name="connsiteY2" fmla="*/ 577957 h 838128"/>
                              <a:gd name="connsiteX3" fmla="*/ 1895836 w 2069822"/>
                              <a:gd name="connsiteY3" fmla="*/ 589548 h 838128"/>
                              <a:gd name="connsiteX4" fmla="*/ 1923185 w 2069822"/>
                              <a:gd name="connsiteY4" fmla="*/ 742892 h 838128"/>
                              <a:gd name="connsiteX5" fmla="*/ 713837 w 2069822"/>
                              <a:gd name="connsiteY5" fmla="*/ 838128 h 838128"/>
                              <a:gd name="connsiteX6" fmla="*/ 9967 w 2069822"/>
                              <a:gd name="connsiteY6" fmla="*/ 838128 h 838128"/>
                              <a:gd name="connsiteX7" fmla="*/ 0 w 2069822"/>
                              <a:gd name="connsiteY7" fmla="*/ 733989 h 838128"/>
                              <a:gd name="connsiteX8" fmla="*/ 1074770 w 2069822"/>
                              <a:gd name="connsiteY8" fmla="*/ 430381 h 838128"/>
                              <a:gd name="connsiteX9" fmla="*/ 1074538 w 2069822"/>
                              <a:gd name="connsiteY9" fmla="*/ 147174 h 838128"/>
                              <a:gd name="connsiteX10" fmla="*/ 1335357 w 2069822"/>
                              <a:gd name="connsiteY10" fmla="*/ 0 h 838128"/>
                              <a:gd name="connsiteX11" fmla="*/ 1564429 w 2069822"/>
                              <a:gd name="connsiteY11" fmla="*/ 0 h 838128"/>
                              <a:gd name="connsiteX0" fmla="*/ 1564429 w 2031134"/>
                              <a:gd name="connsiteY0" fmla="*/ 70343 h 838128"/>
                              <a:gd name="connsiteX1" fmla="*/ 1129685 w 2031134"/>
                              <a:gd name="connsiteY1" fmla="*/ 394213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632208 w 2098913"/>
                              <a:gd name="connsiteY0" fmla="*/ 70343 h 1795660"/>
                              <a:gd name="connsiteX1" fmla="*/ 1252156 w 2098913"/>
                              <a:gd name="connsiteY1" fmla="*/ 387389 h 1795660"/>
                              <a:gd name="connsiteX2" fmla="*/ 1477428 w 2098913"/>
                              <a:gd name="connsiteY2" fmla="*/ 566248 h 1795660"/>
                              <a:gd name="connsiteX3" fmla="*/ 1963615 w 2098913"/>
                              <a:gd name="connsiteY3" fmla="*/ 589548 h 1795660"/>
                              <a:gd name="connsiteX4" fmla="*/ 1990964 w 2098913"/>
                              <a:gd name="connsiteY4" fmla="*/ 742892 h 1795660"/>
                              <a:gd name="connsiteX5" fmla="*/ 781616 w 2098913"/>
                              <a:gd name="connsiteY5" fmla="*/ 838128 h 1795660"/>
                              <a:gd name="connsiteX6" fmla="*/ 108 w 2098913"/>
                              <a:gd name="connsiteY6" fmla="*/ 1795660 h 1795660"/>
                              <a:gd name="connsiteX7" fmla="*/ 67779 w 2098913"/>
                              <a:gd name="connsiteY7" fmla="*/ 733989 h 1795660"/>
                              <a:gd name="connsiteX8" fmla="*/ 1142549 w 2098913"/>
                              <a:gd name="connsiteY8" fmla="*/ 430381 h 1795660"/>
                              <a:gd name="connsiteX9" fmla="*/ 1142317 w 2098913"/>
                              <a:gd name="connsiteY9" fmla="*/ 147174 h 1795660"/>
                              <a:gd name="connsiteX10" fmla="*/ 1403136 w 2098913"/>
                              <a:gd name="connsiteY10" fmla="*/ 0 h 1795660"/>
                              <a:gd name="connsiteX11" fmla="*/ 1632208 w 2098913"/>
                              <a:gd name="connsiteY11" fmla="*/ 0 h 1795660"/>
                              <a:gd name="connsiteX0" fmla="*/ 1632208 w 2143479"/>
                              <a:gd name="connsiteY0" fmla="*/ 70343 h 1925057"/>
                              <a:gd name="connsiteX1" fmla="*/ 1252156 w 2143479"/>
                              <a:gd name="connsiteY1" fmla="*/ 387389 h 1925057"/>
                              <a:gd name="connsiteX2" fmla="*/ 1477428 w 2143479"/>
                              <a:gd name="connsiteY2" fmla="*/ 566248 h 1925057"/>
                              <a:gd name="connsiteX3" fmla="*/ 1963615 w 2143479"/>
                              <a:gd name="connsiteY3" fmla="*/ 589548 h 1925057"/>
                              <a:gd name="connsiteX4" fmla="*/ 1990964 w 2143479"/>
                              <a:gd name="connsiteY4" fmla="*/ 742892 h 1925057"/>
                              <a:gd name="connsiteX5" fmla="*/ 74250 w 2143479"/>
                              <a:gd name="connsiteY5" fmla="*/ 1925057 h 1925057"/>
                              <a:gd name="connsiteX6" fmla="*/ 108 w 2143479"/>
                              <a:gd name="connsiteY6" fmla="*/ 1795660 h 1925057"/>
                              <a:gd name="connsiteX7" fmla="*/ 67779 w 2143479"/>
                              <a:gd name="connsiteY7" fmla="*/ 733989 h 1925057"/>
                              <a:gd name="connsiteX8" fmla="*/ 1142549 w 2143479"/>
                              <a:gd name="connsiteY8" fmla="*/ 430381 h 1925057"/>
                              <a:gd name="connsiteX9" fmla="*/ 1142317 w 2143479"/>
                              <a:gd name="connsiteY9" fmla="*/ 147174 h 1925057"/>
                              <a:gd name="connsiteX10" fmla="*/ 1403136 w 2143479"/>
                              <a:gd name="connsiteY10" fmla="*/ 0 h 1925057"/>
                              <a:gd name="connsiteX11" fmla="*/ 1632208 w 2143479"/>
                              <a:gd name="connsiteY11" fmla="*/ 0 h 1925057"/>
                              <a:gd name="connsiteX0" fmla="*/ 1632208 w 2097119"/>
                              <a:gd name="connsiteY0" fmla="*/ 70343 h 1925057"/>
                              <a:gd name="connsiteX1" fmla="*/ 1252156 w 2097119"/>
                              <a:gd name="connsiteY1" fmla="*/ 387389 h 1925057"/>
                              <a:gd name="connsiteX2" fmla="*/ 1477428 w 2097119"/>
                              <a:gd name="connsiteY2" fmla="*/ 566248 h 1925057"/>
                              <a:gd name="connsiteX3" fmla="*/ 1963615 w 2097119"/>
                              <a:gd name="connsiteY3" fmla="*/ 589548 h 1925057"/>
                              <a:gd name="connsiteX4" fmla="*/ 1990964 w 2097119"/>
                              <a:gd name="connsiteY4" fmla="*/ 742892 h 1925057"/>
                              <a:gd name="connsiteX5" fmla="*/ 704275 w 2097119"/>
                              <a:gd name="connsiteY5" fmla="*/ 1477121 h 1925057"/>
                              <a:gd name="connsiteX6" fmla="*/ 74250 w 2097119"/>
                              <a:gd name="connsiteY6" fmla="*/ 1925057 h 1925057"/>
                              <a:gd name="connsiteX7" fmla="*/ 108 w 2097119"/>
                              <a:gd name="connsiteY7" fmla="*/ 1795660 h 1925057"/>
                              <a:gd name="connsiteX8" fmla="*/ 67779 w 2097119"/>
                              <a:gd name="connsiteY8" fmla="*/ 733989 h 1925057"/>
                              <a:gd name="connsiteX9" fmla="*/ 1142549 w 2097119"/>
                              <a:gd name="connsiteY9" fmla="*/ 430381 h 1925057"/>
                              <a:gd name="connsiteX10" fmla="*/ 1142317 w 2097119"/>
                              <a:gd name="connsiteY10" fmla="*/ 147174 h 1925057"/>
                              <a:gd name="connsiteX11" fmla="*/ 1403136 w 2097119"/>
                              <a:gd name="connsiteY11" fmla="*/ 0 h 1925057"/>
                              <a:gd name="connsiteX12" fmla="*/ 1632208 w 2097119"/>
                              <a:gd name="connsiteY12" fmla="*/ 0 h 1925057"/>
                              <a:gd name="connsiteX0" fmla="*/ 1632208 w 2122481"/>
                              <a:gd name="connsiteY0" fmla="*/ 70343 h 1925057"/>
                              <a:gd name="connsiteX1" fmla="*/ 1252156 w 2122481"/>
                              <a:gd name="connsiteY1" fmla="*/ 387389 h 1925057"/>
                              <a:gd name="connsiteX2" fmla="*/ 1477428 w 2122481"/>
                              <a:gd name="connsiteY2" fmla="*/ 566248 h 1925057"/>
                              <a:gd name="connsiteX3" fmla="*/ 1963615 w 2122481"/>
                              <a:gd name="connsiteY3" fmla="*/ 589548 h 1925057"/>
                              <a:gd name="connsiteX4" fmla="*/ 1990964 w 2122481"/>
                              <a:gd name="connsiteY4" fmla="*/ 742892 h 1925057"/>
                              <a:gd name="connsiteX5" fmla="*/ 359218 w 2122481"/>
                              <a:gd name="connsiteY5" fmla="*/ 856019 h 1925057"/>
                              <a:gd name="connsiteX6" fmla="*/ 74250 w 2122481"/>
                              <a:gd name="connsiteY6" fmla="*/ 1925057 h 1925057"/>
                              <a:gd name="connsiteX7" fmla="*/ 108 w 2122481"/>
                              <a:gd name="connsiteY7" fmla="*/ 1795660 h 1925057"/>
                              <a:gd name="connsiteX8" fmla="*/ 67779 w 2122481"/>
                              <a:gd name="connsiteY8" fmla="*/ 733989 h 1925057"/>
                              <a:gd name="connsiteX9" fmla="*/ 1142549 w 2122481"/>
                              <a:gd name="connsiteY9" fmla="*/ 430381 h 1925057"/>
                              <a:gd name="connsiteX10" fmla="*/ 1142317 w 2122481"/>
                              <a:gd name="connsiteY10" fmla="*/ 147174 h 1925057"/>
                              <a:gd name="connsiteX11" fmla="*/ 1403136 w 2122481"/>
                              <a:gd name="connsiteY11" fmla="*/ 0 h 1925057"/>
                              <a:gd name="connsiteX12" fmla="*/ 1632208 w 2122481"/>
                              <a:gd name="connsiteY12" fmla="*/ 0 h 1925057"/>
                              <a:gd name="connsiteX0" fmla="*/ 1632435 w 2122708"/>
                              <a:gd name="connsiteY0" fmla="*/ 70343 h 1925057"/>
                              <a:gd name="connsiteX1" fmla="*/ 1252383 w 2122708"/>
                              <a:gd name="connsiteY1" fmla="*/ 387389 h 1925057"/>
                              <a:gd name="connsiteX2" fmla="*/ 1477655 w 2122708"/>
                              <a:gd name="connsiteY2" fmla="*/ 566248 h 1925057"/>
                              <a:gd name="connsiteX3" fmla="*/ 1963842 w 2122708"/>
                              <a:gd name="connsiteY3" fmla="*/ 589548 h 1925057"/>
                              <a:gd name="connsiteX4" fmla="*/ 1991191 w 2122708"/>
                              <a:gd name="connsiteY4" fmla="*/ 742892 h 1925057"/>
                              <a:gd name="connsiteX5" fmla="*/ 359445 w 2122708"/>
                              <a:gd name="connsiteY5" fmla="*/ 856019 h 1925057"/>
                              <a:gd name="connsiteX6" fmla="*/ 74477 w 2122708"/>
                              <a:gd name="connsiteY6" fmla="*/ 1925057 h 1925057"/>
                              <a:gd name="connsiteX7" fmla="*/ 335 w 2122708"/>
                              <a:gd name="connsiteY7" fmla="*/ 1795660 h 1925057"/>
                              <a:gd name="connsiteX8" fmla="*/ 16248 w 2122708"/>
                              <a:gd name="connsiteY8" fmla="*/ 1562125 h 1925057"/>
                              <a:gd name="connsiteX9" fmla="*/ 1142776 w 2122708"/>
                              <a:gd name="connsiteY9" fmla="*/ 430381 h 1925057"/>
                              <a:gd name="connsiteX10" fmla="*/ 1142544 w 2122708"/>
                              <a:gd name="connsiteY10" fmla="*/ 147174 h 1925057"/>
                              <a:gd name="connsiteX11" fmla="*/ 1403363 w 2122708"/>
                              <a:gd name="connsiteY11" fmla="*/ 0 h 1925057"/>
                              <a:gd name="connsiteX12" fmla="*/ 1632435 w 2122708"/>
                              <a:gd name="connsiteY12" fmla="*/ 0 h 1925057"/>
                              <a:gd name="connsiteX0" fmla="*/ 1632435 w 2122708"/>
                              <a:gd name="connsiteY0" fmla="*/ 70343 h 1925057"/>
                              <a:gd name="connsiteX1" fmla="*/ 1252383 w 2122708"/>
                              <a:gd name="connsiteY1" fmla="*/ 387389 h 1925057"/>
                              <a:gd name="connsiteX2" fmla="*/ 1477655 w 2122708"/>
                              <a:gd name="connsiteY2" fmla="*/ 566248 h 1925057"/>
                              <a:gd name="connsiteX3" fmla="*/ 1963842 w 2122708"/>
                              <a:gd name="connsiteY3" fmla="*/ 589548 h 1925057"/>
                              <a:gd name="connsiteX4" fmla="*/ 1991191 w 2122708"/>
                              <a:gd name="connsiteY4" fmla="*/ 742892 h 1925057"/>
                              <a:gd name="connsiteX5" fmla="*/ 359445 w 2122708"/>
                              <a:gd name="connsiteY5" fmla="*/ 856019 h 1925057"/>
                              <a:gd name="connsiteX6" fmla="*/ 74477 w 2122708"/>
                              <a:gd name="connsiteY6" fmla="*/ 1925057 h 1925057"/>
                              <a:gd name="connsiteX7" fmla="*/ 335 w 2122708"/>
                              <a:gd name="connsiteY7" fmla="*/ 1795660 h 1925057"/>
                              <a:gd name="connsiteX8" fmla="*/ 16248 w 2122708"/>
                              <a:gd name="connsiteY8" fmla="*/ 1562125 h 1925057"/>
                              <a:gd name="connsiteX9" fmla="*/ 1142776 w 2122708"/>
                              <a:gd name="connsiteY9" fmla="*/ 430381 h 1925057"/>
                              <a:gd name="connsiteX10" fmla="*/ 1142544 w 2122708"/>
                              <a:gd name="connsiteY10" fmla="*/ 147174 h 1925057"/>
                              <a:gd name="connsiteX11" fmla="*/ 1403363 w 2122708"/>
                              <a:gd name="connsiteY11" fmla="*/ 0 h 1925057"/>
                              <a:gd name="connsiteX12" fmla="*/ 1632435 w 2122708"/>
                              <a:gd name="connsiteY12" fmla="*/ 0 h 1925057"/>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4477 w 2122708"/>
                              <a:gd name="connsiteY6" fmla="*/ 1890551 h 1890551"/>
                              <a:gd name="connsiteX7" fmla="*/ 335 w 2122708"/>
                              <a:gd name="connsiteY7" fmla="*/ 1795660 h 1890551"/>
                              <a:gd name="connsiteX8" fmla="*/ 16248 w 2122708"/>
                              <a:gd name="connsiteY8" fmla="*/ 1562125 h 1890551"/>
                              <a:gd name="connsiteX9" fmla="*/ 1142776 w 2122708"/>
                              <a:gd name="connsiteY9" fmla="*/ 430381 h 1890551"/>
                              <a:gd name="connsiteX10" fmla="*/ 1142544 w 2122708"/>
                              <a:gd name="connsiteY10" fmla="*/ 147174 h 1890551"/>
                              <a:gd name="connsiteX11" fmla="*/ 1403363 w 2122708"/>
                              <a:gd name="connsiteY11" fmla="*/ 0 h 1890551"/>
                              <a:gd name="connsiteX12" fmla="*/ 1632435 w 2122708"/>
                              <a:gd name="connsiteY12"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26532 w 2122708"/>
                              <a:gd name="connsiteY6" fmla="*/ 1735913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959052"/>
                              <a:gd name="connsiteX1" fmla="*/ 1252383 w 2122708"/>
                              <a:gd name="connsiteY1" fmla="*/ 387389 h 1959052"/>
                              <a:gd name="connsiteX2" fmla="*/ 1477655 w 2122708"/>
                              <a:gd name="connsiteY2" fmla="*/ 566248 h 1959052"/>
                              <a:gd name="connsiteX3" fmla="*/ 1963842 w 2122708"/>
                              <a:gd name="connsiteY3" fmla="*/ 589548 h 1959052"/>
                              <a:gd name="connsiteX4" fmla="*/ 1991191 w 2122708"/>
                              <a:gd name="connsiteY4" fmla="*/ 742892 h 1959052"/>
                              <a:gd name="connsiteX5" fmla="*/ 359445 w 2122708"/>
                              <a:gd name="connsiteY5" fmla="*/ 856019 h 1959052"/>
                              <a:gd name="connsiteX6" fmla="*/ 704502 w 2122708"/>
                              <a:gd name="connsiteY6" fmla="*/ 1882562 h 1959052"/>
                              <a:gd name="connsiteX7" fmla="*/ 74477 w 2122708"/>
                              <a:gd name="connsiteY7" fmla="*/ 1890551 h 1959052"/>
                              <a:gd name="connsiteX8" fmla="*/ 335 w 2122708"/>
                              <a:gd name="connsiteY8" fmla="*/ 1795660 h 1959052"/>
                              <a:gd name="connsiteX9" fmla="*/ 16248 w 2122708"/>
                              <a:gd name="connsiteY9" fmla="*/ 1562125 h 1959052"/>
                              <a:gd name="connsiteX10" fmla="*/ 1142776 w 2122708"/>
                              <a:gd name="connsiteY10" fmla="*/ 430381 h 1959052"/>
                              <a:gd name="connsiteX11" fmla="*/ 1142544 w 2122708"/>
                              <a:gd name="connsiteY11" fmla="*/ 147174 h 1959052"/>
                              <a:gd name="connsiteX12" fmla="*/ 1403363 w 2122708"/>
                              <a:gd name="connsiteY12" fmla="*/ 0 h 1959052"/>
                              <a:gd name="connsiteX13" fmla="*/ 1632435 w 2122708"/>
                              <a:gd name="connsiteY13" fmla="*/ 0 h 1959052"/>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04502 w 2122708"/>
                              <a:gd name="connsiteY6" fmla="*/ 1882562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04502 w 2122708"/>
                              <a:gd name="connsiteY6" fmla="*/ 1882562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04502 w 2122708"/>
                              <a:gd name="connsiteY6" fmla="*/ 1882562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497468 w 2122708"/>
                              <a:gd name="connsiteY6" fmla="*/ 1485747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84613"/>
                              <a:gd name="connsiteX1" fmla="*/ 1252383 w 2122708"/>
                              <a:gd name="connsiteY1" fmla="*/ 387389 h 1884613"/>
                              <a:gd name="connsiteX2" fmla="*/ 1477655 w 2122708"/>
                              <a:gd name="connsiteY2" fmla="*/ 566248 h 1884613"/>
                              <a:gd name="connsiteX3" fmla="*/ 1963842 w 2122708"/>
                              <a:gd name="connsiteY3" fmla="*/ 589548 h 1884613"/>
                              <a:gd name="connsiteX4" fmla="*/ 1991191 w 2122708"/>
                              <a:gd name="connsiteY4" fmla="*/ 742892 h 1884613"/>
                              <a:gd name="connsiteX5" fmla="*/ 359445 w 2122708"/>
                              <a:gd name="connsiteY5" fmla="*/ 856019 h 1884613"/>
                              <a:gd name="connsiteX6" fmla="*/ 161038 w 2122708"/>
                              <a:gd name="connsiteY6" fmla="*/ 1684155 h 1884613"/>
                              <a:gd name="connsiteX7" fmla="*/ 704502 w 2122708"/>
                              <a:gd name="connsiteY7" fmla="*/ 1882562 h 1884613"/>
                              <a:gd name="connsiteX8" fmla="*/ 21038 w 2122708"/>
                              <a:gd name="connsiteY8" fmla="*/ 1884613 h 1884613"/>
                              <a:gd name="connsiteX9" fmla="*/ 335 w 2122708"/>
                              <a:gd name="connsiteY9" fmla="*/ 1795660 h 1884613"/>
                              <a:gd name="connsiteX10" fmla="*/ 16248 w 2122708"/>
                              <a:gd name="connsiteY10" fmla="*/ 1562125 h 1884613"/>
                              <a:gd name="connsiteX11" fmla="*/ 1142776 w 2122708"/>
                              <a:gd name="connsiteY11" fmla="*/ 430381 h 1884613"/>
                              <a:gd name="connsiteX12" fmla="*/ 1142544 w 2122708"/>
                              <a:gd name="connsiteY12" fmla="*/ 147174 h 1884613"/>
                              <a:gd name="connsiteX13" fmla="*/ 1403363 w 2122708"/>
                              <a:gd name="connsiteY13" fmla="*/ 0 h 1884613"/>
                              <a:gd name="connsiteX14" fmla="*/ 1632435 w 2122708"/>
                              <a:gd name="connsiteY14" fmla="*/ 0 h 1884613"/>
                              <a:gd name="connsiteX0" fmla="*/ 1632435 w 2122708"/>
                              <a:gd name="connsiteY0" fmla="*/ 70343 h 1884613"/>
                              <a:gd name="connsiteX1" fmla="*/ 1252383 w 2122708"/>
                              <a:gd name="connsiteY1" fmla="*/ 387389 h 1884613"/>
                              <a:gd name="connsiteX2" fmla="*/ 1477655 w 2122708"/>
                              <a:gd name="connsiteY2" fmla="*/ 566248 h 1884613"/>
                              <a:gd name="connsiteX3" fmla="*/ 1963842 w 2122708"/>
                              <a:gd name="connsiteY3" fmla="*/ 589548 h 1884613"/>
                              <a:gd name="connsiteX4" fmla="*/ 1991191 w 2122708"/>
                              <a:gd name="connsiteY4" fmla="*/ 742892 h 1884613"/>
                              <a:gd name="connsiteX5" fmla="*/ 359445 w 2122708"/>
                              <a:gd name="connsiteY5" fmla="*/ 856019 h 1884613"/>
                              <a:gd name="connsiteX6" fmla="*/ 161038 w 2122708"/>
                              <a:gd name="connsiteY6" fmla="*/ 1684155 h 1884613"/>
                              <a:gd name="connsiteX7" fmla="*/ 704502 w 2122708"/>
                              <a:gd name="connsiteY7" fmla="*/ 1882562 h 1884613"/>
                              <a:gd name="connsiteX8" fmla="*/ 21038 w 2122708"/>
                              <a:gd name="connsiteY8" fmla="*/ 1884613 h 1884613"/>
                              <a:gd name="connsiteX9" fmla="*/ 335 w 2122708"/>
                              <a:gd name="connsiteY9" fmla="*/ 1795660 h 1884613"/>
                              <a:gd name="connsiteX10" fmla="*/ 16248 w 2122708"/>
                              <a:gd name="connsiteY10" fmla="*/ 1562125 h 1884613"/>
                              <a:gd name="connsiteX11" fmla="*/ 1142776 w 2122708"/>
                              <a:gd name="connsiteY11" fmla="*/ 430381 h 1884613"/>
                              <a:gd name="connsiteX12" fmla="*/ 1142544 w 2122708"/>
                              <a:gd name="connsiteY12" fmla="*/ 147174 h 1884613"/>
                              <a:gd name="connsiteX13" fmla="*/ 1403363 w 2122708"/>
                              <a:gd name="connsiteY13" fmla="*/ 0 h 1884613"/>
                              <a:gd name="connsiteX14" fmla="*/ 1632435 w 2122708"/>
                              <a:gd name="connsiteY14" fmla="*/ 0 h 1884613"/>
                              <a:gd name="connsiteX0" fmla="*/ 1632435 w 2117324"/>
                              <a:gd name="connsiteY0" fmla="*/ 70343 h 1884613"/>
                              <a:gd name="connsiteX1" fmla="*/ 1252383 w 2117324"/>
                              <a:gd name="connsiteY1" fmla="*/ 387389 h 1884613"/>
                              <a:gd name="connsiteX2" fmla="*/ 1477655 w 2117324"/>
                              <a:gd name="connsiteY2" fmla="*/ 566248 h 1884613"/>
                              <a:gd name="connsiteX3" fmla="*/ 1963842 w 2117324"/>
                              <a:gd name="connsiteY3" fmla="*/ 589548 h 1884613"/>
                              <a:gd name="connsiteX4" fmla="*/ 1991191 w 2117324"/>
                              <a:gd name="connsiteY4" fmla="*/ 742892 h 1884613"/>
                              <a:gd name="connsiteX5" fmla="*/ 432597 w 2117324"/>
                              <a:gd name="connsiteY5" fmla="*/ 731661 h 1884613"/>
                              <a:gd name="connsiteX6" fmla="*/ 161038 w 2117324"/>
                              <a:gd name="connsiteY6" fmla="*/ 1684155 h 1884613"/>
                              <a:gd name="connsiteX7" fmla="*/ 704502 w 2117324"/>
                              <a:gd name="connsiteY7" fmla="*/ 1882562 h 1884613"/>
                              <a:gd name="connsiteX8" fmla="*/ 21038 w 2117324"/>
                              <a:gd name="connsiteY8" fmla="*/ 1884613 h 1884613"/>
                              <a:gd name="connsiteX9" fmla="*/ 335 w 2117324"/>
                              <a:gd name="connsiteY9" fmla="*/ 1795660 h 1884613"/>
                              <a:gd name="connsiteX10" fmla="*/ 16248 w 2117324"/>
                              <a:gd name="connsiteY10" fmla="*/ 1562125 h 1884613"/>
                              <a:gd name="connsiteX11" fmla="*/ 1142776 w 2117324"/>
                              <a:gd name="connsiteY11" fmla="*/ 430381 h 1884613"/>
                              <a:gd name="connsiteX12" fmla="*/ 1142544 w 2117324"/>
                              <a:gd name="connsiteY12" fmla="*/ 147174 h 1884613"/>
                              <a:gd name="connsiteX13" fmla="*/ 1403363 w 2117324"/>
                              <a:gd name="connsiteY13" fmla="*/ 0 h 1884613"/>
                              <a:gd name="connsiteX14" fmla="*/ 1632435 w 2117324"/>
                              <a:gd name="connsiteY14" fmla="*/ 0 h 1884613"/>
                              <a:gd name="connsiteX0" fmla="*/ 1632435 w 2117324"/>
                              <a:gd name="connsiteY0" fmla="*/ 70343 h 1884613"/>
                              <a:gd name="connsiteX1" fmla="*/ 1252383 w 2117324"/>
                              <a:gd name="connsiteY1" fmla="*/ 387389 h 1884613"/>
                              <a:gd name="connsiteX2" fmla="*/ 1477655 w 2117324"/>
                              <a:gd name="connsiteY2" fmla="*/ 566248 h 1884613"/>
                              <a:gd name="connsiteX3" fmla="*/ 1963842 w 2117324"/>
                              <a:gd name="connsiteY3" fmla="*/ 589548 h 1884613"/>
                              <a:gd name="connsiteX4" fmla="*/ 1991191 w 2117324"/>
                              <a:gd name="connsiteY4" fmla="*/ 742892 h 1884613"/>
                              <a:gd name="connsiteX5" fmla="*/ 432597 w 2117324"/>
                              <a:gd name="connsiteY5" fmla="*/ 731661 h 1884613"/>
                              <a:gd name="connsiteX6" fmla="*/ 161038 w 2117324"/>
                              <a:gd name="connsiteY6" fmla="*/ 1684155 h 1884613"/>
                              <a:gd name="connsiteX7" fmla="*/ 704502 w 2117324"/>
                              <a:gd name="connsiteY7" fmla="*/ 1882562 h 1884613"/>
                              <a:gd name="connsiteX8" fmla="*/ 21038 w 2117324"/>
                              <a:gd name="connsiteY8" fmla="*/ 1884613 h 1884613"/>
                              <a:gd name="connsiteX9" fmla="*/ 335 w 2117324"/>
                              <a:gd name="connsiteY9" fmla="*/ 1795660 h 1884613"/>
                              <a:gd name="connsiteX10" fmla="*/ 16248 w 2117324"/>
                              <a:gd name="connsiteY10" fmla="*/ 1562125 h 1884613"/>
                              <a:gd name="connsiteX11" fmla="*/ 1142776 w 2117324"/>
                              <a:gd name="connsiteY11" fmla="*/ 430381 h 1884613"/>
                              <a:gd name="connsiteX12" fmla="*/ 1142544 w 2117324"/>
                              <a:gd name="connsiteY12" fmla="*/ 147174 h 1884613"/>
                              <a:gd name="connsiteX13" fmla="*/ 1403363 w 2117324"/>
                              <a:gd name="connsiteY13" fmla="*/ 0 h 1884613"/>
                              <a:gd name="connsiteX14" fmla="*/ 1632435 w 2117324"/>
                              <a:gd name="connsiteY14" fmla="*/ 0 h 1884613"/>
                              <a:gd name="connsiteX0" fmla="*/ 1632435 w 2117324"/>
                              <a:gd name="connsiteY0" fmla="*/ 70343 h 1884613"/>
                              <a:gd name="connsiteX1" fmla="*/ 1252383 w 2117324"/>
                              <a:gd name="connsiteY1" fmla="*/ 387389 h 1884613"/>
                              <a:gd name="connsiteX2" fmla="*/ 1477655 w 2117324"/>
                              <a:gd name="connsiteY2" fmla="*/ 566248 h 1884613"/>
                              <a:gd name="connsiteX3" fmla="*/ 1963842 w 2117324"/>
                              <a:gd name="connsiteY3" fmla="*/ 589548 h 1884613"/>
                              <a:gd name="connsiteX4" fmla="*/ 1991191 w 2117324"/>
                              <a:gd name="connsiteY4" fmla="*/ 742892 h 1884613"/>
                              <a:gd name="connsiteX5" fmla="*/ 432597 w 2117324"/>
                              <a:gd name="connsiteY5" fmla="*/ 731661 h 1884613"/>
                              <a:gd name="connsiteX6" fmla="*/ 161038 w 2117324"/>
                              <a:gd name="connsiteY6" fmla="*/ 1684155 h 1884613"/>
                              <a:gd name="connsiteX7" fmla="*/ 704502 w 2117324"/>
                              <a:gd name="connsiteY7" fmla="*/ 1882562 h 1884613"/>
                              <a:gd name="connsiteX8" fmla="*/ 21038 w 2117324"/>
                              <a:gd name="connsiteY8" fmla="*/ 1884613 h 1884613"/>
                              <a:gd name="connsiteX9" fmla="*/ 335 w 2117324"/>
                              <a:gd name="connsiteY9" fmla="*/ 1795660 h 1884613"/>
                              <a:gd name="connsiteX10" fmla="*/ 16248 w 2117324"/>
                              <a:gd name="connsiteY10" fmla="*/ 1562125 h 1884613"/>
                              <a:gd name="connsiteX11" fmla="*/ 1142776 w 2117324"/>
                              <a:gd name="connsiteY11" fmla="*/ 430381 h 1884613"/>
                              <a:gd name="connsiteX12" fmla="*/ 1142544 w 2117324"/>
                              <a:gd name="connsiteY12" fmla="*/ 147174 h 1884613"/>
                              <a:gd name="connsiteX13" fmla="*/ 1403363 w 2117324"/>
                              <a:gd name="connsiteY13" fmla="*/ 0 h 1884613"/>
                              <a:gd name="connsiteX14" fmla="*/ 1632435 w 2117324"/>
                              <a:gd name="connsiteY14" fmla="*/ 0 h 1884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117324" h="1884613">
                                <a:moveTo>
                                  <a:pt x="1632435" y="70343"/>
                                </a:moveTo>
                                <a:cubicBezTo>
                                  <a:pt x="1140916" y="85965"/>
                                  <a:pt x="1257708" y="195556"/>
                                  <a:pt x="1252383" y="387389"/>
                                </a:cubicBezTo>
                                <a:cubicBezTo>
                                  <a:pt x="1247058" y="579222"/>
                                  <a:pt x="1311578" y="556306"/>
                                  <a:pt x="1477655" y="566248"/>
                                </a:cubicBezTo>
                                <a:cubicBezTo>
                                  <a:pt x="1643732" y="576190"/>
                                  <a:pt x="1878253" y="560107"/>
                                  <a:pt x="1963842" y="589548"/>
                                </a:cubicBezTo>
                                <a:cubicBezTo>
                                  <a:pt x="2049431" y="618989"/>
                                  <a:pt x="2246398" y="719207"/>
                                  <a:pt x="1991191" y="742892"/>
                                </a:cubicBezTo>
                                <a:cubicBezTo>
                                  <a:pt x="1735984" y="766577"/>
                                  <a:pt x="922952" y="717580"/>
                                  <a:pt x="432597" y="731661"/>
                                </a:cubicBezTo>
                                <a:cubicBezTo>
                                  <a:pt x="190959" y="731111"/>
                                  <a:pt x="103528" y="1513064"/>
                                  <a:pt x="161038" y="1684155"/>
                                </a:cubicBezTo>
                                <a:cubicBezTo>
                                  <a:pt x="227174" y="1820740"/>
                                  <a:pt x="697362" y="1633940"/>
                                  <a:pt x="704502" y="1882562"/>
                                </a:cubicBezTo>
                                <a:cubicBezTo>
                                  <a:pt x="355082" y="1865203"/>
                                  <a:pt x="249889" y="1880593"/>
                                  <a:pt x="21038" y="1884613"/>
                                </a:cubicBezTo>
                                <a:lnTo>
                                  <a:pt x="335" y="1795660"/>
                                </a:lnTo>
                                <a:cubicBezTo>
                                  <a:pt x="-2987" y="1760947"/>
                                  <a:pt x="19570" y="1596838"/>
                                  <a:pt x="16248" y="1562125"/>
                                </a:cubicBezTo>
                                <a:cubicBezTo>
                                  <a:pt x="21406" y="106867"/>
                                  <a:pt x="1152568" y="723616"/>
                                  <a:pt x="1142776" y="430381"/>
                                </a:cubicBezTo>
                                <a:cubicBezTo>
                                  <a:pt x="1139979" y="130369"/>
                                  <a:pt x="1152073" y="440874"/>
                                  <a:pt x="1142544" y="147174"/>
                                </a:cubicBezTo>
                                <a:cubicBezTo>
                                  <a:pt x="1142367" y="-6773"/>
                                  <a:pt x="1348474" y="3662"/>
                                  <a:pt x="1403363" y="0"/>
                                </a:cubicBezTo>
                                <a:cubicBezTo>
                                  <a:pt x="1652839" y="3003"/>
                                  <a:pt x="1230801" y="8061"/>
                                  <a:pt x="1632435" y="0"/>
                                </a:cubicBezTo>
                              </a:path>
                            </a:pathLst>
                          </a:custGeom>
                          <a:noFill/>
                        </wps:spPr>
                        <wps:style>
                          <a:lnRef idx="2">
                            <a:schemeClr val="dk1"/>
                          </a:lnRef>
                          <a:fillRef idx="1">
                            <a:schemeClr val="lt1"/>
                          </a:fillRef>
                          <a:effectRef idx="0">
                            <a:schemeClr val="dk1"/>
                          </a:effectRef>
                          <a:fontRef idx="minor">
                            <a:schemeClr val="dk1"/>
                          </a:fontRef>
                        </wps:style>
                        <wps:txbx>
                          <w:txbxContent>
                            <w:p w:rsidR="00206669" w:rsidRDefault="00206669" w:rsidP="00D9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263739" y="855716"/>
                            <a:ext cx="109879" cy="21660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206669" w:rsidRDefault="00206669" w:rsidP="00754D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2416440" y="1200394"/>
                            <a:ext cx="95097" cy="1975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Gewinkelte Verbindung 20"/>
                        <wps:cNvCnPr>
                          <a:stCxn id="12" idx="0"/>
                        </wps:cNvCnPr>
                        <wps:spPr>
                          <a:xfrm rot="16200000" flipV="1">
                            <a:off x="2341091" y="1077496"/>
                            <a:ext cx="128074" cy="117722"/>
                          </a:xfrm>
                          <a:prstGeom prst="bentConnector3">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21" name="Gerade Verbindung 21"/>
                        <wps:cNvCnPr/>
                        <wps:spPr>
                          <a:xfrm flipH="1">
                            <a:off x="2296745" y="1072321"/>
                            <a:ext cx="3354" cy="39004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2" name="Gerade Verbindung 22"/>
                        <wps:cNvCnPr>
                          <a:stCxn id="12" idx="2"/>
                        </wps:cNvCnPr>
                        <wps:spPr>
                          <a:xfrm>
                            <a:off x="2463989" y="1397904"/>
                            <a:ext cx="1" cy="6446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 name="Gerade Verbindung 23"/>
                        <wps:cNvCnPr/>
                        <wps:spPr>
                          <a:xfrm flipH="1">
                            <a:off x="2300099" y="1462367"/>
                            <a:ext cx="163892"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 name="Gerade Verbindung 24"/>
                        <wps:cNvCnPr/>
                        <wps:spPr>
                          <a:xfrm>
                            <a:off x="294504" y="2070159"/>
                            <a:ext cx="0" cy="576357"/>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 name="Gerade Verbindung 25"/>
                        <wps:cNvCnPr/>
                        <wps:spPr>
                          <a:xfrm>
                            <a:off x="294504" y="2646515"/>
                            <a:ext cx="91942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6" name="Gerade Verbindung 26"/>
                        <wps:cNvCnPr/>
                        <wps:spPr>
                          <a:xfrm flipV="1">
                            <a:off x="1213928" y="2072634"/>
                            <a:ext cx="0" cy="57388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7" name="Rechteck 27"/>
                        <wps:cNvSpPr/>
                        <wps:spPr>
                          <a:xfrm>
                            <a:off x="353744" y="2122410"/>
                            <a:ext cx="126655" cy="524104"/>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549867" y="212264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06669" w:rsidRDefault="00206669"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hteck 29"/>
                        <wps:cNvSpPr/>
                        <wps:spPr>
                          <a:xfrm>
                            <a:off x="756696" y="212264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06669" w:rsidRDefault="00206669"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hteck 30"/>
                        <wps:cNvSpPr/>
                        <wps:spPr>
                          <a:xfrm>
                            <a:off x="977517" y="212264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06669" w:rsidRDefault="00206669"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31"/>
                        <wps:cNvCnPr/>
                        <wps:spPr>
                          <a:xfrm flipV="1">
                            <a:off x="251386" y="2069702"/>
                            <a:ext cx="1017808" cy="45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2" name="Rechteck 32"/>
                        <wps:cNvSpPr/>
                        <wps:spPr>
                          <a:xfrm>
                            <a:off x="319625" y="1965564"/>
                            <a:ext cx="110532" cy="10459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1063244" y="1965563"/>
                            <a:ext cx="110490" cy="104140"/>
                          </a:xfrm>
                          <a:prstGeom prst="rect">
                            <a:avLst/>
                          </a:prstGeom>
                        </wps:spPr>
                        <wps:style>
                          <a:lnRef idx="2">
                            <a:schemeClr val="dk1"/>
                          </a:lnRef>
                          <a:fillRef idx="1">
                            <a:schemeClr val="lt1"/>
                          </a:fillRef>
                          <a:effectRef idx="0">
                            <a:schemeClr val="dk1"/>
                          </a:effectRef>
                          <a:fontRef idx="minor">
                            <a:schemeClr val="dk1"/>
                          </a:fontRef>
                        </wps:style>
                        <wps:txbx>
                          <w:txbxContent>
                            <w:p w:rsidR="00206669" w:rsidRDefault="00206669"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feld 5"/>
                        <wps:cNvSpPr txBox="1"/>
                        <wps:spPr>
                          <a:xfrm>
                            <a:off x="2463991" y="1178520"/>
                            <a:ext cx="265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3C3B09">
                              <w:r>
                                <w:rPr>
                                  <w:szCs w:val="22"/>
                                </w:rPr>
                                <w:t>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Abgerundetes Rechteck 35"/>
                        <wps:cNvSpPr/>
                        <wps:spPr>
                          <a:xfrm>
                            <a:off x="1525204" y="820929"/>
                            <a:ext cx="109855" cy="21653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206669" w:rsidRDefault="00206669" w:rsidP="00D92E08">
                              <w:pPr>
                                <w:pStyle w:val="Standard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Gerade Verbindung mit Pfeil 36"/>
                        <wps:cNvCnPr/>
                        <wps:spPr>
                          <a:xfrm>
                            <a:off x="1785788" y="939296"/>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 name="Gewinkelte Verbindung 38"/>
                        <wps:cNvCnPr>
                          <a:stCxn id="35" idx="2"/>
                          <a:endCxn id="45" idx="3"/>
                        </wps:cNvCnPr>
                        <wps:spPr>
                          <a:xfrm rot="16200000" flipH="1">
                            <a:off x="1624900" y="992695"/>
                            <a:ext cx="1480934" cy="1570471"/>
                          </a:xfrm>
                          <a:prstGeom prst="bentConnector2">
                            <a:avLst/>
                          </a:prstGeom>
                          <a:ln w="28575"/>
                        </wps:spPr>
                        <wps:style>
                          <a:lnRef idx="1">
                            <a:schemeClr val="dk1"/>
                          </a:lnRef>
                          <a:fillRef idx="0">
                            <a:schemeClr val="dk1"/>
                          </a:fillRef>
                          <a:effectRef idx="0">
                            <a:schemeClr val="dk1"/>
                          </a:effectRef>
                          <a:fontRef idx="minor">
                            <a:schemeClr val="tx1"/>
                          </a:fontRef>
                        </wps:style>
                        <wps:bodyPr/>
                      </wps:wsp>
                      <wps:wsp>
                        <wps:cNvPr id="43" name="Rechteck 43"/>
                        <wps:cNvSpPr/>
                        <wps:spPr>
                          <a:xfrm flipH="1">
                            <a:off x="5107126" y="972202"/>
                            <a:ext cx="470535" cy="320675"/>
                          </a:xfrm>
                          <a:prstGeom prst="rect">
                            <a:avLst/>
                          </a:prstGeom>
                        </wps:spPr>
                        <wps:style>
                          <a:lnRef idx="2">
                            <a:schemeClr val="dk1"/>
                          </a:lnRef>
                          <a:fillRef idx="1">
                            <a:schemeClr val="lt1"/>
                          </a:fillRef>
                          <a:effectRef idx="0">
                            <a:schemeClr val="dk1"/>
                          </a:effectRef>
                          <a:fontRef idx="minor">
                            <a:schemeClr val="dk1"/>
                          </a:fontRef>
                        </wps:style>
                        <wps:txbx>
                          <w:txbxContent>
                            <w:p w:rsidR="00206669" w:rsidRDefault="00206669"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arallelogramm 44"/>
                        <wps:cNvSpPr/>
                        <wps:spPr>
                          <a:xfrm flipH="1">
                            <a:off x="5107761" y="1292877"/>
                            <a:ext cx="572770" cy="238760"/>
                          </a:xfrm>
                          <a:prstGeom prst="parallelogram">
                            <a:avLst>
                              <a:gd name="adj" fmla="val 42143"/>
                            </a:avLst>
                          </a:prstGeom>
                        </wps:spPr>
                        <wps:style>
                          <a:lnRef idx="2">
                            <a:schemeClr val="dk1"/>
                          </a:lnRef>
                          <a:fillRef idx="1">
                            <a:schemeClr val="lt1"/>
                          </a:fillRef>
                          <a:effectRef idx="0">
                            <a:schemeClr val="dk1"/>
                          </a:effectRef>
                          <a:fontRef idx="minor">
                            <a:schemeClr val="dk1"/>
                          </a:fontRef>
                        </wps:style>
                        <wps:txbx>
                          <w:txbxContent>
                            <w:p w:rsidR="00206669" w:rsidRDefault="00206669"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hteck 45"/>
                        <wps:cNvSpPr/>
                        <wps:spPr>
                          <a:xfrm flipH="1">
                            <a:off x="3150603" y="2356155"/>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206669" w:rsidRDefault="00206669"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Gerade Verbindung 46"/>
                        <wps:cNvCnPr/>
                        <wps:spPr>
                          <a:xfrm flipV="1">
                            <a:off x="3150321" y="2355913"/>
                            <a:ext cx="324144" cy="324442"/>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7" name="Gewinkelte Verbindung 47"/>
                        <wps:cNvCnPr>
                          <a:endCxn id="44" idx="2"/>
                        </wps:cNvCnPr>
                        <wps:spPr>
                          <a:xfrm flipV="1">
                            <a:off x="3495675" y="1412257"/>
                            <a:ext cx="1662396" cy="1111868"/>
                          </a:xfrm>
                          <a:prstGeom prst="bentConnector3">
                            <a:avLst>
                              <a:gd name="adj1" fmla="val 50000"/>
                            </a:avLst>
                          </a:prstGeom>
                          <a:ln w="28575"/>
                        </wps:spPr>
                        <wps:style>
                          <a:lnRef idx="1">
                            <a:schemeClr val="dk1"/>
                          </a:lnRef>
                          <a:fillRef idx="0">
                            <a:schemeClr val="dk1"/>
                          </a:fillRef>
                          <a:effectRef idx="0">
                            <a:schemeClr val="dk1"/>
                          </a:effectRef>
                          <a:fontRef idx="minor">
                            <a:schemeClr val="tx1"/>
                          </a:fontRef>
                        </wps:style>
                        <wps:bodyPr/>
                      </wps:wsp>
                      <wps:wsp>
                        <wps:cNvPr id="48" name="Textfeld 5"/>
                        <wps:cNvSpPr txBox="1"/>
                        <wps:spPr>
                          <a:xfrm flipH="1">
                            <a:off x="3631638" y="2273383"/>
                            <a:ext cx="646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2D339A">
                              <w:r>
                                <w:rPr>
                                  <w:szCs w:val="22"/>
                                </w:rPr>
                                <w:t>PCMCIA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Rechteck 50"/>
                        <wps:cNvSpPr/>
                        <wps:spPr>
                          <a:xfrm flipH="1">
                            <a:off x="2823570" y="1013477"/>
                            <a:ext cx="1090061" cy="515620"/>
                          </a:xfrm>
                          <a:prstGeom prst="rect">
                            <a:avLst/>
                          </a:prstGeom>
                        </wps:spPr>
                        <wps:style>
                          <a:lnRef idx="2">
                            <a:schemeClr val="dk1"/>
                          </a:lnRef>
                          <a:fillRef idx="1">
                            <a:schemeClr val="lt1"/>
                          </a:fillRef>
                          <a:effectRef idx="0">
                            <a:schemeClr val="dk1"/>
                          </a:effectRef>
                          <a:fontRef idx="minor">
                            <a:schemeClr val="dk1"/>
                          </a:fontRef>
                        </wps:style>
                        <wps:txbx>
                          <w:txbxContent>
                            <w:p w:rsidR="00206669" w:rsidRDefault="00206669" w:rsidP="002D339A">
                              <w:r>
                                <w:rPr>
                                  <w:szCs w:val="22"/>
                                </w:rPr>
                                <w:t>Agilent 34972A multimeter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feld 5"/>
                        <wps:cNvSpPr txBox="1"/>
                        <wps:spPr>
                          <a:xfrm flipH="1">
                            <a:off x="3886119" y="1129907"/>
                            <a:ext cx="68707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2D339A">
                              <w:r>
                                <w:rPr>
                                  <w:szCs w:val="22"/>
                                </w:rP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feld 5"/>
                        <wps:cNvSpPr txBox="1"/>
                        <wps:spPr>
                          <a:xfrm flipH="1">
                            <a:off x="1563764" y="2305546"/>
                            <a:ext cx="85407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2D339A">
                              <w:r w:rsidRPr="002D339A">
                                <w:t>CAN</w:t>
                              </w:r>
                              <w:r>
                                <w:t xml:space="preserve"> output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Gerade Verbindung 55"/>
                        <wps:cNvCnPr/>
                        <wps:spPr>
                          <a:xfrm flipH="1">
                            <a:off x="2463768" y="1137222"/>
                            <a:ext cx="359549" cy="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wps:wsp>
                        <wps:cNvPr id="56" name="Gerade Verbindung 56"/>
                        <wps:cNvCnPr/>
                        <wps:spPr>
                          <a:xfrm flipH="1">
                            <a:off x="2471456" y="1462354"/>
                            <a:ext cx="35941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57" name="Gerade Verbindung 57"/>
                        <wps:cNvCnPr/>
                        <wps:spPr>
                          <a:xfrm flipH="1">
                            <a:off x="3150039" y="2929522"/>
                            <a:ext cx="282" cy="21374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8" name="Gerade Verbindung 58"/>
                        <wps:cNvCnPr/>
                        <wps:spPr>
                          <a:xfrm>
                            <a:off x="3182152" y="2899676"/>
                            <a:ext cx="24543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9" name="Gerade Verbindung 59"/>
                        <wps:cNvCnPr/>
                        <wps:spPr>
                          <a:xfrm flipH="1">
                            <a:off x="3474154" y="2929683"/>
                            <a:ext cx="623" cy="21358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0" name="Gerade Verbindung 60"/>
                        <wps:cNvCnPr/>
                        <wps:spPr>
                          <a:xfrm flipH="1">
                            <a:off x="3338824" y="3232504"/>
                            <a:ext cx="88758"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1" name="Gerade Verbindung 61"/>
                        <wps:cNvCnPr/>
                        <wps:spPr>
                          <a:xfrm flipH="1">
                            <a:off x="3205646" y="3232516"/>
                            <a:ext cx="8826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2" name="Gerade Verbindung 62"/>
                        <wps:cNvCnPr/>
                        <wps:spPr>
                          <a:xfrm>
                            <a:off x="3243822" y="3232334"/>
                            <a:ext cx="0" cy="190175"/>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3" name="Gerade Verbindung 63"/>
                        <wps:cNvCnPr/>
                        <wps:spPr>
                          <a:xfrm flipH="1" flipV="1">
                            <a:off x="1525088" y="3421554"/>
                            <a:ext cx="1718197" cy="572"/>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4" name="Gerade Verbindung 64"/>
                        <wps:cNvCnPr/>
                        <wps:spPr>
                          <a:xfrm>
                            <a:off x="1524972" y="1024255"/>
                            <a:ext cx="0" cy="2397487"/>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5" name="Textfeld 5"/>
                        <wps:cNvSpPr txBox="1"/>
                        <wps:spPr>
                          <a:xfrm flipH="1">
                            <a:off x="1509626" y="3168593"/>
                            <a:ext cx="92456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2D339A">
                              <w:r w:rsidRPr="002D339A">
                                <w:t>PWM</w:t>
                              </w:r>
                              <w:r>
                                <w:t xml:space="preserve"> output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feld 5"/>
                        <wps:cNvSpPr txBox="1"/>
                        <wps:spPr>
                          <a:xfrm flipH="1">
                            <a:off x="3609572" y="2806681"/>
                            <a:ext cx="68707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2D339A">
                              <w: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Gerade Verbindung 69"/>
                        <wps:cNvCnPr/>
                        <wps:spPr>
                          <a:xfrm>
                            <a:off x="3473891" y="3050275"/>
                            <a:ext cx="1261882"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0" name="Gerade Verbindung 70"/>
                        <wps:cNvCnPr/>
                        <wps:spPr>
                          <a:xfrm flipH="1" flipV="1">
                            <a:off x="4735027" y="1474668"/>
                            <a:ext cx="1" cy="15752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1" name="Gerade Verbindung 71"/>
                        <wps:cNvCnPr/>
                        <wps:spPr>
                          <a:xfrm>
                            <a:off x="4724400" y="1467951"/>
                            <a:ext cx="44767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4" name="Gerade Verbindung 74"/>
                        <wps:cNvCnPr/>
                        <wps:spPr>
                          <a:xfrm>
                            <a:off x="1634811" y="1037350"/>
                            <a:ext cx="124" cy="115622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5" name="Gerade Verbindung 75"/>
                        <wps:cNvCnPr/>
                        <wps:spPr>
                          <a:xfrm flipH="1">
                            <a:off x="3091205" y="1536192"/>
                            <a:ext cx="3124" cy="66154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6" name="Gerade Verbindung 76"/>
                        <wps:cNvCnPr/>
                        <wps:spPr>
                          <a:xfrm flipH="1">
                            <a:off x="1642262" y="2197735"/>
                            <a:ext cx="144894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2" name="Rechteck 82"/>
                        <wps:cNvSpPr/>
                        <wps:spPr>
                          <a:xfrm>
                            <a:off x="2988634" y="88262"/>
                            <a:ext cx="1126721" cy="76740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Gerade Verbindung 83"/>
                        <wps:cNvCnPr/>
                        <wps:spPr>
                          <a:xfrm flipH="1" flipV="1">
                            <a:off x="2014556" y="195247"/>
                            <a:ext cx="974078" cy="112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4" name="Textfeld 5"/>
                        <wps:cNvSpPr txBox="1"/>
                        <wps:spPr>
                          <a:xfrm>
                            <a:off x="3003383" y="90652"/>
                            <a:ext cx="84836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2D339A">
                              <w:pPr>
                                <w:rPr>
                                  <w:szCs w:val="22"/>
                                </w:rPr>
                              </w:pPr>
                              <w:r>
                                <w:rPr>
                                  <w:szCs w:val="22"/>
                                </w:rPr>
                                <w:t>Evaluator-B</w:t>
                              </w:r>
                            </w:p>
                            <w:p w:rsidR="00206669" w:rsidRDefault="00206669" w:rsidP="002D339A">
                              <w:pPr>
                                <w:rPr>
                                  <w:szCs w:val="22"/>
                                </w:rPr>
                              </w:pPr>
                              <w:r>
                                <w:rPr>
                                  <w:szCs w:val="22"/>
                                </w:rPr>
                                <w:t>Test bench</w:t>
                              </w:r>
                            </w:p>
                            <w:p w:rsidR="00206669" w:rsidRDefault="00206669" w:rsidP="002D339A">
                              <w:pPr>
                                <w:rPr>
                                  <w:szCs w:val="22"/>
                                </w:rPr>
                              </w:pPr>
                              <w:r>
                                <w:rPr>
                                  <w:szCs w:val="22"/>
                                </w:rPr>
                                <w:t>0..5V</w:t>
                              </w:r>
                            </w:p>
                            <w:p w:rsidR="00206669" w:rsidRDefault="00206669" w:rsidP="002D339A">
                              <w:r>
                                <w:rPr>
                                  <w:szCs w:val="22"/>
                                </w:rPr>
                                <w:t>0..600A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Gerade Verbindung 85"/>
                        <wps:cNvCnPr/>
                        <wps:spPr>
                          <a:xfrm flipH="1" flipV="1">
                            <a:off x="2012829" y="275534"/>
                            <a:ext cx="973455" cy="63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6" name="Textfeld 5"/>
                        <wps:cNvSpPr txBox="1"/>
                        <wps:spPr>
                          <a:xfrm>
                            <a:off x="110094" y="61003"/>
                            <a:ext cx="147002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1E3C1F">
                              <w:r w:rsidRPr="001E3C1F">
                                <w:t>Temperature</w:t>
                              </w:r>
                              <w:r>
                                <w:t xml:space="preserve"> </w:t>
                              </w:r>
                              <w:r w:rsidRPr="002D339A">
                                <w:t>chamber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Textfeld 5"/>
                        <wps:cNvSpPr txBox="1"/>
                        <wps:spPr>
                          <a:xfrm flipH="1">
                            <a:off x="3073899" y="2079002"/>
                            <a:ext cx="78740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1E3C1F">
                              <w:r>
                                <w:t>NI Series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Textfeld 5"/>
                        <wps:cNvSpPr txBox="1"/>
                        <wps:spPr>
                          <a:xfrm flipH="1">
                            <a:off x="2600695" y="2679629"/>
                            <a:ext cx="134175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1E3C1F">
                              <w:pPr>
                                <w:pStyle w:val="StandardWeb"/>
                                <w:spacing w:before="0" w:beforeAutospacing="0" w:after="0" w:afterAutospacing="0"/>
                              </w:pPr>
                              <w:r>
                                <w:rPr>
                                  <w:rFonts w:eastAsia="Times New Roman"/>
                                  <w:sz w:val="22"/>
                                  <w:szCs w:val="22"/>
                                </w:rPr>
                                <w:t>LeCroy oscilloscope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Textfeld 5"/>
                        <wps:cNvSpPr txBox="1"/>
                        <wps:spPr>
                          <a:xfrm flipH="1">
                            <a:off x="1564688" y="1966578"/>
                            <a:ext cx="159321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1E3C1F">
                              <w:r>
                                <w:t>Analogue voltage output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Textfeld 5"/>
                        <wps:cNvSpPr txBox="1"/>
                        <wps:spPr>
                          <a:xfrm flipH="1">
                            <a:off x="5548630" y="895236"/>
                            <a:ext cx="97917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1E3C1F">
                              <w:r>
                                <w:t xml:space="preserve">Laptop </w:t>
                              </w:r>
                            </w:p>
                            <w:p w:rsidR="00206669" w:rsidRDefault="00206669" w:rsidP="001E3C1F">
                              <w:r>
                                <w:t>with LabVIEW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Gerade Verbindung 92"/>
                        <wps:cNvCnPr/>
                        <wps:spPr>
                          <a:xfrm flipH="1">
                            <a:off x="1635060" y="1013477"/>
                            <a:ext cx="149848"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3" name="Rechteck 93"/>
                        <wps:cNvSpPr/>
                        <wps:spPr>
                          <a:xfrm>
                            <a:off x="4178595" y="90653"/>
                            <a:ext cx="368237" cy="4090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hteck 94"/>
                        <wps:cNvSpPr/>
                        <wps:spPr>
                          <a:xfrm>
                            <a:off x="4321496" y="499730"/>
                            <a:ext cx="99429" cy="8469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hteck 95"/>
                        <wps:cNvSpPr/>
                        <wps:spPr>
                          <a:xfrm>
                            <a:off x="4178595" y="584421"/>
                            <a:ext cx="368237" cy="457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flipH="1">
                            <a:off x="4178594" y="675861"/>
                            <a:ext cx="409308" cy="133141"/>
                          </a:xfrm>
                          <a:prstGeom prst="parallelogram">
                            <a:avLst>
                              <a:gd name="adj" fmla="val 3694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feld 5"/>
                        <wps:cNvSpPr txBox="1"/>
                        <wps:spPr>
                          <a:xfrm>
                            <a:off x="4115667" y="60368"/>
                            <a:ext cx="43116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58240F">
                              <w:r>
                                <w:t>HMI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Straight Connector 7"/>
                        <wps:cNvCnPr/>
                        <wps:spPr>
                          <a:xfrm>
                            <a:off x="4103903" y="277495"/>
                            <a:ext cx="71120"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98" name="Rechteck 45"/>
                        <wps:cNvSpPr/>
                        <wps:spPr>
                          <a:xfrm flipH="1">
                            <a:off x="2457373" y="343902"/>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206669" w:rsidRDefault="00206669" w:rsidP="00980042">
                              <w:pPr>
                                <w:pStyle w:val="Standard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2312377" y="558659"/>
                            <a:ext cx="2935" cy="303163"/>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a:off x="2318918" y="553618"/>
                            <a:ext cx="153189" cy="2337"/>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0" name="Textfeld 5"/>
                        <wps:cNvSpPr txBox="1"/>
                        <wps:spPr>
                          <a:xfrm>
                            <a:off x="2431075" y="354624"/>
                            <a:ext cx="383540" cy="31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Pr="00980042" w:rsidRDefault="00206669" w:rsidP="00980042">
                              <w:pPr>
                                <w:pStyle w:val="StandardWeb"/>
                                <w:spacing w:before="0" w:beforeAutospacing="0" w:after="0" w:afterAutospacing="0"/>
                                <w:rPr>
                                  <w:rFonts w:eastAsia="Times New Roman"/>
                                  <w:sz w:val="22"/>
                                  <w:szCs w:val="22"/>
                                  <w:lang w:val="fr-CH"/>
                                </w:rPr>
                              </w:pPr>
                              <w:r>
                                <w:rPr>
                                  <w:rFonts w:eastAsia="Times New Roman"/>
                                  <w:sz w:val="22"/>
                                  <w:szCs w:val="22"/>
                                  <w:lang w:val="fr-CH"/>
                                </w:rPr>
                                <w:t>DC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Straight Connector 101"/>
                        <wps:cNvCnPr/>
                        <wps:spPr>
                          <a:xfrm>
                            <a:off x="1576316" y="443552"/>
                            <a:ext cx="1575" cy="371852"/>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flipH="1" flipV="1">
                            <a:off x="1579880" y="455295"/>
                            <a:ext cx="871221" cy="1"/>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96" name="Gerade Verbindung 76"/>
                        <wps:cNvCnPr/>
                        <wps:spPr>
                          <a:xfrm>
                            <a:off x="2926080" y="1536192"/>
                            <a:ext cx="3657" cy="497434"/>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7" name="Gerade Verbindung 76"/>
                        <wps:cNvCnPr/>
                        <wps:spPr>
                          <a:xfrm flipH="1">
                            <a:off x="1777593" y="2037578"/>
                            <a:ext cx="1152796"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9" name="Gerade Verbindung 74"/>
                        <wps:cNvCnPr/>
                        <wps:spPr>
                          <a:xfrm>
                            <a:off x="1781571" y="1024128"/>
                            <a:ext cx="0" cy="1015686"/>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103" name="Textfeld 5"/>
                        <wps:cNvSpPr txBox="1"/>
                        <wps:spPr>
                          <a:xfrm flipH="1">
                            <a:off x="2091350" y="1418250"/>
                            <a:ext cx="725170"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233176">
                              <w:r>
                                <w:t>Analogue</w:t>
                              </w:r>
                            </w:p>
                            <w:p w:rsidR="00206669" w:rsidRDefault="00206669" w:rsidP="00233176">
                              <w:r>
                                <w:t>current</w:t>
                              </w:r>
                            </w:p>
                            <w:p w:rsidR="00206669" w:rsidRDefault="00206669" w:rsidP="00233176">
                              <w:r>
                                <w:t>output</w:t>
                              </w:r>
                            </w:p>
                            <w:p w:rsidR="00206669" w:rsidRDefault="00206669" w:rsidP="00233176"/>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Gerade Verbindung 71"/>
                        <wps:cNvCnPr/>
                        <wps:spPr>
                          <a:xfrm flipV="1">
                            <a:off x="3941445" y="1342050"/>
                            <a:ext cx="1182030" cy="22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0" name="Gerade Verbindung mit Pfeil 36"/>
                        <wps:cNvCnPr/>
                        <wps:spPr>
                          <a:xfrm rot="16200000" flipH="1">
                            <a:off x="2258220" y="1272780"/>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36" name="Gerade Verbindung 69"/>
                        <wps:cNvCnPr/>
                        <wps:spPr>
                          <a:xfrm>
                            <a:off x="1455724" y="4220159"/>
                            <a:ext cx="1693787"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37" name="Rechteck 45"/>
                        <wps:cNvSpPr/>
                        <wps:spPr>
                          <a:xfrm flipH="1">
                            <a:off x="3150603" y="4042861"/>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206669" w:rsidRDefault="00206669"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Gerade Verbindung 46"/>
                        <wps:cNvCnPr/>
                        <wps:spPr>
                          <a:xfrm flipV="1">
                            <a:off x="3150321" y="4042619"/>
                            <a:ext cx="324144" cy="324442"/>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39" name="Textfeld 5"/>
                        <wps:cNvSpPr txBox="1"/>
                        <wps:spPr>
                          <a:xfrm flipH="1">
                            <a:off x="3646603" y="3991043"/>
                            <a:ext cx="4191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2D339A">
                              <w:r>
                                <w:rPr>
                                  <w:szCs w:val="22"/>
                                </w:rPr>
                                <w:t>USB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0" name="Textfeld 5"/>
                        <wps:cNvSpPr txBox="1"/>
                        <wps:spPr>
                          <a:xfrm flipH="1">
                            <a:off x="1563380" y="3991487"/>
                            <a:ext cx="79248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2D339A">
                              <w:r>
                                <w:t>LIN output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feld 5"/>
                        <wps:cNvSpPr txBox="1"/>
                        <wps:spPr>
                          <a:xfrm flipH="1">
                            <a:off x="2866663" y="3765226"/>
                            <a:ext cx="90233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1E3C1F">
                              <w:r w:rsidRPr="000C259B">
                                <w:t>NI USB-9866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Gerade Verbindung 63"/>
                        <wps:cNvCnPr/>
                        <wps:spPr>
                          <a:xfrm flipV="1">
                            <a:off x="1461796" y="998969"/>
                            <a:ext cx="0" cy="3220800"/>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147" name="Gerade Verbindung 69"/>
                        <wps:cNvCnPr/>
                        <wps:spPr>
                          <a:xfrm>
                            <a:off x="1455605" y="1000298"/>
                            <a:ext cx="56062"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48" name="Gerade Verbindung 69"/>
                        <wps:cNvCnPr/>
                        <wps:spPr>
                          <a:xfrm>
                            <a:off x="3476953" y="4215474"/>
                            <a:ext cx="136461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49" name="Gerade Verbindung 70"/>
                        <wps:cNvCnPr/>
                        <wps:spPr>
                          <a:xfrm flipV="1">
                            <a:off x="4841937" y="1527426"/>
                            <a:ext cx="0" cy="269572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50" name="Gerade Verbindung 71"/>
                        <wps:cNvCnPr/>
                        <wps:spPr>
                          <a:xfrm>
                            <a:off x="4841563" y="1520612"/>
                            <a:ext cx="358992" cy="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1" o:spid="_x0000_s1026" editas="canvas" style="width:513.8pt;height:343.85pt;mso-position-horizontal-relative:char;mso-position-vertical-relative:line" coordsize="65246,43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246;height:43668;visibility:visible;mso-wrap-style:square">
                  <v:fill o:detectmouseclick="t"/>
                  <v:path o:connecttype="none"/>
                </v:shape>
                <v:rect id="Rechteck 2" o:spid="_x0000_s1028" style="position:absolute;left:1655;top:882;width:18493;height:17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shape id="Freihandform 8" o:spid="_x0000_s1029" style="position:absolute;left:3824;top:1964;width:21173;height:18846;visibility:visible;mso-wrap-style:square;v-text-anchor:middle" coordsize="2117324,18846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X7L8A&#10;AADaAAAADwAAAGRycy9kb3ducmV2LnhtbERP3WrCMBS+H/gO4Qi7m6mDyahGUUHxwsn8eYBDc0yL&#10;zUlJsrb69MuF4OXH9z9b9LYWLflQOVYwHmUgiAunKzYKLufNxzeIEJE11o5JwZ0CLOaDtxnm2nV8&#10;pPYUjUghHHJUUMbY5FKGoiSLYeQa4sRdnbcYE/RGao9dCre1/MyyibRYcWoosaF1ScXt9GcVuJ89&#10;HbKV+e3MfXv46lo/0Q+v1PuwX05BROrjS/x077SCtDVdSTdAz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v9fsvwAAANoAAAAPAAAAAAAAAAAAAAAAAJgCAABkcnMvZG93bnJl&#10;di54bWxQSwUGAAAAAAQABAD1AAAAhAMAAAAA&#10;" adj="-11796480,,5400" path="m1632435,70343c1140916,85965,1257708,195556,1252383,387389v-5325,191833,59195,168917,225272,178859c1643732,576190,1878253,560107,1963842,589548v85589,29441,282556,129659,27349,153344c1735984,766577,922952,717580,432597,731661v-241638,-550,-329069,781403,-271559,952494c227174,1820740,697362,1633940,704502,1882562v-349420,-17359,-454613,-1969,-683464,2051l335,1795660v-3322,-34713,19235,-198822,15913,-233535c21406,106867,1152568,723616,1142776,430381v-2797,-300012,9297,10493,-232,-283207c1142367,-6773,1348474,3662,1403363,v249476,3003,-172562,8061,229072,e" filled="f" strokecolor="black [3200]" strokeweight="2pt">
                  <v:stroke joinstyle="miter"/>
                  <v:formulas/>
                  <v:path arrowok="t" o:connecttype="custom" o:connectlocs="1632435,70343;1252383,387389;1477655,566248;1963842,589548;1991191,742892;432597,731661;161038,1684155;704502,1882562;21038,1884613;335,1795660;16248,1562125;1142776,430381;1142544,147174;1403363,0;1632435,0" o:connectangles="0,0,0,0,0,0,0,0,0,0,0,0,0,0,0" textboxrect="0,0,2117324,1884613"/>
                  <v:textbox>
                    <w:txbxContent>
                      <w:p w:rsidR="00206669" w:rsidRDefault="00206669" w:rsidP="00D92E08"/>
                    </w:txbxContent>
                  </v:textbox>
                </v:shape>
                <v:roundrect id="Abgerundetes Rechteck 11" o:spid="_x0000_s1030" style="position:absolute;left:22637;top:8557;width:1099;height:21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gKlcEA&#10;AADbAAAADwAAAGRycy9kb3ducmV2LnhtbERPTWvCQBC9F/oflil4q5tUsJK6ShOoeJJWvfQ2ZMck&#10;uDubZtck/nu3IHibx/uc5Xq0RvTU+caxgnSagCAunW64UnA8fL0uQPiArNE4JgVX8rBePT8tMdNu&#10;4B/q96ESMYR9hgrqENpMSl/WZNFPXUscuZPrLIYIu0rqDocYbo18S5K5tNhwbKixpaKm8ry/WAXv&#10;3/0v/3G1wXzWarcrzLXMjVKTl/HzA0SgMTzEd/dWx/kp/P8SD5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CpXBAAAA2wAAAA8AAAAAAAAAAAAAAAAAmAIAAGRycy9kb3du&#10;cmV2LnhtbFBLBQYAAAAABAAEAPUAAACGAwAAAAA=&#10;" fillcolor="yellow" strokecolor="black [3200]" strokeweight="2pt">
                  <v:textbox>
                    <w:txbxContent>
                      <w:p w:rsidR="00206669" w:rsidRDefault="00206669" w:rsidP="00754D59"/>
                    </w:txbxContent>
                  </v:textbox>
                </v:roundrect>
                <v:rect id="Rechteck 12" o:spid="_x0000_s1031" style="position:absolute;left:24164;top:12003;width:951;height:1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20" o:spid="_x0000_s1032" type="#_x0000_t34" style="position:absolute;left:23411;top:10774;width:1280;height:117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nCL4AAADbAAAADwAAAGRycy9kb3ducmV2LnhtbERPTWsCMRC9F/wPYQRvNatCKVujtBbB&#10;q1sRvA2bcbN2M1mTVNd/3zkUeny87+V68J26UUxtYAOzaQGKuA625cbA4Wv7/AoqZWSLXWAy8KAE&#10;69XoaYmlDXfe063KjZIQTiUacDn3pdapduQxTUNPLNw5RI9ZYGy0jXiXcN/peVG8aI8tS4PDnjaO&#10;6u/qx0vJ5VrHyh8xnh0dPq6nS6MXn8ZMxsP7G6hMQ/4X/7l31sBc1ssX+QF6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dCcIvgAAANsAAAAPAAAAAAAAAAAAAAAAAKEC&#10;AABkcnMvZG93bnJldi54bWxQSwUGAAAAAAQABAD5AAAAjAMAAAAA&#10;" strokecolor="red" strokeweight="2.25pt"/>
                <v:line id="Gerade Verbindung 21" o:spid="_x0000_s1033" style="position:absolute;flip:x;visibility:visible;mso-wrap-style:square" from="22967,10723" to="23000,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ScrMMAAADbAAAADwAAAGRycy9kb3ducmV2LnhtbESP0WrCQBRE3wv+w3KFvhTdRKlodBMk&#10;VLC0L1U/4JK9JsHs3ZBdTfx7tyD4OMzMGWaTDaYRN+pcbVlBPI1AEBdW11wqOB13kyUI55E1NpZJ&#10;wZ0cZOnobYOJtj3/0e3gSxEg7BJUUHnfJlK6oiKDbmpb4uCdbWfQB9mVUnfYB7hp5CyKFtJgzWGh&#10;wpbyiorL4WoUOLr++rbP76uf8/xj+C6+Tp9NpNT7eNiuQXga/Cv8bO+1glkM/1/CD5D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knKzDAAAA2wAAAA8AAAAAAAAAAAAA&#10;AAAAoQIAAGRycy9kb3ducmV2LnhtbFBLBQYAAAAABAAEAPkAAACRAwAAAAA=&#10;" strokecolor="black [3040]" strokeweight="2.25pt"/>
                <v:line id="Gerade Verbindung 22" o:spid="_x0000_s1034" style="position:absolute;visibility:visible;mso-wrap-style:square" from="24639,13979"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ascIAAADbAAAADwAAAGRycy9kb3ducmV2LnhtbESPQWsCMRSE7wX/Q3iCt5p1LUVWo4hS&#10;aY/VBT0+Ns/N4uZlSdJ17a9vCoUeh5n5hlltBtuKnnxoHCuYTTMQxJXTDdcKytPb8wJEiMgaW8ek&#10;4EEBNuvR0woL7e78Sf0x1iJBOBSowMTYFVKGypDFMHUdcfKuzluMSfpaao/3BLetzLPsVVpsOC0Y&#10;7GhnqLodv6yCy8GU1b72Hy/n7JL3PL/5byyVmoyH7RJEpCH+h//a71pBns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ascIAAADbAAAADwAAAAAAAAAAAAAA&#10;AAChAgAAZHJzL2Rvd25yZXYueG1sUEsFBgAAAAAEAAQA+QAAAJADAAAAAA==&#10;" strokecolor="black [3040]" strokeweight="2.25pt"/>
                <v:line id="Gerade Verbindung 23" o:spid="_x0000_s1035" style="position:absolute;flip:x;visibility:visible;mso-wrap-style:square" from="23000,14623"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qnQMMAAADbAAAADwAAAGRycy9kb3ducmV2LnhtbESP3YrCMBSE74V9h3AWvBFNVVy0Nsoi&#10;Cit6Y9cHODSnP2xzUppo69tvBMHLYWa+YZJtb2pxp9ZVlhVMJxEI4szqigsF19/DeAnCeWSNtWVS&#10;8CAH283HIMFY244vdE99IQKEXYwKSu+bWEqXlWTQTWxDHLzctgZ9kG0hdYtdgJtazqLoSxqsOCyU&#10;2NCupOwvvRkFjm5n33S7x+qUz0f9MdtfF3Wk1PCz/16D8NT7d/jV/tEKZnN4fg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6p0DDAAAA2wAAAA8AAAAAAAAAAAAA&#10;AAAAoQIAAGRycy9kb3ducmV2LnhtbFBLBQYAAAAABAAEAPkAAACRAwAAAAA=&#10;" strokecolor="black [3040]" strokeweight="2.25pt"/>
                <v:line id="Gerade Verbindung 24" o:spid="_x0000_s1036" style="position:absolute;visibility:visible;mso-wrap-style:square" from="2945,20701" to="2945,2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qnXsMAAADbAAAADwAAAGRycy9kb3ducmV2LnhtbESPQWsCMRSE74X+h/AEbzXrKlK2RpEW&#10;xR5rF+rxsXluFjcvS5Kuq7/eFAoeh5n5hlmuB9uKnnxoHCuYTjIQxJXTDdcKyu/tyyuIEJE1to5J&#10;wZUCrFfPT0sstLvwF/WHWIsE4VCgAhNjV0gZKkMWw8R1xMk7OW8xJulrqT1eEty2Ms+yhbTYcFow&#10;2NG7oep8+LUKjjtTVh+1/5z/ZMe859nZ37BUajwaNm8gIg3xEf5v77WCfA5/X9IP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Kp17DAAAA2wAAAA8AAAAAAAAAAAAA&#10;AAAAoQIAAGRycy9kb3ducmV2LnhtbFBLBQYAAAAABAAEAPkAAACRAwAAAAA=&#10;" strokecolor="black [3040]" strokeweight="2.25pt"/>
                <v:line id="Gerade Verbindung 25" o:spid="_x0000_s1037" style="position:absolute;visibility:visible;mso-wrap-style:square" from="2945,26465" to="12139,2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CxcMAAADbAAAADwAAAGRycy9kb3ducmV2LnhtbESPQWsCMRSE7wX/Q3iCt5p1bUVWo4hF&#10;aY+1C3p8bJ6bxc3LkqTrtr++KRR6HGbmG2a9HWwrevKhcaxgNs1AEFdON1wrKD8Oj0sQISJrbB2T&#10;gi8KsN2MHtZYaHfnd+pPsRYJwqFABSbGrpAyVIYshqnriJN3dd5iTNLXUnu8J7htZZ5lC2mx4bRg&#10;sKO9oep2+rQKLkdTVi+1f3s6Z5e85/nNf2Op1GQ87FYgIg3xP/zXftUK8mf4/Z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GAsXDAAAA2wAAAA8AAAAAAAAAAAAA&#10;AAAAoQIAAGRycy9kb3ducmV2LnhtbFBLBQYAAAAABAAEAPkAAACRAwAAAAA=&#10;" strokecolor="black [3040]" strokeweight="2.25pt"/>
                <v:line id="Gerade Verbindung 26" o:spid="_x0000_s1038" style="position:absolute;flip:y;visibility:visible;mso-wrap-style:square" from="12139,20726" to="12139,2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0E2MMAAADbAAAADwAAAGRycy9kb3ducmV2LnhtbESP3YrCMBSE74V9h3AW9kZsuoplrUZZ&#10;ZAVFb3R9gENz+oPNSWmirW9vBMHLYWa+YRar3tTiRq2rLCv4jmIQxJnVFRcKzv+b0Q8I55E11pZJ&#10;wZ0crJYfgwWm2nZ8pNvJFyJA2KWooPS+SaV0WUkGXWQb4uDltjXog2wLqVvsAtzUchzHiTRYcVgo&#10;saF1SdnldDUKHF0PvunW99k+nwz7XfZ3ntaxUl+f/e8chKfev8Ov9lYrGC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NBNjDAAAA2wAAAA8AAAAAAAAAAAAA&#10;AAAAoQIAAGRycy9kb3ducmV2LnhtbFBLBQYAAAAABAAEAPkAAACRAwAAAAA=&#10;" strokecolor="black [3040]" strokeweight="2.25pt"/>
                <v:rect id="Rechteck 27" o:spid="_x0000_s1039" style="position:absolute;left:3537;top:21224;width:1266;height:5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qtMQA&#10;AADbAAAADwAAAGRycy9kb3ducmV2LnhtbESPT4vCMBTE74LfITzBi2hqD/6pRhEXYdmT23rw+Gie&#10;bbF5qU22dr/9RhD2OMzMb5jtvje16Kh1lWUF81kEgji3uuJCwSU7TVcgnEfWWFsmBb/kYL8bDraY&#10;aPvkb+pSX4gAYZeggtL7JpHS5SUZdDPbEAfvZluDPsi2kLrFZ4CbWsZRtJAGKw4LJTZ0LCm/pz9G&#10;weprcn185IayOFuaczdf3+JmrdR41B82IDz1/j/8bn9qBfESXl/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oqrTEAAAA2wAAAA8AAAAAAAAAAAAAAAAAmAIAAGRycy9k&#10;b3ducmV2LnhtbFBLBQYAAAAABAAEAPUAAACJAwAAAAA=&#10;" fillcolor="#a5a5a5 [2092]" strokecolor="black [3200]" strokeweight="2pt"/>
                <v:rect id="Rechteck 28" o:spid="_x0000_s1040" style="position:absolute;left:5498;top:21226;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xsAA&#10;AADbAAAADwAAAGRycy9kb3ducmV2LnhtbERPy4rCMBTdC/5DuIIb0dQuHK2NIiPC4Mqxs5jlpbl9&#10;YHPTaWLt/L1ZCC4P553uB9OInjpXW1awXEQgiHOray4V/GSn+RqE88gaG8uk4J8c7HfjUYqJtg/+&#10;pv7qSxFC2CWooPK+TaR0eUUG3cK2xIErbGfQB9iVUnf4COGmkXEUraTBmkNDhS19VpTfrnejYH2e&#10;/f4dc0NZnH2YS7/cFHG7UWo6GQ5bEJ4G/xa/3F9aQRzGhi/hB8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c+xsAAAADbAAAADwAAAAAAAAAAAAAAAACYAgAAZHJzL2Rvd25y&#10;ZXYueG1sUEsFBgAAAAAEAAQA9QAAAIUDAAAAAA==&#10;" fillcolor="#a5a5a5 [2092]" strokecolor="black [3200]" strokeweight="2pt">
                  <v:textbox>
                    <w:txbxContent>
                      <w:p w:rsidR="00206669" w:rsidRDefault="00206669" w:rsidP="00D92E08"/>
                    </w:txbxContent>
                  </v:textbox>
                </v:rect>
                <v:rect id="Rechteck 29" o:spid="_x0000_s1041" style="position:absolute;left:7566;top:21226;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bXcMA&#10;AADbAAAADwAAAGRycy9kb3ducmV2LnhtbESPQYvCMBSE78L+h/AWvMia2oPaapRFWRBPaj3s8dE8&#10;22Lz0m2ytf57Iwgeh5n5hlmue1OLjlpXWVYwGUcgiHOrKy4UnLOfrzkI55E11pZJwZ0crFcfgyWm&#10;2t74SN3JFyJA2KWooPS+SaV0eUkG3dg2xMG72NagD7ItpG7xFuCmlnEUTaXBisNCiQ1tSsqvp3+j&#10;YL4f/f5tc0NZnM3MoZskl7hJlBp+9t8LEJ56/w6/2jutIE7g+SX8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ubXcMAAADbAAAADwAAAAAAAAAAAAAAAACYAgAAZHJzL2Rv&#10;d25yZXYueG1sUEsFBgAAAAAEAAQA9QAAAIgDAAAAAA==&#10;" fillcolor="#a5a5a5 [2092]" strokecolor="black [3200]" strokeweight="2pt">
                  <v:textbox>
                    <w:txbxContent>
                      <w:p w:rsidR="00206669" w:rsidRDefault="00206669" w:rsidP="00D92E08"/>
                    </w:txbxContent>
                  </v:textbox>
                </v:rect>
                <v:rect id="Rechteck 30" o:spid="_x0000_s1042" style="position:absolute;left:9775;top:21226;width:126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kHcEA&#10;AADbAAAADwAAAGRycy9kb3ducmV2LnhtbERPTYvCMBC9C/6HMIIXWVO7sGrXKKIIi6e19bDHoRnb&#10;ss2kNrHWf28OgsfH+15telOLjlpXWVYwm0YgiHOrKy4UnLPDxwKE88gaa8uk4EEONuvhYIWJtnc+&#10;UZf6QoQQdgkqKL1vEildXpJBN7UNceAutjXoA2wLqVu8h3BTyziKvqTBikNDiQ3tSsr/05tRsDhO&#10;/q773FAWZ3Pz282Wl7hZKjUe9dtvEJ56/xa/3D9awWdYH76E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YpB3BAAAA2wAAAA8AAAAAAAAAAAAAAAAAmAIAAGRycy9kb3du&#10;cmV2LnhtbFBLBQYAAAAABAAEAPUAAACGAwAAAAA=&#10;" fillcolor="#a5a5a5 [2092]" strokecolor="black [3200]" strokeweight="2pt">
                  <v:textbox>
                    <w:txbxContent>
                      <w:p w:rsidR="00206669" w:rsidRDefault="00206669" w:rsidP="00D92E08"/>
                    </w:txbxContent>
                  </v:textbox>
                </v:rect>
                <v:line id="Gerade Verbindung 31" o:spid="_x0000_s1043" style="position:absolute;flip:y;visibility:visible;mso-wrap-style:square" from="2513,20697" to="12691,20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0KccIAAADbAAAADwAAAGRycy9kb3ducmV2LnhtbESP0YrCMBRE3wX/IVzBF1lTFWW3axQR&#10;BUVfrH7Apbm2xeamNNHWvzeC4OMwM2eY+bI1pXhQ7QrLCkbDCARxanXBmYLLefvzC8J5ZI2lZVLw&#10;JAfLRbczx1jbhk/0SHwmAoRdjApy76tYSpfmZNANbUUcvKutDfog60zqGpsAN6UcR9FMGiw4LORY&#10;0Tqn9JbcjQJH96OvmvXz73CdDNp9urlMy0ipfq9d/YPw1Ppv+NPeaQWTEby/hB8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0KccIAAADbAAAADwAAAAAAAAAAAAAA&#10;AAChAgAAZHJzL2Rvd25yZXYueG1sUEsFBgAAAAAEAAQA+QAAAJADAAAAAA==&#10;" strokecolor="black [3040]" strokeweight="2.25pt"/>
                <v:rect id="Rechteck 32" o:spid="_x0000_s1044" style="position:absolute;left:3196;top:19655;width:1105;height:1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rect id="Rechteck 33" o:spid="_x0000_s1045" style="position:absolute;left:10632;top:19655;width:1105;height: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8aMMA&#10;AADbAAAADwAAAGRycy9kb3ducmV2LnhtbESPQYvCMBSE7wv+h/AEb2vqC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b8aMMAAADbAAAADwAAAAAAAAAAAAAAAACYAgAAZHJzL2Rv&#10;d25yZXYueG1sUEsFBgAAAAAEAAQA9QAAAIgDAAAAAA==&#10;" fillcolor="white [3201]" strokecolor="black [3200]" strokeweight="2pt">
                  <v:textbox>
                    <w:txbxContent>
                      <w:p w:rsidR="00206669" w:rsidRDefault="00206669" w:rsidP="00D92E08"/>
                    </w:txbxContent>
                  </v:textbox>
                </v:rect>
                <v:shapetype id="_x0000_t202" coordsize="21600,21600" o:spt="202" path="m,l,21600r21600,l21600,xe">
                  <v:stroke joinstyle="miter"/>
                  <v:path gradientshapeok="t" o:connecttype="rect"/>
                </v:shapetype>
                <v:shape id="Textfeld 5" o:spid="_x0000_s1046" type="#_x0000_t202" style="position:absolute;left:24639;top:11785;width:2655;height:28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206669" w:rsidRDefault="00206669" w:rsidP="003C3B09">
                        <w:r>
                          <w:rPr>
                            <w:szCs w:val="22"/>
                          </w:rPr>
                          <w:t>R</w:t>
                        </w:r>
                      </w:p>
                    </w:txbxContent>
                  </v:textbox>
                </v:shape>
                <v:roundrect id="Abgerundetes Rechteck 35" o:spid="_x0000_s1047" style="position:absolute;left:15252;top:8209;width:1098;height:21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ZQ9sMA&#10;AADbAAAADwAAAGRycy9kb3ducmV2LnhtbESPQWsCMRSE74X+h/AK3mq2SqtsjYsrWHoStb14e2xe&#10;d5cmL2sS1/XfN4LQ4zAz3zCLYrBG9ORD61jByzgDQVw53XKt4Ptr8zwHESKyRuOYFFwpQLF8fFhg&#10;rt2F99QfYi0ShEOOCpoYu1zKUDVkMYxdR5y8H+ctxiR9LbXHS4JbIydZ9iYttpwWGuxo3VD1ezhb&#10;BbNdf+QT1x9YTjvttmtzrUqj1OhpWL2DiDTE//C9/akVTF/h9i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ZQ9sMAAADbAAAADwAAAAAAAAAAAAAAAACYAgAAZHJzL2Rv&#10;d25yZXYueG1sUEsFBgAAAAAEAAQA9QAAAIgDAAAAAA==&#10;" fillcolor="yellow" strokecolor="black [3200]" strokeweight="2pt">
                  <v:textbox>
                    <w:txbxContent>
                      <w:p w:rsidR="00206669" w:rsidRDefault="00206669" w:rsidP="00D92E08">
                        <w:pPr>
                          <w:pStyle w:val="StandardWeb"/>
                          <w:spacing w:before="0" w:beforeAutospacing="0" w:after="0" w:afterAutospacing="0"/>
                        </w:pPr>
                        <w:r>
                          <w:rPr>
                            <w:rFonts w:eastAsia="Times New Roman"/>
                            <w:sz w:val="22"/>
                            <w:szCs w:val="22"/>
                          </w:rPr>
                          <w:t> </w:t>
                        </w:r>
                      </w:p>
                    </w:txbxContent>
                  </v:textbox>
                </v:roundrect>
                <v:shapetype id="_x0000_t32" coordsize="21600,21600" o:spt="32" o:oned="t" path="m,l21600,21600e" filled="f">
                  <v:path arrowok="t" fillok="f" o:connecttype="none"/>
                  <o:lock v:ext="edit" shapetype="t"/>
                </v:shapetype>
                <v:shape id="Gerade Verbindung mit Pfeil 36" o:spid="_x0000_s1048" type="#_x0000_t32" style="position:absolute;left:17857;top:9392;width: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nosIAAADbAAAADwAAAGRycy9kb3ducmV2LnhtbESPQWsCMRSE70L/Q3gFL6LZKkhdjVIK&#10;BT2qK9XbY/Pc3XbzsiRR4783hYLHYWa+YRaraFpxJecbywreRhkI4tLqhisFxf5r+A7CB2SNrWVS&#10;cCcPq+VLb4G5tjfe0nUXKpEg7HNUUIfQ5VL6siaDfmQ74uSdrTMYknSV1A5vCW5aOc6yqTTYcFqo&#10;saPPmsrf3cUoGBw2wf2YwbGYye+uwHU8NRSV6r/GjzmIQDE8w//ttVYwmcLfl/Q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nosIAAADbAAAADwAAAAAAAAAAAAAA&#10;AAChAgAAZHJzL2Rvd25yZXYueG1sUEsFBgAAAAAEAAQA+QAAAJADAAAAAA==&#10;" strokecolor="red" strokeweight="2.25pt">
                  <v:stroke endarrow="block"/>
                </v:shape>
                <v:shapetype id="_x0000_t33" coordsize="21600,21600" o:spt="33" o:oned="t" path="m,l21600,r,21600e" filled="f">
                  <v:stroke joinstyle="miter"/>
                  <v:path arrowok="t" fillok="f" o:connecttype="none"/>
                  <o:lock v:ext="edit" shapetype="t"/>
                </v:shapetype>
                <v:shape id="Gewinkelte Verbindung 38" o:spid="_x0000_s1049" type="#_x0000_t33" style="position:absolute;left:16249;top:9926;width:14809;height:157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zGqsIAAADbAAAADwAAAGRycy9kb3ducmV2LnhtbERPTWvCQBC9F/wPywheSt2oVCR1FREC&#10;KZRi1GKPQ3ZMgtnZmF1j+u/dQ8Hj430v172pRUetqywrmIwjEMS51RUXCo6H5G0BwnlkjbVlUvBH&#10;DtarwcsSY23vnFG394UIIexiVFB638RSurwkg25sG+LAnW1r0AfYFlK3eA/hppbTKJpLgxWHhhIb&#10;2paUX/Y3o+D3y18/v3fpT/X+Wh8zvM44OZ2UGg37zQcIT71/iv/dqVYwC2PD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zGqsIAAADbAAAADwAAAAAAAAAAAAAA&#10;AAChAgAAZHJzL2Rvd25yZXYueG1sUEsFBgAAAAAEAAQA+QAAAJADAAAAAA==&#10;" strokecolor="black [3040]" strokeweight="2.25pt"/>
                <v:rect id="Rechteck 43" o:spid="_x0000_s1050" style="position:absolute;left:51071;top:9722;width:4705;height:320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MMQA&#10;AADbAAAADwAAAGRycy9kb3ducmV2LnhtbESPQWvCQBSE74L/YXlCb7qxlaKpmyBCwYtYtYd6e80+&#10;s8Hs25BdTeyv7xYKHoeZ+YZZ5r2txY1aXzlWMJ0kIIgLpysuFXwe38dzED4ga6wdk4I7eciz4WCJ&#10;qXYd7+l2CKWIEPYpKjAhNKmUvjBk0U9cQxy9s2sthijbUuoWuwi3tXxOkldpseK4YLChtaHicrha&#10;Bfsv/fHNZaBul/zgdrqYm/rklXoa9as3EIH68Aj/tzdawewF/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Y3DDEAAAA2wAAAA8AAAAAAAAAAAAAAAAAmAIAAGRycy9k&#10;b3ducmV2LnhtbFBLBQYAAAAABAAEAPUAAACJAwAAAAA=&#10;" fillcolor="white [3201]" strokecolor="black [3200]" strokeweight="2pt">
                  <v:textbox>
                    <w:txbxContent>
                      <w:p w:rsidR="00206669" w:rsidRDefault="00206669" w:rsidP="003C3B09"/>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44" o:spid="_x0000_s1051" type="#_x0000_t7" style="position:absolute;left:51077;top:12928;width:5728;height:238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d5cQA&#10;AADbAAAADwAAAGRycy9kb3ducmV2LnhtbESPQWsCMRSE7wX/Q3iCt5pV1iKrUURQehBKtwX19tg8&#10;dxc3LyFJ3e2/bwqFHoeZ+YZZbwfTiQf50FpWMJtmIIgrq1uuFXx+HJ6XIEJE1thZJgXfFGC7GT2t&#10;sdC253d6lLEWCcKhQAVNjK6QMlQNGQxT64iTd7PeYEzS11J77BPcdHKeZS/SYMtpoUFH+4aqe/ll&#10;FCxkeey9q8O5zObH/M1dTovrRanJeNitQEQa4n/4r/2qFeQ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U3eXEAAAA2wAAAA8AAAAAAAAAAAAAAAAAmAIAAGRycy9k&#10;b3ducmV2LnhtbFBLBQYAAAAABAAEAPUAAACJAwAAAAA=&#10;" adj="3795" fillcolor="white [3201]" strokecolor="black [3200]" strokeweight="2pt">
                  <v:textbox>
                    <w:txbxContent>
                      <w:p w:rsidR="00206669" w:rsidRDefault="00206669" w:rsidP="003C3B09"/>
                    </w:txbxContent>
                  </v:textbox>
                </v:shape>
                <v:rect id="Rechteck 45" o:spid="_x0000_s1052" style="position:absolute;left:31506;top:23561;width:3244;height:324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3h38QA&#10;AADbAAAADwAAAGRycy9kb3ducmV2LnhtbESPQWvCQBSE74L/YXlCb7qx1KKpmyBCwYtYtYd6e80+&#10;s8Hs25BdTeyv7xYKHoeZ+YZZ5r2txY1aXzlWMJ0kIIgLpysuFXwe38dzED4ga6wdk4I7eciz4WCJ&#10;qXYd7+l2CKWIEPYpKjAhNKmUvjBk0U9cQxy9s2sthijbUuoWuwi3tXxOkldpseK4YLChtaHicrha&#10;Bfsv/fHNZaBul/zgdrqYm/rklXoa9as3EIH68Aj/tzdawcsM/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94d/EAAAA2wAAAA8AAAAAAAAAAAAAAAAAmAIAAGRycy9k&#10;b3ducmV2LnhtbFBLBQYAAAAABAAEAPUAAACJAwAAAAA=&#10;" fillcolor="white [3201]" strokecolor="black [3200]" strokeweight="2pt">
                  <v:textbox>
                    <w:txbxContent>
                      <w:p w:rsidR="00206669" w:rsidRDefault="00206669" w:rsidP="003C3B09"/>
                    </w:txbxContent>
                  </v:textbox>
                </v:rect>
                <v:line id="Gerade Verbindung 46" o:spid="_x0000_s1053" style="position:absolute;flip:y;visibility:visible;mso-wrap-style:square" from="31503,23559" to="34744,26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heMIAAADbAAAADwAAAGRycy9kb3ducmV2LnhtbESP3YrCMBSE7wXfIRzBG9FUV0WrUUQU&#10;VvTGnwc4NMe22JyUJtr69psFwcthZr5hluvGFOJFlcstKxgOIhDEidU5pwpu131/BsJ5ZI2FZVLw&#10;JgfrVbu1xFjbms/0uvhUBAi7GBVk3pexlC7JyKAb2JI4eHdbGfRBVqnUFdYBbgo5iqKpNJhzWMiw&#10;pG1GyePyNAocPU++rLfv+fH+02sOye42KSKlup1mswDhqfHf8Kf9qxWMp/D/Jfw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LheMIAAADbAAAADwAAAAAAAAAAAAAA&#10;AAChAgAAZHJzL2Rvd25yZXYueG1sUEsFBgAAAAAEAAQA+QAAAJADAAAAAA==&#10;" strokecolor="black [3040]" strokeweight="2.25pt"/>
                <v:shape id="Gewinkelte Verbindung 47" o:spid="_x0000_s1054" type="#_x0000_t34" style="position:absolute;left:34956;top:14122;width:16624;height:1111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bmsUAAADbAAAADwAAAGRycy9kb3ducmV2LnhtbESPQWvCQBSE7wX/w/KEXopuLNK00U1Q&#10;QduLB1N/wGv2maTNvg3Z1cT++m5B8DjMzDfMMhtMIy7Uudqygtk0AkFcWF1zqeD4uZ28gnAeWWNj&#10;mRRcyUGWjh6WmGjb84EuuS9FgLBLUEHlfZtI6YqKDLqpbYmDd7KdQR9kV0rdYR/gppHPUfQiDdYc&#10;FipsaVNR8ZOfjYL3p/5rh7Fpz+vy7Ttms/e/tFfqcTysFiA8Df4evrU/tIJ5DP9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PWbmsUAAADbAAAADwAAAAAAAAAA&#10;AAAAAAChAgAAZHJzL2Rvd25yZXYueG1sUEsFBgAAAAAEAAQA+QAAAJMDAAAAAA==&#10;" strokecolor="black [3040]" strokeweight="2.25pt"/>
                <v:shape id="Textfeld 5" o:spid="_x0000_s1055" type="#_x0000_t202" style="position:absolute;left:36316;top:22733;width:6464;height:28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MIA&#10;AADbAAAADwAAAGRycy9kb3ducmV2LnhtbERPXWvCMBR9H+w/hDvwbaYbo0g1LTIUxtCJ3RAfL821&#10;jTY3pYla//3yIPh4ON+zYrCtuFDvjWMFb+MEBHHltOFawd/v8nUCwgdkja1jUnAjD0X+/DTDTLsr&#10;b+lShlrEEPYZKmhC6DIpfdWQRT92HXHkDq63GCLsa6l7vMZw28r3JEmlRcOxocGOPhuqTuXZKqjm&#10;1my23+UtXe3S/dHo9WTxo5UavQzzKYhAQ3iI7+4vreAjjo1f4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39QwgAAANsAAAAPAAAAAAAAAAAAAAAAAJgCAABkcnMvZG93&#10;bnJldi54bWxQSwUGAAAAAAQABAD1AAAAhwMAAAAA&#10;" filled="f" stroked="f" strokeweight=".5pt">
                  <v:textbox>
                    <w:txbxContent>
                      <w:p w:rsidR="00206669" w:rsidRDefault="00206669" w:rsidP="002D339A">
                        <w:r>
                          <w:rPr>
                            <w:szCs w:val="22"/>
                          </w:rPr>
                          <w:t>PCMCIA</w:t>
                        </w:r>
                      </w:p>
                    </w:txbxContent>
                  </v:textbox>
                </v:shape>
                <v:rect id="Rechteck 50" o:spid="_x0000_s1056" style="position:absolute;left:28235;top:10134;width:10901;height:515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UmsEA&#10;AADbAAAADwAAAGRycy9kb3ducmV2LnhtbERPz2vCMBS+C/sfwht401RB6apRxmDgRbZ2O8zbs3k2&#10;Zc1LaWLb7a83B8Hjx/d7ux9tI3rqfO1YwWKegCAuna65UvD99T5LQfiArLFxTAr+yMN+9zTZYqbd&#10;wDn1RahEDGGfoQITQptJ6UtDFv3ctcSRu7jOYoiwq6TucIjhtpHLJFlLizXHBoMtvRkqf4urVZD/&#10;6M8zV4GGj+Qfj4uX1DQnr9T0eXzdgAg0hof47j5oBau4Pn6JP0D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T1JrBAAAA2wAAAA8AAAAAAAAAAAAAAAAAmAIAAGRycy9kb3du&#10;cmV2LnhtbFBLBQYAAAAABAAEAPUAAACGAwAAAAA=&#10;" fillcolor="white [3201]" strokecolor="black [3200]" strokeweight="2pt">
                  <v:textbox>
                    <w:txbxContent>
                      <w:p w:rsidR="00206669" w:rsidRDefault="00206669" w:rsidP="002D339A">
                        <w:r>
                          <w:rPr>
                            <w:szCs w:val="22"/>
                          </w:rPr>
                          <w:t>Agilent 34972A multimeter</w:t>
                        </w:r>
                      </w:p>
                    </w:txbxContent>
                  </v:textbox>
                </v:rect>
                <v:shape id="Textfeld 5" o:spid="_x0000_s1057" type="#_x0000_t202" style="position:absolute;left:38861;top:11299;width:6870;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AEMUA&#10;AADbAAAADwAAAGRycy9kb3ducmV2LnhtbESPQWvCQBSE74X+h+UVeqsbCw0S3QQRhVLaiqmIx0f2&#10;maxm34bsVuO/7wpCj8PMfMPMisG24ky9N44VjEcJCOLKacO1gu3P6mUCwgdkja1jUnAlD0X++DDD&#10;TLsLb+hchlpECPsMFTQhdJmUvmrIoh+5jjh6B9dbDFH2tdQ9XiLctvI1SVJp0XBcaLCjRUPVqfy1&#10;Cqq5NevNR3lNP3fp/mj012T5rZV6fhrmUxCBhvAfvrfftYK3M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EAQxQAAANsAAAAPAAAAAAAAAAAAAAAAAJgCAABkcnMv&#10;ZG93bnJldi54bWxQSwUGAAAAAAQABAD1AAAAigMAAAAA&#10;" filled="f" stroked="f" strokeweight=".5pt">
                  <v:textbox>
                    <w:txbxContent>
                      <w:p w:rsidR="00206669" w:rsidRDefault="00206669" w:rsidP="002D339A">
                        <w:r>
                          <w:rPr>
                            <w:szCs w:val="22"/>
                          </w:rPr>
                          <w:t>Ethernet</w:t>
                        </w:r>
                      </w:p>
                    </w:txbxContent>
                  </v:textbox>
                </v:shape>
                <v:shape id="Textfeld 5" o:spid="_x0000_s1058" type="#_x0000_t202" style="position:absolute;left:15637;top:23055;width:8541;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eZ8UA&#10;AADbAAAADwAAAGRycy9kb3ducmV2LnhtbESPQWvCQBSE74X+h+UVvNVNhQZJ3QQpFaSoxbSIx0f2&#10;mazNvg3ZVeO/dwtCj8PMfMPMisG24ky9N44VvIwTEMSV04ZrBT/fi+cpCB+QNbaOScGVPBT548MM&#10;M+0uvKVzGWoRIewzVNCE0GVS+qohi37sOuLoHVxvMUTZ11L3eIlw28pJkqTSouG40GBH7w1Vv+XJ&#10;Kqjm1nxtP8trutql+6PR6+nHRis1ehrmbyACDeE/fG8vtYLXC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5nxQAAANsAAAAPAAAAAAAAAAAAAAAAAJgCAABkcnMv&#10;ZG93bnJldi54bWxQSwUGAAAAAAQABAD1AAAAigMAAAAA&#10;" filled="f" stroked="f" strokeweight=".5pt">
                  <v:textbox>
                    <w:txbxContent>
                      <w:p w:rsidR="00206669" w:rsidRDefault="00206669" w:rsidP="002D339A">
                        <w:r w:rsidRPr="002D339A">
                          <w:t>CAN</w:t>
                        </w:r>
                        <w:r>
                          <w:t xml:space="preserve"> output</w:t>
                        </w:r>
                      </w:p>
                    </w:txbxContent>
                  </v:textbox>
                </v:shape>
                <v:line id="Gerade Verbindung 55" o:spid="_x0000_s1059" style="position:absolute;flip:x;visibility:visible;mso-wrap-style:square" from="24637,11372" to="28233,1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q4MUAAADbAAAADwAAAGRycy9kb3ducmV2LnhtbESPQWvCQBSE74X+h+UVeqsbBUXTrFKl&#10;VW+iVWhvr9nXJJp9m2Y3Mf57VxB6HGbmGyaZdaYULdWusKyg34tAEKdWF5wp2H9+vIxBOI+ssbRM&#10;Ci7kYDZ9fEgw1vbMW2p3PhMBwi5GBbn3VSylS3My6Hq2Ig7er60N+iDrTOoazwFuSjmIopE0WHBY&#10;yLGiRU7padcYBaP2fSWb0/Hrp91MDt+87P6a/lyp56fu7RWEp87/h+/ttVYwHMLtS/g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oq4MUAAADbAAAADwAAAAAAAAAA&#10;AAAAAAChAgAAZHJzL2Rvd25yZXYueG1sUEsFBgAAAAAEAAQA+QAAAJMDAAAAAA==&#10;" strokecolor="red" strokeweight="1pt"/>
                <v:line id="Gerade Verbindung 56" o:spid="_x0000_s1060" style="position:absolute;flip:x;visibility:visible;mso-wrap-style:square" from="24714,14623" to="28308,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line id="Gerade Verbindung 57" o:spid="_x0000_s1061" style="position:absolute;flip:x;visibility:visible;mso-wrap-style:square" from="31500,29295" to="31503,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SPsQAAADbAAAADwAAAGRycy9kb3ducmV2LnhtbESP0WrCQBRE3wv+w3ILvpS6UdG2qWsQ&#10;UbDoi9YPuGSvSWj2btjdmPj3riD0cZiZM8wi600truR8ZVnBeJSAIM6trrhQcP7dvn+C8AFZY22Z&#10;FNzIQ7YcvCww1bbjI11PoRARwj5FBWUITSqlz0sy6Ee2IY7exTqDIUpXSO2wi3BTy0mSzKXBiuNC&#10;iQ2tS8r/Tq1R4Kk9hKZb3772l+lb/5NvzrM6UWr42q++QQTqw3/42d5pBbMP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R9I+xAAAANsAAAAPAAAAAAAAAAAA&#10;AAAAAKECAABkcnMvZG93bnJldi54bWxQSwUGAAAAAAQABAD5AAAAkgMAAAAA&#10;" strokecolor="black [3040]" strokeweight="2.25pt"/>
                <v:line id="Gerade Verbindung 58" o:spid="_x0000_s1062" style="position:absolute;visibility:visible;mso-wrap-style:square" from="31821,28996" to="34275,28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eJsAAAADbAAAADwAAAGRycy9kb3ducmV2LnhtbERPz2vCMBS+D/wfwhO8zXS6yehMRRRl&#10;O04Lenw0b01p81KSWLv99cthsOPH93u9GW0nBvKhcazgaZ6BIK6cbrhWUJ4Pj68gQkTW2DkmBd8U&#10;YFNMHtaYa3fnTxpOsRYphEOOCkyMfS5lqAxZDHPXEyfuy3mLMUFfS+3xnsJtJxdZtpIWG04NBnva&#10;Gara080quB5NWe1r//F8ya6LgZet/8FSqdl03L6BiDTGf/Gf+10reElj05f0A2Tx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B3ibAAAAA2wAAAA8AAAAAAAAAAAAAAAAA&#10;oQIAAGRycy9kb3ducmV2LnhtbFBLBQYAAAAABAAEAPkAAACOAwAAAAA=&#10;" strokecolor="black [3040]" strokeweight="2.25pt"/>
                <v:line id="Gerade Verbindung 59" o:spid="_x0000_s1063" style="position:absolute;flip:x;visibility:visible;mso-wrap-style:square" from="34741,29296" to="34747,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Tj18MAAADbAAAADwAAAGRycy9kb3ducmV2LnhtbESP3YrCMBSE7wXfIRzBG7HpKi5ajbKI&#10;wi56Y9cHODSnP9iclCba+vYbYcHLYWa+YTa73tTiQa2rLCv4iGIQxJnVFRcKrr/H6RKE88gaa8uk&#10;4EkOdtvhYIOJth1f6JH6QgQIuwQVlN43iZQuK8mgi2xDHLzctgZ9kG0hdYtdgJtazuL4UxqsOCyU&#10;2NC+pOyW3o0CR/ezb7r9c3XK55P+JztcF3Ws1HjUf61BeOr9O/zf/tYKFit4fQ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U49fDAAAA2wAAAA8AAAAAAAAAAAAA&#10;AAAAoQIAAGRycy9kb3ducmV2LnhtbFBLBQYAAAAABAAEAPkAAACRAwAAAAA=&#10;" strokecolor="black [3040]" strokeweight="2.25pt"/>
                <v:line id="Gerade Verbindung 60" o:spid="_x0000_s1064" style="position:absolute;flip:x;visibility:visible;mso-wrap-style:square" from="33388,32325" to="34275,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A970AAADbAAAADwAAAGRycy9kb3ducmV2LnhtbERPSwrCMBDdC94hjOBGNFVRtBpFREHR&#10;jZ8DDM3YFptJaaKttzcLweXj/ZfrxhTiTZXLLSsYDiIQxInVOacK7rd9fwbCeWSNhWVS8CEH61W7&#10;tcRY25ov9L76VIQQdjEqyLwvYyldkpFBN7AlceAetjLoA6xSqSusQ7gp5CiKptJgzqEhw5K2GSXP&#10;68socPQ6+7Lefuanx7jXHJPdfVJESnU7zWYBwlPj/+Kf+6AVTMP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XCgPe9AAAA2wAAAA8AAAAAAAAAAAAAAAAAoQIA&#10;AGRycy9kb3ducmV2LnhtbFBLBQYAAAAABAAEAPkAAACLAwAAAAA=&#10;" strokecolor="black [3040]" strokeweight="2.25pt"/>
                <v:line id="Gerade Verbindung 61" o:spid="_x0000_s1065" style="position:absolute;flip:x;visibility:visible;mso-wrap-style:square" from="32056,32325" to="32939,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4lbMMAAADbAAAADwAAAGRycy9kb3ducmV2LnhtbESP3YrCMBSE74V9h3AWvBGbqljWapRF&#10;dkHRG10f4NCc/mBzUppo69tvBMHLYWa+YVab3tTiTq2rLCuYRDEI4szqigsFl7/f8RcI55E11pZJ&#10;wYMcbNYfgxWm2nZ8ovvZFyJA2KWooPS+SaV0WUkGXWQb4uDltjXog2wLqVvsAtzUchrHiTRYcVgo&#10;saFtSdn1fDMKHN2Ovum2j8Uhn436ffZzmdexUsPP/nsJwlPv3+FXe6cVJBN4fg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OJWzDAAAA2wAAAA8AAAAAAAAAAAAA&#10;AAAAoQIAAGRycy9kb3ducmV2LnhtbFBLBQYAAAAABAAEAPkAAACRAwAAAAA=&#10;" strokecolor="black [3040]" strokeweight="2.25pt"/>
                <v:line id="Gerade Verbindung 62" o:spid="_x0000_s1066" style="position:absolute;visibility:visible;mso-wrap-style:square" from="32438,32323" to="32438,3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jccMAAADbAAAADwAAAGRycy9kb3ducmV2LnhtbESPQWsCMRSE74X+h/AEbzXrWqRsjSIV&#10;xR5rF+rxsXluFjcvSxLX1V9vCoUeh5n5hlmsBtuKnnxoHCuYTjIQxJXTDdcKyu/tyxuIEJE1to5J&#10;wY0CrJbPTwsstLvyF/WHWIsE4VCgAhNjV0gZKkMWw8R1xMk7OW8xJulrqT1eE9y2Ms+yubTYcFow&#10;2NGHoep8uFgFx50pq03tP19/smPe8+zs71gqNR4N63cQkYb4H/5r77WCeQ6/X9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FI3HDAAAA2wAAAA8AAAAAAAAAAAAA&#10;AAAAoQIAAGRycy9kb3ducmV2LnhtbFBLBQYAAAAABAAEAPkAAACRAwAAAAA=&#10;" strokecolor="black [3040]" strokeweight="2.25pt"/>
                <v:line id="Gerade Verbindung 63" o:spid="_x0000_s1067" style="position:absolute;flip:x y;visibility:visible;mso-wrap-style:square" from="15250,34215" to="32432,34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ciKMQAAADbAAAADwAAAGRycy9kb3ducmV2LnhtbESPQWvCQBSE74X+h+UVvNVNrdiSZiNF&#10;EHqyRKXQ20v2mYRm34bdNSb/visIHoeZ+YbJ1qPpxEDOt5YVvMwTEMSV1S3XCo6H7fM7CB+QNXaW&#10;ScFEHtb540OGqbYXLmjYh1pECPsUFTQh9KmUvmrIoJ/bnjh6J+sMhihdLbXDS4SbTi6SZCUNthwX&#10;Guxp01D1tz8bBW/yJKefkic7fLvlrvwtyqIelZo9jZ8fIAKN4R6+tb+0gtUrXL/EHy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ZyIoxAAAANsAAAAPAAAAAAAAAAAA&#10;AAAAAKECAABkcnMvZG93bnJldi54bWxQSwUGAAAAAAQABAD5AAAAkgMAAAAA&#10;" strokecolor="black [3040]" strokeweight="2.25pt"/>
                <v:line id="Gerade Verbindung 64" o:spid="_x0000_s1068" style="position:absolute;visibility:visible;mso-wrap-style:square" from="15249,10242" to="15249,3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AensMAAADbAAAADwAAAGRycy9kb3ducmV2LnhtbESPT2sCMRTE7wW/Q3hCbzXrH0RWo4hS&#10;aY/VBT0+Ns/N4uZlSdJ120/fFASPw8z8hlltetuIjnyoHSsYjzIQxKXTNVcKitP72wJEiMgaG8ek&#10;4IcCbNaDlxXm2t35i7pjrESCcMhRgYmxzaUMpSGLYeRa4uRdnbcYk/SV1B7vCW4bOcmyubRYc1ow&#10;2NLOUHk7flsFl4Mpyn3lP2fn7DLpeHrzv1go9Trst0sQkfr4DD/aH1rBfAb/X9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Hp7DAAAA2wAAAA8AAAAAAAAAAAAA&#10;AAAAoQIAAGRycy9kb3ducmV2LnhtbFBLBQYAAAAABAAEAPkAAACRAwAAAAA=&#10;" strokecolor="black [3040]" strokeweight="2.25pt"/>
                <v:shape id="Textfeld 5" o:spid="_x0000_s1069" type="#_x0000_t202" style="position:absolute;left:15096;top:31685;width:9245;height:2833;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MrsQA&#10;AADbAAAADwAAAGRycy9kb3ducmV2LnhtbESPQWvCQBSE7wX/w/IEb3VTwSDRVaS0INJaTIt4fGSf&#10;yWr2bciuGv+9WxA8DjPzDTNbdLYWF2q9cazgbZiAIC6cNlwq+Pv9fJ2A8AFZY+2YFNzIw2Lee5lh&#10;pt2Vt3TJQykihH2GCqoQmkxKX1Rk0Q9dQxy9g2sthijbUuoWrxFuazlKklRaNBwXKmzovaLilJ+t&#10;gmJpzc92nd/Sr126Pxr9PfnYaKUG/W45BRGoC8/wo73SCtIx/H+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HjK7EAAAA2wAAAA8AAAAAAAAAAAAAAAAAmAIAAGRycy9k&#10;b3ducmV2LnhtbFBLBQYAAAAABAAEAPUAAACJAwAAAAA=&#10;" filled="f" stroked="f" strokeweight=".5pt">
                  <v:textbox>
                    <w:txbxContent>
                      <w:p w:rsidR="00206669" w:rsidRDefault="00206669" w:rsidP="002D339A">
                        <w:r w:rsidRPr="002D339A">
                          <w:t>PWM</w:t>
                        </w:r>
                        <w:r>
                          <w:t xml:space="preserve"> output</w:t>
                        </w:r>
                      </w:p>
                    </w:txbxContent>
                  </v:textbox>
                </v:shape>
                <v:shape id="Textfeld 5" o:spid="_x0000_s1070" type="#_x0000_t202" style="position:absolute;left:36095;top:28066;width:6871;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YjMMAA&#10;AADbAAAADwAAAGRycy9kb3ducmV2LnhtbERPTYvCMBC9L/gfwgje1lQPRapRZFEQUReryB6HZrbN&#10;2kxKE7X++81B8Ph437NFZ2txp9YbxwpGwwQEceG04VLB+bT+nIDwAVlj7ZgUPMnDYt77mGGm3YOP&#10;dM9DKWII+wwVVCE0mZS+qMiiH7qGOHK/rrUYImxLqVt8xHBby3GSpNKi4dhQYUNfFRXX/GYVFEtr&#10;vo/b/JnuLunPn9H7yeqglRr0u+UURKAuvMUv90YrSOPY+CX+AD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YjMMAAAADbAAAADwAAAAAAAAAAAAAAAACYAgAAZHJzL2Rvd25y&#10;ZXYueG1sUEsFBgAAAAAEAAQA9QAAAIUDAAAAAA==&#10;" filled="f" stroked="f" strokeweight=".5pt">
                  <v:textbox>
                    <w:txbxContent>
                      <w:p w:rsidR="00206669" w:rsidRDefault="00206669" w:rsidP="002D339A">
                        <w:r>
                          <w:t>Ethernet</w:t>
                        </w:r>
                      </w:p>
                    </w:txbxContent>
                  </v:textbox>
                </v:shape>
                <v:line id="Gerade Verbindung 69" o:spid="_x0000_s1071" style="position:absolute;visibility:visible;mso-wrap-style:square" from="34738,30502" to="47357,30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GxAMMAAADbAAAADwAAAGRycy9kb3ducmV2LnhtbESPQWsCMRSE7wX/Q3hCbzWrFdHVKNJi&#10;aY/VBT0+Ns/N4uZlSeK67a83hYLHYWa+YVab3jaiIx9qxwrGowwEcel0zZWC4rB7mYMIEVlj45gU&#10;/FCAzXrwtMJcuxt/U7ePlUgQDjkqMDG2uZShNGQxjFxLnLyz8xZjkr6S2uMtwW0jJ1k2kxZrTgsG&#10;W3ozVF72V6vg9GGK8r3yX9Njdpp0/Hrxv1go9Tzst0sQkfr4CP+3P7WC2QL+vqQf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hsQDDAAAA2wAAAA8AAAAAAAAAAAAA&#10;AAAAoQIAAGRycy9kb3ducmV2LnhtbFBLBQYAAAAABAAEAPkAAACRAwAAAAA=&#10;" strokecolor="black [3040]" strokeweight="2.25pt"/>
                <v:line id="Gerade Verbindung 70" o:spid="_x0000_s1072" style="position:absolute;flip:x y;visibility:visible;mso-wrap-style:square" from="47350,14746" to="47350,30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qgsAAAADbAAAADwAAAGRycy9kb3ducmV2LnhtbERPTWvCQBC9F/wPywi91Y2ltBJdRYRC&#10;Ty2xInibZMckmJ0Nu9uY/PvOodDj431vdqPr1EAhtp4NLBcZKOLK25ZrA6fv96cVqJiQLXaeycBE&#10;EXbb2cMGc+vvXNBwTLWSEI45GmhS6nOtY9WQw7jwPbFwVx8cJoGh1jbgXcJdp5+z7FU7bFkaGuzp&#10;0FB1O/44A2/6qqdzyZMfvsLLZ3kpyqIejXmcj/s1qERj+hf/uT+s+GS9fJEfo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sKoLAAAAA2wAAAA8AAAAAAAAAAAAAAAAA&#10;oQIAAGRycy9kb3ducmV2LnhtbFBLBQYAAAAABAAEAPkAAACOAwAAAAA=&#10;" strokecolor="black [3040]" strokeweight="2.25pt"/>
                <v:line id="Gerade Verbindung 71" o:spid="_x0000_s1073" style="position:absolute;visibility:visible;mso-wrap-style:square" from="47244,14679" to="51720,14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4r28MAAADbAAAADwAAAGRycy9kb3ducmV2LnhtbESPQWsCMRSE7wX/Q3hCbzWrliqrUUSx&#10;tMfqgh4fm+dmcfOyJHHd9tc3hYLHYWa+YZbr3jaiIx9qxwrGowwEcel0zZWC4rh/mYMIEVlj45gU&#10;fFOA9WrwtMRcuzt/UXeIlUgQDjkqMDG2uZShNGQxjFxLnLyL8xZjkr6S2uM9wW0jJ1n2Ji3WnBYM&#10;trQ1VF4PN6vg/G6Kclf5z9dTdp50PL36HyyUeh72mwWISH18hP/bH1rBbAx/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OK9vDAAAA2wAAAA8AAAAAAAAAAAAA&#10;AAAAoQIAAGRycy9kb3ducmV2LnhtbFBLBQYAAAAABAAEAPkAAACRAwAAAAA=&#10;" strokecolor="black [3040]" strokeweight="2.25pt"/>
                <v:line id="Gerade Verbindung 74" o:spid="_x0000_s1074" style="position:absolute;visibility:visible;mso-wrap-style:square" from="16348,10373" to="16349,21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mIQ8MAAADbAAAADwAAAGRycy9kb3ducmV2LnhtbESPQWsCMRSE7wX/Q3hCbzWrlSqrUaTF&#10;Uo/VBT0+Ns/N4uZlSeK67a83hYLHYWa+YZbr3jaiIx9qxwrGowwEcel0zZWC4rB9mYMIEVlj45gU&#10;/FCA9WrwtMRcuxt/U7ePlUgQDjkqMDG2uZShNGQxjFxLnLyz8xZjkr6S2uMtwW0jJ1n2Ji3WnBYM&#10;tvRuqLzsr1bB6dMU5Ufld9Njdpp0/Hrxv1go9TzsNwsQkfr4CP+3v7SC2RT+vqQf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5iEPDAAAA2wAAAA8AAAAAAAAAAAAA&#10;AAAAoQIAAGRycy9kb3ducmV2LnhtbFBLBQYAAAAABAAEAPkAAACRAwAAAAA=&#10;" strokecolor="black [3040]" strokeweight="2.25pt"/>
                <v:line id="Gerade Verbindung 75" o:spid="_x0000_s1075" style="position:absolute;flip:x;visibility:visible;mso-wrap-style:square" from="30912,15361" to="30943,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y1ssQAAADbAAAADwAAAGRycy9kb3ducmV2LnhtbESP0WrCQBRE3wv+w3ILvpS6UdG2qWsQ&#10;UbDoi9YPuGSvSWj2btjdmPj3riD0cZiZM8wi600truR8ZVnBeJSAIM6trrhQcP7dvn+C8AFZY22Z&#10;FNzIQ7YcvCww1bbjI11PoRARwj5FBWUITSqlz0sy6Ee2IY7exTqDIUpXSO2wi3BTy0mSzKXBiuNC&#10;iQ2tS8r/Tq1R4Kk9hKZb3772l+lb/5NvzrM6UWr42q++QQTqw3/42d5pBR8z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LWyxAAAANsAAAAPAAAAAAAAAAAA&#10;AAAAAKECAABkcnMvZG93bnJldi54bWxQSwUGAAAAAAQABAD5AAAAkgMAAAAA&#10;" strokecolor="black [3040]" strokeweight="2.25pt"/>
                <v:line id="Gerade Verbindung 76" o:spid="_x0000_s1076" style="position:absolute;flip:x;visibility:visible;mso-wrap-style:square" from="16422,21977" to="30912,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4rxcUAAADbAAAADwAAAGRycy9kb3ducmV2LnhtbESP3WrCQBSE7wu+w3IEb4rZVKnVNKsU&#10;acHS3lTzAIfsyQ/Nng3ZNT9v7wqFXg4z8w2THkbTiJ46V1tW8BTFIIhzq2suFWSXj+UWhPPIGhvL&#10;pGAiB4f97CHFRNuBf6g/+1IECLsEFVTet4mULq/IoItsSxy8wnYGfZBdKXWHQ4CbRq7ieCMN1hwW&#10;KmzpWFH+e74aBY6u374djtPuq1g/jp/5e/bcxEot5uPbKwhPo/8P/7VPWsHLBu5fwg+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4rxcUAAADbAAAADwAAAAAAAAAA&#10;AAAAAAChAgAAZHJzL2Rvd25yZXYueG1sUEsFBgAAAAAEAAQA+QAAAJMDAAAAAA==&#10;" strokecolor="black [3040]" strokeweight="2.25pt"/>
                <v:rect id="Rechteck 82" o:spid="_x0000_s1077" style="position:absolute;left:29886;top:882;width:11267;height:7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line id="Gerade Verbindung 83" o:spid="_x0000_s1078" style="position:absolute;flip:x y;visibility:visible;mso-wrap-style:square" from="20145,1952" to="29886,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vE0sQAAADbAAAADwAAAGRycy9kb3ducmV2LnhtbESPzWrDMBCE74G+g9hCboncJqTBtRJK&#10;odBTgpNQ6G1trX+otTKS6thvHxUKOQ4z8w2T7UfTiYGcby0reFomIIhLq1uuFVzOH4stCB+QNXaW&#10;ScFEHva7h1mGqbZXzmk4hVpECPsUFTQh9KmUvmzIoF/anjh6lXUGQ5SultrhNcJNJ5+TZCMNthwX&#10;GuzpvaHy5/RrFLzISk5fBU92OLr1ofjOi7welZo/jm+vIAKN4R7+b39qBdsV/H2JP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a8TSxAAAANsAAAAPAAAAAAAAAAAA&#10;AAAAAKECAABkcnMvZG93bnJldi54bWxQSwUGAAAAAAQABAD5AAAAkgMAAAAA&#10;" strokecolor="black [3040]" strokeweight="2.25pt"/>
                <v:shape id="Textfeld 5" o:spid="_x0000_s1079" type="#_x0000_t202" style="position:absolute;left:30033;top:906;width:8484;height:7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206669" w:rsidRDefault="00206669" w:rsidP="002D339A">
                        <w:pPr>
                          <w:rPr>
                            <w:szCs w:val="22"/>
                          </w:rPr>
                        </w:pPr>
                        <w:r>
                          <w:rPr>
                            <w:szCs w:val="22"/>
                          </w:rPr>
                          <w:t>Evaluator-B</w:t>
                        </w:r>
                      </w:p>
                      <w:p w:rsidR="00206669" w:rsidRDefault="00206669" w:rsidP="002D339A">
                        <w:pPr>
                          <w:rPr>
                            <w:szCs w:val="22"/>
                          </w:rPr>
                        </w:pPr>
                        <w:r>
                          <w:rPr>
                            <w:szCs w:val="22"/>
                          </w:rPr>
                          <w:t>Test bench</w:t>
                        </w:r>
                      </w:p>
                      <w:p w:rsidR="00206669" w:rsidRDefault="00206669" w:rsidP="002D339A">
                        <w:pPr>
                          <w:rPr>
                            <w:szCs w:val="22"/>
                          </w:rPr>
                        </w:pPr>
                        <w:r>
                          <w:rPr>
                            <w:szCs w:val="22"/>
                          </w:rPr>
                          <w:t>0..5V</w:t>
                        </w:r>
                      </w:p>
                      <w:p w:rsidR="00206669" w:rsidRDefault="00206669" w:rsidP="002D339A">
                        <w:r>
                          <w:rPr>
                            <w:szCs w:val="22"/>
                          </w:rPr>
                          <w:t>0..600A</w:t>
                        </w:r>
                      </w:p>
                    </w:txbxContent>
                  </v:textbox>
                </v:shape>
                <v:line id="Gerade Verbindung 85" o:spid="_x0000_s1080" style="position:absolute;flip:x y;visibility:visible;mso-wrap-style:square" from="20128,2755" to="29862,2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5PcQAAADbAAAADwAAAGRycy9kb3ducmV2LnhtbESPzWrDMBCE74G+g9hCbonckqTBtRJK&#10;odBTgpNQ6G1trX+otTKS6thvHxUKOQ4z8w2T7UfTiYGcby0reFomIIhLq1uuFVzOH4stCB+QNXaW&#10;ScFEHva7h1mGqbZXzmk4hVpECPsUFTQh9KmUvmzIoF/anjh6lXUGQ5SultrhNcJNJ5+TZCMNthwX&#10;GuzpvaHy5/RrFLzISk5fBU92OLrVofjOi7welZo/jm+vIAKN4R7+b39qBds1/H2JP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k9xAAAANsAAAAPAAAAAAAAAAAA&#10;AAAAAKECAABkcnMvZG93bnJldi54bWxQSwUGAAAAAAQABAD5AAAAkgMAAAAA&#10;" strokecolor="black [3040]" strokeweight="2.25pt"/>
                <v:shape id="Textfeld 5" o:spid="_x0000_s1081" type="#_x0000_t202" style="position:absolute;left:1100;top:610;width:14701;height:28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206669" w:rsidRDefault="00206669" w:rsidP="001E3C1F">
                        <w:r w:rsidRPr="001E3C1F">
                          <w:t>Temperature</w:t>
                        </w:r>
                        <w:r>
                          <w:t xml:space="preserve"> </w:t>
                        </w:r>
                        <w:r w:rsidRPr="002D339A">
                          <w:t>chamber</w:t>
                        </w:r>
                      </w:p>
                    </w:txbxContent>
                  </v:textbox>
                </v:shape>
                <v:shape id="Textfeld 5" o:spid="_x0000_s1082" type="#_x0000_t202" style="position:absolute;left:30738;top:20790;width:7874;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FysEA&#10;AADbAAAADwAAAGRycy9kb3ducmV2LnhtbERPz2vCMBS+C/sfwhN209QdSqlGEXEwxnRYRTw+mmcb&#10;bV5Kk2n975eD4PHj+z1b9LYRN+q8caxgMk5AEJdOG64UHPafowyED8gaG8ek4EEeFvO3wQxz7e68&#10;o1sRKhFD2OeooA6hzaX0ZU0W/di1xJE7u85iiLCrpO7wHsNtIz+SJJUWDceGGlta1VReiz+roFxa&#10;87v7Lh7pzzE9XYzeZOutVup92C+nIAL14SV+ur+0giyOjV/i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KxcrBAAAA2wAAAA8AAAAAAAAAAAAAAAAAmAIAAGRycy9kb3du&#10;cmV2LnhtbFBLBQYAAAAABAAEAPUAAACGAwAAAAA=&#10;" filled="f" stroked="f" strokeweight=".5pt">
                  <v:textbox>
                    <w:txbxContent>
                      <w:p w:rsidR="00206669" w:rsidRDefault="00206669" w:rsidP="001E3C1F">
                        <w:r>
                          <w:t>NI Series 2</w:t>
                        </w:r>
                      </w:p>
                    </w:txbxContent>
                  </v:textbox>
                </v:shape>
                <v:shape id="Textfeld 5" o:spid="_x0000_s1083" type="#_x0000_t202" style="position:absolute;left:26006;top:26796;width:13418;height:28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gUcUA&#10;AADbAAAADwAAAGRycy9kb3ducmV2LnhtbESPQWvCQBSE74X+h+UVems29RBidBUpLUjRimkRj4/s&#10;M9k2+zZkV43/3i0IHoeZ+YaZzgfbihP13jhW8JqkIIgrpw3XCn6+P15yED4ga2wdk4ILeZjPHh+m&#10;WGh35i2dylCLCGFfoIImhK6Q0lcNWfSJ64ijd3C9xRBlX0vd4znCbStHaZpJi4bjQoMdvTVU/ZVH&#10;q6BaWLPZfpaXbLXL9r9Gr/P3L63U89OwmIAINIR7+NZeagX5GP6/xB8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mBRxQAAANsAAAAPAAAAAAAAAAAAAAAAAJgCAABkcnMv&#10;ZG93bnJldi54bWxQSwUGAAAAAAQABAD1AAAAigMAAAAA&#10;" filled="f" stroked="f" strokeweight=".5pt">
                  <v:textbox>
                    <w:txbxContent>
                      <w:p w:rsidR="00206669" w:rsidRDefault="00206669" w:rsidP="001E3C1F">
                        <w:pPr>
                          <w:pStyle w:val="StandardWeb"/>
                          <w:spacing w:before="0" w:beforeAutospacing="0" w:after="0" w:afterAutospacing="0"/>
                        </w:pPr>
                        <w:r>
                          <w:rPr>
                            <w:rFonts w:eastAsia="Times New Roman"/>
                            <w:sz w:val="22"/>
                            <w:szCs w:val="22"/>
                          </w:rPr>
                          <w:t>LeCroy oscilloscope</w:t>
                        </w:r>
                      </w:p>
                    </w:txbxContent>
                  </v:textbox>
                </v:shape>
                <v:shape id="Textfeld 5" o:spid="_x0000_s1084" type="#_x0000_t202" style="position:absolute;left:15646;top:19665;width:15933;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fEcEA&#10;AADbAAAADwAAAGRycy9kb3ducmV2LnhtbERPz2vCMBS+C/sfwht401QPRTujiGwg4hSrDI+P5tlm&#10;a15KE7X+98tB8Pjx/Z4tOluLG7XeOFYwGiYgiAunDZcKTsevwQSED8gaa8ek4EEeFvO33gwz7e58&#10;oFseShFD2GeooAqhyaT0RUUW/dA1xJG7uNZiiLAtpW7xHsNtLcdJkkqLhmNDhQ2tKir+8qtVUCyt&#10;2R82+SPd/qTnX6O/J587rVT/vVt+gAjUhZf46V5rBdO4Pn6JP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lXxHBAAAA2wAAAA8AAAAAAAAAAAAAAAAAmAIAAGRycy9kb3du&#10;cmV2LnhtbFBLBQYAAAAABAAEAPUAAACGAwAAAAA=&#10;" filled="f" stroked="f" strokeweight=".5pt">
                  <v:textbox>
                    <w:txbxContent>
                      <w:p w:rsidR="00206669" w:rsidRDefault="00206669" w:rsidP="001E3C1F">
                        <w:r>
                          <w:t>Analogue voltage output</w:t>
                        </w:r>
                      </w:p>
                    </w:txbxContent>
                  </v:textbox>
                </v:shape>
                <v:shape id="Textfeld 5" o:spid="_x0000_s1085" type="#_x0000_t202" style="position:absolute;left:55486;top:8952;width:9792;height:48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6isQA&#10;AADbAAAADwAAAGRycy9kb3ducmV2LnhtbESPQWvCQBSE7wX/w/KE3urGHoJGVxFpoZSqmIp4fGSf&#10;yWr2bchuNf57VxB6HGbmG2Y672wtLtR641jBcJCAIC6cNlwq2P1+vo1A+ICssXZMCm7kYT7rvUwx&#10;0+7KW7rkoRQRwj5DBVUITSalLyqy6AeuIY7e0bUWQ5RtKXWL1wi3tXxPklRaNBwXKmxoWVFxzv+s&#10;gmJhzWb7nd/Sn316OBm9Gn2stVKv/W4xARGoC//hZ/tLKxgP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p+orEAAAA2wAAAA8AAAAAAAAAAAAAAAAAmAIAAGRycy9k&#10;b3ducmV2LnhtbFBLBQYAAAAABAAEAPUAAACJAwAAAAA=&#10;" filled="f" stroked="f" strokeweight=".5pt">
                  <v:textbox>
                    <w:txbxContent>
                      <w:p w:rsidR="00206669" w:rsidRDefault="00206669" w:rsidP="001E3C1F">
                        <w:r>
                          <w:t xml:space="preserve">Laptop </w:t>
                        </w:r>
                      </w:p>
                      <w:p w:rsidR="00206669" w:rsidRDefault="00206669" w:rsidP="001E3C1F">
                        <w:r>
                          <w:t>with LabVIEW</w:t>
                        </w:r>
                      </w:p>
                    </w:txbxContent>
                  </v:textbox>
                </v:shape>
                <v:line id="Gerade Verbindung 92" o:spid="_x0000_s1086" style="position:absolute;flip:x;visibility:visible;mso-wrap-style:square" from="16350,10134" to="1784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LHscMAAADbAAAADwAAAGRycy9kb3ducmV2LnhtbESP0WrCQBRE3wX/YbmFvkjdVajU6Cpi&#10;MRQRgmk/4JK9JqHZuyG7NfHvu4Lg4zAzZ5j1drCNuFLna8caZlMFgrhwpuZSw8/34e0DhA/IBhvH&#10;pOFGHrab8WiNiXE9n+mah1JECPsENVQhtImUvqjIop+6ljh6F9dZDFF2pTQd9hFuGzlXaiEt1hwX&#10;KmxpX1Hxm/9ZDTKTy2OpDnZSNNktTZV/P316rV9fht0KRKAhPMOP9pfRsJzD/Uv8AX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Cx7HDAAAA2wAAAA8AAAAAAAAAAAAA&#10;AAAAoQIAAGRycy9kb3ducmV2LnhtbFBLBQYAAAAABAAEAPkAAACRAwAAAAA=&#10;" strokecolor="red" strokeweight="2.25pt"/>
                <v:rect id="Rechteck 93" o:spid="_x0000_s1087" style="position:absolute;left:41785;top:906;width:3683;height:4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jUsQA&#10;AADbAAAADwAAAGRycy9kb3ducmV2LnhtbESPzWrDMBCE74G8g9hAb4ncF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Qo1LEAAAA2wAAAA8AAAAAAAAAAAAAAAAAmAIAAGRycy9k&#10;b3ducmV2LnhtbFBLBQYAAAAABAAEAPUAAACJAwAAAAA=&#10;" fillcolor="white [3201]" strokecolor="black [3200]" strokeweight="2pt"/>
                <v:rect id="Rechteck 94" o:spid="_x0000_s1088" style="position:absolute;left:43214;top:4997;width:995;height: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7JsQA&#10;AADbAAAADwAAAGRycy9kb3ducmV2LnhtbESPzWrDMBCE74G8g9hAb4ncU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OybEAAAA2wAAAA8AAAAAAAAAAAAAAAAAmAIAAGRycy9k&#10;b3ducmV2LnhtbFBLBQYAAAAABAAEAPUAAACJAwAAAAA=&#10;" fillcolor="white [3201]" strokecolor="black [3200]" strokeweight="2pt"/>
                <v:rect id="Rechteck 95" o:spid="_x0000_s1089" style="position:absolute;left:41785;top:5844;width:368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vcQA&#10;AADbAAAADwAAAGRycy9kb3ducmV2LnhtbESPzWrDMBCE74G8g9hAb4ncQE3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nr3EAAAA2wAAAA8AAAAAAAAAAAAAAAAAmAIAAGRycy9k&#10;b3ducmV2LnhtbFBLBQYAAAAABAAEAPUAAACJAwAAAAA=&#10;" fillcolor="white [3201]" strokecolor="black [3200]" strokeweight="2pt"/>
                <v:shape id="Parallelogram 3" o:spid="_x0000_s1090" type="#_x0000_t7" style="position:absolute;left:41785;top:6758;width:4094;height:133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u8EA&#10;AADaAAAADwAAAGRycy9kb3ducmV2LnhtbESPT2sCMRTE74LfITzBm2b9g8rWKFoQirfa4vmxed1s&#10;u3lZk1TTb28KgsdhZn7DrLfJtuJKPjSOFUzGBQjiyumGawWfH4fRCkSIyBpbx6TgjwJsN/3eGkvt&#10;bvxO11OsRYZwKFGBibErpQyVIYth7Dri7H05bzFm6WupPd4y3LZyWhQLabHhvGCwo1dD1c/p1ypo&#10;vrXX+/Z4ScvzvDKz4+KM6aLUcJB2LyAipfgMP9pvWsEM/q/kG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C/rvBAAAA2gAAAA8AAAAAAAAAAAAAAAAAmAIAAGRycy9kb3du&#10;cmV2LnhtbFBLBQYAAAAABAAEAPUAAACGAwAAAAA=&#10;" adj="2596" fillcolor="white [3201]" strokecolor="black [3200]" strokeweight="2pt"/>
                <v:shape id="Textfeld 5" o:spid="_x0000_s1091" type="#_x0000_t202" style="position:absolute;left:41156;top:603;width:4312;height:28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206669" w:rsidRDefault="00206669" w:rsidP="0058240F">
                        <w:r>
                          <w:t>HMI</w:t>
                        </w:r>
                      </w:p>
                    </w:txbxContent>
                  </v:textbox>
                </v:shape>
                <v:line id="Straight Connector 7" o:spid="_x0000_s1092" style="position:absolute;visibility:visible;mso-wrap-style:square" from="41039,2774" to="41750,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lYsIAAADaAAAADwAAAGRycy9kb3ducmV2LnhtbESPQWsCMRSE74X+h/AK3rpZrbSyGqVU&#10;KvZYXajHx+a5Wdy8LElcV399Uyh4HGbmG2axGmwrevKhcaxgnOUgiCunG64VlPvP5xmIEJE1to5J&#10;wZUCrJaPDwsstLvwN/W7WIsE4VCgAhNjV0gZKkMWQ+Y64uQdnbcYk/S11B4vCW5bOcnzV2mx4bRg&#10;sKMPQ9Vpd7YKDhtTVuvaf01/8sOk55eTv2Gp1OhpeJ+DiDTEe/i/vdU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ElYsIAAADaAAAADwAAAAAAAAAAAAAA&#10;AAChAgAAZHJzL2Rvd25yZXYueG1sUEsFBgAAAAAEAAQA+QAAAJADAAAAAA==&#10;" strokecolor="black [3040]" strokeweight="2.25pt"/>
                <v:rect id="Rechteck 45" o:spid="_x0000_s1093" style="position:absolute;left:24573;top:3439;width:3245;height:324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iBsEA&#10;AADbAAAADwAAAGRycy9kb3ducmV2LnhtbERPPWvDMBDdA/0P4grdEtkZgu1GCaFQyBJSux3a7WJd&#10;LBPrZCzFdvvrq6HQ8fG+t/vZdmKkwbeOFaSrBARx7XTLjYKP99dlBsIHZI2dY1LwTR72u4fFFgvt&#10;Ji5prEIjYgj7AhWYEPpCSl8bsuhXrieO3NUNFkOEQyP1gFMMt51cJ8lGWmw5Nhjs6cVQfavuVkH5&#10;qd8u3ASazskPntI8M92XV+rpcT48gwg0h3/xn/uoFeRxbPwSf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cYgbBAAAA2wAAAA8AAAAAAAAAAAAAAAAAmAIAAGRycy9kb3du&#10;cmV2LnhtbFBLBQYAAAAABAAEAPUAAACGAwAAAAA=&#10;" fillcolor="white [3201]" strokecolor="black [3200]" strokeweight="2pt">
                  <v:textbox>
                    <w:txbxContent>
                      <w:p w:rsidR="00206669" w:rsidRDefault="00206669" w:rsidP="00980042">
                        <w:pPr>
                          <w:pStyle w:val="StandardWeb"/>
                          <w:spacing w:before="0" w:beforeAutospacing="0" w:after="0" w:afterAutospacing="0"/>
                        </w:pPr>
                        <w:r>
                          <w:rPr>
                            <w:rFonts w:eastAsia="Times New Roman"/>
                            <w:sz w:val="22"/>
                            <w:szCs w:val="22"/>
                          </w:rPr>
                          <w:t> </w:t>
                        </w:r>
                      </w:p>
                    </w:txbxContent>
                  </v:textbox>
                </v:rect>
                <v:line id="Straight Connector 9" o:spid="_x0000_s1094" style="position:absolute;visibility:visible;mso-wrap-style:square" from="23123,5586" to="23153,8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N52sEAAADaAAAADwAAAGRycy9kb3ducmV2LnhtbESPzarCMBSE94LvEI7gTlPFK1qNIoLQ&#10;hYtbf/bH5thWm5PSRK1vby5ccDnMzDfMct2aSjypcaVlBaNhBII4s7rkXMHpuBvMQDiPrLGyTAre&#10;5GC96naWGGv74pSeB5+LAGEXo4LC+zqW0mUFGXRDWxMH72obgz7IJpe6wVeAm0qOo2gqDZYcFgqs&#10;aVtQdj88jIKfye6c/Kaz0S1K8v0l9XLyGEul+r12swDhqfXf8H870Qrm8Hcl3AC5+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3nawQAAANoAAAAPAAAAAAAAAAAAAAAA&#10;AKECAABkcnMvZG93bnJldi54bWxQSwUGAAAAAAQABAD5AAAAjwMAAAAA&#10;" strokecolor="black [3040]" strokeweight="2.25pt">
                  <v:stroke dashstyle="3 1"/>
                </v:line>
                <v:line id="Straight Connector 10" o:spid="_x0000_s1095" style="position:absolute;flip:x;visibility:visible;mso-wrap-style:square" from="23189,5536" to="2472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z898QAAADbAAAADwAAAGRycy9kb3ducmV2LnhtbESPQWvCQBCF7wX/wzKCF9GNImKjawhC&#10;aW6h2h56G7LTJDQ7G7Krxn/vHAq9zfDevPfNIRtdp240hNazgdUyAUVcedtybeDz8rbYgQoR2WLn&#10;mQw8KEB2nLwcMLX+zh90O8daSQiHFA00Mfap1qFqyGFY+p5YtB8/OIyyDrW2A94l3HV6nSRb7bBl&#10;aWiwp1ND1e/56gzskjD/mrflyj4273lXFnZrv1+NmU3HfA8q0hj/zX/XhRV8oZdfZAB9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Pz3xAAAANsAAAAPAAAAAAAAAAAA&#10;AAAAAKECAABkcnMvZG93bnJldi54bWxQSwUGAAAAAAQABAD5AAAAkgMAAAAA&#10;" strokecolor="black [3040]" strokeweight="2.25pt">
                  <v:stroke dashstyle="3 1"/>
                </v:line>
                <v:shape id="Textfeld 5" o:spid="_x0000_s1096" type="#_x0000_t202" style="position:absolute;left:24310;top:3546;width:3836;height:31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206669" w:rsidRPr="00980042" w:rsidRDefault="00206669" w:rsidP="00980042">
                        <w:pPr>
                          <w:pStyle w:val="StandardWeb"/>
                          <w:spacing w:before="0" w:beforeAutospacing="0" w:after="0" w:afterAutospacing="0"/>
                          <w:rPr>
                            <w:rFonts w:eastAsia="Times New Roman"/>
                            <w:sz w:val="22"/>
                            <w:szCs w:val="22"/>
                            <w:lang w:val="fr-CH"/>
                          </w:rPr>
                        </w:pPr>
                        <w:r>
                          <w:rPr>
                            <w:rFonts w:eastAsia="Times New Roman"/>
                            <w:sz w:val="22"/>
                            <w:szCs w:val="22"/>
                            <w:lang w:val="fr-CH"/>
                          </w:rPr>
                          <w:t>DC</w:t>
                        </w:r>
                      </w:p>
                    </w:txbxContent>
                  </v:textbox>
                </v:shape>
                <v:line id="Straight Connector 101" o:spid="_x0000_s1097" style="position:absolute;visibility:visible;mso-wrap-style:square" from="15763,4435" to="15778,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f7wMIAAADcAAAADwAAAGRycy9kb3ducmV2LnhtbERPPWvDMBDdA/0P4grdEsnBCcGNEkoh&#10;4KFD7bT71brabq2TsRTb/fdVIJDtHu/z9sfZdmKkwbeONSQrBYK4cqblWsPH+bTcgfAB2WDnmDT8&#10;kYfj4WGxx8y4iQsay1CLGMI+Qw1NCH0mpa8asuhXrieO3LcbLIYIh1qaAacYbju5VmorLbYcGxrs&#10;6bWh6re8WA2b9PSZvxe75Efl9dtXEWR6WUutnx7nl2cQgeZwF9/cuYnzVQLXZ+IF8vA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f7wMIAAADcAAAADwAAAAAAAAAAAAAA&#10;AAChAgAAZHJzL2Rvd25yZXYueG1sUEsFBgAAAAAEAAQA+QAAAJADAAAAAA==&#10;" strokecolor="black [3040]" strokeweight="2.25pt">
                  <v:stroke dashstyle="3 1"/>
                </v:line>
                <v:line id="Straight Connector 102" o:spid="_x0000_s1098" style="position:absolute;flip:x y;visibility:visible;mso-wrap-style:square" from="15798,4552" to="24511,4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9dEMIAAADcAAAADwAAAGRycy9kb3ducmV2LnhtbERP32vCMBB+F/Y/hBvsTZMVJtIZZQyE&#10;gg9aHQzfjuaWljWXkkTb/feLMNjbfXw/b72dXC9uFGLnWcPzQoEgbrzp2Gr4OO/mKxAxIRvsPZOG&#10;H4qw3TzM1lgaP3JNt1OyIodwLFFDm9JQShmblhzGhR+IM/flg8OUYbDSBBxzuOtlodRSOuw4N7Q4&#10;0HtLzffp6jR4dbxU4bJ8kVZ+2n2s3eG6d1o/PU5vryASTelf/OeuTJ6vCrg/ky+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9dEMIAAADcAAAADwAAAAAAAAAAAAAA&#10;AAChAgAAZHJzL2Rvd25yZXYueG1sUEsFBgAAAAAEAAQA+QAAAJADAAAAAA==&#10;" strokecolor="black [3040]" strokeweight="2.25pt">
                  <v:stroke dashstyle="3 1"/>
                </v:line>
                <v:line id="Gerade Verbindung 76" o:spid="_x0000_s1099" style="position:absolute;visibility:visible;mso-wrap-style:square" from="29260,15361" to="29297,2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ijcQAAADbAAAADwAAAGRycy9kb3ducmV2LnhtbESPUWvCMBSF3wf+h3AHe5vpRGStTWUK&#10;gjCG6Aa+XpNrW9fclCbT7N8vwsDHwznnO5xyEW0nLjT41rGCl3EGglg703Kt4Otz/fwKwgdkg51j&#10;UvBLHhbV6KHEwrgr7+iyD7VIEPYFKmhC6AspvW7Ioh+7njh5JzdYDEkOtTQDXhPcdnKSZTNpseW0&#10;0GBPq4b09/7HKjic8+M2ttpM+bh7n258/NDLpVJPj/FtDiJQDPfwf3tjFOQzuH1JP0B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8GKNxAAAANsAAAAPAAAAAAAAAAAA&#10;AAAAAKECAABkcnMvZG93bnJldi54bWxQSwUGAAAAAAQABAD5AAAAkgMAAAAA&#10;" strokecolor="red" strokeweight="2.25pt"/>
                <v:line id="Gerade Verbindung 76" o:spid="_x0000_s1100" style="position:absolute;flip:x;visibility:visible;mso-wrap-style:square" from="17775,20375" to="29303,2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VkKcMAAADbAAAADwAAAGRycy9kb3ducmV2LnhtbESP3YrCMBSE7wXfIRzBG1kThdW1axRx&#10;UUSE4s8DHJqzbbE5KU1W69tvBMHLYWa+YebL1lbiRo0vHWsYDRUI4syZknMNl/Pm4wuED8gGK8ek&#10;4UEelotuZ46JcXc+0u0UchEh7BPUUIRQJ1L6rCCLfuhq4uj9usZiiLLJpWnwHuG2kmOlJtJiyXGh&#10;wJrWBWXX05/VIFM52+dqYwdZlT62W+U/Dz9e636vXX2DCNSGd/jV3hkNsyk8v8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1ZCnDAAAA2wAAAA8AAAAAAAAAAAAA&#10;AAAAoQIAAGRycy9kb3ducmV2LnhtbFBLBQYAAAAABAAEAPkAAACRAwAAAAA=&#10;" strokecolor="red" strokeweight="2.25pt"/>
                <v:line id="Gerade Verbindung 74" o:spid="_x0000_s1101" style="position:absolute;visibility:visible;mso-wrap-style:square" from="17815,10241" to="17815,20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2/8QAAADbAAAADwAAAGRycy9kb3ducmV2LnhtbESPUWvCMBSF34X9h3AHvmm6IWI7Y1kH&#10;A0GGqIO9XpO7tltzU5pMs39vBMHHwznnO5xlGW0nTjT41rGCp2kGglg703Kt4PPwPlmA8AHZYOeY&#10;FPyTh3L1MFpiYdyZd3Tah1okCPsCFTQh9IWUXjdk0U9dT5y8bzdYDEkOtTQDnhPcdvI5y+bSYstp&#10;ocGe3hrSv/s/q+DrJz9uY6vNjI+7zWzt44euKqXGj/H1BUSgGO7hW3ttFOQ5XL+k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b/b/xAAAANsAAAAPAAAAAAAAAAAA&#10;AAAAAKECAABkcnMvZG93bnJldi54bWxQSwUGAAAAAAQABAD5AAAAkgMAAAAA&#10;" strokecolor="red" strokeweight="2.25pt"/>
                <v:shape id="Textfeld 5" o:spid="_x0000_s1102" type="#_x0000_t202" style="position:absolute;left:20913;top:14182;width:7252;height:579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dQccIA&#10;AADcAAAADwAAAGRycy9kb3ducmV2LnhtbERP32vCMBB+H/g/hBN8m+kUilSjyNhAZHPYDfHxaM42&#10;2lxKE7X+92Yg+HYf38+bLTpbiwu13jhW8DZMQBAXThsuFfz9fr5OQPiArLF2TApu5GEx773MMNPu&#10;ylu65KEUMYR9hgqqEJpMSl9UZNEPXUMcuYNrLYYI21LqFq8x3NZylCSptGg4NlTY0HtFxSk/WwXF&#10;0pqf7Tq/pV+7dH80+nvysdFKDfrdcgoiUBee4od7peP8ZAz/z8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1BxwgAAANwAAAAPAAAAAAAAAAAAAAAAAJgCAABkcnMvZG93&#10;bnJldi54bWxQSwUGAAAAAAQABAD1AAAAhwMAAAAA&#10;" filled="f" stroked="f" strokeweight=".5pt">
                  <v:textbox>
                    <w:txbxContent>
                      <w:p w:rsidR="00206669" w:rsidRDefault="00206669" w:rsidP="00233176">
                        <w:r>
                          <w:t>Analogue</w:t>
                        </w:r>
                      </w:p>
                      <w:p w:rsidR="00206669" w:rsidRDefault="00206669" w:rsidP="00233176">
                        <w:r>
                          <w:t>current</w:t>
                        </w:r>
                      </w:p>
                      <w:p w:rsidR="00206669" w:rsidRDefault="00206669" w:rsidP="00233176">
                        <w:r>
                          <w:t>output</w:t>
                        </w:r>
                      </w:p>
                      <w:p w:rsidR="00206669" w:rsidRDefault="00206669" w:rsidP="00233176"/>
                    </w:txbxContent>
                  </v:textbox>
                </v:shape>
                <v:line id="Gerade Verbindung 71" o:spid="_x0000_s1103" style="position:absolute;flip:y;visibility:visible;mso-wrap-style:square" from="39414,13420" to="51234,1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kPsEAAADcAAAADwAAAGRycy9kb3ducmV2LnhtbERP24rCMBB9F/Yfwiz4IjZVsazVKIvs&#10;gqIvun7A0Ewv2ExKE239+40g+DaHc53Vpje1uFPrKssKJlEMgjizuuJCweXvd/wFwnlkjbVlUvAg&#10;B5v1x2CFqbYdn+h+9oUIIexSVFB636RSuqwkgy6yDXHgctsa9AG2hdQtdiHc1HIax4k0WHFoKLGh&#10;bUnZ9XwzChzdjr7pto/FIZ+N+n32c5nXsVLDz/57CcJT79/il3unw/xJAs9nwgV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KQ+wQAAANwAAAAPAAAAAAAAAAAAAAAA&#10;AKECAABkcnMvZG93bnJldi54bWxQSwUGAAAAAAQABAD5AAAAjwMAAAAA&#10;" strokecolor="black [3040]" strokeweight="2.25pt"/>
                <v:shape id="Gerade Verbindung mit Pfeil 36" o:spid="_x0000_s1104" type="#_x0000_t32" style="position:absolute;left:22581;top:12728;width:743;height: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VEU8YAAADcAAAADwAAAGRycy9kb3ducmV2LnhtbESPzWoCQRCE7wHfYWghtzjrHkJYHSUK&#10;IUISSFwfoLPT+4M7PevMRFefPn0I5NZNVVd9vVyPrldnCrHzbGA+y0ARV9523Bg4lC8PT6BiQrbY&#10;eyYDV4qwXk3ullhYf+EvOu9ToySEY4EG2pSGQutYteQwzvxALFrtg8Mka2i0DXiRcNfrPMsetcOO&#10;paHFgbYtVcf9jzNQ7z7Lj/r1enoPm++DP72VN8xvxtxPx+cFqERj+jf/Xe+s4OeCL8/IB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1RFPGAAAA3AAAAA8AAAAAAAAA&#10;AAAAAAAAoQIAAGRycy9kb3ducmV2LnhtbFBLBQYAAAAABAAEAPkAAACUAwAAAAA=&#10;" strokecolor="red" strokeweight="2.25pt">
                  <v:stroke endarrow="block"/>
                </v:shape>
                <v:line id="Gerade Verbindung 69" o:spid="_x0000_s1105" style="position:absolute;visibility:visible;mso-wrap-style:square" from="14557,42201" to="31495,42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CTRcEAAADcAAAADwAAAGRycy9kb3ducmV2LnhtbERPTWsCMRC9F/wPYQRvNasWkdUoolTs&#10;sbqgx2EzbhY3kyVJ17W/vikUepvH+5zVpreN6MiH2rGCyTgDQVw6XXOloDi/vy5AhIissXFMCp4U&#10;YLMevKww1+7Bn9SdYiVSCIccFZgY21zKUBqyGMauJU7czXmLMUFfSe3xkcJtI6dZNpcWa04NBlva&#10;GSrvpy+r4HowRbmv/MfbJbtOO57d/TcWSo2G/XYJIlIf/8V/7qNO82dz+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cJNFwQAAANwAAAAPAAAAAAAAAAAAAAAA&#10;AKECAABkcnMvZG93bnJldi54bWxQSwUGAAAAAAQABAD5AAAAjwMAAAAA&#10;" strokecolor="black [3040]" strokeweight="2.25pt"/>
                <v:rect id="Rechteck 45" o:spid="_x0000_s1106" style="position:absolute;left:31506;top:40428;width:3244;height:324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lWwcIA&#10;AADcAAAADwAAAGRycy9kb3ducmV2LnhtbERPTWvCQBC9C/6HZYTedGMLVlM3QYSCF7FqD/U2zY7Z&#10;YHY2ZFcT++u7hYK3ebzPWea9rcWNWl85VjCdJCCIC6crLhV8Ht/HcxA+IGusHZOCO3nIs+Fgial2&#10;He/pdgiliCHsU1RgQmhSKX1hyKKfuIY4cmfXWgwRtqXULXYx3NbyOUlm0mLFscFgQ2tDxeVwtQr2&#10;X/rjm8tA3S75we10MTf1ySv1NOpXbyAC9eEh/ndvdJz/8gp/z8QL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uVbBwgAAANwAAAAPAAAAAAAAAAAAAAAAAJgCAABkcnMvZG93&#10;bnJldi54bWxQSwUGAAAAAAQABAD1AAAAhwMAAAAA&#10;" fillcolor="white [3201]" strokecolor="black [3200]" strokeweight="2pt">
                  <v:textbox>
                    <w:txbxContent>
                      <w:p w:rsidR="00206669" w:rsidRDefault="00206669" w:rsidP="003C3B09"/>
                    </w:txbxContent>
                  </v:textbox>
                </v:rect>
                <v:line id="Gerade Verbindung 46" o:spid="_x0000_s1107" style="position:absolute;flip:y;visibility:visible;mso-wrap-style:square" from="31503,40426" to="34744,4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7Jt8QAAADcAAAADwAAAGRycy9kb3ducmV2LnhtbESPQYvCQAyF78L+hyHCXkSnrrhodZRF&#10;XFD0ousPCJ3YFjuZ0hlt/febg+At4b2892W57lylHtSE0rOB8SgBRZx5W3Ju4PL3O5yBChHZYuWZ&#10;DDwpwHr10Vtian3LJ3qcY64khEOKBooY61TrkBXkMIx8TSza1TcOo6xNrm2DrYS7Sn8lybd2WLI0&#10;FFjTpqDsdr47A4Hux1i3m+f8cJ0Mun22vUyrxJjPfvezABWpi2/z63pnBX8itPKMTK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sm3xAAAANwAAAAPAAAAAAAAAAAA&#10;AAAAAKECAABkcnMvZG93bnJldi54bWxQSwUGAAAAAAQABAD5AAAAkgMAAAAA&#10;" strokecolor="black [3040]" strokeweight="2.25pt"/>
                <v:shape id="Textfeld 5" o:spid="_x0000_s1108" type="#_x0000_t202" style="position:absolute;left:36466;top:39910;width:4191;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OtJsMA&#10;AADcAAAADwAAAGRycy9kb3ducmV2LnhtbERP32vCMBB+F/Y/hBv4ZtNNKFqNImOCjE2xiuzxaG5t&#10;tuZSmkzrf78MBN/u4/t582VvG3GmzhvHCp6SFARx6bThSsHxsB5NQPiArLFxTAqu5GG5eBjMMdfu&#10;wns6F6ESMYR9jgrqENpcSl/WZNEnriWO3JfrLIYIu0rqDi8x3DbyOU0zadFwbKixpZeayp/i1yoo&#10;V9bs9m/FNXs/ZZ/fRn9MXrdaqeFjv5qBCNSHu/jm3ug4fzyF/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OtJsMAAADcAAAADwAAAAAAAAAAAAAAAACYAgAAZHJzL2Rv&#10;d25yZXYueG1sUEsFBgAAAAAEAAQA9QAAAIgDAAAAAA==&#10;" filled="f" stroked="f" strokeweight=".5pt">
                  <v:textbox>
                    <w:txbxContent>
                      <w:p w:rsidR="00206669" w:rsidRDefault="00206669" w:rsidP="002D339A">
                        <w:r>
                          <w:rPr>
                            <w:szCs w:val="22"/>
                          </w:rPr>
                          <w:t>USB</w:t>
                        </w:r>
                      </w:p>
                    </w:txbxContent>
                  </v:textbox>
                </v:shape>
                <v:shape id="Textfeld 5" o:spid="_x0000_s1109" type="#_x0000_t202" style="position:absolute;left:15633;top:39914;width:7925;height:28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3xsYA&#10;AADcAAAADwAAAGRycy9kb3ducmV2LnhtbESPQWvCQBCF74X+h2UKvdVNSwkSXUWKQiltxbSIxyE7&#10;JqvZ2ZDdavz3nYPgbYb35r1vpvPBt+pEfXSBDTyPMlDEVbCOawO/P6unMaiYkC22gcnAhSLMZ/d3&#10;UyxsOPOGTmWqlYRwLNBAk1JXaB2rhjzGUeiIRduH3mOSta+17fEs4b7VL1mWa4+OpaHBjt4aqo7l&#10;nzdQLbxbbz7KS/65zXcHZ7/Gy29rzOPDsJiASjSkm/l6/W4F/1Xw5Rm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93xsYAAADcAAAADwAAAAAAAAAAAAAAAACYAgAAZHJz&#10;L2Rvd25yZXYueG1sUEsFBgAAAAAEAAQA9QAAAIsDAAAAAA==&#10;" filled="f" stroked="f" strokeweight=".5pt">
                  <v:textbox>
                    <w:txbxContent>
                      <w:p w:rsidR="00206669" w:rsidRDefault="00206669" w:rsidP="002D339A">
                        <w:r>
                          <w:t>LIN output</w:t>
                        </w:r>
                      </w:p>
                    </w:txbxContent>
                  </v:textbox>
                </v:shape>
                <v:shape id="Textfeld 5" o:spid="_x0000_s1110" type="#_x0000_t202" style="position:absolute;left:28666;top:37652;width:9023;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FMKsMA&#10;AADcAAAADwAAAGRycy9kb3ducmV2LnhtbERP32vCMBB+H+x/CCfsbabKKFJNi4wJMjbFKmOPR3Nr&#10;szWX0mRa/3sjCL7dx/fzFsVgW3Gk3hvHCibjBARx5bThWsFhv3qegfABWWPrmBScyUORPz4sMNPu&#10;xDs6lqEWMYR9hgqaELpMSl81ZNGPXUccuR/XWwwR9rXUPZ5iuG3lNElSadFwbGiwo9eGqr/y3yqo&#10;ltZsd+/lOf34Sr9/jf6cvW20Uk+jYTkHEWgId/HNvdZx/ssU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FMKsMAAADcAAAADwAAAAAAAAAAAAAAAACYAgAAZHJzL2Rv&#10;d25yZXYueG1sUEsFBgAAAAAEAAQA9QAAAIgDAAAAAA==&#10;" filled="f" stroked="f" strokeweight=".5pt">
                  <v:textbox>
                    <w:txbxContent>
                      <w:p w:rsidR="00206669" w:rsidRDefault="00206669" w:rsidP="001E3C1F">
                        <w:r w:rsidRPr="000C259B">
                          <w:t>NI USB-9866</w:t>
                        </w:r>
                      </w:p>
                    </w:txbxContent>
                  </v:textbox>
                </v:shape>
                <v:line id="Gerade Verbindung 63" o:spid="_x0000_s1111" style="position:absolute;flip:y;visibility:visible;mso-wrap-style:square" from="14617,9989" to="14617,4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kVVMMAAADcAAAADwAAAGRycy9kb3ducmV2LnhtbERP22rCQBB9L/gPywi+FLOp1qJpVinS&#10;gqV9qeYDhuzkQrOzIbvm8veuUOjbHM510sNoGtFT52rLCp6iGARxbnXNpYLs8rHcgnAeWWNjmRRM&#10;5OCwnz2kmGg78A/1Z1+KEMIuQQWV920ipcsrMugi2xIHrrCdQR9gV0rd4RDCTSNXcfwiDdYcGips&#10;6VhR/nu+GgWOrt++HY7T7qtYP46f+Xu2aWKlFvPx7RWEp9H/i//cJx3mP2/g/ky4QO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ZFVTDAAAA3AAAAA8AAAAAAAAAAAAA&#10;AAAAoQIAAGRycy9kb3ducmV2LnhtbFBLBQYAAAAABAAEAPkAAACRAwAAAAA=&#10;" strokecolor="black [3040]" strokeweight="2.25pt"/>
                <v:line id="Gerade Verbindung 69" o:spid="_x0000_s1112" style="position:absolute;visibility:visible;mso-wrap-style:square" from="14556,10002" to="15116,1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pFo8EAAADcAAAADwAAAGRycy9kb3ducmV2LnhtbERPTWsCMRC9F/wPYYTealYrVVajSIul&#10;HqsLehw242ZxM1mSuG77602h4G0e73OW6942oiMfascKxqMMBHHpdM2VguKwfZmDCBFZY+OYFPxQ&#10;gPVq8LTEXLsbf1O3j5VIIRxyVGBibHMpQ2nIYhi5ljhxZ+ctxgR9JbXHWwq3jZxk2Zu0WHNqMNjS&#10;u6Hysr9aBadPU5Qfld9Nj9lp0vHrxf9iodTzsN8sQETq40P87/7Saf50Bn/PpAv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OkWjwQAAANwAAAAPAAAAAAAAAAAAAAAA&#10;AKECAABkcnMvZG93bnJldi54bWxQSwUGAAAAAAQABAD5AAAAjwMAAAAA&#10;" strokecolor="black [3040]" strokeweight="2.25pt"/>
                <v:line id="Gerade Verbindung 69" o:spid="_x0000_s1113" style="position:absolute;visibility:visible;mso-wrap-style:square" from="34769,42154" to="48415,42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XR0cQAAADcAAAADwAAAGRycy9kb3ducmV2LnhtbESPQWvDMAyF74X9B6PBbq2zroyR1S1j&#10;o2M9tg2sRxFrcWgsB9tNs/366lDYTeI9vfdpuR59pwaKqQ1s4HFWgCKug225MVAdNtMXUCkjW+wC&#10;k4FfSrBe3U2WWNpw4R0N+9woCeFUogGXc19qnWpHHtMs9MSi/YToMcsaG20jXiTcd3peFM/aY8vS&#10;4LCnd0f1aX/2Bo6frqo/mrhdfBfH+cBPp/iHlTEP9+PbK6hMY/43366/rOAvhFaekQn0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pdHRxAAAANwAAAAPAAAAAAAAAAAA&#10;AAAAAKECAABkcnMvZG93bnJldi54bWxQSwUGAAAAAAQABAD5AAAAkgMAAAAA&#10;" strokecolor="black [3040]" strokeweight="2.25pt"/>
                <v:line id="Gerade Verbindung 70" o:spid="_x0000_s1114" style="position:absolute;flip:y;visibility:visible;mso-wrap-style:square" from="48419,15274" to="48419,42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fUcMAAADcAAAADwAAAGRycy9kb3ducmV2LnhtbERP22rCQBB9L/Qflin0peimtYqJWaVI&#10;C5b2Rc0HDNnJBbOzIbvm8veuUOjbHM510t1oGtFT52rLCl7nEQji3OqaSwXZ+Wu2BuE8ssbGMimY&#10;yMFu+/iQYqLtwEfqT74UIYRdggoq79tESpdXZNDNbUscuMJ2Bn2AXSl1h0MIN418i6KVNFhzaKiw&#10;pX1F+eV0NQocXX99O+yn+KdYvIzf+We2bCKlnp/Gjw0IT6P/F/+5DzrMf4/h/ky4QG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UH1HDAAAA3AAAAA8AAAAAAAAAAAAA&#10;AAAAoQIAAGRycy9kb3ducmV2LnhtbFBLBQYAAAAABAAEAPkAAACRAwAAAAA=&#10;" strokecolor="black [3040]" strokeweight="2.25pt"/>
                <v:line id="Gerade Verbindung 71" o:spid="_x0000_s1115" style="position:absolute;visibility:visible;mso-wrap-style:square" from="48415,15206" to="52005,15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pLCsUAAADcAAAADwAAAGRycy9kb3ducmV2LnhtbESPQU/DMAyF70j8h8hI3FjKGAiVZRMC&#10;gbYjWyV2tBrTVGucKgldt18/HybtZus9v/d5vhx9pwaKqQ1s4HFSgCKug225MVBtvx5eQaWMbLEL&#10;TAaOlGC5uL2ZY2nDgX9o2ORGSQinEg24nPtS61Q78pgmoScW7S9Ej1nW2Ggb8SDhvtPTonjRHluW&#10;Boc9fTiq95t/b2D37ar6s4nr2W+xmw78tI8nrIy5vxvf30BlGvPVfLleWcF/Fnx5RibQi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wpLCsUAAADcAAAADwAAAAAAAAAA&#10;AAAAAAChAgAAZHJzL2Rvd25yZXYueG1sUEsFBgAAAAAEAAQA+QAAAJMDAAAAAA==&#10;" strokecolor="black [3040]" strokeweight="2.25pt"/>
                <w10:anchorlock/>
              </v:group>
            </w:pict>
          </mc:Fallback>
        </mc:AlternateContent>
      </w:r>
    </w:p>
    <w:p w:rsidR="00A639DF" w:rsidRPr="00F42061" w:rsidRDefault="00A639DF" w:rsidP="00A639DF">
      <w:pPr>
        <w:pStyle w:val="berschrift2"/>
        <w:rPr>
          <w:lang w:val="en-GB"/>
        </w:rPr>
      </w:pPr>
      <w:bookmarkStart w:id="101" w:name="_Toc375123605"/>
      <w:r w:rsidRPr="00F42061">
        <w:rPr>
          <w:lang w:val="en-GB"/>
        </w:rPr>
        <w:t xml:space="preserve">Supported </w:t>
      </w:r>
      <w:r w:rsidR="00601DAA" w:rsidRPr="00F42061">
        <w:rPr>
          <w:lang w:val="en-GB"/>
        </w:rPr>
        <w:t>sensors and suggested interfaces</w:t>
      </w:r>
      <w:bookmarkEnd w:id="101"/>
    </w:p>
    <w:p w:rsidR="006305E8" w:rsidRPr="00F42061" w:rsidRDefault="00601DAA" w:rsidP="006305E8">
      <w:pPr>
        <w:pStyle w:val="berschrift3"/>
        <w:rPr>
          <w:lang w:val="en-GB"/>
        </w:rPr>
      </w:pPr>
      <w:bookmarkStart w:id="102" w:name="_Toc375123606"/>
      <w:r w:rsidRPr="00F42061">
        <w:rPr>
          <w:lang w:val="en-GB"/>
        </w:rPr>
        <w:t xml:space="preserve">Analogue: </w:t>
      </w:r>
      <w:r w:rsidR="006305E8" w:rsidRPr="00F42061">
        <w:rPr>
          <w:lang w:val="en-GB"/>
        </w:rPr>
        <w:t>Agilent multimeter</w:t>
      </w:r>
      <w:bookmarkEnd w:id="102"/>
    </w:p>
    <w:p w:rsidR="00173526" w:rsidRPr="00F42061" w:rsidRDefault="00C94764" w:rsidP="00173526">
      <w:pPr>
        <w:pStyle w:val="Textkrper"/>
        <w:rPr>
          <w:lang w:val="en-GB"/>
        </w:rPr>
      </w:pPr>
      <w:r w:rsidRPr="00F42061">
        <w:rPr>
          <w:lang w:val="en-GB"/>
        </w:rPr>
        <w:t>For analogue signals, an Agilent multimeter with Ethernet connection is being used.</w:t>
      </w:r>
    </w:p>
    <w:p w:rsidR="006305E8" w:rsidRPr="00F42061" w:rsidRDefault="00601DAA" w:rsidP="006305E8">
      <w:pPr>
        <w:pStyle w:val="berschrift3"/>
        <w:rPr>
          <w:lang w:val="en-GB"/>
        </w:rPr>
      </w:pPr>
      <w:bookmarkStart w:id="103" w:name="_Toc375123607"/>
      <w:r w:rsidRPr="00F42061">
        <w:rPr>
          <w:lang w:val="en-GB"/>
        </w:rPr>
        <w:t xml:space="preserve">CAN: </w:t>
      </w:r>
      <w:r w:rsidR="002637C3" w:rsidRPr="00F42061">
        <w:rPr>
          <w:lang w:val="en-GB"/>
        </w:rPr>
        <w:t>NI Series 2: CAN-PCMCIA-</w:t>
      </w:r>
      <w:r w:rsidR="006305E8" w:rsidRPr="00F42061">
        <w:rPr>
          <w:lang w:val="en-GB"/>
        </w:rPr>
        <w:t>Adapter</w:t>
      </w:r>
      <w:bookmarkEnd w:id="103"/>
    </w:p>
    <w:p w:rsidR="00173526" w:rsidRPr="00F42061" w:rsidRDefault="0097171F" w:rsidP="00173526">
      <w:pPr>
        <w:pStyle w:val="Textkrper"/>
        <w:rPr>
          <w:lang w:val="en-GB"/>
        </w:rPr>
      </w:pPr>
      <w:r w:rsidRPr="00F42061">
        <w:rPr>
          <w:lang w:val="en-GB"/>
        </w:rPr>
        <w:t xml:space="preserve">The values of </w:t>
      </w:r>
      <w:r w:rsidR="00C94764" w:rsidRPr="00F42061">
        <w:rPr>
          <w:lang w:val="en-GB"/>
        </w:rPr>
        <w:t xml:space="preserve">sensors with CAN output can be analysed within </w:t>
      </w:r>
      <w:r w:rsidR="003D10D0">
        <w:rPr>
          <w:lang w:val="en-GB"/>
        </w:rPr>
        <w:t>LabVIEW</w:t>
      </w:r>
      <w:r w:rsidR="00C94764" w:rsidRPr="00F42061">
        <w:rPr>
          <w:lang w:val="en-GB"/>
        </w:rPr>
        <w:t xml:space="preserve"> by means of a CAN-</w:t>
      </w:r>
      <w:r w:rsidR="002637C3" w:rsidRPr="00F42061">
        <w:rPr>
          <w:lang w:val="en-GB"/>
        </w:rPr>
        <w:t>PCMCIA</w:t>
      </w:r>
      <w:r w:rsidR="00C94764" w:rsidRPr="00F42061">
        <w:rPr>
          <w:lang w:val="en-GB"/>
        </w:rPr>
        <w:t xml:space="preserve">-Adapter, for example a </w:t>
      </w:r>
      <w:r w:rsidR="002637C3" w:rsidRPr="00F42061">
        <w:rPr>
          <w:lang w:val="en-GB"/>
        </w:rPr>
        <w:t>NI Series 2</w:t>
      </w:r>
      <w:r w:rsidR="00C94764" w:rsidRPr="00F42061">
        <w:rPr>
          <w:lang w:val="en-GB"/>
        </w:rPr>
        <w:t>-Adapter.</w:t>
      </w:r>
    </w:p>
    <w:p w:rsidR="006305E8" w:rsidRPr="00F42061" w:rsidRDefault="00601DAA" w:rsidP="006305E8">
      <w:pPr>
        <w:pStyle w:val="berschrift3"/>
        <w:rPr>
          <w:lang w:val="en-GB"/>
        </w:rPr>
      </w:pPr>
      <w:bookmarkStart w:id="104" w:name="_Toc375123608"/>
      <w:r w:rsidRPr="00F42061">
        <w:rPr>
          <w:lang w:val="en-GB"/>
        </w:rPr>
        <w:t xml:space="preserve">PWM: </w:t>
      </w:r>
      <w:r w:rsidR="004313BE" w:rsidRPr="00F42061">
        <w:rPr>
          <w:szCs w:val="22"/>
          <w:lang w:val="en-GB"/>
        </w:rPr>
        <w:t>LeCroy 620Zi</w:t>
      </w:r>
      <w:r w:rsidR="006305E8" w:rsidRPr="00F42061">
        <w:rPr>
          <w:lang w:val="en-GB"/>
        </w:rPr>
        <w:t xml:space="preserve"> Oscillscope</w:t>
      </w:r>
      <w:bookmarkEnd w:id="104"/>
    </w:p>
    <w:p w:rsidR="004313BE" w:rsidRPr="00F42061" w:rsidRDefault="004313BE" w:rsidP="004313BE">
      <w:pPr>
        <w:pStyle w:val="Textkrper"/>
        <w:rPr>
          <w:lang w:val="en-GB"/>
        </w:rPr>
      </w:pPr>
      <w:r w:rsidRPr="00F42061">
        <w:rPr>
          <w:lang w:val="en-GB"/>
        </w:rPr>
        <w:t>To measure the duty cycle of the PWM signal, a digital oscilloscope is used, a Teledyne LeCroy 620Zi.</w:t>
      </w:r>
    </w:p>
    <w:p w:rsidR="002E2BB8" w:rsidRPr="00F42061" w:rsidRDefault="002E2BB8" w:rsidP="002E2BB8">
      <w:pPr>
        <w:pStyle w:val="berschrift3"/>
        <w:rPr>
          <w:lang w:val="en-GB"/>
        </w:rPr>
      </w:pPr>
      <w:bookmarkStart w:id="105" w:name="_Toc375123609"/>
      <w:r w:rsidRPr="00F42061">
        <w:rPr>
          <w:lang w:val="en-GB"/>
        </w:rPr>
        <w:t>LIN</w:t>
      </w:r>
      <w:r w:rsidR="0031475F">
        <w:rPr>
          <w:lang w:val="en-GB"/>
        </w:rPr>
        <w:t xml:space="preserve">: </w:t>
      </w:r>
      <w:r w:rsidR="0031475F">
        <w:rPr>
          <w:rFonts w:ascii="Arial" w:hAnsi="Arial" w:cs="Arial"/>
          <w:sz w:val="20"/>
        </w:rPr>
        <w:t>NI USB 9866</w:t>
      </w:r>
      <w:bookmarkEnd w:id="105"/>
    </w:p>
    <w:p w:rsidR="009F1C16" w:rsidRPr="00F42061" w:rsidRDefault="003D10D0" w:rsidP="002E2BB8">
      <w:pPr>
        <w:pStyle w:val="Textkrper"/>
        <w:rPr>
          <w:lang w:val="en-GB"/>
        </w:rPr>
      </w:pPr>
      <w:r>
        <w:rPr>
          <w:lang w:val="en-GB"/>
        </w:rPr>
        <w:t xml:space="preserve">With the </w:t>
      </w:r>
      <w:r>
        <w:rPr>
          <w:rFonts w:ascii="Arial" w:hAnsi="Arial" w:cs="Arial"/>
          <w:sz w:val="20"/>
        </w:rPr>
        <w:t xml:space="preserve">NI USB 9866, </w:t>
      </w:r>
      <w:r>
        <w:rPr>
          <w:lang w:val="en-GB"/>
        </w:rPr>
        <w:t>supported by LEM, the LIN bus can be measured via LabVIEW.</w:t>
      </w:r>
    </w:p>
    <w:p w:rsidR="0011756B" w:rsidRPr="00F42061" w:rsidRDefault="00C06C1D" w:rsidP="0011756B">
      <w:pPr>
        <w:rPr>
          <w:b/>
          <w:noProof/>
          <w:sz w:val="24"/>
          <w:lang w:val="en-GB"/>
        </w:rPr>
      </w:pPr>
      <w:r w:rsidRPr="00F42061">
        <w:rPr>
          <w:lang w:val="en-GB"/>
        </w:rPr>
        <w:br w:type="page"/>
      </w:r>
    </w:p>
    <w:p w:rsidR="00173526" w:rsidRPr="00F42061" w:rsidRDefault="00173526" w:rsidP="00173526">
      <w:pPr>
        <w:pStyle w:val="berschrift2"/>
        <w:rPr>
          <w:lang w:val="en-GB"/>
        </w:rPr>
      </w:pPr>
      <w:bookmarkStart w:id="106" w:name="_Toc375123610"/>
      <w:r w:rsidRPr="00F42061">
        <w:rPr>
          <w:lang w:val="en-GB"/>
        </w:rPr>
        <w:lastRenderedPageBreak/>
        <w:t>Precisions and resolutions</w:t>
      </w:r>
      <w:bookmarkEnd w:id="106"/>
    </w:p>
    <w:p w:rsidR="00BA5C6D" w:rsidRPr="00F42061" w:rsidRDefault="00D321BD" w:rsidP="00BA5C6D">
      <w:pPr>
        <w:pStyle w:val="berschrift3"/>
        <w:rPr>
          <w:lang w:val="en-GB"/>
        </w:rPr>
      </w:pPr>
      <w:bookmarkStart w:id="107" w:name="_Ref374625416"/>
      <w:bookmarkStart w:id="108" w:name="_Toc375123611"/>
      <w:bookmarkStart w:id="109" w:name="OLE_LINK3"/>
      <w:bookmarkStart w:id="110" w:name="OLE_LINK4"/>
      <w:r w:rsidRPr="00F42061">
        <w:rPr>
          <w:lang w:val="en-GB"/>
        </w:rPr>
        <w:t>C</w:t>
      </w:r>
      <w:r w:rsidR="00BA5C6D" w:rsidRPr="00F42061">
        <w:rPr>
          <w:lang w:val="en-GB"/>
        </w:rPr>
        <w:t xml:space="preserve">urrent </w:t>
      </w:r>
      <w:r w:rsidRPr="00F42061">
        <w:rPr>
          <w:lang w:val="en-GB"/>
        </w:rPr>
        <w:t>to be measured</w:t>
      </w:r>
      <w:bookmarkEnd w:id="107"/>
      <w:bookmarkEnd w:id="108"/>
    </w:p>
    <w:p w:rsidR="00BA5C6D" w:rsidRPr="00F42061" w:rsidRDefault="003A1185" w:rsidP="00BA5C6D">
      <w:pPr>
        <w:pStyle w:val="Textkrper"/>
        <w:rPr>
          <w:lang w:val="en-GB"/>
        </w:rPr>
      </w:pPr>
      <w:r w:rsidRPr="00F42061">
        <w:rPr>
          <w:lang w:val="en-GB"/>
        </w:rPr>
        <w:t>The resolution of the current of the Evaluator is 16 bit. The accuracy is 0.1% of the maximal value</w:t>
      </w:r>
      <w:r w:rsidR="00233176">
        <w:rPr>
          <w:lang w:val="en-GB"/>
        </w:rPr>
        <w:t xml:space="preserve"> (</w:t>
      </w:r>
      <w:r w:rsidRPr="00F42061">
        <w:rPr>
          <w:lang w:val="en-GB"/>
        </w:rPr>
        <w:t>600</w:t>
      </w:r>
      <w:r w:rsidR="00480CFA" w:rsidRPr="00F42061">
        <w:rPr>
          <w:lang w:val="en-GB"/>
        </w:rPr>
        <w:t>A</w:t>
      </w:r>
      <w:r w:rsidR="00233176">
        <w:rPr>
          <w:lang w:val="en-GB"/>
        </w:rPr>
        <w:t>)</w:t>
      </w:r>
      <w:r w:rsidR="00480CFA" w:rsidRPr="00F42061">
        <w:rPr>
          <w:lang w:val="en-GB"/>
        </w:rPr>
        <w:t xml:space="preserve">, </w:t>
      </w:r>
      <w:r w:rsidR="00233176">
        <w:rPr>
          <w:lang w:val="en-GB"/>
        </w:rPr>
        <w:t>thus</w:t>
      </w:r>
      <w:r w:rsidR="00480CFA" w:rsidRPr="00F42061">
        <w:rPr>
          <w:lang w:val="en-GB"/>
        </w:rPr>
        <w:t xml:space="preserve"> 600mA. As the transducers’</w:t>
      </w:r>
      <w:r w:rsidRPr="00F42061">
        <w:rPr>
          <w:lang w:val="en-GB"/>
        </w:rPr>
        <w:t xml:space="preserve"> output values are compared to the values measured by the reference sensor, this low accuracy is not a problem.</w:t>
      </w:r>
    </w:p>
    <w:p w:rsidR="00F42061" w:rsidRPr="00F42061" w:rsidRDefault="00F42061" w:rsidP="00BA5C6D">
      <w:pPr>
        <w:pStyle w:val="Textkrper"/>
        <w:rPr>
          <w:lang w:val="en-GB"/>
        </w:rPr>
      </w:pPr>
      <w:r w:rsidRPr="00F42061">
        <w:rPr>
          <w:lang w:val="en-GB"/>
        </w:rPr>
        <w:t>The current will be proportional to the current signal specified in a .csv file. For post processing purpose, defined current pulses will be added before and after the measurement:</w:t>
      </w:r>
    </w:p>
    <w:p w:rsidR="00F42061" w:rsidRPr="00F42061" w:rsidRDefault="00F42061" w:rsidP="00BA5C6D">
      <w:pPr>
        <w:pStyle w:val="Textkrper"/>
        <w:rPr>
          <w:lang w:val="en-GB"/>
        </w:rPr>
      </w:pPr>
      <w:r w:rsidRPr="00F42061">
        <w:rPr>
          <w:noProof/>
          <w:lang w:eastAsia="de-CH"/>
        </w:rPr>
        <mc:AlternateContent>
          <mc:Choice Requires="wpc">
            <w:drawing>
              <wp:inline distT="0" distB="0" distL="0" distR="0" wp14:anchorId="2E93D759" wp14:editId="78B941BA">
                <wp:extent cx="5252484" cy="2860158"/>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flipV="1">
                            <a:off x="185184" y="219075"/>
                            <a:ext cx="0" cy="25527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73" name="Text Box 73"/>
                        <wps:cNvSpPr txBox="1"/>
                        <wps:spPr>
                          <a:xfrm>
                            <a:off x="4633359" y="1533525"/>
                            <a:ext cx="2362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73"/>
                        <wps:cNvSpPr txBox="1"/>
                        <wps:spPr>
                          <a:xfrm>
                            <a:off x="184209" y="37125"/>
                            <a:ext cx="2362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sidP="00F42061">
                              <w:pPr>
                                <w:pStyle w:val="StandardWeb"/>
                                <w:spacing w:before="0" w:beforeAutospacing="0" w:after="0" w:afterAutospacing="0"/>
                              </w:pPr>
                              <w:r>
                                <w:rPr>
                                  <w:rFonts w:eastAsia="Times New Roman"/>
                                  <w:sz w:val="22"/>
                                  <w:szCs w:val="22"/>
                                </w:rPr>
                                <w:t>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Straight Connector 77"/>
                        <wps:cNvCnPr/>
                        <wps:spPr>
                          <a:xfrm flipV="1">
                            <a:off x="528084" y="1143000"/>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V="1">
                            <a:off x="672127" y="1581168"/>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534629" y="1144402"/>
                            <a:ext cx="673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607557" y="1150012"/>
                            <a:ext cx="0" cy="87513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603193" y="2018407"/>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6" name="Picture 126"/>
                          <pic:cNvPicPr/>
                        </pic:nvPicPr>
                        <pic:blipFill rotWithShape="1">
                          <a:blip r:embed="rId9" cstate="print">
                            <a:extLst>
                              <a:ext uri="{28A0092B-C50C-407E-A947-70E740481C1C}">
                                <a14:useLocalDpi xmlns:a14="http://schemas.microsoft.com/office/drawing/2010/main" val="0"/>
                              </a:ext>
                            </a:extLst>
                          </a:blip>
                          <a:srcRect l="7021" t="5377" r="19613" b="5915"/>
                          <a:stretch/>
                        </pic:blipFill>
                        <pic:spPr bwMode="auto">
                          <a:xfrm>
                            <a:off x="808075" y="574157"/>
                            <a:ext cx="3221663" cy="1754373"/>
                          </a:xfrm>
                          <a:prstGeom prst="rect">
                            <a:avLst/>
                          </a:prstGeom>
                          <a:noFill/>
                        </pic:spPr>
                      </pic:pic>
                      <wps:wsp>
                        <wps:cNvPr id="67" name="Straight Arrow Connector 67"/>
                        <wps:cNvCnPr/>
                        <wps:spPr>
                          <a:xfrm>
                            <a:off x="185184" y="1581150"/>
                            <a:ext cx="453390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V="1">
                            <a:off x="4142401" y="1152879"/>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flipV="1">
                            <a:off x="4285911" y="1591029"/>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4148751" y="1154149"/>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4221776" y="1159864"/>
                            <a:ext cx="0" cy="87503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4217331" y="2027909"/>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66" o:spid="_x0000_s1116" editas="canvas" style="width:413.6pt;height:225.2pt;mso-position-horizontal-relative:char;mso-position-vertical-relative:line" coordsize="5252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">
                <v:shape id="_x0000_s1117" type="#_x0000_t75" style="position:absolute;width:52520;height:28600;visibility:visible;mso-wrap-style:square">
                  <v:fill o:detectmouseclick="t"/>
                  <v:path o:connecttype="none"/>
                </v:shape>
                <v:shape id="Straight Arrow Connector 72" o:spid="_x0000_s1118" type="#_x0000_t32" style="position:absolute;left:1851;top:2190;width:0;height:255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2rcQAAADbAAAADwAAAGRycy9kb3ducmV2LnhtbESPX2vCMBTF3wf7DuEKvoyZzgc7qlFE&#10;GAhS2XTs+dLcNsXmpjRZW/30Rhjs8XD+/DirzWgb0VPna8cK3mYJCOLC6ZorBd/nj9d3ED4ga2wc&#10;k4Iredisn59WmGk38Bf1p1CJOMI+QwUmhDaT0heGLPqZa4mjV7rOYoiyq6TucIjjtpHzJFlIizVH&#10;gsGWdoaKy+nXRgiXB2Nu5fmQfu5+8vwq9y9HqdR0Mm6XIAKN4T/8195rBekc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ZbatxAAAANsAAAAPAAAAAAAAAAAA&#10;AAAAAKECAABkcnMvZG93bnJldi54bWxQSwUGAAAAAAQABAD5AAAAkgMAAAAA&#10;" strokecolor="black [3040]" strokeweight="2.25pt">
                  <v:stroke endarrow="open"/>
                </v:shape>
                <v:shape id="Text Box 73" o:spid="_x0000_s1119" type="#_x0000_t202" style="position:absolute;left:46333;top:15335;width:236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206669" w:rsidRDefault="00206669">
                        <w:r>
                          <w:t>t</w:t>
                        </w:r>
                      </w:p>
                    </w:txbxContent>
                  </v:textbox>
                </v:shape>
                <v:shape id="Text Box 73" o:spid="_x0000_s1120" type="#_x0000_t202" style="position:absolute;left:1842;top:371;width:236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cPsQA&#10;AADcAAAADwAAAGRycy9kb3ducmV2LnhtbERPTWsCMRC9C/6HMIIXqVk9aFmN0hZapLRKtYjHYTPd&#10;LG4mSxJ1/feNIHibx/uc+bK1tTiTD5VjBaNhBoK4cLriUsHv7v3pGUSIyBprx6TgSgGWi25njrl2&#10;F/6h8zaWIoVwyFGBibHJpQyFIYth6BrixP05bzEm6EupPV5SuK3lOMsm0mLFqcFgQ2+GiuP2ZBUc&#10;zedgk318v+4nq6tf707u4L8OSvV77csMRKQ2PsR390qn+aMp3J5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l3D7EAAAA3AAAAA8AAAAAAAAAAAAAAAAAmAIAAGRycy9k&#10;b3ducmV2LnhtbFBLBQYAAAAABAAEAPUAAACJAwAAAAA=&#10;" filled="f" stroked="f" strokeweight=".5pt">
                  <v:textbox>
                    <w:txbxContent>
                      <w:p w:rsidR="00206669" w:rsidRDefault="00206669" w:rsidP="00F42061">
                        <w:pPr>
                          <w:pStyle w:val="StandardWeb"/>
                          <w:spacing w:before="0" w:beforeAutospacing="0" w:after="0" w:afterAutospacing="0"/>
                        </w:pPr>
                        <w:r>
                          <w:rPr>
                            <w:rFonts w:eastAsia="Times New Roman"/>
                            <w:sz w:val="22"/>
                            <w:szCs w:val="22"/>
                          </w:rPr>
                          <w:t>I</w:t>
                        </w:r>
                      </w:p>
                    </w:txbxContent>
                  </v:textbox>
                </v:shape>
                <v:line id="Straight Connector 77" o:spid="_x0000_s1121" style="position:absolute;flip:y;visibility:visible;mso-wrap-style:square" from="5280,11430" to="5280,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iVhMUAAADbAAAADwAAAGRycy9kb3ducmV2LnhtbESPT2vCQBTE70K/w/IK3uqmBf8QXUUL&#10;Er2pFdTbM/tMYrNvY3bV+O3dQsHjMDO/YUaTxpTiRrUrLCv47EQgiFOrC84UbH/mHwMQziNrLC2T&#10;ggc5mIzfWiOMtb3zmm4bn4kAYRejgtz7KpbSpTkZdB1bEQfvZGuDPsg6k7rGe4CbUn5FUU8aLDgs&#10;5FjRd07p7+ZqFBx2yXnWPe2TNLGz1fFit8vLOlKq/d5MhyA8Nf4V/m8vtIJ+H/6+hB8gx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iVhMUAAADbAAAADwAAAAAAAAAA&#10;AAAAAAChAgAAZHJzL2Rvd25yZXYueG1sUEsFBgAAAAAEAAQA+QAAAJMDAAAAAA==&#10;" strokecolor="black [3040]" strokeweight="1.5pt"/>
                <v:line id="Straight Connector 118" o:spid="_x0000_s1122" style="position:absolute;flip:y;visibility:visible;mso-wrap-style:square" from="6721,15811" to="6721,20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InhcYAAADcAAAADwAAAGRycy9kb3ducmV2LnhtbESPQWvCQBCF7wX/wzJCb3Wj0CLRVWqh&#10;RG/VCuptmh2TtNnZmF01/nvnIPQ2w3vz3jfTeedqdaE2VJ4NDAcJKOLc24oLA9vvz5cxqBCRLdae&#10;ycCNAsxnvacpptZfeU2XTSyUhHBI0UAZY5NqHfKSHIaBb4hFO/rWYZS1LbRt8SrhrtajJHnTDiuW&#10;hhIb+igp/9ucnYHDLvtdvB73WZ75xdfPyW9Xp3VizHO/e5+AitTFf/PjemkFfyi08oxMo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SJ4XGAAAA3AAAAA8AAAAAAAAA&#10;AAAAAAAAoQIAAGRycy9kb3ducmV2LnhtbFBLBQYAAAAABAAEAPkAAACUAwAAAAA=&#10;" strokecolor="black [3040]" strokeweight="1.5pt"/>
                <v:line id="Straight Connector 78" o:spid="_x0000_s1123" style="position:absolute;visibility:visible;mso-wrap-style:square" from="5346,11444" to="6019,11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uW8L0AAADbAAAADwAAAGRycy9kb3ducmV2LnhtbERPTYvCMBC9L/gfwgje1tQ9uKUaRRTR&#10;q3VBj0MzNsVmUppZrf/eHBb2+Hjfy/XgW/WgPjaBDcymGSjiKtiGawM/5/1nDioKssU2MBl4UYT1&#10;avSxxMKGJ5/oUUqtUgjHAg04ka7QOlaOPMZp6IgTdwu9R0mwr7Xt8ZnCfau/smyuPTacGhx2tHVU&#10;3ctfb8BfmraakZx3wtd6n5dumx9OxkzGw2YBSmiQf/Gf+2gNfKex6Uv6AXr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LlvC9AAAA2wAAAA8AAAAAAAAAAAAAAAAAoQIA&#10;AGRycy9kb3ducmV2LnhtbFBLBQYAAAAABAAEAPkAAACLAwAAAAA=&#10;" strokecolor="black [3040]" strokeweight="1.5pt"/>
                <v:line id="Straight Connector 79" o:spid="_x0000_s1124" style="position:absolute;visibility:visible;mso-wrap-style:square" from="6075,11500" to="6075,2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cza8EAAADbAAAADwAAAGRycy9kb3ducmV2LnhtbESPQWvCQBSE7wX/w/KE3urGHmxMXUUU&#10;0atRsMdH9jUbmn0bsq+a/nu3IHgcZuYbZrEafKuu1McmsIHpJANFXAXbcG3gfNq95aCiIFtsA5OB&#10;P4qwWo5eFljYcOMjXUupVYJwLNCAE+kKrWPlyGOchI44ed+h9yhJ9rW2Pd4S3Lf6Pctm2mPDacFh&#10;RxtH1U/56w34S9NWU5LTVvir3uWl2+T7ozGv42H9CUpokGf40T5YAx9z+P+SfoBe3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xzNrwQAAANsAAAAPAAAAAAAAAAAAAAAA&#10;AKECAABkcnMvZG93bnJldi54bWxQSwUGAAAAAAQABAD5AAAAjwMAAAAA&#10;" strokecolor="black [3040]" strokeweight="1.5pt"/>
                <v:line id="Straight Connector 119" o:spid="_x0000_s1125" style="position:absolute;visibility:visible;mso-wrap-style:square" from="6031,20184" to="6705,20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rua78AAADcAAAADwAAAGRycy9kb3ducmV2LnhtbERPTWvCQBC9C/6HZQRvukkPElNXKYrU&#10;q1Foj0N2mg3NzobsqPHfdwuF3ubxPmezG32n7jTENrCBfJmBIq6DbbkxcL0cFwWoKMgWu8Bk4EkR&#10;dtvpZIOlDQ8+072SRqUQjiUacCJ9qXWsHXmMy9ATJ+4rDB4lwaHRdsBHCvedfsmylfbYcmpw2NPe&#10;Uf1d3bwB/9F2dU5yOQh/Nseicvvi/WzMfDa+vYISGuVf/Oc+2TQ/X8PvM+kCvf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qrua78AAADcAAAADwAAAAAAAAAAAAAAAACh&#10;AgAAZHJzL2Rvd25yZXYueG1sUEsFBgAAAAAEAAQA+QAAAI0DAAAAAA==&#10;" strokecolor="black [3040]" strokeweight="1.5pt"/>
                <v:shape id="Picture 126" o:spid="_x0000_s1126" type="#_x0000_t75" style="position:absolute;left:8080;top:5741;width:32217;height:17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iExLDAAAA3AAAAA8AAABkcnMvZG93bnJldi54bWxET9uKwjAQfRf8hzCCL7Km1gvSNYoXXPZF&#10;ZNUPGJrZNrvNpDRR699vFgTf5nCus1i1thI3arxxrGA0TEAQ504bLhRczvu3OQgfkDVWjknBgzys&#10;lt3OAjPt7vxFt1MoRAxhn6GCMoQ6k9LnJVn0Q1cTR+7bNRZDhE0hdYP3GG4rmSbJTFo0HBtKrGlb&#10;Uv57uloFk6mrdsaMj+nHY7s5DAY/UzJnpfq9dv0OIlAbXuKn+1PH+ekM/p+JF8j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ITEsMAAADcAAAADwAAAAAAAAAAAAAAAACf&#10;AgAAZHJzL2Rvd25yZXYueG1sUEsFBgAAAAAEAAQA9wAAAI8DAAAAAA==&#10;">
                  <v:imagedata r:id="rId10" o:title="" croptop="3524f" cropbottom="3876f" cropleft="4601f" cropright="12854f"/>
                </v:shape>
                <v:shape id="Straight Arrow Connector 67" o:spid="_x0000_s1127" type="#_x0000_t32" style="position:absolute;left:1851;top:15811;width:453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E0t8QAAADbAAAADwAAAGRycy9kb3ducmV2LnhtbESPzWrDMBCE74W8g9hAbrXcEJzgWglt&#10;IbQESvP3AIu1sUWtlbHU2O7TR4VCjsPMfMMUm8E24kqdN44VPCUpCOLSacOVgvNp+7gC4QOyxsYx&#10;KRjJw2Y9eSgw167nA12PoRIRwj5HBXUIbS6lL2uy6BPXEkfv4jqLIcqukrrDPsJtI+dpmkmLhuNC&#10;jS291VR+H3+sAtOO5v3rc9wvicf9a7XCy+J3p9RsOrw8gwg0hHv4v/2hFWRL+PsSf4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TS3xAAAANsAAAAPAAAAAAAAAAAA&#10;AAAAAKECAABkcnMvZG93bnJldi54bWxQSwUGAAAAAAQABAD5AAAAkgMAAAAA&#10;" strokecolor="black [3040]" strokeweight="2.25pt">
                  <v:stroke endarrow="open"/>
                </v:shape>
                <v:line id="Straight Connector 127" o:spid="_x0000_s1128" style="position:absolute;flip:y;visibility:visible;mso-wrap-style:square" from="41424,11528" to="41424,15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5SsMAAADcAAAADwAAAGRycy9kb3ducmV2LnhtbERPS2vCQBC+C/6HZQq96aZCa4muUgsl&#10;9uYjUL2N2TFJzc7G7Krx37uC4G0+vueMp62pxJkaV1pW8NaPQBBnVpecK0jXP71PEM4ja6wsk4Ir&#10;OZhOup0xxtpeeEnnlc9FCGEXo4LC+zqW0mUFGXR9WxMHbm8bgz7AJpe6wUsIN5UcRNGHNFhyaCiw&#10;pu+CssPqZBRs/5L/2ft+k2SJnS12R5v+HpeRUq8v7dcIhKfWP8UP91yH+YMh3J8JF8jJ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heUrDAAAA3AAAAA8AAAAAAAAAAAAA&#10;AAAAoQIAAGRycy9kb3ducmV2LnhtbFBLBQYAAAAABAAEAPkAAACRAwAAAAA=&#10;" strokecolor="black [3040]" strokeweight="1.5pt"/>
                <v:line id="Straight Connector 128" o:spid="_x0000_s1129" style="position:absolute;flip:y;visibility:visible;mso-wrap-style:square" from="42859,15910" to="42859,20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7tOMYAAADcAAAADwAAAGRycy9kb3ducmV2LnhtbESPQWvCQBCF70L/wzKCN90oKCW6Si1I&#10;7E1toPU2zY5J2uxszG41/fedQ6G3Gd6b975ZbXrXqBt1ofZsYDpJQBEX3tZcGshfd+NHUCEiW2w8&#10;k4EfCrBZPwxWmFp/5yPdTrFUEsIhRQNVjG2qdSgqchgmviUW7eI7h1HWrtS2w7uEu0bPkmShHdYs&#10;DRW29FxR8XX6dgbOb9nndn55z4rMbw8fV5+/XI+JMaNh/7QEFamP/+a/670V/Jn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7TjGAAAA3AAAAA8AAAAAAAAA&#10;AAAAAAAAoQIAAGRycy9kb3ducmV2LnhtbFBLBQYAAAAABAAEAPkAAACUAwAAAAA=&#10;" strokecolor="black [3040]" strokeweight="1.5pt"/>
                <v:line id="Straight Connector 129" o:spid="_x0000_s1130" style="position:absolute;visibility:visible;mso-wrap-style:square" from="41487,11541" to="42160,11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Yk1sAAAADcAAAADwAAAGRycy9kb3ducmV2LnhtbERPTWvCQBC9F/oflil4q5t4kBhdQ7FI&#10;ezUKehyy02xodjZkp5r+e1co9DaP9zmbavK9utIYu8AG8nkGirgJtuPWwOm4fy1ARUG22AcmA78U&#10;odo+P22wtOHGB7rW0qoUwrFEA05kKLWOjSOPcR4G4sR9hdGjJDi22o54S+G+14ssW2qPHacGhwPt&#10;HDXf9Y834M9d3+Qkx3fhS7svarcrPg7GzF6mtzUooUn+xX/uT5vmL1bweCZdoL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GJNbAAAAA3AAAAA8AAAAAAAAAAAAAAAAA&#10;oQIAAGRycy9kb3ducmV2LnhtbFBLBQYAAAAABAAEAPkAAACOAwAAAAA=&#10;" strokecolor="black [3040]" strokeweight="1.5pt"/>
                <v:line id="Straight Connector 130" o:spid="_x0000_s1131" style="position:absolute;visibility:visible;mso-wrap-style:square" from="42217,11598" to="42217,20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UblsIAAADcAAAADwAAAGRycy9kb3ducmV2LnhtbESPQWvDMAyF74P+B6PCbqvTDUbI6pbS&#10;UrZr00F3FLEah8ZyiLU2+/fTYbCbxHt679NqM8Xe3GjMXWIHy0UBhrhJvuPWwefp8FSCyYLssU9M&#10;Dn4ow2Y9e1hh5dOdj3SrpTUawrlCB0FkqKzNTaCIeZEGYtUuaYwouo6t9SPeNTz29rkoXm3EjrUh&#10;4EC7QM21/o4O4rnrmyXJaS/81R7KOuzK96Nzj/Np+wZGaJJ/89/1h1f8F8XXZ3QCu/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UblsIAAADcAAAADwAAAAAAAAAAAAAA&#10;AAChAgAAZHJzL2Rvd25yZXYueG1sUEsFBgAAAAAEAAQA+QAAAJADAAAAAA==&#10;" strokecolor="black [3040]" strokeweight="1.5pt"/>
                <v:line id="Straight Connector 131" o:spid="_x0000_s1132" style="position:absolute;visibility:visible;mso-wrap-style:square" from="42173,20279" to="42846,20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m+Db8AAADcAAAADwAAAGRycy9kb3ducmV2LnhtbERPTWvCQBC9C/6HZQRvukmFElJXKYrU&#10;q1Foj0N2mg3NzobsqPHfdwsFb/N4n7Pejr5TNxpiG9hAvsxAEdfBttwYuJwPiwJUFGSLXWAy8KAI&#10;2810ssbShjuf6FZJo1IIxxINOJG+1DrWjjzGZeiJE/cdBo+S4NBoO+A9hftOv2TZq/bYcmpw2NPO&#10;Uf1TXb0B/9l2dU5y3gt/NYeicrvi42TMfDa+v4ESGuUp/ncfbZq/yuHvmXSB3v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2m+Db8AAADcAAAADwAAAAAAAAAAAAAAAACh&#10;AgAAZHJzL2Rvd25yZXYueG1sUEsFBgAAAAAEAAQA+QAAAI0DAAAAAA==&#10;" strokecolor="black [3040]" strokeweight="1.5pt"/>
                <w10:anchorlock/>
              </v:group>
            </w:pict>
          </mc:Fallback>
        </mc:AlternateContent>
      </w:r>
    </w:p>
    <w:p w:rsidR="00F42061" w:rsidRPr="00F42061" w:rsidRDefault="00F42061" w:rsidP="00F42061">
      <w:pPr>
        <w:pStyle w:val="Beschriftung"/>
        <w:rPr>
          <w:lang w:val="en-GB"/>
        </w:rPr>
      </w:pPr>
      <w:r w:rsidRPr="00F42061">
        <w:rPr>
          <w:lang w:val="en-GB"/>
        </w:rPr>
        <w:t xml:space="preserve">Figure </w:t>
      </w:r>
      <w:r w:rsidRPr="00F42061">
        <w:rPr>
          <w:lang w:val="en-GB"/>
        </w:rPr>
        <w:fldChar w:fldCharType="begin"/>
      </w:r>
      <w:r w:rsidRPr="00F42061">
        <w:rPr>
          <w:lang w:val="en-GB"/>
        </w:rPr>
        <w:instrText xml:space="preserve"> SEQ Figure \* ARABIC </w:instrText>
      </w:r>
      <w:r w:rsidRPr="00F42061">
        <w:rPr>
          <w:lang w:val="en-GB"/>
        </w:rPr>
        <w:fldChar w:fldCharType="separate"/>
      </w:r>
      <w:r w:rsidR="000B3277">
        <w:rPr>
          <w:noProof/>
          <w:lang w:val="en-GB"/>
        </w:rPr>
        <w:t>1</w:t>
      </w:r>
      <w:r w:rsidRPr="00F42061">
        <w:rPr>
          <w:lang w:val="en-GB"/>
        </w:rPr>
        <w:fldChar w:fldCharType="end"/>
      </w:r>
      <w:r w:rsidRPr="00F42061">
        <w:rPr>
          <w:lang w:val="en-GB"/>
        </w:rPr>
        <w:t>: combined signal</w:t>
      </w:r>
    </w:p>
    <w:p w:rsidR="00F42061" w:rsidRPr="00F42061" w:rsidRDefault="00F42061" w:rsidP="00F42061">
      <w:pPr>
        <w:rPr>
          <w:lang w:val="en-GB"/>
        </w:rPr>
      </w:pPr>
      <w:r w:rsidRPr="00F42061">
        <w:rPr>
          <w:lang w:val="en-GB"/>
        </w:rPr>
        <w:t>With this me</w:t>
      </w:r>
      <w:r>
        <w:rPr>
          <w:lang w:val="en-GB"/>
        </w:rPr>
        <w:t xml:space="preserve">thod, </w:t>
      </w:r>
      <w:r w:rsidR="003D10D0">
        <w:rPr>
          <w:lang w:val="en-GB"/>
        </w:rPr>
        <w:t>LabVIEW</w:t>
      </w:r>
      <w:r>
        <w:rPr>
          <w:lang w:val="en-GB"/>
        </w:rPr>
        <w:t xml:space="preserve"> can recognise how long the entire measurement took.</w:t>
      </w:r>
      <w:r w:rsidR="000B3277">
        <w:rPr>
          <w:lang w:val="en-GB"/>
        </w:rPr>
        <w:t xml:space="preserve"> More details are to be found in section </w:t>
      </w:r>
      <w:r w:rsidR="000B3277">
        <w:rPr>
          <w:lang w:val="en-GB"/>
        </w:rPr>
        <w:fldChar w:fldCharType="begin"/>
      </w:r>
      <w:r w:rsidR="000B3277">
        <w:rPr>
          <w:lang w:val="en-GB"/>
        </w:rPr>
        <w:instrText xml:space="preserve"> REF _Ref374626642 \r \h </w:instrText>
      </w:r>
      <w:r w:rsidR="000B3277">
        <w:rPr>
          <w:lang w:val="en-GB"/>
        </w:rPr>
      </w:r>
      <w:r w:rsidR="000B3277">
        <w:rPr>
          <w:lang w:val="en-GB"/>
        </w:rPr>
        <w:fldChar w:fldCharType="separate"/>
      </w:r>
      <w:r w:rsidR="000B3277">
        <w:rPr>
          <w:lang w:val="en-GB"/>
        </w:rPr>
        <w:t>3.11</w:t>
      </w:r>
      <w:r w:rsidR="000B3277">
        <w:rPr>
          <w:lang w:val="en-GB"/>
        </w:rPr>
        <w:fldChar w:fldCharType="end"/>
      </w:r>
      <w:r w:rsidR="000B3277">
        <w:rPr>
          <w:lang w:val="en-GB"/>
        </w:rPr>
        <w:t>.</w:t>
      </w:r>
    </w:p>
    <w:p w:rsidR="00B92498" w:rsidRPr="00F42061" w:rsidRDefault="00D321BD" w:rsidP="00B92498">
      <w:pPr>
        <w:pStyle w:val="berschrift3"/>
        <w:rPr>
          <w:lang w:val="en-GB"/>
        </w:rPr>
      </w:pPr>
      <w:bookmarkStart w:id="111" w:name="_Toc375123612"/>
      <w:r w:rsidRPr="00F42061">
        <w:rPr>
          <w:lang w:val="en-GB"/>
        </w:rPr>
        <w:t>P</w:t>
      </w:r>
      <w:r w:rsidR="00B92498" w:rsidRPr="00F42061">
        <w:rPr>
          <w:lang w:val="en-GB"/>
        </w:rPr>
        <w:t>recision resistor</w:t>
      </w:r>
      <w:bookmarkEnd w:id="111"/>
    </w:p>
    <w:p w:rsidR="00B92498" w:rsidRPr="00F42061" w:rsidRDefault="00B92498" w:rsidP="00BA5C6D">
      <w:pPr>
        <w:pStyle w:val="Textkrper"/>
        <w:rPr>
          <w:lang w:val="en-GB"/>
        </w:rPr>
      </w:pPr>
      <w:r w:rsidRPr="00F42061">
        <w:rPr>
          <w:lang w:val="en-GB"/>
        </w:rPr>
        <w:t>To use the reference current sensor ITL 900, the resistor on its output also has to be accurate enough. It is defined that the resistor should have a tolerance of 0.01%. Like this, measuring of 0.1% current sensors should be significant.</w:t>
      </w:r>
    </w:p>
    <w:p w:rsidR="00B92498" w:rsidRPr="00F42061" w:rsidRDefault="00065A4B" w:rsidP="00BA5C6D">
      <w:pPr>
        <w:pStyle w:val="Textkrper"/>
        <w:rPr>
          <w:lang w:val="en-GB"/>
        </w:rPr>
      </w:pPr>
      <w:r>
        <w:rPr>
          <w:lang w:val="en-GB"/>
        </w:rPr>
        <w:t>The resistors</w:t>
      </w:r>
      <w:r w:rsidR="00B92498" w:rsidRPr="00F42061">
        <w:rPr>
          <w:lang w:val="en-GB"/>
        </w:rPr>
        <w:t xml:space="preserve">’s power dissipation has to be high enough. </w:t>
      </w:r>
    </w:p>
    <w:p w:rsidR="00B92498" w:rsidRPr="00F42061" w:rsidRDefault="00B92498" w:rsidP="00BA5C6D">
      <w:pPr>
        <w:pStyle w:val="Textkrper"/>
        <w:rPr>
          <w:lang w:val="en-GB"/>
        </w:rPr>
      </w:pPr>
      <w:r w:rsidRPr="00F42061">
        <w:rPr>
          <w:lang w:val="en-GB"/>
        </w:rPr>
        <w:t>The reference sensor will measure RMS currents up to 400A, its output current will be up to 267mA.</w:t>
      </w:r>
    </w:p>
    <w:p w:rsidR="00B92498" w:rsidRPr="00F42061" w:rsidRDefault="00CD6AAF" w:rsidP="00BA5C6D">
      <w:pPr>
        <w:pStyle w:val="Textkrper"/>
        <w:rPr>
          <w:rFonts w:cstheme="minorHAnsi"/>
          <w:lang w:val="en-GB"/>
        </w:rPr>
      </w:pPr>
      <w:r w:rsidRPr="00F42061">
        <w:rPr>
          <w:lang w:val="en-GB"/>
        </w:rPr>
        <w:t>The maximal current supplied by the Evaluator-B will be 600A. The reference sensor’s datasheet tells that the resistor at the output has to be smaller than about 14</w:t>
      </w:r>
      <w:r w:rsidRPr="00F42061">
        <w:rPr>
          <w:rFonts w:cstheme="minorHAnsi"/>
          <w:lang w:val="en-GB"/>
        </w:rPr>
        <w:t>Ω</w:t>
      </w:r>
      <w:r w:rsidRPr="00F42061">
        <w:rPr>
          <w:lang w:val="en-GB"/>
        </w:rPr>
        <w:t>. A common value is 10</w:t>
      </w:r>
      <w:r w:rsidRPr="00F42061">
        <w:rPr>
          <w:rFonts w:cstheme="minorHAnsi"/>
          <w:lang w:val="en-GB"/>
        </w:rPr>
        <w:t>Ω. With this value, the power becomes</w:t>
      </w:r>
    </w:p>
    <w:p w:rsidR="00CD6AAF" w:rsidRPr="00F42061" w:rsidRDefault="00206669" w:rsidP="00BA5C6D">
      <w:pPr>
        <w:pStyle w:val="Textkrpe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*R=(267m</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2</m:t>
              </m:r>
            </m:sup>
          </m:sSup>
          <m:r>
            <w:rPr>
              <w:rFonts w:ascii="Cambria Math" w:hAnsi="Cambria Math"/>
              <w:lang w:val="en-GB"/>
            </w:rPr>
            <m:t>*10Ω=712mW</m:t>
          </m:r>
        </m:oMath>
      </m:oMathPara>
    </w:p>
    <w:p w:rsidR="002D62AD" w:rsidRPr="00F42061" w:rsidRDefault="002D62AD" w:rsidP="00BA5C6D">
      <w:pPr>
        <w:pStyle w:val="Textkrper"/>
        <w:rPr>
          <w:lang w:val="en-GB"/>
        </w:rPr>
      </w:pPr>
      <w:r w:rsidRPr="00F42061">
        <w:rPr>
          <w:lang w:val="en-GB"/>
        </w:rPr>
        <w:t xml:space="preserve">The maximal </w:t>
      </w:r>
      <w:r w:rsidR="000B3277">
        <w:rPr>
          <w:lang w:val="en-GB"/>
        </w:rPr>
        <w:t>v</w:t>
      </w:r>
      <w:r w:rsidRPr="00F42061">
        <w:rPr>
          <w:lang w:val="en-GB"/>
        </w:rPr>
        <w:t>oltage over the resistor will be</w:t>
      </w:r>
    </w:p>
    <w:p w:rsidR="002D62AD" w:rsidRPr="00F42061" w:rsidRDefault="00206669" w:rsidP="002D62AD">
      <w:pPr>
        <w:pStyle w:val="Textkrper"/>
        <w:rPr>
          <w:lang w:val="en-GB"/>
        </w:rPr>
      </w:pPr>
      <m:oMathPara>
        <m:oMathParaPr>
          <m:jc m:val="left"/>
        </m:oMathParaPr>
        <m:oMath>
          <m:acc>
            <m:accPr>
              <m:ctrlPr>
                <w:rPr>
                  <w:rFonts w:ascii="Cambria Math" w:hAnsi="Cambria Math"/>
                  <w:i/>
                  <w:lang w:val="en-GB"/>
                </w:rPr>
              </m:ctrlPr>
            </m:accPr>
            <m:e>
              <m:r>
                <w:rPr>
                  <w:rFonts w:ascii="Cambria Math" w:hAnsi="Cambria Math"/>
                  <w:lang w:val="en-GB"/>
                </w:rPr>
                <m:t>U</m:t>
              </m:r>
            </m:e>
          </m:acc>
          <m:r>
            <w:rPr>
              <w:rFonts w:ascii="Cambria Math" w:hAnsi="Cambria Math"/>
              <w:lang w:val="en-GB"/>
            </w:rPr>
            <m:t>=R*</m:t>
          </m:r>
          <m:acc>
            <m:accPr>
              <m:ctrlPr>
                <w:rPr>
                  <w:rFonts w:ascii="Cambria Math" w:hAnsi="Cambria Math"/>
                  <w:i/>
                  <w:lang w:val="en-GB"/>
                </w:rPr>
              </m:ctrlPr>
            </m:accPr>
            <m:e>
              <m:r>
                <w:rPr>
                  <w:rFonts w:ascii="Cambria Math" w:hAnsi="Cambria Math"/>
                  <w:lang w:val="en-GB"/>
                </w:rPr>
                <m:t>I</m:t>
              </m:r>
            </m:e>
          </m:acc>
          <m:r>
            <w:rPr>
              <w:rFonts w:ascii="Cambria Math" w:hAnsi="Cambria Math"/>
              <w:lang w:val="en-GB"/>
            </w:rPr>
            <m:t>=R*</m:t>
          </m:r>
          <m:f>
            <m:fPr>
              <m:ctrlPr>
                <w:rPr>
                  <w:rFonts w:ascii="Cambria Math" w:hAnsi="Cambria Math"/>
                  <w:i/>
                  <w:lang w:val="en-GB"/>
                </w:rPr>
              </m:ctrlPr>
            </m:fPr>
            <m:num>
              <m:acc>
                <m:accPr>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m:t>
                      </m:r>
                    </m:sub>
                  </m:sSub>
                </m:e>
              </m:acc>
            </m:num>
            <m:den>
              <m:r>
                <w:rPr>
                  <w:rFonts w:ascii="Cambria Math" w:hAnsi="Cambria Math"/>
                  <w:lang w:val="en-GB"/>
                </w:rPr>
                <m:t>ü</m:t>
              </m:r>
            </m:den>
          </m:f>
          <m:r>
            <w:rPr>
              <w:rFonts w:ascii="Cambria Math" w:hAnsi="Cambria Math"/>
              <w:lang w:val="en-GB"/>
            </w:rPr>
            <m:t>=10Ω*</m:t>
          </m:r>
          <m:f>
            <m:fPr>
              <m:ctrlPr>
                <w:rPr>
                  <w:rFonts w:ascii="Cambria Math" w:hAnsi="Cambria Math"/>
                  <w:i/>
                  <w:lang w:val="en-GB"/>
                </w:rPr>
              </m:ctrlPr>
            </m:fPr>
            <m:num>
              <m:r>
                <w:rPr>
                  <w:rFonts w:ascii="Cambria Math" w:hAnsi="Cambria Math"/>
                  <w:lang w:val="en-GB"/>
                </w:rPr>
                <m:t>600A</m:t>
              </m:r>
            </m:num>
            <m:den>
              <m:r>
                <w:rPr>
                  <w:rFonts w:ascii="Cambria Math" w:hAnsi="Cambria Math"/>
                  <w:lang w:val="en-GB"/>
                </w:rPr>
                <m:t>1500</m:t>
              </m:r>
            </m:den>
          </m:f>
          <m:r>
            <w:rPr>
              <w:rFonts w:ascii="Cambria Math" w:hAnsi="Cambria Math"/>
              <w:lang w:val="en-GB"/>
            </w:rPr>
            <m:t>=4V</m:t>
          </m:r>
        </m:oMath>
      </m:oMathPara>
    </w:p>
    <w:p w:rsidR="00CD6AAF" w:rsidRPr="00F42061" w:rsidRDefault="00CD6AAF" w:rsidP="00BA5C6D">
      <w:pPr>
        <w:pStyle w:val="Textkrper"/>
        <w:rPr>
          <w:lang w:val="en-GB"/>
        </w:rPr>
      </w:pPr>
      <w:r w:rsidRPr="00F42061">
        <w:rPr>
          <w:lang w:val="en-GB"/>
        </w:rPr>
        <w:t>The precision resistor has yet to be chosen.</w:t>
      </w:r>
    </w:p>
    <w:p w:rsidR="000B3277" w:rsidRDefault="000B3277">
      <w:pPr>
        <w:rPr>
          <w:noProof/>
          <w:u w:val="single"/>
          <w:lang w:val="en-GB"/>
        </w:rPr>
      </w:pPr>
      <w:bookmarkStart w:id="112" w:name="_Ref374611482"/>
      <w:bookmarkStart w:id="113" w:name="OLE_LINK1"/>
      <w:bookmarkStart w:id="114" w:name="OLE_LINK2"/>
      <w:r>
        <w:rPr>
          <w:lang w:val="en-GB"/>
        </w:rPr>
        <w:br w:type="page"/>
      </w:r>
    </w:p>
    <w:p w:rsidR="00BA5C6D" w:rsidRPr="00F42061" w:rsidRDefault="00801BDA" w:rsidP="00BA5C6D">
      <w:pPr>
        <w:pStyle w:val="berschrift3"/>
        <w:rPr>
          <w:lang w:val="en-GB"/>
        </w:rPr>
      </w:pPr>
      <w:bookmarkStart w:id="115" w:name="_Toc375123613"/>
      <w:r w:rsidRPr="00F42061">
        <w:rPr>
          <w:lang w:val="en-GB"/>
        </w:rPr>
        <w:lastRenderedPageBreak/>
        <w:t>Multimeter specifications</w:t>
      </w:r>
      <w:bookmarkEnd w:id="112"/>
      <w:bookmarkEnd w:id="115"/>
    </w:p>
    <w:bookmarkEnd w:id="113"/>
    <w:bookmarkEnd w:id="114"/>
    <w:p w:rsidR="00BA5C6D" w:rsidRPr="00F42061" w:rsidRDefault="003A1185" w:rsidP="00BA5C6D">
      <w:pPr>
        <w:pStyle w:val="Textkrper"/>
        <w:rPr>
          <w:lang w:val="en-GB"/>
        </w:rPr>
      </w:pPr>
      <w:r w:rsidRPr="00F42061">
        <w:rPr>
          <w:lang w:val="en-GB"/>
        </w:rPr>
        <w:t>The analogue voltages are measured by the Agilent 34972A device. It has following characteristics:</w:t>
      </w:r>
    </w:p>
    <w:p w:rsidR="00E85574" w:rsidRPr="00F42061" w:rsidRDefault="00A444DB" w:rsidP="00E85574">
      <w:pPr>
        <w:pStyle w:val="Textkrper"/>
        <w:numPr>
          <w:ilvl w:val="0"/>
          <w:numId w:val="43"/>
        </w:numPr>
        <w:rPr>
          <w:lang w:val="en-GB"/>
        </w:rPr>
      </w:pPr>
      <w:r w:rsidRPr="00F42061">
        <w:rPr>
          <w:lang w:val="en-GB"/>
        </w:rPr>
        <w:t xml:space="preserve">Maximally </w:t>
      </w:r>
      <w:r w:rsidR="00E85574" w:rsidRPr="00F42061">
        <w:rPr>
          <w:lang w:val="en-GB"/>
        </w:rPr>
        <w:t>6½ digits (22 bits) of resolution</w:t>
      </w:r>
      <w:r w:rsidRPr="00F42061">
        <w:rPr>
          <w:lang w:val="en-GB"/>
        </w:rPr>
        <w:t>.</w:t>
      </w:r>
      <w:r w:rsidR="00E85574" w:rsidRPr="00F42061">
        <w:rPr>
          <w:lang w:val="en-GB"/>
        </w:rPr>
        <w:t xml:space="preserve"> [datasheet, page 9]</w:t>
      </w:r>
      <w:r w:rsidRPr="00F42061">
        <w:rPr>
          <w:lang w:val="en-GB"/>
        </w:rPr>
        <w:t xml:space="preserve"> </w:t>
      </w:r>
      <w:r w:rsidR="00801BDA" w:rsidRPr="00F42061">
        <w:rPr>
          <w:lang w:val="en-GB"/>
        </w:rPr>
        <w:t>This is valid at the slowest speed.</w:t>
      </w:r>
    </w:p>
    <w:p w:rsidR="00801BDA" w:rsidRPr="00F42061" w:rsidRDefault="00480CFA" w:rsidP="00480CFA">
      <w:pPr>
        <w:pStyle w:val="Textkrper"/>
        <w:ind w:left="720"/>
        <w:rPr>
          <w:lang w:val="en-GB"/>
        </w:rPr>
      </w:pPr>
      <w:r w:rsidRPr="00F42061">
        <w:rPr>
          <w:lang w:val="en-GB"/>
        </w:rPr>
        <w:t xml:space="preserve">At maximal speed, the resolution </w:t>
      </w:r>
      <w:r w:rsidR="0011756B" w:rsidRPr="00F42061">
        <w:rPr>
          <w:lang w:val="en-GB"/>
        </w:rPr>
        <w:t>drops to</w:t>
      </w:r>
      <w:r w:rsidRPr="00F42061">
        <w:rPr>
          <w:lang w:val="en-GB"/>
        </w:rPr>
        <w:t xml:space="preserve"> 4½ digits (15 bits)</w:t>
      </w:r>
      <w:r w:rsidR="00801BDA" w:rsidRPr="00F42061">
        <w:rPr>
          <w:lang w:val="en-GB"/>
        </w:rPr>
        <w:t>.</w:t>
      </w:r>
    </w:p>
    <w:p w:rsidR="008D5231" w:rsidRPr="00F42061" w:rsidRDefault="00E85574" w:rsidP="00E85574">
      <w:pPr>
        <w:pStyle w:val="Textkrper"/>
        <w:numPr>
          <w:ilvl w:val="0"/>
          <w:numId w:val="43"/>
        </w:numPr>
        <w:rPr>
          <w:lang w:val="en-GB"/>
        </w:rPr>
      </w:pPr>
      <w:r w:rsidRPr="00F42061">
        <w:rPr>
          <w:lang w:val="en-GB"/>
        </w:rPr>
        <w:t>0.004% basic 1-year dcV accuracy [datasheet, page 9]</w:t>
      </w:r>
      <w:r w:rsidR="0011756B" w:rsidRPr="00F42061">
        <w:rPr>
          <w:lang w:val="en-GB"/>
        </w:rPr>
        <w:t xml:space="preserve">. </w:t>
      </w:r>
      <w:r w:rsidR="00801BDA" w:rsidRPr="00F42061">
        <w:rPr>
          <w:lang w:val="en-GB"/>
        </w:rPr>
        <w:t>Again, t</w:t>
      </w:r>
      <w:r w:rsidR="0011756B" w:rsidRPr="00F42061">
        <w:rPr>
          <w:lang w:val="en-GB"/>
        </w:rPr>
        <w:t xml:space="preserve">his is valid at 6½ digits (at the slowest scan speed). Agilent doesn’t give values for the faster </w:t>
      </w:r>
      <w:r w:rsidR="00FB61E4" w:rsidRPr="00F42061">
        <w:rPr>
          <w:lang w:val="en-GB"/>
        </w:rPr>
        <w:t xml:space="preserve">scan speeds. </w:t>
      </w:r>
    </w:p>
    <w:p w:rsidR="000B3277" w:rsidRPr="000B3277" w:rsidRDefault="00E85574" w:rsidP="000B3277">
      <w:pPr>
        <w:pStyle w:val="Textkrper"/>
        <w:numPr>
          <w:ilvl w:val="0"/>
          <w:numId w:val="43"/>
        </w:numPr>
        <w:rPr>
          <w:lang w:val="en-GB"/>
        </w:rPr>
      </w:pPr>
      <w:r w:rsidRPr="00F42061">
        <w:rPr>
          <w:lang w:val="en-GB"/>
        </w:rPr>
        <w:t xml:space="preserve">Offset </w:t>
      </w:r>
      <w:r w:rsidR="00A6621F" w:rsidRPr="00F42061">
        <w:rPr>
          <w:lang w:val="en-GB"/>
        </w:rPr>
        <w:t>not mentioned, autozero-function available to cancel offset. This reduces the sampling rate</w:t>
      </w:r>
      <w:r w:rsidR="00801BDA" w:rsidRPr="00F42061">
        <w:rPr>
          <w:lang w:val="en-GB"/>
        </w:rPr>
        <w:t xml:space="preserve"> by approximately two</w:t>
      </w:r>
      <w:r w:rsidR="000B3277">
        <w:rPr>
          <w:lang w:val="en-GB"/>
        </w:rPr>
        <w:t>. [</w:t>
      </w:r>
      <w:hyperlink r:id="rId11" w:history="1">
        <w:r w:rsidR="000B3277" w:rsidRPr="000F12F7">
          <w:rPr>
            <w:rStyle w:val="Hyperlink"/>
            <w:sz w:val="22"/>
            <w:lang w:val="en-GB"/>
          </w:rPr>
          <w:t>http://www.home.agilent.com/agilent/editorial.jspx?cc=CH&amp;lc=ger&amp;ckey=698734-1-eng&amp;nid=-33257.922596.00&amp;id=698734-1-eng</w:t>
        </w:r>
      </w:hyperlink>
      <w:r w:rsidR="000B3277" w:rsidRPr="000B3277">
        <w:rPr>
          <w:lang w:val="en-GB"/>
        </w:rPr>
        <w:t>]</w:t>
      </w:r>
    </w:p>
    <w:p w:rsidR="00D321BD" w:rsidRPr="00F42061" w:rsidRDefault="00D321BD" w:rsidP="00D321BD">
      <w:pPr>
        <w:pStyle w:val="berschrift3"/>
        <w:rPr>
          <w:lang w:val="en-GB"/>
        </w:rPr>
      </w:pPr>
      <w:bookmarkStart w:id="116" w:name="_Toc375123614"/>
      <w:r w:rsidRPr="00F42061">
        <w:rPr>
          <w:lang w:val="en-GB"/>
        </w:rPr>
        <w:t>Requirements for sensors with voltage output</w:t>
      </w:r>
      <w:bookmarkEnd w:id="116"/>
    </w:p>
    <w:p w:rsidR="00AD00D7" w:rsidRPr="00F42061" w:rsidRDefault="00AD00D7" w:rsidP="00AD00D7">
      <w:pPr>
        <w:pStyle w:val="Textkrper"/>
        <w:rPr>
          <w:lang w:val="en-GB"/>
        </w:rPr>
      </w:pPr>
      <w:r w:rsidRPr="00F42061">
        <w:rPr>
          <w:lang w:val="en-GB"/>
        </w:rPr>
        <w:t>To define the requirements</w:t>
      </w:r>
      <w:r w:rsidR="00480CFA" w:rsidRPr="00F42061">
        <w:rPr>
          <w:lang w:val="en-GB"/>
        </w:rPr>
        <w:t xml:space="preserve"> to measure sensors with voltage outputs</w:t>
      </w:r>
      <w:r w:rsidRPr="00F42061">
        <w:rPr>
          <w:lang w:val="en-GB"/>
        </w:rPr>
        <w:t xml:space="preserve">, we take a </w:t>
      </w:r>
      <w:r w:rsidR="0035481C" w:rsidRPr="00F42061">
        <w:rPr>
          <w:lang w:val="en-GB"/>
        </w:rPr>
        <w:t xml:space="preserve">look at </w:t>
      </w:r>
      <w:r w:rsidRPr="00F42061">
        <w:rPr>
          <w:lang w:val="en-GB"/>
        </w:rPr>
        <w:t>LEM current sensor</w:t>
      </w:r>
      <w:r w:rsidR="00480CFA" w:rsidRPr="00F42061">
        <w:rPr>
          <w:lang w:val="en-GB"/>
        </w:rPr>
        <w:t>s</w:t>
      </w:r>
      <w:r w:rsidR="0035481C" w:rsidRPr="00F42061">
        <w:rPr>
          <w:lang w:val="en-GB"/>
        </w:rPr>
        <w:t xml:space="preserve"> for Automotive. We choose a sensor with an output voltage range of </w:t>
      </w:r>
      <w:r w:rsidR="003D10D0">
        <w:rPr>
          <w:lang w:val="en-GB"/>
        </w:rPr>
        <w:t>5</w:t>
      </w:r>
      <w:r w:rsidR="0035481C" w:rsidRPr="00F42061">
        <w:rPr>
          <w:lang w:val="en-GB"/>
        </w:rPr>
        <w:t xml:space="preserve">V. The typical accuracy is 1%.  </w:t>
      </w:r>
      <w:r w:rsidR="008632D7" w:rsidRPr="00F42061">
        <w:rPr>
          <w:lang w:val="en-GB"/>
        </w:rPr>
        <w:t xml:space="preserve">Our measuring accuracy should be 10 times finer, so 0.1% of </w:t>
      </w:r>
      <w:r w:rsidR="00D96168">
        <w:rPr>
          <w:lang w:val="en-GB"/>
        </w:rPr>
        <w:t>5</w:t>
      </w:r>
      <w:r w:rsidR="008632D7" w:rsidRPr="00F42061">
        <w:rPr>
          <w:lang w:val="en-GB"/>
        </w:rPr>
        <w:t xml:space="preserve">V: </w:t>
      </w:r>
      <w:r w:rsidR="00D96168">
        <w:rPr>
          <w:lang w:val="en-GB"/>
        </w:rPr>
        <w:t>5</w:t>
      </w:r>
      <w:r w:rsidR="008632D7" w:rsidRPr="00F42061">
        <w:rPr>
          <w:lang w:val="en-GB"/>
        </w:rPr>
        <w:t xml:space="preserve">mV. </w:t>
      </w:r>
    </w:p>
    <w:p w:rsidR="008632D7" w:rsidRPr="00F42061" w:rsidRDefault="008632D7" w:rsidP="00AD00D7">
      <w:pPr>
        <w:pStyle w:val="Textkrper"/>
        <w:rPr>
          <w:lang w:val="en-GB"/>
        </w:rPr>
      </w:pPr>
      <w:r w:rsidRPr="00F42061">
        <w:rPr>
          <w:lang w:val="en-GB"/>
        </w:rPr>
        <w:t xml:space="preserve">In the measuring range of 10V, this would require an maximal error of </w:t>
      </w:r>
    </w:p>
    <w:p w:rsidR="008632D7" w:rsidRPr="00F42061" w:rsidRDefault="008632D7" w:rsidP="00AD00D7">
      <w:pPr>
        <w:pStyle w:val="Textkrper"/>
        <w:rPr>
          <w:lang w:val="en-GB"/>
        </w:rPr>
      </w:pPr>
      <m:oMathPara>
        <m:oMathParaPr>
          <m:jc m:val="left"/>
        </m:oMathParaPr>
        <m:oMath>
          <m:r>
            <w:rPr>
              <w:rFonts w:ascii="Cambria Math" w:hAnsi="Cambria Math"/>
              <w:lang w:val="en-GB"/>
            </w:rPr>
            <m:t>E=100%*</m:t>
          </m:r>
          <m:f>
            <m:fPr>
              <m:ctrlPr>
                <w:rPr>
                  <w:rFonts w:ascii="Cambria Math" w:hAnsi="Cambria Math"/>
                  <w:i/>
                  <w:lang w:val="en-GB"/>
                </w:rPr>
              </m:ctrlPr>
            </m:fPr>
            <m:num>
              <m:r>
                <w:rPr>
                  <w:rFonts w:ascii="Cambria Math" w:hAnsi="Cambria Math"/>
                  <w:lang w:val="en-GB"/>
                </w:rPr>
                <m:t>5mV</m:t>
              </m:r>
            </m:num>
            <m:den>
              <m:r>
                <w:rPr>
                  <w:rFonts w:ascii="Cambria Math" w:hAnsi="Cambria Math"/>
                  <w:lang w:val="en-GB"/>
                </w:rPr>
                <m:t>10V</m:t>
              </m:r>
            </m:den>
          </m:f>
          <m:r>
            <w:rPr>
              <w:rFonts w:ascii="Cambria Math" w:hAnsi="Cambria Math"/>
              <w:lang w:val="en-GB"/>
            </w:rPr>
            <m:t>=0.05%</m:t>
          </m:r>
        </m:oMath>
      </m:oMathPara>
    </w:p>
    <w:p w:rsidR="008632D7" w:rsidRPr="00F42061" w:rsidRDefault="008632D7" w:rsidP="00AD00D7">
      <w:pPr>
        <w:pStyle w:val="Textkrper"/>
        <w:rPr>
          <w:lang w:val="en-GB"/>
        </w:rPr>
      </w:pPr>
      <w:r w:rsidRPr="00F42061">
        <w:rPr>
          <w:lang w:val="en-GB"/>
        </w:rPr>
        <w:t>This is larger than the 0.004% basic 1-year dcV accuracy of the Agilent DMM, so this device can be used.</w:t>
      </w:r>
    </w:p>
    <w:p w:rsidR="00F0791A" w:rsidRPr="00F42061" w:rsidRDefault="00F0791A">
      <w:pPr>
        <w:rPr>
          <w:noProof/>
          <w:u w:val="single"/>
          <w:lang w:val="en-GB"/>
        </w:rPr>
      </w:pPr>
      <w:bookmarkStart w:id="117" w:name="_Ref374611571"/>
      <w:r w:rsidRPr="00F42061">
        <w:rPr>
          <w:lang w:val="en-GB"/>
        </w:rPr>
        <w:br w:type="page"/>
      </w:r>
    </w:p>
    <w:p w:rsidR="00D321BD" w:rsidRPr="00F42061" w:rsidRDefault="00D321BD" w:rsidP="00AD00D7">
      <w:pPr>
        <w:pStyle w:val="berschrift3"/>
        <w:rPr>
          <w:lang w:val="en-GB"/>
        </w:rPr>
      </w:pPr>
      <w:bookmarkStart w:id="118" w:name="_Toc375123615"/>
      <w:r w:rsidRPr="00F42061">
        <w:rPr>
          <w:lang w:val="en-GB"/>
        </w:rPr>
        <w:lastRenderedPageBreak/>
        <w:t>Requirements for</w:t>
      </w:r>
      <w:r w:rsidR="00F0791A" w:rsidRPr="00F42061">
        <w:rPr>
          <w:lang w:val="en-GB"/>
        </w:rPr>
        <w:t xml:space="preserve"> </w:t>
      </w:r>
      <w:r w:rsidRPr="00F42061">
        <w:rPr>
          <w:lang w:val="en-GB"/>
        </w:rPr>
        <w:t>reference sensor</w:t>
      </w:r>
      <w:bookmarkEnd w:id="117"/>
      <w:r w:rsidR="00F0791A" w:rsidRPr="00F42061">
        <w:rPr>
          <w:lang w:val="en-GB"/>
        </w:rPr>
        <w:t xml:space="preserve"> measuring</w:t>
      </w:r>
      <w:bookmarkEnd w:id="118"/>
    </w:p>
    <w:p w:rsidR="00480CFA" w:rsidRPr="00F42061" w:rsidRDefault="00480CFA" w:rsidP="00AD00D7">
      <w:pPr>
        <w:pStyle w:val="Textkrper"/>
        <w:rPr>
          <w:lang w:val="en-GB"/>
        </w:rPr>
      </w:pPr>
      <w:r w:rsidRPr="00F42061">
        <w:rPr>
          <w:lang w:val="en-GB"/>
        </w:rPr>
        <w:t>The requirements to measure the referen</w:t>
      </w:r>
      <w:r w:rsidR="00D321BD" w:rsidRPr="00F42061">
        <w:rPr>
          <w:lang w:val="en-GB"/>
        </w:rPr>
        <w:t>ce sensor are tighter. There are several error sources when measuring the current with the reference sensor and the multimeter:</w:t>
      </w:r>
    </w:p>
    <w:p w:rsidR="00D321BD" w:rsidRDefault="00D321BD" w:rsidP="00AD00D7">
      <w:pPr>
        <w:pStyle w:val="Textkrper"/>
        <w:rPr>
          <w:lang w:val="en-GB"/>
        </w:rPr>
      </w:pPr>
      <w:r w:rsidRPr="00F42061">
        <w:rPr>
          <w:noProof/>
          <w:lang w:eastAsia="de-CH"/>
        </w:rPr>
        <mc:AlternateContent>
          <mc:Choice Requires="wpc">
            <w:drawing>
              <wp:inline distT="0" distB="0" distL="0" distR="0" wp14:anchorId="761B78F3" wp14:editId="16FBF033">
                <wp:extent cx="1800225" cy="5457828"/>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Text Box 15"/>
                        <wps:cNvSpPr txBox="1"/>
                        <wps:spPr>
                          <a:xfrm>
                            <a:off x="95400" y="770998"/>
                            <a:ext cx="1526666" cy="485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
                                <w:t>Precision transducer</w:t>
                              </w:r>
                            </w:p>
                            <w:p w:rsidR="00206669" w:rsidRDefault="00206669">
                              <w:r>
                                <w:t xml:space="preserve">error &lt; </w:t>
                              </w:r>
                              <w:r w:rsidRPr="00602528">
                                <w:rPr>
                                  <w:szCs w:val="22"/>
                                </w:rPr>
                                <w:t>~</w:t>
                              </w:r>
                              <w:r>
                                <w:t>50ppm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834805" y="397543"/>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397566" y="134759"/>
                            <a:ext cx="857885" cy="27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
                                <w:t>real current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Text Box 106"/>
                        <wps:cNvSpPr txBox="1"/>
                        <wps:spPr>
                          <a:xfrm>
                            <a:off x="95400" y="1629739"/>
                            <a:ext cx="1534618" cy="485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
                                <w:t>Precision resistor</w:t>
                              </w:r>
                            </w:p>
                            <w:p w:rsidR="00206669" w:rsidRDefault="00206669">
                              <w:r>
                                <w:t>error &lt;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834805" y="1256284"/>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08" name="Text Box 108"/>
                        <wps:cNvSpPr txBox="1"/>
                        <wps:spPr>
                          <a:xfrm>
                            <a:off x="95370" y="3374305"/>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
                                <w:t xml:space="preserve">DMM resolution error &lt;  </w:t>
                              </w:r>
                              <m:oMath>
                                <m:f>
                                  <m:fPr>
                                    <m:ctrlPr>
                                      <w:rPr>
                                        <w:rFonts w:ascii="Cambria Math" w:hAnsi="Cambria Math"/>
                                        <w:i/>
                                      </w:rPr>
                                    </m:ctrlPr>
                                  </m:fPr>
                                  <m:num>
                                    <m:r>
                                      <w:rPr>
                                        <w:rFonts w:ascii="Cambria Math" w:hAnsi="Cambria Math"/>
                                      </w:rPr>
                                      <m:t>voltage range</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r>
                                  <w:rPr>
                                    <w:rFonts w:ascii="Cambria Math" w:hAnsi="Cambria Math"/>
                                  </w:rPr>
                                  <m:t>*100%</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Arrow Connector 109"/>
                        <wps:cNvCnPr/>
                        <wps:spPr>
                          <a:xfrm>
                            <a:off x="834805" y="3000850"/>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0" name="Text Box 110"/>
                        <wps:cNvSpPr txBox="1"/>
                        <wps:spPr>
                          <a:xfrm>
                            <a:off x="95370" y="4280753"/>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
                                <w:t xml:space="preserve">DMM accuracy error </w:t>
                              </w:r>
                            </w:p>
                            <w:p w:rsidR="00206669" w:rsidRDefault="00206669">
                              <w:r>
                                <w:t>&lt;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Straight Arrow Connector 111"/>
                        <wps:cNvCnPr/>
                        <wps:spPr>
                          <a:xfrm>
                            <a:off x="834805" y="3907298"/>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2" name="Text Box 112"/>
                        <wps:cNvSpPr txBox="1"/>
                        <wps:spPr>
                          <a:xfrm>
                            <a:off x="95370" y="2472577"/>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
                                <w:t xml:space="preserve">Sampling error (see section </w:t>
                              </w:r>
                              <w:r>
                                <w:fldChar w:fldCharType="begin"/>
                              </w:r>
                              <w:r>
                                <w:instrText xml:space="preserve"> REF _Ref374608275 \r \h </w:instrText>
                              </w:r>
                              <w:r>
                                <w:fldChar w:fldCharType="separate"/>
                              </w:r>
                              <w:r>
                                <w:t>3.5.2</w:t>
                              </w:r>
                              <w:r>
                                <w:fldChar w:fldCharType="end"/>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834805" y="2108647"/>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834805" y="4817143"/>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5" name="Text Box 115"/>
                        <wps:cNvSpPr txBox="1"/>
                        <wps:spPr>
                          <a:xfrm>
                            <a:off x="264216" y="5179045"/>
                            <a:ext cx="1208405"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669" w:rsidRDefault="00206669">
                              <w:r>
                                <w:t>measured current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4" o:spid="_x0000_s1133" editas="canvas" style="width:141.75pt;height:429.75pt;mso-position-horizontal-relative:char;mso-position-vertical-relative:line" coordsize="18002,5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">
                <v:shape id="_x0000_s1134" type="#_x0000_t75" style="position:absolute;width:18002;height:54578;visibility:visible;mso-wrap-style:square">
                  <v:fill o:detectmouseclick="t"/>
                  <v:path o:connecttype="none"/>
                </v:shape>
                <v:shape id="Text Box 15" o:spid="_x0000_s1135" type="#_x0000_t202" style="position:absolute;left:954;top:7709;width:15266;height:4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lWcMA&#10;AADbAAAADwAAAGRycy9kb3ducmV2LnhtbERP32vCMBB+H/g/hBP2tqYTdFKNMsaECTKYjunj2dya&#10;suRSm1i7/fWLMNjbfXw/b77snRUdtaH2rOA+y0EQl17XXCl4363upiBCRNZoPZOCbwqwXAxu5lho&#10;f+E36raxEimEQ4EKTIxNIWUoDTkMmW+IE/fpW4cxwbaSusVLCndWjvJ8Ih3WnBoMNvRkqPzanp2C&#10;zcf+9Lx6PeR7Otp63NkHs/45KnU77B9nICL18V/8537Raf4Yrr+k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NlWcMAAADbAAAADwAAAAAAAAAAAAAAAACYAgAAZHJzL2Rv&#10;d25yZXYueG1sUEsFBgAAAAAEAAQA9QAAAIgDAAAAAA==&#10;" filled="f" strokeweight=".5pt">
                  <v:textbox>
                    <w:txbxContent>
                      <w:p w:rsidR="00206669" w:rsidRDefault="00206669">
                        <w:r>
                          <w:t>Precision transducer</w:t>
                        </w:r>
                      </w:p>
                      <w:p w:rsidR="00206669" w:rsidRDefault="00206669">
                        <w:r>
                          <w:t xml:space="preserve">error &lt; </w:t>
                        </w:r>
                        <w:r w:rsidRPr="00602528">
                          <w:rPr>
                            <w:szCs w:val="22"/>
                          </w:rPr>
                          <w:t>~</w:t>
                        </w:r>
                        <w:r>
                          <w:t>50ppm</w:t>
                        </w:r>
                      </w:p>
                    </w:txbxContent>
                  </v:textbox>
                </v:shape>
                <v:shape id="Straight Arrow Connector 16" o:spid="_x0000_s1136" type="#_x0000_t32" style="position:absolute;left:8348;top:3975;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iUcAAAADbAAAADwAAAGRycy9kb3ducmV2LnhtbERP24rCMBB9F/yHMMK+aeoiKtUourC4&#10;CIvXDxiasQ02k9JktfXrN4Lg2xzOdebLxpbiRrU3jhUMBwkI4sxpw7mC8+m7PwXhA7LG0jEpaMnD&#10;ctHtzDHV7s4Huh1DLmII+xQVFCFUqZQ+K8iiH7iKOHIXV1sMEda51DXeY7gt5WeSjKVFw7GhwIq+&#10;Csquxz+rwFSt2ex+2/2EuN2v8yleRo+tUh+9ZjUDEagJb/HL/aPj/DE8f4kHyM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b4lHAAAAA2wAAAA8AAAAAAAAAAAAAAAAA&#10;oQIAAGRycy9kb3ducmV2LnhtbFBLBQYAAAAABAAEAPkAAACOAwAAAAA=&#10;" strokecolor="black [3040]" strokeweight="2.25pt">
                  <v:stroke endarrow="open"/>
                </v:shape>
                <v:shape id="Text Box 17" o:spid="_x0000_s1137" type="#_x0000_t202" style="position:absolute;left:3975;top:1347;width:8579;height:27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206669" w:rsidRDefault="00206669">
                        <w:r>
                          <w:t>real current</w:t>
                        </w:r>
                      </w:p>
                    </w:txbxContent>
                  </v:textbox>
                </v:shape>
                <v:shape id="Text Box 106" o:spid="_x0000_s1138" type="#_x0000_t202" style="position:absolute;left:954;top:16297;width:15346;height:4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gaBcQA&#10;AADcAAAADwAAAGRycy9kb3ducmV2LnhtbERPTUsDMRC9C/6HMII3m1RolW3TUkoLFaRgFdvjdDNu&#10;FpPJuonbrb/eFARv83ifM5333omO2lgH1jAcKBDEZTA1VxreXtd3jyBiQjboApOGM0WYz66vpliY&#10;cOIX6napEjmEY4EabEpNIWUsLXmMg9AQZ+4jtB5Thm0lTYunHO6dvFdqLD3WnBssNrS0VH7uvr2G&#10;5/f912q9Pag9HV096tyDffo5an170y8mIBL16V/8596YPF+N4fJMv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GgXEAAAA3AAAAA8AAAAAAAAAAAAAAAAAmAIAAGRycy9k&#10;b3ducmV2LnhtbFBLBQYAAAAABAAEAPUAAACJAwAAAAA=&#10;" filled="f" strokeweight=".5pt">
                  <v:textbox>
                    <w:txbxContent>
                      <w:p w:rsidR="00206669" w:rsidRDefault="00206669">
                        <w:r>
                          <w:t>Precision resistor</w:t>
                        </w:r>
                      </w:p>
                      <w:p w:rsidR="00206669" w:rsidRDefault="00206669">
                        <w:r>
                          <w:t>error &lt; 0.01%</w:t>
                        </w:r>
                      </w:p>
                    </w:txbxContent>
                  </v:textbox>
                </v:shape>
                <v:shape id="Straight Arrow Connector 107" o:spid="_x0000_s1139" type="#_x0000_t32" style="position:absolute;left:8348;top:12562;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ur8MAAAADcAAAADwAAAGRycy9kb3ducmV2LnhtbERP24rCMBB9X/Afwgj7tqaKqFSjqLC4&#10;CIvXDxiasQ02k9JktfXrzYLg2xzOdWaLxpbiRrU3jhX0ewkI4sxpw7mC8+n7awLCB2SNpWNS0JKH&#10;xbzzMcNUuzsf6HYMuYgh7FNUUIRQpVL6rCCLvucq4shdXG0xRFjnUtd4j+G2lIMkGUmLhmNDgRWt&#10;C8quxz+rwFSt2ex+2/2YuN2v8gleho+tUp/dZjkFEagJb/HL/aPj/GQM/8/EC+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bq/DAAAAA3AAAAA8AAAAAAAAAAAAAAAAA&#10;oQIAAGRycy9kb3ducmV2LnhtbFBLBQYAAAAABAAEAPkAAACOAwAAAAA=&#10;" strokecolor="black [3040]" strokeweight="2.25pt">
                  <v:stroke endarrow="open"/>
                </v:shape>
                <v:shape id="Text Box 108" o:spid="_x0000_s1140" type="#_x0000_t202" style="position:absolute;left:953;top:33743;width:15426;height:5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r7MYA&#10;AADcAAAADwAAAGRycy9kb3ducmV2LnhtbESPQUsDMRCF74L/IYzgzSYKalmbFhELCiLYltbjdDNu&#10;FpPJuonb1V/vHAreZnhv3vtmthhjUAP1uU1s4XJiQBHXybXcWNislxdTULkgOwyJycIPZVjMT09m&#10;WLl04DcaVqVREsK5Qgu+lK7SOteeIuZJ6ohF+0h9xCJr32jX40HCY9BXxtzoiC1Lg8eOHjzVn6vv&#10;aOFlu/t6XL6+mx3tQ3s9hFv//Lu39vxsvL8DVWgs/+bj9ZMTfCO0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sr7MYAAADcAAAADwAAAAAAAAAAAAAAAACYAgAAZHJz&#10;L2Rvd25yZXYueG1sUEsFBgAAAAAEAAQA9QAAAIsDAAAAAA==&#10;" filled="f" strokeweight=".5pt">
                  <v:textbox>
                    <w:txbxContent>
                      <w:p w:rsidR="00206669" w:rsidRDefault="00206669">
                        <w:r>
                          <w:t xml:space="preserve">DMM resolution error &lt;  </w:t>
                        </w:r>
                        <m:oMath>
                          <m:f>
                            <m:fPr>
                              <m:ctrlPr>
                                <w:rPr>
                                  <w:rFonts w:ascii="Cambria Math" w:hAnsi="Cambria Math"/>
                                  <w:i/>
                                </w:rPr>
                              </m:ctrlPr>
                            </m:fPr>
                            <m:num>
                              <m:r>
                                <w:rPr>
                                  <w:rFonts w:ascii="Cambria Math" w:hAnsi="Cambria Math"/>
                                </w:rPr>
                                <m:t>voltage range</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r>
                            <w:rPr>
                              <w:rFonts w:ascii="Cambria Math" w:hAnsi="Cambria Math"/>
                            </w:rPr>
                            <m:t>*100%</m:t>
                          </m:r>
                        </m:oMath>
                      </w:p>
                    </w:txbxContent>
                  </v:textbox>
                </v:shape>
                <v:shape id="Straight Arrow Connector 109" o:spid="_x0000_s1141" type="#_x0000_t32" style="position:absolute;left:8348;top:30008;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iaGcIAAADcAAAADwAAAGRycy9kb3ducmV2LnhtbERP24rCMBB9F/yHMIJvmiqyul2jqCC7&#10;LIiX3Q8YmrENNpPSRG336zeC4NscznXmy8aW4ka1N44VjIYJCOLMacO5gt+f7WAGwgdkjaVjUtCS&#10;h+Wi25ljqt2dj3Q7hVzEEPYpKihCqFIpfVaQRT90FXHkzq62GCKsc6lrvMdwW8pxkrxJi4ZjQ4EV&#10;bQrKLqerVWCq1nzud+1hStwe1vkMz5O/b6X6vWb1ASJQE17ip/tLx/nJOzye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iaGcIAAADcAAAADwAAAAAAAAAAAAAA&#10;AAChAgAAZHJzL2Rvd25yZXYueG1sUEsFBgAAAAAEAAQA+QAAAJADAAAAAA==&#10;" strokecolor="black [3040]" strokeweight="2.25pt">
                  <v:stroke endarrow="open"/>
                </v:shape>
                <v:shape id="Text Box 110" o:spid="_x0000_s1142" type="#_x0000_t202" style="position:absolute;left:953;top:42807;width:15426;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xN8cA&#10;AADcAAAADwAAAGRycy9kb3ducmV2LnhtbESPQUsDMRCF7wX/QxjBm81WsMratIhYUBChrViP0824&#10;WUwm6yZut/76zqHQ2wzvzXvfzBZD8KqnLjWRDUzGBSjiKtqGawMfm+X1PaiUkS36yGTgQAkW84vR&#10;DEsb97yifp1rJSGcSjTgcm5LrVPlKGAax5ZYtO/YBcyydrW2He4lPHh9UxRTHbBhaXDY0pOj6mf9&#10;Fwy8fW5/n5fvX8WWdr657f2de/3fGXN1OTw+gMo05LP5dP1iBX8i+PKMTKDn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0sTfHAAAA3AAAAA8AAAAAAAAAAAAAAAAAmAIAAGRy&#10;cy9kb3ducmV2LnhtbFBLBQYAAAAABAAEAPUAAACMAwAAAAA=&#10;" filled="f" strokeweight=".5pt">
                  <v:textbox>
                    <w:txbxContent>
                      <w:p w:rsidR="00206669" w:rsidRDefault="00206669">
                        <w:r>
                          <w:t xml:space="preserve">DMM accuracy error </w:t>
                        </w:r>
                      </w:p>
                      <w:p w:rsidR="00206669" w:rsidRDefault="00206669">
                        <w:r>
                          <w:t>&lt;  ?%</w:t>
                        </w:r>
                      </w:p>
                    </w:txbxContent>
                  </v:textbox>
                </v:shape>
                <v:shape id="Straight Arrow Connector 111" o:spid="_x0000_s1143" type="#_x0000_t32" style="position:absolute;left:8348;top:39072;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cAwsIAAADcAAAADwAAAGRycy9kb3ducmV2LnhtbERP22rCQBB9L/gPywh9q5uUYkN0FRVK&#10;RSj19gFDdkwWs7Mhu9XEr+8Kgm9zONeZzjtbiwu13jhWkI4SEMSF04ZLBcfD11sGwgdkjbVjUtCT&#10;h/ls8DLFXLsr7+iyD6WIIexzVFCF0ORS+qIii37kGuLInVxrMUTYllK3eI3htpbvSTKWFg3Hhgob&#10;WlVUnPd/VoFpevP9+9NvP4n77bLM8PRx2yj1OuwWExCBuvAUP9xrHeenKdyfi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cAwsIAAADcAAAADwAAAAAAAAAAAAAA&#10;AAChAgAAZHJzL2Rvd25yZXYueG1sUEsFBgAAAAAEAAQA+QAAAJADAAAAAA==&#10;" strokecolor="black [3040]" strokeweight="2.25pt">
                  <v:stroke endarrow="open"/>
                </v:shape>
                <v:shape id="Text Box 112" o:spid="_x0000_s1144" type="#_x0000_t202" style="position:absolute;left:953;top:24725;width:15426;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K28QA&#10;AADcAAAADwAAAGRycy9kb3ducmV2LnhtbERPTWsCMRC9C/6HMEJvNavQKqtRSqlgoQhaqT2Om3Gz&#10;NJmsm3Rd++ubQsHbPN7nzJeds6KlJlSeFYyGGQjiwuuKSwX799X9FESIyBqtZ1JwpQDLRb83x1z7&#10;C2+p3cVSpBAOOSowMda5lKEw5DAMfU2cuJNvHMYEm1LqBi8p3Fk5zrJH6bDi1GCwpmdDxdfu2yl4&#10;+zicX1abz+xAR1s9tHZiXn+OSt0NuqcZiEhdvIn/3Wud5o/G8PdMuk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itvEAAAA3AAAAA8AAAAAAAAAAAAAAAAAmAIAAGRycy9k&#10;b3ducmV2LnhtbFBLBQYAAAAABAAEAPUAAACJAwAAAAA=&#10;" filled="f" strokeweight=".5pt">
                  <v:textbox>
                    <w:txbxContent>
                      <w:p w:rsidR="00206669" w:rsidRDefault="00206669">
                        <w:r>
                          <w:t xml:space="preserve">Sampling error (see section </w:t>
                        </w:r>
                        <w:r>
                          <w:fldChar w:fldCharType="begin"/>
                        </w:r>
                        <w:r>
                          <w:instrText xml:space="preserve"> REF _Ref374608275 \r \h </w:instrText>
                        </w:r>
                        <w:r>
                          <w:fldChar w:fldCharType="separate"/>
                        </w:r>
                        <w:r>
                          <w:t>3.5.2</w:t>
                        </w:r>
                        <w:r>
                          <w:fldChar w:fldCharType="end"/>
                        </w:r>
                        <w:r>
                          <w:t>)</w:t>
                        </w:r>
                      </w:p>
                    </w:txbxContent>
                  </v:textbox>
                </v:shape>
                <v:shape id="Straight Arrow Connector 113" o:spid="_x0000_s1145" type="#_x0000_t32" style="position:absolute;left:8348;top:21086;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7LsIAAADcAAAADwAAAGRycy9kb3ducmV2LnhtbERP3WrCMBS+F3yHcITdaeocKp1RnCAb&#10;A7Fze4BDc2yDzUlporY+vRkI3p2P7/csVq2txIUabxwrGI8SEMS504YLBX+/2+EchA/IGivHpKAj&#10;D6tlv7fAVLsr/9DlEAoRQ9inqKAMoU6l9HlJFv3I1cSRO7rGYoiwKaRu8BrDbSVfk2QqLRqODSXW&#10;tCkpPx3OVoGpO/O533XZjLjLPoo5Ht9u30q9DNr1O4hAbXiKH+4vHeePJ/D/TLx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7LsIAAADcAAAADwAAAAAAAAAAAAAA&#10;AAChAgAAZHJzL2Rvd25yZXYueG1sUEsFBgAAAAAEAAQA+QAAAJADAAAAAA==&#10;" strokecolor="black [3040]" strokeweight="2.25pt">
                  <v:stroke endarrow="open"/>
                </v:shape>
                <v:shape id="Straight Arrow Connector 114" o:spid="_x0000_s1146" type="#_x0000_t32" style="position:absolute;left:8348;top:48171;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jWsIAAADcAAAADwAAAGRycy9kb3ducmV2LnhtbERP3WrCMBS+H/gO4Qx2N1OHuNIZZQ7G&#10;RJDV6gMcmmMb1pyUJrOtT28GA+/Ox/d7luvBNuJCnTeOFcymCQji0mnDlYLT8fM5BeEDssbGMSkY&#10;ycN6NXlYYqZdzwe6FKESMYR9hgrqENpMSl/WZNFPXUscubPrLIYIu0rqDvsYbhv5kiQLadFwbKix&#10;pY+ayp/i1yow7Wi+vvdj/ko85psqxfP8ulPq6XF4fwMRaAh38b97q+P82Rz+no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jWsIAAADcAAAADwAAAAAAAAAAAAAA&#10;AAChAgAAZHJzL2Rvd25yZXYueG1sUEsFBgAAAAAEAAQA+QAAAJADAAAAAA==&#10;" strokecolor="black [3040]" strokeweight="2.25pt">
                  <v:stroke endarrow="open"/>
                </v:shape>
                <v:shape id="Text Box 115" o:spid="_x0000_s1147" type="#_x0000_t202" style="position:absolute;left:2642;top:51790;width:12084;height:27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rsidR="00206669" w:rsidRDefault="00206669">
                        <w:r>
                          <w:t>measured current</w:t>
                        </w:r>
                      </w:p>
                    </w:txbxContent>
                  </v:textbox>
                </v:shape>
                <w10:anchorlock/>
              </v:group>
            </w:pict>
          </mc:Fallback>
        </mc:AlternateContent>
      </w:r>
    </w:p>
    <w:p w:rsidR="000B3277" w:rsidRPr="00F42061" w:rsidRDefault="000B3277" w:rsidP="000B3277">
      <w:pPr>
        <w:pStyle w:val="Beschriftung"/>
        <w:rPr>
          <w:lang w:val="en-GB"/>
        </w:rPr>
      </w:pPr>
      <w:r>
        <w:t xml:space="preserve">Figure </w:t>
      </w:r>
      <w:r>
        <w:fldChar w:fldCharType="begin"/>
      </w:r>
      <w:r>
        <w:instrText xml:space="preserve"> SEQ Figure \* ARABIC </w:instrText>
      </w:r>
      <w:r>
        <w:fldChar w:fldCharType="separate"/>
      </w:r>
      <w:r>
        <w:rPr>
          <w:noProof/>
        </w:rPr>
        <w:t>2</w:t>
      </w:r>
      <w:r>
        <w:fldChar w:fldCharType="end"/>
      </w:r>
      <w:r>
        <w:t>: error sources when using the reference sensor</w:t>
      </w:r>
    </w:p>
    <w:p w:rsidR="00480CFA" w:rsidRPr="00F42061" w:rsidRDefault="00780204" w:rsidP="00AD00D7">
      <w:pPr>
        <w:pStyle w:val="Textkrper"/>
        <w:rPr>
          <w:lang w:val="en-GB"/>
        </w:rPr>
      </w:pPr>
      <w:r w:rsidRPr="00F42061">
        <w:rPr>
          <w:lang w:val="en-GB"/>
        </w:rPr>
        <w:t>In the worst case, all these errors can sum up. To get a reliable measurement of sensors with 0.1% error, the total error has to be small enough. It is that defined that the sum of the errors should not be larger than 0.0</w:t>
      </w:r>
      <w:r w:rsidR="004D0636" w:rsidRPr="00F42061">
        <w:rPr>
          <w:lang w:val="en-GB"/>
        </w:rPr>
        <w:t>5</w:t>
      </w:r>
      <w:r w:rsidRPr="00F42061">
        <w:rPr>
          <w:lang w:val="en-GB"/>
        </w:rPr>
        <w:t xml:space="preserve">%. </w:t>
      </w:r>
    </w:p>
    <w:p w:rsidR="00997F1C" w:rsidRDefault="00997F1C" w:rsidP="00997F1C">
      <w:pPr>
        <w:pStyle w:val="Textkrper"/>
        <w:rPr>
          <w:lang w:val="en-GB"/>
        </w:rPr>
      </w:pPr>
      <w:r w:rsidRPr="00F42061">
        <w:rPr>
          <w:lang w:val="en-GB"/>
        </w:rPr>
        <w:t xml:space="preserve">The individual errors can be influenced by changing the scan rate of the DMM. With increasing scan rate, the </w:t>
      </w:r>
      <w:r w:rsidR="00556D7D" w:rsidRPr="00F42061">
        <w:rPr>
          <w:lang w:val="en-GB"/>
        </w:rPr>
        <w:t>resolution error and accuracy error will increase</w:t>
      </w:r>
      <w:r w:rsidRPr="00F42061">
        <w:rPr>
          <w:lang w:val="en-GB"/>
        </w:rPr>
        <w:t>, but the sampling error (see</w:t>
      </w:r>
      <w:r w:rsidR="003C7742" w:rsidRPr="00F42061">
        <w:rPr>
          <w:lang w:val="en-GB"/>
        </w:rPr>
        <w:t xml:space="preserve"> section</w:t>
      </w:r>
      <w:r w:rsidRPr="00F42061">
        <w:rPr>
          <w:lang w:val="en-GB"/>
        </w:rPr>
        <w:t xml:space="preserve"> </w:t>
      </w:r>
      <w:r w:rsidRPr="00F42061">
        <w:rPr>
          <w:lang w:val="en-GB"/>
        </w:rPr>
        <w:fldChar w:fldCharType="begin"/>
      </w:r>
      <w:r w:rsidRPr="00F42061">
        <w:rPr>
          <w:lang w:val="en-GB"/>
        </w:rPr>
        <w:instrText xml:space="preserve"> REF _Ref374608275 \r \h </w:instrText>
      </w:r>
      <w:r w:rsidRPr="00F42061">
        <w:rPr>
          <w:lang w:val="en-GB"/>
        </w:rPr>
      </w:r>
      <w:r w:rsidRPr="00F42061">
        <w:rPr>
          <w:lang w:val="en-GB"/>
        </w:rPr>
        <w:fldChar w:fldCharType="separate"/>
      </w:r>
      <w:r w:rsidRPr="00F42061">
        <w:rPr>
          <w:lang w:val="en-GB"/>
        </w:rPr>
        <w:t>3.5.2</w:t>
      </w:r>
      <w:r w:rsidRPr="00F42061">
        <w:rPr>
          <w:lang w:val="en-GB"/>
        </w:rPr>
        <w:fldChar w:fldCharType="end"/>
      </w:r>
      <w:r w:rsidRPr="00F42061">
        <w:rPr>
          <w:lang w:val="en-GB"/>
        </w:rPr>
        <w:t>)</w:t>
      </w:r>
      <w:r w:rsidR="00556D7D" w:rsidRPr="00F42061">
        <w:rPr>
          <w:lang w:val="en-GB"/>
        </w:rPr>
        <w:t xml:space="preserve"> will decrease.</w:t>
      </w:r>
    </w:p>
    <w:p w:rsidR="002B06D9" w:rsidRDefault="002B06D9" w:rsidP="00997F1C">
      <w:pPr>
        <w:pStyle w:val="Textkrper"/>
        <w:rPr>
          <w:lang w:val="en-GB"/>
        </w:rPr>
      </w:pPr>
    </w:p>
    <w:p w:rsidR="002B06D9" w:rsidRPr="00F42061" w:rsidRDefault="002B06D9" w:rsidP="00997F1C">
      <w:pPr>
        <w:pStyle w:val="Textkrper"/>
        <w:rPr>
          <w:lang w:val="en-GB"/>
        </w:rPr>
      </w:pPr>
    </w:p>
    <w:p w:rsidR="00556D7D" w:rsidRPr="00F42061" w:rsidRDefault="00206669" w:rsidP="00997F1C">
      <w:pPr>
        <w:pStyle w:val="Textkrper"/>
        <w:rPr>
          <w:lang w:val="en-GB"/>
        </w:rPr>
      </w:pPr>
      <w:r w:rsidRPr="00206669">
        <w:lastRenderedPageBreak/>
        <w:drawing>
          <wp:inline distT="0" distB="0" distL="0" distR="0" wp14:anchorId="740FAA5A" wp14:editId="18074651">
            <wp:extent cx="5936615" cy="3146710"/>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146710"/>
                    </a:xfrm>
                    <a:prstGeom prst="rect">
                      <a:avLst/>
                    </a:prstGeom>
                    <a:noFill/>
                    <a:ln>
                      <a:noFill/>
                    </a:ln>
                  </pic:spPr>
                </pic:pic>
              </a:graphicData>
            </a:graphic>
          </wp:inline>
        </w:drawing>
      </w:r>
    </w:p>
    <w:p w:rsidR="00556D7D" w:rsidRPr="00F42061" w:rsidRDefault="00556D7D" w:rsidP="00556D7D">
      <w:pPr>
        <w:pStyle w:val="Beschriftung"/>
        <w:rPr>
          <w:lang w:val="en-GB"/>
        </w:rPr>
      </w:pPr>
      <w:bookmarkStart w:id="119" w:name="_Ref374608886"/>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00EB272C" w:rsidRPr="00F42061">
        <w:rPr>
          <w:noProof/>
          <w:lang w:val="en-GB"/>
        </w:rPr>
        <w:t>1</w:t>
      </w:r>
      <w:r w:rsidRPr="00F42061">
        <w:rPr>
          <w:lang w:val="en-GB"/>
        </w:rPr>
        <w:fldChar w:fldCharType="end"/>
      </w:r>
      <w:bookmarkEnd w:id="119"/>
      <w:r w:rsidRPr="00F42061">
        <w:rPr>
          <w:lang w:val="en-GB"/>
        </w:rPr>
        <w:t>: different considered errors</w:t>
      </w:r>
    </w:p>
    <w:p w:rsidR="00D339DE" w:rsidRPr="00F42061" w:rsidRDefault="00556D7D" w:rsidP="00556D7D">
      <w:pPr>
        <w:rPr>
          <w:lang w:val="en-GB"/>
        </w:rPr>
      </w:pPr>
      <w:r w:rsidRPr="00F42061">
        <w:rPr>
          <w:lang w:val="en-GB"/>
        </w:rPr>
        <w:fldChar w:fldCharType="begin"/>
      </w:r>
      <w:r w:rsidRPr="00F42061">
        <w:rPr>
          <w:lang w:val="en-GB"/>
        </w:rPr>
        <w:instrText xml:space="preserve"> REF _Ref374608886 \h </w:instrText>
      </w:r>
      <w:r w:rsidRPr="00F42061">
        <w:rPr>
          <w:lang w:val="en-GB"/>
        </w:rPr>
      </w:r>
      <w:r w:rsidRPr="00F42061">
        <w:rPr>
          <w:lang w:val="en-GB"/>
        </w:rPr>
        <w:fldChar w:fldCharType="separate"/>
      </w:r>
      <w:r w:rsidRPr="00F42061">
        <w:rPr>
          <w:lang w:val="en-GB"/>
        </w:rPr>
        <w:t xml:space="preserve">Table </w:t>
      </w:r>
      <w:r w:rsidRPr="00F42061">
        <w:rPr>
          <w:noProof/>
          <w:lang w:val="en-GB"/>
        </w:rPr>
        <w:t>1</w:t>
      </w:r>
      <w:r w:rsidRPr="00F42061">
        <w:rPr>
          <w:lang w:val="en-GB"/>
        </w:rPr>
        <w:fldChar w:fldCharType="end"/>
      </w:r>
      <w:r w:rsidRPr="00F42061">
        <w:rPr>
          <w:lang w:val="en-GB"/>
        </w:rPr>
        <w:t xml:space="preserve"> shows a possible configuration. The resolution was chosen to be 21 bits. Like this, the sampling rate is limited to 50Hz / 2 = 25Hz (see</w:t>
      </w:r>
      <w:r w:rsidR="003C7742" w:rsidRPr="00F42061">
        <w:rPr>
          <w:lang w:val="en-GB"/>
        </w:rPr>
        <w:t xml:space="preserve"> section</w:t>
      </w:r>
      <w:r w:rsidRPr="00F42061">
        <w:rPr>
          <w:lang w:val="en-GB"/>
        </w:rPr>
        <w:t xml:space="preserve"> </w:t>
      </w:r>
      <w:r w:rsidR="003C7742" w:rsidRPr="00F42061">
        <w:rPr>
          <w:lang w:val="en-GB"/>
        </w:rPr>
        <w:fldChar w:fldCharType="begin"/>
      </w:r>
      <w:r w:rsidR="003C7742" w:rsidRPr="00F42061">
        <w:rPr>
          <w:lang w:val="en-GB"/>
        </w:rPr>
        <w:instrText xml:space="preserve"> REF _Ref374622892 \r \h </w:instrText>
      </w:r>
      <w:r w:rsidR="003C7742" w:rsidRPr="00F42061">
        <w:rPr>
          <w:lang w:val="en-GB"/>
        </w:rPr>
      </w:r>
      <w:r w:rsidR="003C7742" w:rsidRPr="00F42061">
        <w:rPr>
          <w:lang w:val="en-GB"/>
        </w:rPr>
        <w:fldChar w:fldCharType="separate"/>
      </w:r>
      <w:r w:rsidR="003C7742" w:rsidRPr="00F42061">
        <w:rPr>
          <w:lang w:val="en-GB"/>
        </w:rPr>
        <w:t>3.5.4</w:t>
      </w:r>
      <w:r w:rsidR="003C7742" w:rsidRPr="00F42061">
        <w:rPr>
          <w:lang w:val="en-GB"/>
        </w:rPr>
        <w:fldChar w:fldCharType="end"/>
      </w:r>
      <w:r w:rsidRPr="00F42061">
        <w:rPr>
          <w:lang w:val="en-GB"/>
        </w:rPr>
        <w:t xml:space="preserve">). If a </w:t>
      </w:r>
      <w:r w:rsidR="00067C62" w:rsidRPr="00F42061">
        <w:rPr>
          <w:lang w:val="en-GB"/>
        </w:rPr>
        <w:t>sampling rate of 20Hz is chosen, the sampling error will be maximally 0.01</w:t>
      </w:r>
      <w:r w:rsidR="00D339DE" w:rsidRPr="00F42061">
        <w:rPr>
          <w:lang w:val="en-GB"/>
        </w:rPr>
        <w:t>7</w:t>
      </w:r>
      <w:r w:rsidR="00067C62" w:rsidRPr="00F42061">
        <w:rPr>
          <w:lang w:val="en-GB"/>
        </w:rPr>
        <w:t>%</w:t>
      </w:r>
      <w:r w:rsidR="002B06D9">
        <w:rPr>
          <w:lang w:val="en-GB"/>
        </w:rPr>
        <w:t xml:space="preserve"> (see section </w:t>
      </w:r>
      <w:r w:rsidR="002B06D9">
        <w:rPr>
          <w:lang w:val="en-GB"/>
        </w:rPr>
        <w:fldChar w:fldCharType="begin"/>
      </w:r>
      <w:r w:rsidR="002B06D9">
        <w:rPr>
          <w:lang w:val="en-GB"/>
        </w:rPr>
        <w:instrText xml:space="preserve"> REF _Ref374608275 \r \h </w:instrText>
      </w:r>
      <w:r w:rsidR="002B06D9">
        <w:rPr>
          <w:lang w:val="en-GB"/>
        </w:rPr>
      </w:r>
      <w:r w:rsidR="002B06D9">
        <w:rPr>
          <w:lang w:val="en-GB"/>
        </w:rPr>
        <w:fldChar w:fldCharType="separate"/>
      </w:r>
      <w:r w:rsidR="002B06D9">
        <w:rPr>
          <w:lang w:val="en-GB"/>
        </w:rPr>
        <w:t>3.5.2</w:t>
      </w:r>
      <w:r w:rsidR="002B06D9">
        <w:rPr>
          <w:lang w:val="en-GB"/>
        </w:rPr>
        <w:fldChar w:fldCharType="end"/>
      </w:r>
      <w:r w:rsidR="002B06D9">
        <w:rPr>
          <w:lang w:val="en-GB"/>
        </w:rPr>
        <w:t xml:space="preserve">). </w:t>
      </w:r>
      <w:r w:rsidRPr="00F42061">
        <w:rPr>
          <w:lang w:val="en-GB"/>
        </w:rPr>
        <w:t>The res</w:t>
      </w:r>
      <w:r w:rsidR="002D62AD" w:rsidRPr="00F42061">
        <w:rPr>
          <w:lang w:val="en-GB"/>
        </w:rPr>
        <w:t>olution error is not relevant compared to the accuracy error. The accuracy error was calculated according to section “Example 1: Basic dcV accuracy” on page 15 of the DMM datasheet. The voltage range is 10V and the maximally measured voltage is 4V.</w:t>
      </w:r>
      <w:r w:rsidR="00D339DE" w:rsidRPr="00F42061">
        <w:rPr>
          <w:lang w:val="en-GB"/>
        </w:rPr>
        <w:t xml:space="preserve"> </w:t>
      </w:r>
    </w:p>
    <w:p w:rsidR="00556D7D" w:rsidRPr="00F42061" w:rsidRDefault="00D339DE" w:rsidP="00556D7D">
      <w:pPr>
        <w:rPr>
          <w:lang w:val="en-GB"/>
        </w:rPr>
      </w:pPr>
      <w:r w:rsidRPr="00F42061">
        <w:rPr>
          <w:lang w:val="en-GB"/>
        </w:rPr>
        <w:t>This results in a total error of 0.041%. Like this, a 0.1% sensor can be measured.</w:t>
      </w:r>
    </w:p>
    <w:p w:rsidR="00D339DE" w:rsidRPr="00F42061" w:rsidRDefault="00D339DE" w:rsidP="00556D7D">
      <w:pPr>
        <w:rPr>
          <w:lang w:val="en-GB"/>
        </w:rPr>
      </w:pPr>
    </w:p>
    <w:bookmarkEnd w:id="109"/>
    <w:bookmarkEnd w:id="110"/>
    <w:p w:rsidR="00074759" w:rsidRPr="00F42061" w:rsidRDefault="00074759">
      <w:pPr>
        <w:rPr>
          <w:b/>
          <w:noProof/>
          <w:sz w:val="24"/>
          <w:lang w:val="en-GB"/>
        </w:rPr>
      </w:pPr>
      <w:r w:rsidRPr="00F42061">
        <w:rPr>
          <w:lang w:val="en-GB"/>
        </w:rPr>
        <w:br w:type="page"/>
      </w:r>
      <w:bookmarkStart w:id="120" w:name="_GoBack"/>
      <w:bookmarkEnd w:id="120"/>
    </w:p>
    <w:p w:rsidR="00184671" w:rsidRPr="00F42061" w:rsidRDefault="00184671" w:rsidP="00184671">
      <w:pPr>
        <w:pStyle w:val="berschrift2"/>
        <w:rPr>
          <w:lang w:val="en-GB"/>
        </w:rPr>
      </w:pPr>
      <w:bookmarkStart w:id="121" w:name="_Toc375123616"/>
      <w:r w:rsidRPr="00F42061">
        <w:rPr>
          <w:lang w:val="en-GB"/>
        </w:rPr>
        <w:lastRenderedPageBreak/>
        <w:t>Data rates</w:t>
      </w:r>
      <w:bookmarkEnd w:id="121"/>
    </w:p>
    <w:p w:rsidR="007B2027" w:rsidRPr="00F42061" w:rsidRDefault="007B2027" w:rsidP="007B2027">
      <w:pPr>
        <w:pStyle w:val="berschrift3"/>
        <w:rPr>
          <w:lang w:val="en-GB"/>
        </w:rPr>
      </w:pPr>
      <w:bookmarkStart w:id="122" w:name="_Toc375123617"/>
      <w:r w:rsidRPr="00F42061">
        <w:rPr>
          <w:lang w:val="en-GB"/>
        </w:rPr>
        <w:t>Current update rate</w:t>
      </w:r>
      <w:bookmarkEnd w:id="122"/>
    </w:p>
    <w:p w:rsidR="007B2027" w:rsidRPr="00F42061" w:rsidRDefault="007B2027" w:rsidP="007B2027">
      <w:pPr>
        <w:pStyle w:val="Textkrper"/>
        <w:rPr>
          <w:lang w:val="en-GB"/>
        </w:rPr>
      </w:pPr>
      <w:r w:rsidRPr="00F42061">
        <w:rPr>
          <w:lang w:val="en-GB"/>
        </w:rPr>
        <w:t>The current can only be updated as fast as the Evaluator supports it. A research showed that the update rate of the set current is 500ms, so the update frequency is 2Hz. The data from the supplied csv-files will be a</w:t>
      </w:r>
      <w:r w:rsidR="002B06D9">
        <w:rPr>
          <w:lang w:val="en-GB"/>
        </w:rPr>
        <w:t>dapted</w:t>
      </w:r>
      <w:r w:rsidRPr="00F42061">
        <w:rPr>
          <w:lang w:val="en-GB"/>
        </w:rPr>
        <w:t xml:space="preserve"> to this frequency, that means, if the frequency is higher than 2Hz, an averaging is performed, and if it is lower, the same values are used several times.</w:t>
      </w:r>
    </w:p>
    <w:p w:rsidR="00074759" w:rsidRPr="00F42061" w:rsidRDefault="00997F1C" w:rsidP="00074759">
      <w:pPr>
        <w:pStyle w:val="berschrift3"/>
        <w:rPr>
          <w:lang w:val="en-GB"/>
        </w:rPr>
      </w:pPr>
      <w:bookmarkStart w:id="123" w:name="_Ref374608275"/>
      <w:bookmarkStart w:id="124" w:name="_Toc375123618"/>
      <w:r w:rsidRPr="00F42061">
        <w:rPr>
          <w:lang w:val="en-GB"/>
        </w:rPr>
        <w:t>sampling</w:t>
      </w:r>
      <w:r w:rsidR="00780204" w:rsidRPr="00F42061">
        <w:rPr>
          <w:lang w:val="en-GB"/>
        </w:rPr>
        <w:t xml:space="preserve"> error</w:t>
      </w:r>
      <w:bookmarkEnd w:id="123"/>
      <w:bookmarkEnd w:id="124"/>
    </w:p>
    <w:p w:rsidR="00074759" w:rsidRPr="00F42061" w:rsidRDefault="00D339DE" w:rsidP="00074759">
      <w:pPr>
        <w:pStyle w:val="Textkrper"/>
        <w:rPr>
          <w:lang w:val="en-GB"/>
        </w:rPr>
      </w:pPr>
      <w:r w:rsidRPr="00F42061">
        <w:rPr>
          <w:lang w:val="en-GB"/>
        </w:rPr>
        <w:t xml:space="preserve">It is calculated how large the theoretical error gets because of the not synchronized clocks of current update rate and sampling rate. </w:t>
      </w:r>
      <w:r w:rsidR="00074759" w:rsidRPr="00F42061">
        <w:rPr>
          <w:lang w:val="en-GB"/>
        </w:rPr>
        <w:t>The sampling rate should be high enough, otherwise the sensors will generate an unnecessary error.</w:t>
      </w:r>
    </w:p>
    <w:p w:rsidR="00074759" w:rsidRPr="00F42061" w:rsidRDefault="00074759" w:rsidP="00074759">
      <w:pPr>
        <w:pStyle w:val="Textkrper"/>
        <w:rPr>
          <w:lang w:val="en-GB"/>
        </w:rPr>
      </w:pPr>
      <w:r w:rsidRPr="00F42061">
        <w:rPr>
          <w:lang w:val="en-GB"/>
        </w:rPr>
        <w:t>A MATLAB script was written. It visualizes the error due to this effect:</w:t>
      </w:r>
    </w:p>
    <w:p w:rsidR="00074759" w:rsidRPr="00F42061" w:rsidRDefault="00067C62" w:rsidP="00074759">
      <w:pPr>
        <w:pStyle w:val="Textkrper"/>
        <w:rPr>
          <w:lang w:val="en-GB"/>
        </w:rPr>
      </w:pPr>
      <w:r w:rsidRPr="00F42061">
        <w:rPr>
          <w:noProof/>
          <w:lang w:eastAsia="de-CH"/>
        </w:rPr>
        <w:drawing>
          <wp:inline distT="0" distB="0" distL="0" distR="0" wp14:anchorId="43F4586B" wp14:editId="0FF0DC49">
            <wp:extent cx="5757504" cy="29622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8196" t="5052" r="8682" b="5349"/>
                    <a:stretch/>
                  </pic:blipFill>
                  <pic:spPr bwMode="auto">
                    <a:xfrm>
                      <a:off x="0" y="0"/>
                      <a:ext cx="5770249" cy="2968832"/>
                    </a:xfrm>
                    <a:prstGeom prst="rect">
                      <a:avLst/>
                    </a:prstGeom>
                    <a:noFill/>
                    <a:ln>
                      <a:noFill/>
                    </a:ln>
                    <a:extLst>
                      <a:ext uri="{53640926-AAD7-44D8-BBD7-CCE9431645EC}">
                        <a14:shadowObscured xmlns:a14="http://schemas.microsoft.com/office/drawing/2010/main"/>
                      </a:ext>
                    </a:extLst>
                  </pic:spPr>
                </pic:pic>
              </a:graphicData>
            </a:graphic>
          </wp:inline>
        </w:drawing>
      </w:r>
    </w:p>
    <w:p w:rsidR="00F0791A" w:rsidRPr="00F42061" w:rsidRDefault="00F0791A" w:rsidP="00F0791A">
      <w:pPr>
        <w:pStyle w:val="Beschriftung"/>
        <w:rPr>
          <w:lang w:val="en-GB"/>
        </w:rPr>
      </w:pPr>
      <w:bookmarkStart w:id="125" w:name="_Ref374611330"/>
      <w:bookmarkStart w:id="126" w:name="_Ref374611317"/>
      <w:r w:rsidRPr="00F42061">
        <w:rPr>
          <w:lang w:val="en-GB"/>
        </w:rPr>
        <w:t xml:space="preserve">Figure </w:t>
      </w:r>
      <w:r w:rsidRPr="00F42061">
        <w:rPr>
          <w:lang w:val="en-GB"/>
        </w:rPr>
        <w:fldChar w:fldCharType="begin"/>
      </w:r>
      <w:r w:rsidRPr="00F42061">
        <w:rPr>
          <w:lang w:val="en-GB"/>
        </w:rPr>
        <w:instrText xml:space="preserve"> SEQ Figure \* ARABIC </w:instrText>
      </w:r>
      <w:r w:rsidRPr="00F42061">
        <w:rPr>
          <w:lang w:val="en-GB"/>
        </w:rPr>
        <w:fldChar w:fldCharType="separate"/>
      </w:r>
      <w:r w:rsidR="000B3277">
        <w:rPr>
          <w:noProof/>
          <w:lang w:val="en-GB"/>
        </w:rPr>
        <w:t>3</w:t>
      </w:r>
      <w:r w:rsidRPr="00F42061">
        <w:rPr>
          <w:lang w:val="en-GB"/>
        </w:rPr>
        <w:fldChar w:fldCharType="end"/>
      </w:r>
      <w:bookmarkEnd w:id="125"/>
      <w:r w:rsidRPr="00F42061">
        <w:rPr>
          <w:lang w:val="en-GB"/>
        </w:rPr>
        <w:t>: sampling error(oversampling rate)</w:t>
      </w:r>
      <w:bookmarkEnd w:id="126"/>
    </w:p>
    <w:p w:rsidR="00074759" w:rsidRPr="00F42061" w:rsidRDefault="00074759" w:rsidP="00074759">
      <w:pPr>
        <w:pStyle w:val="Textkrper"/>
        <w:rPr>
          <w:lang w:val="en-GB"/>
        </w:rPr>
      </w:pPr>
      <w:r w:rsidRPr="00F42061">
        <w:rPr>
          <w:lang w:val="en-GB"/>
        </w:rPr>
        <w:t>The x-axis is the ratio</w:t>
      </w:r>
      <w:r w:rsidR="007B2027" w:rsidRPr="00F42061">
        <w:rPr>
          <w:lang w:val="en-GB"/>
        </w:rPr>
        <w:t xml:space="preserve"> of the sampling frequency to the current update frequency of the Evaluator.</w:t>
      </w:r>
    </w:p>
    <w:p w:rsidR="007B2027" w:rsidRPr="00F42061" w:rsidRDefault="007B2027" w:rsidP="00074759">
      <w:pPr>
        <w:pStyle w:val="Textkrper"/>
        <w:rPr>
          <w:lang w:val="en-GB"/>
        </w:rPr>
      </w:pPr>
      <w:r w:rsidRPr="00F42061">
        <w:rPr>
          <w:lang w:val="en-GB"/>
        </w:rPr>
        <w:t>The y-axis represents the resulting error due to this effect.</w:t>
      </w:r>
    </w:p>
    <w:p w:rsidR="007B2027" w:rsidRPr="00F42061" w:rsidRDefault="007B2027" w:rsidP="00074759">
      <w:pPr>
        <w:pStyle w:val="Textkrper"/>
        <w:rPr>
          <w:lang w:val="en-GB"/>
        </w:rPr>
      </w:pPr>
      <w:r w:rsidRPr="00F42061">
        <w:rPr>
          <w:lang w:val="en-GB"/>
        </w:rPr>
        <w:t>The analysed data was from LEMs Excel-file ‘XLS_batt_curr_vs_time_20110606_1502_X10_us06.xlsx’.</w:t>
      </w:r>
    </w:p>
    <w:p w:rsidR="007B2027" w:rsidRPr="00F42061" w:rsidRDefault="007B2027" w:rsidP="00074759">
      <w:pPr>
        <w:pStyle w:val="Textkrper"/>
        <w:rPr>
          <w:lang w:val="en-GB"/>
        </w:rPr>
      </w:pPr>
      <w:r w:rsidRPr="00F42061">
        <w:rPr>
          <w:lang w:val="en-GB"/>
        </w:rPr>
        <w:t>The graph shows that if the sampling frequency is an integer multiple of the current update frequency, the error is 0%. This makes sense, in this ideal case, the current updating frequency and the sampling rate would be synchronized. If the two frequencies are independent, the oversampling rate has to be high enough to minimize the error.  At an oversampling rate of 9.9, the error is smaller than 0.02%, so the minimum oversampling rate is defined as 10. As the current update rate is 2Hz, the sampling frequency is 20Hz.</w:t>
      </w:r>
    </w:p>
    <w:p w:rsidR="00184671" w:rsidRPr="00F42061" w:rsidRDefault="00184671" w:rsidP="00184671">
      <w:pPr>
        <w:pStyle w:val="berschrift3"/>
        <w:rPr>
          <w:lang w:val="en-GB"/>
        </w:rPr>
      </w:pPr>
      <w:bookmarkStart w:id="127" w:name="_Toc375123619"/>
      <w:r w:rsidRPr="00F42061">
        <w:rPr>
          <w:lang w:val="en-GB"/>
        </w:rPr>
        <w:t>CAN acquisition rate</w:t>
      </w:r>
      <w:bookmarkEnd w:id="127"/>
    </w:p>
    <w:p w:rsidR="00173526" w:rsidRPr="00F42061" w:rsidRDefault="000456F7" w:rsidP="00173526">
      <w:pPr>
        <w:pStyle w:val="Textkrper"/>
        <w:rPr>
          <w:lang w:val="en-GB"/>
        </w:rPr>
      </w:pPr>
      <w:r w:rsidRPr="00F42061">
        <w:rPr>
          <w:lang w:val="en-GB"/>
        </w:rPr>
        <w:t xml:space="preserve">The CAB300 Sensor submits a CAN message every 10ms. So the oversampling rate is 50, which is higher than requested. </w:t>
      </w:r>
      <w:r w:rsidR="00F0791A" w:rsidRPr="00F42061">
        <w:rPr>
          <w:lang w:val="en-GB"/>
        </w:rPr>
        <w:fldChar w:fldCharType="begin"/>
      </w:r>
      <w:r w:rsidR="00F0791A" w:rsidRPr="00F42061">
        <w:rPr>
          <w:lang w:val="en-GB"/>
        </w:rPr>
        <w:instrText xml:space="preserve"> REF _Ref374611330 \h </w:instrText>
      </w:r>
      <w:r w:rsidR="00F0791A" w:rsidRPr="00F42061">
        <w:rPr>
          <w:lang w:val="en-GB"/>
        </w:rPr>
      </w:r>
      <w:r w:rsidR="00F0791A" w:rsidRPr="00F42061">
        <w:rPr>
          <w:lang w:val="en-GB"/>
        </w:rPr>
        <w:fldChar w:fldCharType="separate"/>
      </w:r>
      <w:r w:rsidR="00F0791A" w:rsidRPr="00F42061">
        <w:rPr>
          <w:lang w:val="en-GB"/>
        </w:rPr>
        <w:t xml:space="preserve">Figure </w:t>
      </w:r>
      <w:r w:rsidR="00F0791A" w:rsidRPr="00F42061">
        <w:rPr>
          <w:noProof/>
          <w:lang w:val="en-GB"/>
        </w:rPr>
        <w:t>1</w:t>
      </w:r>
      <w:r w:rsidR="00F0791A" w:rsidRPr="00F42061">
        <w:rPr>
          <w:lang w:val="en-GB"/>
        </w:rPr>
        <w:fldChar w:fldCharType="end"/>
      </w:r>
      <w:r w:rsidR="00F0791A" w:rsidRPr="00F42061">
        <w:rPr>
          <w:lang w:val="en-GB"/>
        </w:rPr>
        <w:t xml:space="preserve"> shows that the sampling error gets smaller than 0.004%.</w:t>
      </w:r>
    </w:p>
    <w:p w:rsidR="00184671" w:rsidRPr="00F42061" w:rsidRDefault="00184671" w:rsidP="00184671">
      <w:pPr>
        <w:pStyle w:val="berschrift3"/>
        <w:rPr>
          <w:lang w:val="en-GB"/>
        </w:rPr>
      </w:pPr>
      <w:bookmarkStart w:id="128" w:name="_Ref374622892"/>
      <w:bookmarkStart w:id="129" w:name="_Toc375123620"/>
      <w:r w:rsidRPr="00F42061">
        <w:rPr>
          <w:lang w:val="en-GB"/>
        </w:rPr>
        <w:t>Analogue acquisition rate</w:t>
      </w:r>
      <w:bookmarkEnd w:id="128"/>
      <w:bookmarkEnd w:id="129"/>
    </w:p>
    <w:p w:rsidR="008D5231" w:rsidRPr="00F42061" w:rsidRDefault="00F0791A" w:rsidP="00173526">
      <w:pPr>
        <w:pStyle w:val="Textkrper"/>
        <w:rPr>
          <w:lang w:val="en-GB"/>
        </w:rPr>
      </w:pPr>
      <w:r w:rsidRPr="00F42061">
        <w:rPr>
          <w:lang w:val="en-GB"/>
        </w:rPr>
        <w:t xml:space="preserve">As mentioned in </w:t>
      </w:r>
      <w:r w:rsidR="003C7742" w:rsidRPr="00F42061">
        <w:rPr>
          <w:lang w:val="en-GB"/>
        </w:rPr>
        <w:t>section</w:t>
      </w:r>
      <w:r w:rsidRPr="00F42061">
        <w:rPr>
          <w:lang w:val="en-GB"/>
        </w:rPr>
        <w:t xml:space="preserve"> </w:t>
      </w:r>
      <w:r w:rsidRPr="00F42061">
        <w:rPr>
          <w:lang w:val="en-GB"/>
        </w:rPr>
        <w:fldChar w:fldCharType="begin"/>
      </w:r>
      <w:r w:rsidRPr="00F42061">
        <w:rPr>
          <w:lang w:val="en-GB"/>
        </w:rPr>
        <w:instrText xml:space="preserve"> REF _Ref374611571 \r \h </w:instrText>
      </w:r>
      <w:r w:rsidRPr="00F42061">
        <w:rPr>
          <w:lang w:val="en-GB"/>
        </w:rPr>
      </w:r>
      <w:r w:rsidRPr="00F42061">
        <w:rPr>
          <w:lang w:val="en-GB"/>
        </w:rPr>
        <w:fldChar w:fldCharType="separate"/>
      </w:r>
      <w:r w:rsidRPr="00F42061">
        <w:rPr>
          <w:lang w:val="en-GB"/>
        </w:rPr>
        <w:t>3.4.5</w:t>
      </w:r>
      <w:r w:rsidRPr="00F42061">
        <w:rPr>
          <w:lang w:val="en-GB"/>
        </w:rPr>
        <w:fldChar w:fldCharType="end"/>
      </w:r>
      <w:r w:rsidRPr="00F42061">
        <w:rPr>
          <w:lang w:val="en-GB"/>
        </w:rPr>
        <w:t>, one can change the acquisition rate of the multimeter.</w:t>
      </w:r>
    </w:p>
    <w:p w:rsidR="00F0791A" w:rsidRPr="00F42061" w:rsidRDefault="00F0791A" w:rsidP="00173526">
      <w:pPr>
        <w:pStyle w:val="Textkrper"/>
        <w:rPr>
          <w:lang w:val="en-GB"/>
        </w:rPr>
      </w:pPr>
      <w:r w:rsidRPr="00F42061">
        <w:rPr>
          <w:lang w:val="en-GB"/>
        </w:rPr>
        <w:t xml:space="preserve">This is done by changing the NPLC (number of power line cycles) value. This value determines over how many periods of the </w:t>
      </w:r>
      <w:r w:rsidR="005047FF" w:rsidRPr="00F42061">
        <w:rPr>
          <w:lang w:val="en-GB"/>
        </w:rPr>
        <w:t xml:space="preserve">power line (20ms) </w:t>
      </w:r>
      <w:r w:rsidR="002B06D9">
        <w:rPr>
          <w:lang w:val="en-GB"/>
        </w:rPr>
        <w:t xml:space="preserve">the voltage </w:t>
      </w:r>
      <w:r w:rsidR="005047FF" w:rsidRPr="00F42061">
        <w:rPr>
          <w:lang w:val="en-GB"/>
        </w:rPr>
        <w:t xml:space="preserve">is integrated. </w:t>
      </w:r>
    </w:p>
    <w:p w:rsidR="005047FF" w:rsidRPr="00F42061" w:rsidRDefault="005047FF" w:rsidP="00173526">
      <w:pPr>
        <w:pStyle w:val="Textkrper"/>
        <w:rPr>
          <w:lang w:val="en-GB"/>
        </w:rPr>
      </w:pPr>
      <w:r w:rsidRPr="00F42061">
        <w:rPr>
          <w:noProof/>
          <w:lang w:eastAsia="de-CH"/>
        </w:rPr>
        <w:lastRenderedPageBreak/>
        <w:drawing>
          <wp:inline distT="0" distB="0" distL="0" distR="0" wp14:anchorId="263FA713" wp14:editId="72F95379">
            <wp:extent cx="3505200" cy="16287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628775"/>
                    </a:xfrm>
                    <a:prstGeom prst="rect">
                      <a:avLst/>
                    </a:prstGeom>
                    <a:noFill/>
                    <a:ln>
                      <a:noFill/>
                    </a:ln>
                  </pic:spPr>
                </pic:pic>
              </a:graphicData>
            </a:graphic>
          </wp:inline>
        </w:drawing>
      </w:r>
    </w:p>
    <w:p w:rsidR="005047FF" w:rsidRPr="00F42061" w:rsidRDefault="005047FF" w:rsidP="005047FF">
      <w:pPr>
        <w:pStyle w:val="Beschriftung"/>
        <w:rPr>
          <w:lang w:val="en-GB"/>
        </w:rPr>
      </w:pPr>
      <w:bookmarkStart w:id="130" w:name="_Ref374611950"/>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00EB272C" w:rsidRPr="00F42061">
        <w:rPr>
          <w:noProof/>
          <w:lang w:val="en-GB"/>
        </w:rPr>
        <w:t>2</w:t>
      </w:r>
      <w:r w:rsidRPr="00F42061">
        <w:rPr>
          <w:lang w:val="en-GB"/>
        </w:rPr>
        <w:fldChar w:fldCharType="end"/>
      </w:r>
      <w:bookmarkEnd w:id="130"/>
      <w:r w:rsidRPr="00F42061">
        <w:rPr>
          <w:lang w:val="en-GB"/>
        </w:rPr>
        <w:t>: resolution(NPLC)</w:t>
      </w:r>
    </w:p>
    <w:p w:rsidR="005047FF" w:rsidRPr="00F42061" w:rsidRDefault="005047FF" w:rsidP="005047FF">
      <w:pPr>
        <w:rPr>
          <w:lang w:val="en-GB"/>
        </w:rPr>
      </w:pPr>
      <w:r w:rsidRPr="00F42061">
        <w:rPr>
          <w:lang w:val="en-GB"/>
        </w:rPr>
        <w:fldChar w:fldCharType="begin"/>
      </w:r>
      <w:r w:rsidRPr="00F42061">
        <w:rPr>
          <w:lang w:val="en-GB"/>
        </w:rPr>
        <w:instrText xml:space="preserve"> REF _Ref374611950 \h </w:instrText>
      </w:r>
      <w:r w:rsidRPr="00F42061">
        <w:rPr>
          <w:lang w:val="en-GB"/>
        </w:rPr>
      </w:r>
      <w:r w:rsidRPr="00F42061">
        <w:rPr>
          <w:lang w:val="en-GB"/>
        </w:rPr>
        <w:fldChar w:fldCharType="separate"/>
      </w:r>
      <w:r w:rsidRPr="00F42061">
        <w:rPr>
          <w:lang w:val="en-GB"/>
        </w:rPr>
        <w:t xml:space="preserve">Table </w:t>
      </w:r>
      <w:r w:rsidRPr="00F42061">
        <w:rPr>
          <w:noProof/>
          <w:lang w:val="en-GB"/>
        </w:rPr>
        <w:t>2</w:t>
      </w:r>
      <w:r w:rsidRPr="00F42061">
        <w:rPr>
          <w:lang w:val="en-GB"/>
        </w:rPr>
        <w:fldChar w:fldCharType="end"/>
      </w:r>
      <w:r w:rsidRPr="00F42061">
        <w:rPr>
          <w:lang w:val="en-GB"/>
        </w:rPr>
        <w:t xml:space="preserve"> was taken from chapter ‘[SENSe:]CURRent:DC:NPLC’ the .chm-file of the Agilent device.</w:t>
      </w:r>
    </w:p>
    <w:p w:rsidR="005047FF" w:rsidRPr="00F42061" w:rsidRDefault="005047FF" w:rsidP="005047FF">
      <w:pPr>
        <w:rPr>
          <w:lang w:val="en-GB"/>
        </w:rPr>
      </w:pPr>
      <w:r w:rsidRPr="00F42061">
        <w:rPr>
          <w:lang w:val="en-GB"/>
        </w:rPr>
        <w:t>To get an oversampling rate of 10, the sampling rate has to be</w:t>
      </w:r>
    </w:p>
    <w:p w:rsidR="005047FF" w:rsidRPr="00F42061" w:rsidRDefault="00206669" w:rsidP="005047FF">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Evaluator</m:t>
              </m:r>
            </m:sub>
          </m:sSub>
          <m:r>
            <w:rPr>
              <w:rFonts w:ascii="Cambria Math" w:hAnsi="Cambria Math"/>
              <w:lang w:val="en-GB"/>
            </w:rPr>
            <m:t>*oversampling=2Hz*10=20Hz</m:t>
          </m:r>
        </m:oMath>
      </m:oMathPara>
    </w:p>
    <w:p w:rsidR="005047FF" w:rsidRPr="00F42061" w:rsidRDefault="005047FF" w:rsidP="005047FF">
      <w:pPr>
        <w:rPr>
          <w:lang w:val="en-GB"/>
        </w:rPr>
      </w:pPr>
      <w:r w:rsidRPr="00F42061">
        <w:rPr>
          <w:lang w:val="en-GB"/>
        </w:rPr>
        <w:t>This leads to a NPLC of maximally</w:t>
      </w:r>
    </w:p>
    <w:p w:rsidR="005047FF" w:rsidRPr="00F42061" w:rsidRDefault="005047FF" w:rsidP="005047FF">
      <w:pPr>
        <w:rPr>
          <w:lang w:val="en-GB"/>
        </w:rPr>
      </w:pPr>
      <m:oMathPara>
        <m:oMathParaPr>
          <m:jc m:val="left"/>
        </m:oMathParaPr>
        <m:oMath>
          <m:r>
            <w:rPr>
              <w:rFonts w:ascii="Cambria Math" w:hAnsi="Cambria Math"/>
              <w:lang w:val="en-GB"/>
            </w:rPr>
            <m:t>NPLC=</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power_line</m:t>
                  </m:r>
                </m:sub>
              </m:sSub>
            </m:num>
            <m:den>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50Hz</m:t>
              </m:r>
            </m:num>
            <m:den>
              <m:r>
                <w:rPr>
                  <w:rFonts w:ascii="Cambria Math" w:hAnsi="Cambria Math"/>
                  <w:lang w:val="en-GB"/>
                </w:rPr>
                <m:t>20Hz</m:t>
              </m:r>
            </m:den>
          </m:f>
          <m:r>
            <w:rPr>
              <w:rFonts w:ascii="Cambria Math" w:hAnsi="Cambria Math"/>
              <w:lang w:val="en-GB"/>
            </w:rPr>
            <m:t>=2.5</m:t>
          </m:r>
        </m:oMath>
      </m:oMathPara>
    </w:p>
    <w:p w:rsidR="005047FF" w:rsidRPr="00F42061" w:rsidRDefault="005047FF" w:rsidP="002B06D9">
      <w:pPr>
        <w:rPr>
          <w:lang w:val="en-GB"/>
        </w:rPr>
      </w:pPr>
      <w:r w:rsidRPr="00F42061">
        <w:rPr>
          <w:lang w:val="en-GB"/>
        </w:rPr>
        <w:t>NPLC is chosen to be 2. The resolution</w:t>
      </w:r>
      <w:r w:rsidR="00D01EFC" w:rsidRPr="00F42061">
        <w:rPr>
          <w:lang w:val="en-GB"/>
        </w:rPr>
        <w:t xml:space="preserve"> results as 21 bits and we get </w:t>
      </w:r>
      <w:r w:rsidRPr="00F42061">
        <w:rPr>
          <w:lang w:val="en-GB"/>
        </w:rPr>
        <w:t>6½</w:t>
      </w:r>
      <w:r w:rsidR="00D01EFC" w:rsidRPr="00F42061">
        <w:rPr>
          <w:lang w:val="en-GB"/>
        </w:rPr>
        <w:t xml:space="preserve"> digits.</w:t>
      </w:r>
      <w:r w:rsidR="002B06D9">
        <w:rPr>
          <w:lang w:val="en-GB"/>
        </w:rPr>
        <w:t xml:space="preserve"> </w:t>
      </w:r>
    </w:p>
    <w:p w:rsidR="00184671" w:rsidRPr="00F42061" w:rsidRDefault="00184671" w:rsidP="00184671">
      <w:pPr>
        <w:pStyle w:val="berschrift3"/>
        <w:rPr>
          <w:lang w:val="en-GB"/>
        </w:rPr>
      </w:pPr>
      <w:bookmarkStart w:id="131" w:name="_Toc375123621"/>
      <w:r w:rsidRPr="00F42061">
        <w:rPr>
          <w:lang w:val="en-GB"/>
        </w:rPr>
        <w:t>PWM acquisition rate</w:t>
      </w:r>
      <w:bookmarkEnd w:id="131"/>
    </w:p>
    <w:p w:rsidR="00D339DE" w:rsidRPr="00F42061" w:rsidRDefault="00D339DE" w:rsidP="00D339DE">
      <w:pPr>
        <w:pStyle w:val="Textkrper"/>
        <w:rPr>
          <w:lang w:val="en-GB"/>
        </w:rPr>
      </w:pPr>
      <w:r w:rsidRPr="00F42061">
        <w:rPr>
          <w:lang w:val="en-GB"/>
        </w:rPr>
        <w:t>For the calculation of the necessary time resolution of the oscilloscope, the LEM transducer HAB 100-S/SP1 with PWM output is used. This sensor has a PWM frequency of 125Hz and a Duty cycle resolution of 125ppm. If the sampling resolution shall be 10 times finer (12.5ppm), there has to be a sampling frequency of</w:t>
      </w:r>
    </w:p>
    <w:p w:rsidR="00D339DE" w:rsidRPr="00F42061" w:rsidRDefault="00206669" w:rsidP="00D339DE">
      <w:pPr>
        <w:pStyle w:val="Textkrpe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125Hz</m:t>
              </m:r>
            </m:num>
            <m:den>
              <m:r>
                <w:rPr>
                  <w:rFonts w:ascii="Cambria Math" w:hAnsi="Cambria Math"/>
                  <w:lang w:val="en-GB"/>
                </w:rPr>
                <m:t>12.5ppm</m:t>
              </m:r>
            </m:den>
          </m:f>
          <m:r>
            <w:rPr>
              <w:rFonts w:ascii="Cambria Math" w:hAnsi="Cambria Math"/>
              <w:lang w:val="en-GB"/>
            </w:rPr>
            <m:t>=10MHz</m:t>
          </m:r>
        </m:oMath>
      </m:oMathPara>
    </w:p>
    <w:p w:rsidR="00D339DE" w:rsidRPr="00F42061" w:rsidRDefault="00D339DE" w:rsidP="00D339DE">
      <w:pPr>
        <w:pStyle w:val="Textkrper"/>
        <w:rPr>
          <w:lang w:val="en-GB"/>
        </w:rPr>
      </w:pPr>
      <w:r w:rsidRPr="00F42061">
        <w:rPr>
          <w:lang w:val="en-GB"/>
        </w:rPr>
        <w:t>And the sample point memory has to have a size of at least</w:t>
      </w:r>
    </w:p>
    <w:p w:rsidR="00D339DE" w:rsidRPr="00F42061" w:rsidRDefault="00206669" w:rsidP="00D339DE">
      <w:pPr>
        <w:pStyle w:val="Textkrpe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10MHz</m:t>
              </m:r>
            </m:num>
            <m:den>
              <m:r>
                <w:rPr>
                  <w:rFonts w:ascii="Cambria Math" w:hAnsi="Cambria Math"/>
                  <w:lang w:val="en-GB"/>
                </w:rPr>
                <m:t>125Hz</m:t>
              </m:r>
            </m:den>
          </m:f>
          <m:r>
            <w:rPr>
              <w:rFonts w:ascii="Cambria Math" w:hAnsi="Cambria Math"/>
              <w:lang w:val="en-GB"/>
            </w:rPr>
            <m:t>=80000</m:t>
          </m:r>
        </m:oMath>
      </m:oMathPara>
    </w:p>
    <w:p w:rsidR="00D339DE" w:rsidRPr="00F42061" w:rsidRDefault="00D339DE" w:rsidP="00173526">
      <w:pPr>
        <w:pStyle w:val="Textkrper"/>
        <w:rPr>
          <w:lang w:val="en-GB"/>
        </w:rPr>
      </w:pPr>
      <w:r w:rsidRPr="00F42061">
        <w:rPr>
          <w:lang w:val="en-GB"/>
        </w:rPr>
        <w:t xml:space="preserve">The Teledyne LeCroy 620Zi has a sampling rate of 2 GHz and a standard memory of 32M. That </w:t>
      </w:r>
      <w:r w:rsidR="002B06D9">
        <w:rPr>
          <w:lang w:val="en-GB"/>
        </w:rPr>
        <w:t>complies with the requirements.</w:t>
      </w:r>
    </w:p>
    <w:p w:rsidR="00394B70" w:rsidRPr="00F42061" w:rsidRDefault="00394B70" w:rsidP="003A1185">
      <w:pPr>
        <w:pStyle w:val="berschrift2"/>
        <w:rPr>
          <w:lang w:val="en-GB"/>
        </w:rPr>
      </w:pPr>
      <w:bookmarkStart w:id="132" w:name="_Toc375123622"/>
      <w:r w:rsidRPr="00F42061">
        <w:rPr>
          <w:lang w:val="en-GB"/>
        </w:rPr>
        <w:t>Combinations of sensor measurings</w:t>
      </w:r>
      <w:bookmarkEnd w:id="132"/>
    </w:p>
    <w:p w:rsidR="00394B70" w:rsidRPr="00F42061" w:rsidRDefault="00394B70" w:rsidP="00394B70">
      <w:pPr>
        <w:pStyle w:val="Textkrper"/>
        <w:rPr>
          <w:lang w:val="en-GB"/>
        </w:rPr>
      </w:pPr>
      <w:r w:rsidRPr="00F42061">
        <w:rPr>
          <w:lang w:val="en-GB"/>
        </w:rPr>
        <w:t xml:space="preserve">In the above-mentioned calculations it was assumed that there are always two sensors measured at a time: the reference sensor and one sensor under test. </w:t>
      </w:r>
    </w:p>
    <w:p w:rsidR="00394B70" w:rsidRPr="00F42061" w:rsidRDefault="00394B70" w:rsidP="00394B70">
      <w:pPr>
        <w:pStyle w:val="Textkrper"/>
        <w:rPr>
          <w:lang w:val="en-GB"/>
        </w:rPr>
      </w:pPr>
      <w:r w:rsidRPr="00F42061">
        <w:rPr>
          <w:lang w:val="en-GB"/>
        </w:rPr>
        <w:t xml:space="preserve">Theoretically, it would be possible to measure several sensors at a time in order to save time and energy. The disadvantage of this method is that the digital multimeter has to sample multiple channels, which may not be possible at full accuracy. The exact behaviour will yet have to be evaluated. </w:t>
      </w:r>
    </w:p>
    <w:p w:rsidR="00394B70" w:rsidRPr="00F42061" w:rsidRDefault="00394B70" w:rsidP="00394B70">
      <w:pPr>
        <w:pStyle w:val="Textkrper"/>
        <w:rPr>
          <w:lang w:val="en-GB"/>
        </w:rPr>
      </w:pPr>
      <w:r w:rsidRPr="00F42061">
        <w:rPr>
          <w:lang w:val="en-GB"/>
        </w:rPr>
        <w:t xml:space="preserve">Possible are the parallel operation </w:t>
      </w:r>
      <w:r w:rsidR="00B91A67" w:rsidRPr="00F42061">
        <w:rPr>
          <w:lang w:val="en-GB"/>
        </w:rPr>
        <w:t>three different sensors:</w:t>
      </w:r>
    </w:p>
    <w:p w:rsidR="00394B70" w:rsidRPr="00F42061" w:rsidRDefault="00394B70" w:rsidP="00394B70">
      <w:pPr>
        <w:pStyle w:val="Textkrper"/>
        <w:numPr>
          <w:ilvl w:val="0"/>
          <w:numId w:val="45"/>
        </w:numPr>
        <w:rPr>
          <w:lang w:val="en-GB"/>
        </w:rPr>
      </w:pPr>
      <w:r w:rsidRPr="00F42061">
        <w:rPr>
          <w:lang w:val="en-GB"/>
        </w:rPr>
        <w:t>The reference sensor by means of the DMM</w:t>
      </w:r>
    </w:p>
    <w:p w:rsidR="00394B70" w:rsidRPr="00F42061" w:rsidRDefault="00394B70" w:rsidP="00394B70">
      <w:pPr>
        <w:pStyle w:val="Textkrper"/>
        <w:numPr>
          <w:ilvl w:val="0"/>
          <w:numId w:val="45"/>
        </w:numPr>
        <w:rPr>
          <w:lang w:val="en-GB"/>
        </w:rPr>
      </w:pPr>
      <w:r w:rsidRPr="00F42061">
        <w:rPr>
          <w:lang w:val="en-GB"/>
        </w:rPr>
        <w:t>A CAN sensor over the CAN Adapter</w:t>
      </w:r>
    </w:p>
    <w:p w:rsidR="00394B70" w:rsidRPr="00F42061" w:rsidRDefault="00394B70" w:rsidP="00394B70">
      <w:pPr>
        <w:pStyle w:val="Textkrper"/>
        <w:numPr>
          <w:ilvl w:val="0"/>
          <w:numId w:val="45"/>
        </w:numPr>
        <w:rPr>
          <w:lang w:val="en-GB"/>
        </w:rPr>
      </w:pPr>
      <w:r w:rsidRPr="00F42061">
        <w:rPr>
          <w:lang w:val="en-GB"/>
        </w:rPr>
        <w:t>A PWM sensor by means of the oscilloscope</w:t>
      </w:r>
    </w:p>
    <w:p w:rsidR="00394B70" w:rsidRPr="00F42061" w:rsidRDefault="002B06D9" w:rsidP="00394B70">
      <w:pPr>
        <w:pStyle w:val="Textkrper"/>
        <w:rPr>
          <w:lang w:val="en-GB"/>
        </w:rPr>
      </w:pPr>
      <w:r>
        <w:rPr>
          <w:lang w:val="en-GB"/>
        </w:rPr>
        <w:t xml:space="preserve">Also, several sensors with PWM output could be measured at a time, as the LeCroy oscilloscope has several inputs. </w:t>
      </w:r>
    </w:p>
    <w:p w:rsidR="002B06D9" w:rsidRDefault="002B06D9">
      <w:pPr>
        <w:rPr>
          <w:b/>
          <w:noProof/>
          <w:sz w:val="24"/>
          <w:lang w:val="en-GB"/>
        </w:rPr>
      </w:pPr>
      <w:r>
        <w:rPr>
          <w:lang w:val="en-GB"/>
        </w:rPr>
        <w:br w:type="page"/>
      </w:r>
    </w:p>
    <w:p w:rsidR="003A1185" w:rsidRPr="00F42061" w:rsidRDefault="003A1185" w:rsidP="003A1185">
      <w:pPr>
        <w:pStyle w:val="berschrift2"/>
        <w:rPr>
          <w:lang w:val="en-GB"/>
        </w:rPr>
      </w:pPr>
      <w:bookmarkStart w:id="133" w:name="_Toc375123623"/>
      <w:r w:rsidRPr="00F42061">
        <w:rPr>
          <w:lang w:val="en-GB"/>
        </w:rPr>
        <w:lastRenderedPageBreak/>
        <w:t>Measuring current range</w:t>
      </w:r>
      <w:bookmarkEnd w:id="133"/>
    </w:p>
    <w:p w:rsidR="003A1185" w:rsidRPr="00F42061" w:rsidRDefault="003A1185" w:rsidP="003A1185">
      <w:pPr>
        <w:rPr>
          <w:lang w:val="en-GB"/>
        </w:rPr>
      </w:pPr>
      <w:r w:rsidRPr="00F42061">
        <w:rPr>
          <w:lang w:val="en-GB"/>
        </w:rPr>
        <w:t>The “Fuelcon Evaluator B” test bench is able to drive a current of maximally 600 Amperes.</w:t>
      </w:r>
    </w:p>
    <w:p w:rsidR="002E2BB8" w:rsidRPr="00F42061" w:rsidRDefault="003A1185" w:rsidP="002E2BB8">
      <w:pPr>
        <w:rPr>
          <w:lang w:val="en-GB"/>
        </w:rPr>
      </w:pPr>
      <w:r w:rsidRPr="00F42061">
        <w:rPr>
          <w:lang w:val="en-GB"/>
        </w:rPr>
        <w:t>Note: As the channels cannot be operated in short circuit mode (because there has to be a minimum voltage), a</w:t>
      </w:r>
      <w:r w:rsidR="002B06D9">
        <w:rPr>
          <w:lang w:val="en-GB"/>
        </w:rPr>
        <w:t xml:space="preserve"> module</w:t>
      </w:r>
      <w:r w:rsidRPr="00F42061">
        <w:rPr>
          <w:lang w:val="en-GB"/>
        </w:rPr>
        <w:t xml:space="preserve"> of four parallel </w:t>
      </w:r>
      <w:r w:rsidR="002B06D9">
        <w:rPr>
          <w:lang w:val="en-GB"/>
        </w:rPr>
        <w:t xml:space="preserve">batteries will be used as dummy load. </w:t>
      </w:r>
    </w:p>
    <w:p w:rsidR="002E2BB8" w:rsidRPr="00F42061" w:rsidRDefault="002E2BB8" w:rsidP="002E2BB8">
      <w:pPr>
        <w:pStyle w:val="berschrift2"/>
        <w:rPr>
          <w:lang w:val="en-GB"/>
        </w:rPr>
      </w:pPr>
      <w:bookmarkStart w:id="134" w:name="_Toc375123624"/>
      <w:r w:rsidRPr="00F42061">
        <w:rPr>
          <w:lang w:val="en-GB"/>
        </w:rPr>
        <w:t>Power supply</w:t>
      </w:r>
      <w:bookmarkEnd w:id="134"/>
    </w:p>
    <w:p w:rsidR="002E2BB8" w:rsidRPr="00F42061" w:rsidRDefault="00CA0ADE" w:rsidP="002E2BB8">
      <w:pPr>
        <w:pStyle w:val="Textkrper"/>
        <w:rPr>
          <w:lang w:val="en-GB"/>
        </w:rPr>
      </w:pPr>
      <w:r w:rsidRPr="00F42061">
        <w:rPr>
          <w:lang w:val="en-GB"/>
        </w:rPr>
        <w:t xml:space="preserve">The reference sensor will be supplied with two standard power supplies with 15V each. </w:t>
      </w:r>
    </w:p>
    <w:p w:rsidR="00CA0ADE" w:rsidRPr="00F42061" w:rsidRDefault="00CA0ADE" w:rsidP="002E2BB8">
      <w:pPr>
        <w:pStyle w:val="Textkrper"/>
        <w:rPr>
          <w:lang w:val="en-GB"/>
        </w:rPr>
      </w:pPr>
      <w:r w:rsidRPr="00F42061">
        <w:rPr>
          <w:lang w:val="en-GB"/>
        </w:rPr>
        <w:t xml:space="preserve">The sensor </w:t>
      </w:r>
      <w:r w:rsidR="002C2652" w:rsidRPr="00F42061">
        <w:rPr>
          <w:lang w:val="en-GB"/>
        </w:rPr>
        <w:t>to be measured will be connected with a standard power supply with the appr</w:t>
      </w:r>
      <w:r w:rsidR="00844847">
        <w:rPr>
          <w:lang w:val="en-GB"/>
        </w:rPr>
        <w:t xml:space="preserve">opriate voltage, for the CAB300, this </w:t>
      </w:r>
      <w:r w:rsidR="002C2652" w:rsidRPr="00F42061">
        <w:rPr>
          <w:lang w:val="en-GB"/>
        </w:rPr>
        <w:t>is 12V unipolar.</w:t>
      </w:r>
    </w:p>
    <w:p w:rsidR="00ED67B6" w:rsidRPr="00F42061" w:rsidRDefault="00ED67B6" w:rsidP="002E2BB8">
      <w:pPr>
        <w:pStyle w:val="berschrift2"/>
        <w:rPr>
          <w:lang w:val="en-GB"/>
        </w:rPr>
      </w:pPr>
      <w:bookmarkStart w:id="135" w:name="_Ref374620338"/>
      <w:bookmarkStart w:id="136" w:name="_Toc375123625"/>
      <w:r w:rsidRPr="00F42061">
        <w:rPr>
          <w:lang w:val="en-GB"/>
        </w:rPr>
        <w:t>Positioning of battery module</w:t>
      </w:r>
      <w:bookmarkEnd w:id="135"/>
      <w:bookmarkEnd w:id="136"/>
    </w:p>
    <w:p w:rsidR="009D17CB" w:rsidRDefault="009D17CB" w:rsidP="00ED67B6">
      <w:pPr>
        <w:pStyle w:val="Textkrper"/>
        <w:rPr>
          <w:lang w:val="en-GB"/>
        </w:rPr>
      </w:pPr>
      <w:r>
        <w:rPr>
          <w:lang w:val="en-GB"/>
        </w:rPr>
        <w:t xml:space="preserve">The Battery will be positioned outside the temperature chamber, as negative temperatures have to be measured and the battery mustn’t be charged at temperatures below 0°C. </w:t>
      </w:r>
    </w:p>
    <w:p w:rsidR="002E2BB8" w:rsidRPr="00F42061" w:rsidRDefault="002E2BB8" w:rsidP="002E2BB8">
      <w:pPr>
        <w:pStyle w:val="berschrift2"/>
        <w:rPr>
          <w:lang w:val="en-GB"/>
        </w:rPr>
      </w:pPr>
      <w:bookmarkStart w:id="137" w:name="_Toc375123626"/>
      <w:r w:rsidRPr="00F42061">
        <w:rPr>
          <w:lang w:val="en-GB"/>
        </w:rPr>
        <w:t>Cable diameters</w:t>
      </w:r>
      <w:bookmarkEnd w:id="137"/>
    </w:p>
    <w:p w:rsidR="00844847" w:rsidRDefault="0039106A" w:rsidP="002E2BB8">
      <w:pPr>
        <w:pStyle w:val="Textkrper"/>
        <w:rPr>
          <w:lang w:val="en-GB"/>
        </w:rPr>
      </w:pPr>
      <w:r w:rsidRPr="00F42061">
        <w:rPr>
          <w:lang w:val="en-GB"/>
        </w:rPr>
        <w:t xml:space="preserve">The cable diameter has to be smaller than </w:t>
      </w:r>
    </w:p>
    <w:p w:rsidR="00844847" w:rsidRDefault="00206669" w:rsidP="002E2BB8">
      <w:pPr>
        <w:pStyle w:val="Textkrper"/>
        <w:rPr>
          <w:lang w:val="en-GB"/>
        </w:rPr>
      </w:pP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max</m:t>
            </m:r>
          </m:sub>
        </m:sSub>
        <m:r>
          <w:rPr>
            <w:rFonts w:ascii="Cambria Math" w:hAnsi="Cambria Math"/>
            <w:lang w:val="en-GB"/>
          </w:rPr>
          <m:t>=24.2mm - 0.3mm = 23.9mm</m:t>
        </m:r>
      </m:oMath>
      <w:r w:rsidR="0039106A" w:rsidRPr="00F42061">
        <w:rPr>
          <w:lang w:val="en-GB"/>
        </w:rPr>
        <w:t>,</w:t>
      </w:r>
    </w:p>
    <w:p w:rsidR="002E2BB8" w:rsidRPr="00F42061" w:rsidRDefault="0039106A" w:rsidP="002E2BB8">
      <w:pPr>
        <w:pStyle w:val="Textkrper"/>
        <w:rPr>
          <w:lang w:val="en-GB"/>
        </w:rPr>
      </w:pPr>
      <w:r w:rsidRPr="00F42061">
        <w:rPr>
          <w:lang w:val="en-GB"/>
        </w:rPr>
        <w:t>because this is the diameter of the CAB-300-C SP3 lead through.</w:t>
      </w:r>
    </w:p>
    <w:p w:rsidR="0039106A" w:rsidRPr="00F42061" w:rsidRDefault="0039106A" w:rsidP="002E2BB8">
      <w:pPr>
        <w:pStyle w:val="Textkrper"/>
        <w:rPr>
          <w:lang w:val="en-GB"/>
        </w:rPr>
      </w:pPr>
      <w:r w:rsidRPr="00F42061">
        <w:rPr>
          <w:lang w:val="en-GB"/>
        </w:rPr>
        <w:t xml:space="preserve">It however has to high enough to reduce </w:t>
      </w:r>
      <w:r w:rsidR="00844847">
        <w:rPr>
          <w:lang w:val="en-GB"/>
        </w:rPr>
        <w:t>p</w:t>
      </w:r>
      <w:r w:rsidRPr="00F42061">
        <w:rPr>
          <w:lang w:val="en-GB"/>
        </w:rPr>
        <w:t xml:space="preserve">ower losses, which could heat up the sensors and influence their behaviour. </w:t>
      </w:r>
    </w:p>
    <w:p w:rsidR="0039106A" w:rsidRPr="00F42061" w:rsidRDefault="0039106A" w:rsidP="002E2BB8">
      <w:pPr>
        <w:pStyle w:val="Textkrper"/>
        <w:rPr>
          <w:lang w:val="en-GB"/>
        </w:rPr>
      </w:pPr>
      <w:r w:rsidRPr="00F42061">
        <w:rPr>
          <w:lang w:val="en-GB"/>
        </w:rPr>
        <w:t>The power loss per meter cable is</w:t>
      </w:r>
    </w:p>
    <w:p w:rsidR="0039106A" w:rsidRPr="00F42061" w:rsidRDefault="00206669" w:rsidP="002E2BB8">
      <w:pPr>
        <w:pStyle w:val="Textkrper"/>
        <w:rPr>
          <w:lang w:val="en-GB"/>
        </w:rPr>
      </w:pPr>
      <m:oMathPara>
        <m:oMathParaPr>
          <m:jc m:val="left"/>
        </m:oMathParaP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*R</m:t>
              </m:r>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ρ*l</m:t>
                  </m:r>
                </m:num>
                <m:den>
                  <m:r>
                    <w:rPr>
                      <w:rFonts w:ascii="Cambria Math" w:hAnsi="Cambria Math"/>
                      <w:lang w:val="en-GB"/>
                    </w:rPr>
                    <m:t>A</m:t>
                  </m:r>
                </m:den>
              </m:f>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*ρ</m:t>
              </m:r>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400A</m:t>
                      </m:r>
                    </m:e>
                  </m:d>
                </m:e>
                <m:sup>
                  <m:r>
                    <w:rPr>
                      <w:rFonts w:ascii="Cambria Math" w:hAnsi="Cambria Math"/>
                      <w:lang w:val="en-GB"/>
                    </w:rPr>
                    <m:t>2</m:t>
                  </m:r>
                </m:sup>
              </m:sSup>
              <m:r>
                <w:rPr>
                  <w:rFonts w:ascii="Cambria Math" w:hAnsi="Cambria Math"/>
                  <w:lang w:val="en-GB"/>
                </w:rPr>
                <m:t>*0.0178</m:t>
              </m:r>
              <m:f>
                <m:fPr>
                  <m:ctrlPr>
                    <w:rPr>
                      <w:rFonts w:ascii="Cambria Math" w:hAnsi="Cambria Math"/>
                      <w:i/>
                      <w:lang w:val="en-GB"/>
                    </w:rPr>
                  </m:ctrlPr>
                </m:fPr>
                <m:num>
                  <m:r>
                    <w:rPr>
                      <w:rFonts w:ascii="Cambria Math" w:hAnsi="Cambria Math"/>
                      <w:lang w:val="en-GB"/>
                    </w:rPr>
                    <m:t>Ω*m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num>
                <m:den>
                  <m:r>
                    <w:rPr>
                      <w:rFonts w:ascii="Cambria Math" w:hAnsi="Cambria Math"/>
                      <w:lang w:val="en-GB"/>
                    </w:rPr>
                    <m:t>m</m:t>
                  </m:r>
                </m:den>
              </m:f>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2848</m:t>
              </m:r>
              <m:f>
                <m:fPr>
                  <m:ctrlPr>
                    <w:rPr>
                      <w:rFonts w:ascii="Cambria Math" w:hAnsi="Cambria Math"/>
                      <w:i/>
                      <w:lang w:val="en-GB"/>
                    </w:rPr>
                  </m:ctrlPr>
                </m:fPr>
                <m:num>
                  <m:r>
                    <w:rPr>
                      <w:rFonts w:ascii="Cambria Math" w:hAnsi="Cambria Math"/>
                      <w:lang w:val="en-GB"/>
                    </w:rPr>
                    <m:t>W*m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num>
                <m:den>
                  <m:r>
                    <w:rPr>
                      <w:rFonts w:ascii="Cambria Math" w:hAnsi="Cambria Math"/>
                      <w:lang w:val="en-GB"/>
                    </w:rPr>
                    <m:t>m</m:t>
                  </m:r>
                </m:den>
              </m:f>
            </m:num>
            <m:den>
              <m:r>
                <w:rPr>
                  <w:rFonts w:ascii="Cambria Math" w:hAnsi="Cambria Math"/>
                  <w:lang w:val="en-GB"/>
                </w:rPr>
                <m:t>A</m:t>
              </m:r>
            </m:den>
          </m:f>
          <m:r>
            <w:rPr>
              <w:rFonts w:ascii="Cambria Math" w:hAnsi="Cambria Math"/>
              <w:lang w:val="en-GB"/>
            </w:rPr>
            <m:t xml:space="preserve"> </m:t>
          </m:r>
        </m:oMath>
      </m:oMathPara>
    </w:p>
    <w:p w:rsidR="00EB272C" w:rsidRPr="00F42061" w:rsidRDefault="00EB272C" w:rsidP="002E2BB8">
      <w:pPr>
        <w:pStyle w:val="Textkrper"/>
        <w:rPr>
          <w:lang w:val="en-GB"/>
        </w:rPr>
      </w:pPr>
      <w:r w:rsidRPr="00F42061">
        <w:rPr>
          <w:lang w:val="en-GB"/>
        </w:rPr>
        <w:t>This results in following values:</w:t>
      </w:r>
    </w:p>
    <w:p w:rsidR="00EB272C" w:rsidRPr="00F42061" w:rsidRDefault="00EB272C" w:rsidP="002E2BB8">
      <w:pPr>
        <w:pStyle w:val="Textkrper"/>
        <w:rPr>
          <w:lang w:val="en-GB"/>
        </w:rPr>
      </w:pPr>
      <w:r w:rsidRPr="00F42061">
        <w:rPr>
          <w:lang w:val="en-GB"/>
        </w:rPr>
        <w:t xml:space="preserve"> </w:t>
      </w:r>
      <w:r w:rsidRPr="00F42061">
        <w:rPr>
          <w:noProof/>
          <w:lang w:eastAsia="de-CH"/>
        </w:rPr>
        <w:drawing>
          <wp:inline distT="0" distB="0" distL="0" distR="0" wp14:anchorId="62044569" wp14:editId="58E7C21B">
            <wp:extent cx="1381125" cy="1952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1952625"/>
                    </a:xfrm>
                    <a:prstGeom prst="rect">
                      <a:avLst/>
                    </a:prstGeom>
                    <a:noFill/>
                    <a:ln>
                      <a:noFill/>
                    </a:ln>
                  </pic:spPr>
                </pic:pic>
              </a:graphicData>
            </a:graphic>
          </wp:inline>
        </w:drawing>
      </w:r>
    </w:p>
    <w:p w:rsidR="00EB272C" w:rsidRPr="00F42061" w:rsidRDefault="00EB272C" w:rsidP="00EB272C">
      <w:pPr>
        <w:pStyle w:val="Beschriftung"/>
        <w:rPr>
          <w:lang w:val="en-GB"/>
        </w:rPr>
      </w:pPr>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Pr="00F42061">
        <w:rPr>
          <w:noProof/>
          <w:lang w:val="en-GB"/>
        </w:rPr>
        <w:t>3</w:t>
      </w:r>
      <w:r w:rsidRPr="00F42061">
        <w:rPr>
          <w:lang w:val="en-GB"/>
        </w:rPr>
        <w:fldChar w:fldCharType="end"/>
      </w:r>
      <w:r w:rsidRPr="00F42061">
        <w:rPr>
          <w:lang w:val="en-GB"/>
        </w:rPr>
        <w:t>: power losses(cable cross-section area)</w:t>
      </w:r>
    </w:p>
    <w:p w:rsidR="00394B70" w:rsidRPr="00F42061" w:rsidRDefault="00B91A67" w:rsidP="00394B70">
      <w:pPr>
        <w:rPr>
          <w:lang w:val="en-GB"/>
        </w:rPr>
      </w:pPr>
      <w:r w:rsidRPr="00F42061">
        <w:rPr>
          <w:lang w:val="en-GB"/>
        </w:rPr>
        <w:t>The power loss at 200mm</w:t>
      </w:r>
      <w:r w:rsidRPr="00F42061">
        <w:rPr>
          <w:vertAlign w:val="superscript"/>
          <w:lang w:val="en-GB"/>
        </w:rPr>
        <w:t>2</w:t>
      </w:r>
      <w:r w:rsidRPr="00F42061">
        <w:rPr>
          <w:lang w:val="en-GB"/>
        </w:rPr>
        <w:t xml:space="preserve"> would be 14.2W/m or 1.42W/dm. Without the exact knowledge of all the thermal coefficients, it is assumed that the heating up will not exceed a few degrees. As the reference sensor has an excellent temperature coefficient of 0.3ppm/K, there will not be a noticeable effect. </w:t>
      </w:r>
    </w:p>
    <w:p w:rsidR="00FF69D2" w:rsidRPr="00F42061" w:rsidRDefault="00FF69D2" w:rsidP="00394B70">
      <w:pPr>
        <w:rPr>
          <w:lang w:val="en-GB"/>
        </w:rPr>
      </w:pPr>
      <w:r w:rsidRPr="00F42061">
        <w:rPr>
          <w:lang w:val="en-GB"/>
        </w:rPr>
        <w:t>There</w:t>
      </w:r>
      <w:r w:rsidR="00844847">
        <w:rPr>
          <w:lang w:val="en-GB"/>
        </w:rPr>
        <w:t>fore, a</w:t>
      </w:r>
      <w:r w:rsidRPr="00F42061">
        <w:rPr>
          <w:lang w:val="en-GB"/>
        </w:rPr>
        <w:t xml:space="preserve"> cabling with about this diameter</w:t>
      </w:r>
      <w:r w:rsidR="00844847" w:rsidRPr="00844847">
        <w:rPr>
          <w:lang w:val="en-GB"/>
        </w:rPr>
        <w:t xml:space="preserve"> </w:t>
      </w:r>
      <w:r w:rsidR="00844847">
        <w:rPr>
          <w:lang w:val="en-GB"/>
        </w:rPr>
        <w:t>will be evaluated</w:t>
      </w:r>
      <w:r w:rsidRPr="00F42061">
        <w:rPr>
          <w:lang w:val="en-GB"/>
        </w:rPr>
        <w:t>.</w:t>
      </w:r>
    </w:p>
    <w:p w:rsidR="00844847" w:rsidRDefault="00844847">
      <w:pPr>
        <w:rPr>
          <w:b/>
          <w:noProof/>
          <w:sz w:val="24"/>
          <w:lang w:val="en-GB"/>
        </w:rPr>
      </w:pPr>
      <w:bookmarkStart w:id="138" w:name="_Ref374626642"/>
      <w:r>
        <w:rPr>
          <w:lang w:val="en-GB"/>
        </w:rPr>
        <w:br w:type="page"/>
      </w:r>
    </w:p>
    <w:p w:rsidR="00184671" w:rsidRPr="00F42061" w:rsidRDefault="00E87449" w:rsidP="00E87449">
      <w:pPr>
        <w:pStyle w:val="berschrift2"/>
        <w:rPr>
          <w:lang w:val="en-GB"/>
        </w:rPr>
      </w:pPr>
      <w:bookmarkStart w:id="139" w:name="_Toc375123627"/>
      <w:r w:rsidRPr="00F42061">
        <w:rPr>
          <w:lang w:val="en-GB"/>
        </w:rPr>
        <w:lastRenderedPageBreak/>
        <w:t>Postprocessing</w:t>
      </w:r>
      <w:bookmarkEnd w:id="138"/>
      <w:bookmarkEnd w:id="139"/>
    </w:p>
    <w:p w:rsidR="006305E8" w:rsidRDefault="00FF69D2" w:rsidP="008632D7">
      <w:pPr>
        <w:rPr>
          <w:lang w:val="en-GB"/>
        </w:rPr>
      </w:pPr>
      <w:r w:rsidRPr="00F42061">
        <w:rPr>
          <w:lang w:val="en-GB"/>
        </w:rPr>
        <w:t>A</w:t>
      </w:r>
      <w:r w:rsidR="00215B95">
        <w:rPr>
          <w:lang w:val="en-GB"/>
        </w:rPr>
        <w:t>s the clocks</w:t>
      </w:r>
      <w:r w:rsidRPr="00F42061">
        <w:rPr>
          <w:lang w:val="en-GB"/>
        </w:rPr>
        <w:t xml:space="preserve"> of the DMM, the</w:t>
      </w:r>
      <w:r w:rsidR="00D36427" w:rsidRPr="00F42061">
        <w:rPr>
          <w:lang w:val="en-GB"/>
        </w:rPr>
        <w:t xml:space="preserve"> </w:t>
      </w:r>
      <w:r w:rsidR="00215B95">
        <w:rPr>
          <w:lang w:val="en-GB"/>
        </w:rPr>
        <w:t xml:space="preserve">CAN sensor and the PWM sensors are different, the particular current vectors will have different lengths. To find out the time resolution of the vectors, two additional current pulses were added before and after the actual signal. (as mentioned in section </w:t>
      </w:r>
      <w:r w:rsidR="00215B95">
        <w:rPr>
          <w:lang w:val="en-GB"/>
        </w:rPr>
        <w:fldChar w:fldCharType="begin"/>
      </w:r>
      <w:r w:rsidR="00215B95">
        <w:rPr>
          <w:lang w:val="en-GB"/>
        </w:rPr>
        <w:instrText xml:space="preserve"> REF _Ref374625416 \r \h </w:instrText>
      </w:r>
      <w:r w:rsidR="00215B95">
        <w:rPr>
          <w:lang w:val="en-GB"/>
        </w:rPr>
      </w:r>
      <w:r w:rsidR="00215B95">
        <w:rPr>
          <w:lang w:val="en-GB"/>
        </w:rPr>
        <w:fldChar w:fldCharType="separate"/>
      </w:r>
      <w:r w:rsidR="00215B95">
        <w:rPr>
          <w:lang w:val="en-GB"/>
        </w:rPr>
        <w:t>3.4.1</w:t>
      </w:r>
      <w:r w:rsidR="00215B95">
        <w:rPr>
          <w:lang w:val="en-GB"/>
        </w:rPr>
        <w:fldChar w:fldCharType="end"/>
      </w:r>
      <w:r w:rsidR="00215B95">
        <w:rPr>
          <w:lang w:val="en-GB"/>
        </w:rPr>
        <w:t>).</w:t>
      </w:r>
    </w:p>
    <w:p w:rsidR="00215B95" w:rsidRPr="00F42061" w:rsidRDefault="008306F5" w:rsidP="008632D7">
      <w:pPr>
        <w:rPr>
          <w:lang w:val="en-GB"/>
        </w:rPr>
      </w:pPr>
      <w:r>
        <w:rPr>
          <w:lang w:val="en-GB"/>
        </w:rPr>
        <w:t>With the help of these two markers the different sources become comparable.</w:t>
      </w:r>
    </w:p>
    <w:p w:rsidR="00DC024F" w:rsidRPr="00F42061" w:rsidRDefault="00601DAA" w:rsidP="00DC024F">
      <w:pPr>
        <w:pStyle w:val="berschrift2"/>
        <w:rPr>
          <w:lang w:val="en-GB"/>
        </w:rPr>
      </w:pPr>
      <w:bookmarkStart w:id="140" w:name="_Toc375123628"/>
      <w:r w:rsidRPr="00F42061">
        <w:rPr>
          <w:lang w:val="en-GB"/>
        </w:rPr>
        <w:t>T</w:t>
      </w:r>
      <w:r w:rsidR="00DC024F" w:rsidRPr="00F42061">
        <w:rPr>
          <w:lang w:val="en-GB"/>
        </w:rPr>
        <w:t>emperature chamber</w:t>
      </w:r>
      <w:r w:rsidRPr="00F42061">
        <w:rPr>
          <w:lang w:val="en-GB"/>
        </w:rPr>
        <w:t xml:space="preserve"> specifications</w:t>
      </w:r>
      <w:bookmarkEnd w:id="140"/>
    </w:p>
    <w:p w:rsidR="006305E8" w:rsidRPr="00F42061" w:rsidRDefault="00CA0ADE" w:rsidP="006305E8">
      <w:pPr>
        <w:pStyle w:val="Textkrper"/>
        <w:rPr>
          <w:lang w:val="en-GB"/>
        </w:rPr>
      </w:pPr>
      <w:r w:rsidRPr="00F42061">
        <w:rPr>
          <w:lang w:val="en-GB"/>
        </w:rPr>
        <w:t xml:space="preserve">The temperature chamber has a </w:t>
      </w:r>
      <w:r w:rsidR="00FF69D2" w:rsidRPr="00F42061">
        <w:rPr>
          <w:lang w:val="en-GB"/>
        </w:rPr>
        <w:t>maximal temperature range from -40°C to 180°C. However, there are several limits to these values:</w:t>
      </w:r>
    </w:p>
    <w:p w:rsidR="00FF69D2" w:rsidRPr="00F42061" w:rsidRDefault="00FF69D2" w:rsidP="00FF69D2">
      <w:pPr>
        <w:pStyle w:val="Textkrper"/>
        <w:numPr>
          <w:ilvl w:val="0"/>
          <w:numId w:val="46"/>
        </w:numPr>
        <w:rPr>
          <w:lang w:val="en-GB"/>
        </w:rPr>
      </w:pPr>
      <w:r w:rsidRPr="00F42061">
        <w:rPr>
          <w:lang w:val="en-GB"/>
        </w:rPr>
        <w:t>As mentioned in</w:t>
      </w:r>
      <w:r w:rsidR="003C7742" w:rsidRPr="00F42061">
        <w:rPr>
          <w:lang w:val="en-GB"/>
        </w:rPr>
        <w:t xml:space="preserve"> section</w:t>
      </w:r>
      <w:r w:rsidRPr="00F42061">
        <w:rPr>
          <w:lang w:val="en-GB"/>
        </w:rPr>
        <w:t xml:space="preserve"> </w:t>
      </w:r>
      <w:r w:rsidRPr="00F42061">
        <w:rPr>
          <w:lang w:val="en-GB"/>
        </w:rPr>
        <w:fldChar w:fldCharType="begin"/>
      </w:r>
      <w:r w:rsidRPr="00F42061">
        <w:rPr>
          <w:lang w:val="en-GB"/>
        </w:rPr>
        <w:instrText xml:space="preserve"> REF _Ref374620338 \h </w:instrText>
      </w:r>
      <w:r w:rsidRPr="00F42061">
        <w:rPr>
          <w:lang w:val="en-GB"/>
        </w:rPr>
      </w:r>
      <w:r w:rsidRPr="00F42061">
        <w:rPr>
          <w:lang w:val="en-GB"/>
        </w:rPr>
        <w:fldChar w:fldCharType="end"/>
      </w:r>
      <w:r w:rsidRPr="00F42061">
        <w:rPr>
          <w:lang w:val="en-GB"/>
        </w:rPr>
        <w:fldChar w:fldCharType="begin"/>
      </w:r>
      <w:r w:rsidRPr="00F42061">
        <w:rPr>
          <w:lang w:val="en-GB"/>
        </w:rPr>
        <w:instrText xml:space="preserve"> REF _Ref374620338 \r \h </w:instrText>
      </w:r>
      <w:r w:rsidRPr="00F42061">
        <w:rPr>
          <w:lang w:val="en-GB"/>
        </w:rPr>
      </w:r>
      <w:r w:rsidRPr="00F42061">
        <w:rPr>
          <w:lang w:val="en-GB"/>
        </w:rPr>
        <w:fldChar w:fldCharType="separate"/>
      </w:r>
      <w:r w:rsidRPr="00F42061">
        <w:rPr>
          <w:lang w:val="en-GB"/>
        </w:rPr>
        <w:t>3.9</w:t>
      </w:r>
      <w:r w:rsidRPr="00F42061">
        <w:rPr>
          <w:lang w:val="en-GB"/>
        </w:rPr>
        <w:fldChar w:fldCharType="end"/>
      </w:r>
      <w:r w:rsidRPr="00F42061">
        <w:rPr>
          <w:lang w:val="en-GB"/>
        </w:rPr>
        <w:t>, negative temperatures are only possible if the battery module is placed outside the temperature chamber.</w:t>
      </w:r>
    </w:p>
    <w:p w:rsidR="00AA58BF" w:rsidRPr="00F42061" w:rsidRDefault="00813A5B" w:rsidP="00AA58BF">
      <w:pPr>
        <w:pStyle w:val="Textkrper"/>
        <w:numPr>
          <w:ilvl w:val="0"/>
          <w:numId w:val="46"/>
        </w:numPr>
        <w:rPr>
          <w:lang w:val="en-GB"/>
        </w:rPr>
      </w:pPr>
      <w:r w:rsidRPr="00F42061">
        <w:rPr>
          <w:lang w:val="en-GB"/>
        </w:rPr>
        <w:t>At higher</w:t>
      </w:r>
      <w:r w:rsidR="00FF69D2" w:rsidRPr="00F42061">
        <w:rPr>
          <w:lang w:val="en-GB"/>
        </w:rPr>
        <w:t xml:space="preserve"> temperatures the cable isolations will be </w:t>
      </w:r>
      <w:r w:rsidRPr="00F42061">
        <w:rPr>
          <w:lang w:val="en-GB"/>
        </w:rPr>
        <w:t xml:space="preserve">damaged. Normal PVC insulations have allowed temperatures up to about 70°C. </w:t>
      </w:r>
      <w:r w:rsidR="00AA58BF" w:rsidRPr="00F42061">
        <w:rPr>
          <w:lang w:val="en-GB"/>
        </w:rPr>
        <w:t>Special cables (for example from Nexans) are available with temperatures up to 180°C.</w:t>
      </w:r>
    </w:p>
    <w:p w:rsidR="00AA58BF" w:rsidRPr="00F42061" w:rsidRDefault="00AA58BF" w:rsidP="00AA58BF">
      <w:pPr>
        <w:pStyle w:val="Textkrper"/>
        <w:numPr>
          <w:ilvl w:val="0"/>
          <w:numId w:val="46"/>
        </w:numPr>
        <w:rPr>
          <w:lang w:val="en-GB"/>
        </w:rPr>
      </w:pPr>
      <w:r w:rsidRPr="00F42061">
        <w:rPr>
          <w:lang w:val="en-GB"/>
        </w:rPr>
        <w:t>The heating up and cooling down speeds of the empty chamber are maximally 3.5 °C/min.</w:t>
      </w:r>
    </w:p>
    <w:p w:rsidR="00DC024F" w:rsidRPr="00F42061" w:rsidRDefault="00A639DF" w:rsidP="00A639DF">
      <w:pPr>
        <w:pStyle w:val="berschrift2"/>
        <w:rPr>
          <w:lang w:val="en-GB"/>
        </w:rPr>
      </w:pPr>
      <w:bookmarkStart w:id="141" w:name="_Toc375123629"/>
      <w:r w:rsidRPr="00F42061">
        <w:rPr>
          <w:lang w:val="en-GB"/>
        </w:rPr>
        <w:t>Timeline proposal</w:t>
      </w:r>
      <w:bookmarkEnd w:id="141"/>
    </w:p>
    <w:p w:rsidR="00AA58BF" w:rsidRPr="00F42061" w:rsidRDefault="00AA58BF" w:rsidP="00173526">
      <w:pPr>
        <w:pStyle w:val="Textkrper"/>
        <w:rPr>
          <w:lang w:val="en-GB"/>
        </w:rPr>
      </w:pPr>
      <w:r w:rsidRPr="00F42061">
        <w:rPr>
          <w:lang w:val="en-GB"/>
        </w:rPr>
        <w:t>There are several points yet to be researched and developed. A first timeline proposal:</w:t>
      </w:r>
    </w:p>
    <w:p w:rsidR="00062025" w:rsidRPr="00F42061" w:rsidRDefault="00AB697C" w:rsidP="003C7742">
      <w:pPr>
        <w:rPr>
          <w:lang w:val="en-GB"/>
        </w:rPr>
      </w:pPr>
      <w:r>
        <w:rPr>
          <w:noProof/>
          <w:lang w:val="en-GB" w:eastAsia="en-GB"/>
        </w:rPr>
        <w:t xml:space="preserve"> </w:t>
      </w:r>
      <w:r w:rsidR="00C6019A" w:rsidRPr="00C6019A">
        <w:rPr>
          <w:noProof/>
          <w:lang w:eastAsia="de-CH"/>
        </w:rPr>
        <w:drawing>
          <wp:inline distT="0" distB="0" distL="0" distR="0">
            <wp:extent cx="3959860" cy="50412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9860" cy="5041265"/>
                    </a:xfrm>
                    <a:prstGeom prst="rect">
                      <a:avLst/>
                    </a:prstGeom>
                    <a:noFill/>
                    <a:ln>
                      <a:noFill/>
                    </a:ln>
                  </pic:spPr>
                </pic:pic>
              </a:graphicData>
            </a:graphic>
          </wp:inline>
        </w:drawing>
      </w:r>
    </w:p>
    <w:p w:rsidR="003C7742" w:rsidRPr="00F42061" w:rsidRDefault="003C7742" w:rsidP="003C7742">
      <w:pPr>
        <w:rPr>
          <w:lang w:val="en-GB"/>
        </w:rPr>
      </w:pPr>
    </w:p>
    <w:p w:rsidR="003C7742" w:rsidRPr="00F42061" w:rsidRDefault="003C7742" w:rsidP="003C7742">
      <w:pPr>
        <w:rPr>
          <w:lang w:val="en-GB"/>
        </w:rPr>
      </w:pPr>
      <w:r w:rsidRPr="00F42061">
        <w:rPr>
          <w:lang w:val="en-GB"/>
        </w:rPr>
        <w:t xml:space="preserve">So if the project is started in the middle of January, the deadline is </w:t>
      </w:r>
      <w:r w:rsidR="00C6019A">
        <w:rPr>
          <w:lang w:val="en-GB"/>
        </w:rPr>
        <w:t>in the first week of April.</w:t>
      </w:r>
    </w:p>
    <w:bookmarkEnd w:id="96"/>
    <w:p w:rsidR="00844847" w:rsidRDefault="00844847">
      <w:pPr>
        <w:rPr>
          <w:lang w:val="en-GB"/>
        </w:rPr>
      </w:pPr>
      <w:r>
        <w:rPr>
          <w:lang w:val="en-GB"/>
        </w:rPr>
        <w:br w:type="page"/>
      </w:r>
    </w:p>
    <w:p w:rsidR="00844847" w:rsidRDefault="00844847" w:rsidP="00844847">
      <w:pPr>
        <w:pStyle w:val="berschrift2"/>
        <w:rPr>
          <w:lang w:val="en-GB"/>
        </w:rPr>
      </w:pPr>
      <w:bookmarkStart w:id="142" w:name="_Toc375123630"/>
      <w:r>
        <w:rPr>
          <w:lang w:val="en-GB"/>
        </w:rPr>
        <w:lastRenderedPageBreak/>
        <w:t>Further steps</w:t>
      </w:r>
      <w:bookmarkEnd w:id="142"/>
    </w:p>
    <w:p w:rsidR="00844847" w:rsidRDefault="00844847" w:rsidP="00EB310F">
      <w:pPr>
        <w:pStyle w:val="Textkrper"/>
        <w:rPr>
          <w:lang w:val="en-GB"/>
        </w:rPr>
      </w:pPr>
      <w:r>
        <w:rPr>
          <w:lang w:val="en-GB"/>
        </w:rPr>
        <w:t xml:space="preserve">The first research has showed that the requested measurements are possible. Now, further definitions of the present and future needs have to be made, so that the right studies can be made and the right material can be organized. </w:t>
      </w:r>
    </w:p>
    <w:p w:rsidR="00844847" w:rsidRDefault="00844847" w:rsidP="00EB310F">
      <w:pPr>
        <w:pStyle w:val="Textkrper"/>
        <w:rPr>
          <w:lang w:val="en-GB"/>
        </w:rPr>
      </w:pPr>
    </w:p>
    <w:p w:rsidR="00844847" w:rsidRDefault="00844847" w:rsidP="00EB310F">
      <w:pPr>
        <w:pStyle w:val="Textkrper"/>
        <w:rPr>
          <w:lang w:val="en-GB"/>
        </w:rPr>
      </w:pPr>
    </w:p>
    <w:p w:rsidR="00627A17" w:rsidRDefault="00844847" w:rsidP="00EB310F">
      <w:pPr>
        <w:pStyle w:val="Textkrper"/>
        <w:rPr>
          <w:lang w:val="en-GB"/>
        </w:rPr>
      </w:pPr>
      <w:r>
        <w:rPr>
          <w:lang w:val="en-GB"/>
        </w:rPr>
        <w:t xml:space="preserve">Biel, </w:t>
      </w:r>
      <w:r w:rsidR="00627A17" w:rsidRPr="00627A17">
        <w:rPr>
          <w:lang w:val="en-GB"/>
        </w:rPr>
        <w:t>Bern University of Applied Sciences</w:t>
      </w:r>
    </w:p>
    <w:p w:rsidR="00844847" w:rsidRDefault="00844847" w:rsidP="00EB310F">
      <w:pPr>
        <w:pStyle w:val="Textkrper"/>
        <w:rPr>
          <w:lang w:val="en-GB"/>
        </w:rPr>
      </w:pPr>
      <w:r>
        <w:rPr>
          <w:lang w:val="en-GB"/>
        </w:rPr>
        <w:t>12. December 2013</w:t>
      </w:r>
    </w:p>
    <w:p w:rsidR="00844847" w:rsidRPr="00F42061" w:rsidRDefault="00844847" w:rsidP="00EB310F">
      <w:pPr>
        <w:pStyle w:val="Textkrper"/>
        <w:rPr>
          <w:lang w:val="en-GB"/>
        </w:rPr>
      </w:pPr>
      <w:r>
        <w:rPr>
          <w:lang w:val="en-GB"/>
        </w:rPr>
        <w:t>Patrick Haldi</w:t>
      </w:r>
    </w:p>
    <w:sectPr w:rsidR="00844847" w:rsidRPr="00F42061" w:rsidSect="007E423A">
      <w:headerReference w:type="default" r:id="rId17"/>
      <w:footerReference w:type="default" r:id="rId18"/>
      <w:type w:val="continuous"/>
      <w:pgSz w:w="11907" w:h="16834" w:code="9"/>
      <w:pgMar w:top="1418" w:right="851" w:bottom="851" w:left="1418" w:header="431" w:footer="482" w:gutter="289"/>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669" w:rsidRDefault="00206669">
      <w:r>
        <w:separator/>
      </w:r>
    </w:p>
  </w:endnote>
  <w:endnote w:type="continuationSeparator" w:id="0">
    <w:p w:rsidR="00206669" w:rsidRDefault="00206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30204"/>
    <w:charset w:val="00"/>
    <w:family w:val="swiss"/>
    <w:pitch w:val="variable"/>
    <w:sig w:usb0="00000007" w:usb1="00000000" w:usb2="00000000" w:usb3="00000000" w:csb0="00000093"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669" w:rsidRPr="00173526" w:rsidRDefault="00206669" w:rsidP="00FA1851">
    <w:pPr>
      <w:pStyle w:val="Fuzeile"/>
      <w:tabs>
        <w:tab w:val="clear" w:pos="4320"/>
        <w:tab w:val="clear" w:pos="8640"/>
        <w:tab w:val="right" w:pos="9356"/>
      </w:tabs>
      <w:jc w:val="left"/>
      <w:rPr>
        <w:rStyle w:val="Seitenzahl"/>
        <w:sz w:val="17"/>
        <w:lang w:val="en-US"/>
      </w:rPr>
    </w:pPr>
    <w:r w:rsidRPr="00173526">
      <w:rPr>
        <w:szCs w:val="17"/>
        <w:lang w:val="en-US"/>
      </w:rPr>
      <w:t xml:space="preserve">Page </w:t>
    </w:r>
    <w:r w:rsidRPr="000A2696">
      <w:rPr>
        <w:rStyle w:val="Seitenzahl"/>
        <w:rFonts w:asciiTheme="minorHAnsi" w:hAnsiTheme="minorHAnsi"/>
        <w:sz w:val="17"/>
        <w:szCs w:val="17"/>
        <w:lang w:val="en-US"/>
      </w:rPr>
      <w:fldChar w:fldCharType="begin"/>
    </w:r>
    <w:r w:rsidRPr="00173526">
      <w:rPr>
        <w:rStyle w:val="Seitenzahl"/>
        <w:rFonts w:asciiTheme="minorHAnsi" w:hAnsiTheme="minorHAnsi"/>
        <w:sz w:val="17"/>
        <w:szCs w:val="17"/>
        <w:lang w:val="en-US"/>
      </w:rPr>
      <w:instrText xml:space="preserve"> PAGE </w:instrText>
    </w:r>
    <w:r w:rsidRPr="000A2696">
      <w:rPr>
        <w:rStyle w:val="Seitenzahl"/>
        <w:rFonts w:asciiTheme="minorHAnsi" w:hAnsiTheme="minorHAnsi"/>
        <w:sz w:val="17"/>
        <w:szCs w:val="17"/>
        <w:lang w:val="en-US"/>
      </w:rPr>
      <w:fldChar w:fldCharType="separate"/>
    </w:r>
    <w:r w:rsidR="00DE4FAD">
      <w:rPr>
        <w:rStyle w:val="Seitenzahl"/>
        <w:rFonts w:asciiTheme="minorHAnsi" w:hAnsiTheme="minorHAnsi"/>
        <w:noProof/>
        <w:sz w:val="17"/>
        <w:szCs w:val="17"/>
        <w:lang w:val="en-US"/>
      </w:rPr>
      <w:t>6</w:t>
    </w:r>
    <w:r w:rsidRPr="000A2696">
      <w:rPr>
        <w:rStyle w:val="Seitenzahl"/>
        <w:rFonts w:asciiTheme="minorHAnsi" w:hAnsiTheme="minorHAnsi"/>
        <w:sz w:val="17"/>
        <w:szCs w:val="17"/>
        <w:lang w:val="en-US"/>
      </w:rPr>
      <w:fldChar w:fldCharType="end"/>
    </w:r>
    <w:r w:rsidRPr="00173526">
      <w:rPr>
        <w:rStyle w:val="Seitenzahl"/>
        <w:rFonts w:asciiTheme="minorHAnsi" w:hAnsiTheme="minorHAnsi"/>
        <w:sz w:val="17"/>
        <w:szCs w:val="17"/>
        <w:lang w:val="en-US"/>
      </w:rPr>
      <w:t xml:space="preserve"> of  </w:t>
    </w:r>
    <w:r w:rsidRPr="000A2696">
      <w:rPr>
        <w:rStyle w:val="Seitenzahl"/>
        <w:rFonts w:asciiTheme="minorHAnsi" w:hAnsiTheme="minorHAnsi"/>
        <w:sz w:val="17"/>
        <w:szCs w:val="17"/>
        <w:lang w:val="en-US"/>
      </w:rPr>
      <w:fldChar w:fldCharType="begin"/>
    </w:r>
    <w:r w:rsidRPr="00173526">
      <w:rPr>
        <w:rStyle w:val="Seitenzahl"/>
        <w:rFonts w:asciiTheme="minorHAnsi" w:hAnsiTheme="minorHAnsi"/>
        <w:sz w:val="17"/>
        <w:szCs w:val="17"/>
        <w:lang w:val="en-US"/>
      </w:rPr>
      <w:instrText xml:space="preserve"> NUMPAGES </w:instrText>
    </w:r>
    <w:r w:rsidRPr="000A2696">
      <w:rPr>
        <w:rStyle w:val="Seitenzahl"/>
        <w:rFonts w:asciiTheme="minorHAnsi" w:hAnsiTheme="minorHAnsi"/>
        <w:sz w:val="17"/>
        <w:szCs w:val="17"/>
        <w:lang w:val="en-US"/>
      </w:rPr>
      <w:fldChar w:fldCharType="separate"/>
    </w:r>
    <w:r w:rsidR="00DE4FAD">
      <w:rPr>
        <w:rStyle w:val="Seitenzahl"/>
        <w:rFonts w:asciiTheme="minorHAnsi" w:hAnsiTheme="minorHAnsi"/>
        <w:noProof/>
        <w:sz w:val="17"/>
        <w:szCs w:val="17"/>
        <w:lang w:val="en-US"/>
      </w:rPr>
      <w:t>14</w:t>
    </w:r>
    <w:r w:rsidRPr="000A2696">
      <w:rPr>
        <w:rStyle w:val="Seitenzahl"/>
        <w:rFonts w:asciiTheme="minorHAnsi" w:hAnsiTheme="minorHAnsi"/>
        <w:sz w:val="17"/>
        <w:szCs w:val="17"/>
        <w:lang w:val="en-US"/>
      </w:rPr>
      <w:fldChar w:fldCharType="end"/>
    </w:r>
    <w:r w:rsidRPr="00173526" w:rsidDel="00DA39DD">
      <w:rPr>
        <w:lang w:val="en-US"/>
      </w:rPr>
      <w:t xml:space="preserve"> </w:t>
    </w:r>
    <w:r w:rsidRPr="00173526">
      <w:rPr>
        <w:lang w:val="en-US"/>
      </w:rPr>
      <w:tab/>
    </w:r>
    <w:r>
      <w:rPr>
        <w:b/>
        <w:lang w:val="en-US"/>
      </w:rPr>
      <w:t>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669" w:rsidRDefault="00206669">
      <w:r>
        <w:separator/>
      </w:r>
    </w:p>
  </w:footnote>
  <w:footnote w:type="continuationSeparator" w:id="0">
    <w:p w:rsidR="00206669" w:rsidRDefault="002066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669" w:rsidRPr="00943A2D" w:rsidRDefault="00206669">
    <w:pPr>
      <w:pStyle w:val="Kopfzeile"/>
      <w:rPr>
        <w:sz w:val="16"/>
        <w:szCs w:val="16"/>
        <w:lang w:val="en-US"/>
      </w:rPr>
    </w:pPr>
    <w:r>
      <w:rPr>
        <w:noProof/>
        <w:lang w:eastAsia="de-CH"/>
      </w:rPr>
      <w:drawing>
        <wp:anchor distT="0" distB="0" distL="114300" distR="114300" simplePos="0" relativeHeight="251662336" behindDoc="0" locked="1" layoutInCell="1" allowOverlap="1" wp14:anchorId="31EB4880" wp14:editId="2A492B65">
          <wp:simplePos x="0" y="0"/>
          <wp:positionH relativeFrom="page">
            <wp:posOffset>6576695</wp:posOffset>
          </wp:positionH>
          <wp:positionV relativeFrom="page">
            <wp:posOffset>274320</wp:posOffset>
          </wp:positionV>
          <wp:extent cx="423545" cy="628015"/>
          <wp:effectExtent l="0" t="0" r="0" b="635"/>
          <wp:wrapNone/>
          <wp:docPr id="6"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3545" cy="628015"/>
                  </a:xfrm>
                  <a:prstGeom prst="rect">
                    <a:avLst/>
                  </a:prstGeom>
                </pic:spPr>
              </pic:pic>
            </a:graphicData>
          </a:graphic>
          <wp14:sizeRelH relativeFrom="margin">
            <wp14:pctWidth>0</wp14:pctWidth>
          </wp14:sizeRelH>
          <wp14:sizeRelV relativeFrom="margin">
            <wp14:pctHeight>0</wp14:pctHeight>
          </wp14:sizeRelV>
        </wp:anchor>
      </w:drawing>
    </w:r>
  </w:p>
  <w:p w:rsidR="00206669" w:rsidRPr="00943A2D" w:rsidRDefault="00206669" w:rsidP="00815CB6">
    <w:pPr>
      <w:pStyle w:val="Kopfzeile"/>
      <w:tabs>
        <w:tab w:val="clear" w:pos="4320"/>
        <w:tab w:val="left" w:pos="1276"/>
        <w:tab w:val="left" w:pos="1418"/>
        <w:tab w:val="left" w:pos="3119"/>
        <w:tab w:val="left" w:pos="4536"/>
        <w:tab w:val="left" w:pos="4678"/>
      </w:tabs>
      <w:rPr>
        <w:sz w:val="16"/>
        <w:szCs w:val="16"/>
        <w:lang w:val="en-US"/>
      </w:rPr>
    </w:pPr>
    <w:r>
      <w:rPr>
        <w:sz w:val="16"/>
        <w:szCs w:val="16"/>
        <w:lang w:val="en-US"/>
      </w:rPr>
      <w:t>Project Name</w:t>
    </w:r>
    <w:r w:rsidRPr="00943A2D">
      <w:rPr>
        <w:sz w:val="16"/>
        <w:szCs w:val="16"/>
        <w:lang w:val="en-US"/>
      </w:rPr>
      <w:tab/>
      <w:t>:</w:t>
    </w:r>
    <w:r w:rsidRPr="00943A2D">
      <w:rPr>
        <w:sz w:val="16"/>
        <w:szCs w:val="16"/>
        <w:lang w:val="en-US"/>
      </w:rPr>
      <w:tab/>
    </w:r>
    <w:r>
      <w:rPr>
        <w:sz w:val="16"/>
        <w:szCs w:val="16"/>
        <w:lang w:val="en-US"/>
      </w:rPr>
      <w:t xml:space="preserve">Charge measurements </w:t>
    </w:r>
    <w:r w:rsidRPr="004E2173">
      <w:rPr>
        <w:sz w:val="16"/>
        <w:szCs w:val="16"/>
        <w:lang w:val="en-GB"/>
      </w:rPr>
      <w:t>CAB300</w:t>
    </w:r>
    <w:r>
      <w:rPr>
        <w:sz w:val="16"/>
        <w:szCs w:val="16"/>
        <w:lang w:val="en-US"/>
      </w:rPr>
      <w:t xml:space="preserve"> </w:t>
    </w:r>
    <w:r w:rsidRPr="00943A2D">
      <w:rPr>
        <w:sz w:val="16"/>
        <w:szCs w:val="16"/>
        <w:lang w:val="en-US"/>
      </w:rPr>
      <w:tab/>
    </w:r>
  </w:p>
  <w:p w:rsidR="00206669" w:rsidRPr="0009166B" w:rsidRDefault="00206669" w:rsidP="00815CB6">
    <w:pPr>
      <w:pStyle w:val="Kopfzeile"/>
      <w:tabs>
        <w:tab w:val="clear" w:pos="4320"/>
        <w:tab w:val="left" w:pos="1276"/>
        <w:tab w:val="left" w:pos="1418"/>
        <w:tab w:val="left" w:pos="3119"/>
        <w:tab w:val="left" w:pos="4536"/>
        <w:tab w:val="left" w:pos="4678"/>
      </w:tabs>
      <w:rPr>
        <w:sz w:val="16"/>
        <w:szCs w:val="16"/>
        <w:lang w:val="en-US"/>
      </w:rPr>
    </w:pPr>
    <w:r w:rsidRPr="0009166B">
      <w:rPr>
        <w:sz w:val="16"/>
        <w:szCs w:val="16"/>
        <w:lang w:val="en-US"/>
      </w:rPr>
      <w:t>Author</w:t>
    </w:r>
    <w:r w:rsidRPr="0009166B">
      <w:rPr>
        <w:sz w:val="16"/>
        <w:szCs w:val="16"/>
        <w:lang w:val="en-US"/>
      </w:rPr>
      <w:tab/>
      <w:t>:</w:t>
    </w:r>
    <w:r w:rsidRPr="0009166B">
      <w:rPr>
        <w:sz w:val="16"/>
        <w:szCs w:val="16"/>
        <w:lang w:val="en-US"/>
      </w:rPr>
      <w:tab/>
    </w:r>
    <w:r>
      <w:rPr>
        <w:sz w:val="16"/>
        <w:szCs w:val="16"/>
        <w:lang w:val="en-US"/>
      </w:rPr>
      <w:t>Patrick Haldi</w:t>
    </w:r>
    <w:r w:rsidRPr="0009166B">
      <w:rPr>
        <w:sz w:val="16"/>
        <w:szCs w:val="16"/>
        <w:lang w:val="en-US"/>
      </w:rPr>
      <w:tab/>
      <w:t>Date</w:t>
    </w:r>
    <w:r w:rsidRPr="0009166B">
      <w:rPr>
        <w:sz w:val="16"/>
        <w:szCs w:val="16"/>
        <w:lang w:val="en-US"/>
      </w:rPr>
      <w:tab/>
      <w:t>:</w:t>
    </w:r>
    <w:r w:rsidRPr="0009166B">
      <w:rPr>
        <w:sz w:val="16"/>
        <w:szCs w:val="16"/>
        <w:lang w:val="en-US"/>
      </w:rPr>
      <w:tab/>
    </w:r>
    <w:r>
      <w:rPr>
        <w:sz w:val="16"/>
        <w:szCs w:val="16"/>
        <w:lang w:val="en-US"/>
      </w:rPr>
      <w:t>12</w:t>
    </w:r>
    <w:r w:rsidRPr="0009166B">
      <w:rPr>
        <w:sz w:val="16"/>
        <w:szCs w:val="16"/>
        <w:lang w:val="en-US"/>
      </w:rPr>
      <w:t>.</w:t>
    </w:r>
    <w:r>
      <w:rPr>
        <w:sz w:val="16"/>
        <w:szCs w:val="16"/>
        <w:lang w:val="en-US"/>
      </w:rPr>
      <w:t>12</w:t>
    </w:r>
    <w:r w:rsidRPr="0009166B">
      <w:rPr>
        <w:sz w:val="16"/>
        <w:szCs w:val="16"/>
        <w:lang w:val="en-US"/>
      </w:rPr>
      <w:t>.20</w:t>
    </w:r>
    <w:r>
      <w:rPr>
        <w:sz w:val="16"/>
        <w:szCs w:val="16"/>
        <w:lang w:val="en-US"/>
      </w:rPr>
      <w:t>13</w:t>
    </w:r>
    <w:r w:rsidRPr="0009166B">
      <w:rPr>
        <w:sz w:val="16"/>
        <w:szCs w:val="16"/>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38BB80"/>
    <w:lvl w:ilvl="0">
      <w:start w:val="1"/>
      <w:numFmt w:val="decimal"/>
      <w:lvlText w:val="%1."/>
      <w:lvlJc w:val="left"/>
      <w:pPr>
        <w:tabs>
          <w:tab w:val="num" w:pos="1492"/>
        </w:tabs>
        <w:ind w:left="1492" w:hanging="360"/>
      </w:pPr>
    </w:lvl>
  </w:abstractNum>
  <w:abstractNum w:abstractNumId="1">
    <w:nsid w:val="FFFFFF7D"/>
    <w:multiLevelType w:val="singleLevel"/>
    <w:tmpl w:val="D33A0380"/>
    <w:lvl w:ilvl="0">
      <w:start w:val="1"/>
      <w:numFmt w:val="decimal"/>
      <w:lvlText w:val="%1."/>
      <w:lvlJc w:val="left"/>
      <w:pPr>
        <w:tabs>
          <w:tab w:val="num" w:pos="1209"/>
        </w:tabs>
        <w:ind w:left="1209" w:hanging="360"/>
      </w:pPr>
    </w:lvl>
  </w:abstractNum>
  <w:abstractNum w:abstractNumId="2">
    <w:nsid w:val="FFFFFF7E"/>
    <w:multiLevelType w:val="singleLevel"/>
    <w:tmpl w:val="3CE6ACD2"/>
    <w:lvl w:ilvl="0">
      <w:start w:val="1"/>
      <w:numFmt w:val="decimal"/>
      <w:lvlText w:val="%1."/>
      <w:lvlJc w:val="left"/>
      <w:pPr>
        <w:tabs>
          <w:tab w:val="num" w:pos="926"/>
        </w:tabs>
        <w:ind w:left="926" w:hanging="360"/>
      </w:pPr>
    </w:lvl>
  </w:abstractNum>
  <w:abstractNum w:abstractNumId="3">
    <w:nsid w:val="FFFFFF7F"/>
    <w:multiLevelType w:val="singleLevel"/>
    <w:tmpl w:val="6A3E6198"/>
    <w:lvl w:ilvl="0">
      <w:start w:val="1"/>
      <w:numFmt w:val="decimal"/>
      <w:lvlText w:val="%1."/>
      <w:lvlJc w:val="left"/>
      <w:pPr>
        <w:tabs>
          <w:tab w:val="num" w:pos="643"/>
        </w:tabs>
        <w:ind w:left="643" w:hanging="360"/>
      </w:pPr>
    </w:lvl>
  </w:abstractNum>
  <w:abstractNum w:abstractNumId="4">
    <w:nsid w:val="FFFFFF80"/>
    <w:multiLevelType w:val="singleLevel"/>
    <w:tmpl w:val="9D229C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C23F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37EDC36"/>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170A602C"/>
    <w:lvl w:ilvl="0">
      <w:start w:val="1"/>
      <w:numFmt w:val="decimal"/>
      <w:lvlText w:val="%1."/>
      <w:lvlJc w:val="left"/>
      <w:pPr>
        <w:tabs>
          <w:tab w:val="num" w:pos="360"/>
        </w:tabs>
        <w:ind w:left="360" w:hanging="360"/>
      </w:pPr>
    </w:lvl>
  </w:abstractNum>
  <w:abstractNum w:abstractNumId="8">
    <w:nsid w:val="FFFFFFFB"/>
    <w:multiLevelType w:val="multilevel"/>
    <w:tmpl w:val="3D8C93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FFFFFFFE"/>
    <w:multiLevelType w:val="singleLevel"/>
    <w:tmpl w:val="FFFFFFFF"/>
    <w:lvl w:ilvl="0">
      <w:numFmt w:val="decimal"/>
      <w:lvlText w:val="*"/>
      <w:lvlJc w:val="left"/>
    </w:lvl>
  </w:abstractNum>
  <w:abstractNum w:abstractNumId="10">
    <w:nsid w:val="05151D71"/>
    <w:multiLevelType w:val="hybridMultilevel"/>
    <w:tmpl w:val="40E04DB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661610B"/>
    <w:multiLevelType w:val="multilevel"/>
    <w:tmpl w:val="174E60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0E1275E5"/>
    <w:multiLevelType w:val="multilevel"/>
    <w:tmpl w:val="37565698"/>
    <w:lvl w:ilvl="0">
      <w:start w:val="1"/>
      <w:numFmt w:val="decimal"/>
      <w:pStyle w:val="berschrift1"/>
      <w:lvlText w:val="%1"/>
      <w:lvlJc w:val="left"/>
      <w:pPr>
        <w:tabs>
          <w:tab w:val="num" w:pos="0"/>
        </w:tabs>
        <w:ind w:left="0" w:firstLine="0"/>
      </w:pPr>
      <w:rPr>
        <w:rFonts w:hint="default"/>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asciiTheme="minorHAnsi" w:hAnsiTheme="minorHAnsi" w:hint="default"/>
        <w:b w:val="0"/>
        <w:i w:val="0"/>
        <w:sz w:val="22"/>
        <w:szCs w:val="20"/>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13">
    <w:nsid w:val="103C0B5B"/>
    <w:multiLevelType w:val="multilevel"/>
    <w:tmpl w:val="43687A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12631BAF"/>
    <w:multiLevelType w:val="hybridMultilevel"/>
    <w:tmpl w:val="5E708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9BA2899"/>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nsid w:val="2A2A3540"/>
    <w:multiLevelType w:val="hybridMultilevel"/>
    <w:tmpl w:val="27E0094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01419F6"/>
    <w:multiLevelType w:val="hybridMultilevel"/>
    <w:tmpl w:val="D66C80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7BA1EF7"/>
    <w:multiLevelType w:val="hybridMultilevel"/>
    <w:tmpl w:val="6AFA5B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9B81563"/>
    <w:multiLevelType w:val="hybridMultilevel"/>
    <w:tmpl w:val="B3903E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B8065AE"/>
    <w:multiLevelType w:val="hybridMultilevel"/>
    <w:tmpl w:val="EDA684BC"/>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3F7074A4"/>
    <w:multiLevelType w:val="multilevel"/>
    <w:tmpl w:val="B7A8391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3F962B93"/>
    <w:multiLevelType w:val="singleLevel"/>
    <w:tmpl w:val="FFFFFFFF"/>
    <w:lvl w:ilvl="0">
      <w:start w:val="1"/>
      <w:numFmt w:val="bullet"/>
      <w:lvlText w:val=""/>
      <w:legacy w:legacy="1" w:legacySpace="0" w:legacyIndent="283"/>
      <w:lvlJc w:val="left"/>
      <w:pPr>
        <w:ind w:left="719" w:hanging="283"/>
      </w:pPr>
      <w:rPr>
        <w:rFonts w:ascii="Arial" w:hAnsi="Arial" w:hint="default"/>
      </w:rPr>
    </w:lvl>
  </w:abstractNum>
  <w:abstractNum w:abstractNumId="23">
    <w:nsid w:val="450C249A"/>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CCB53F1"/>
    <w:multiLevelType w:val="hybridMultilevel"/>
    <w:tmpl w:val="2DB4AF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DE769F5"/>
    <w:multiLevelType w:val="hybridMultilevel"/>
    <w:tmpl w:val="2DD6C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3A35FC4"/>
    <w:multiLevelType w:val="hybridMultilevel"/>
    <w:tmpl w:val="36C222EA"/>
    <w:lvl w:ilvl="0" w:tplc="733C4AE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54FE58FD"/>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nsid w:val="583121CA"/>
    <w:multiLevelType w:val="hybridMultilevel"/>
    <w:tmpl w:val="ED7C40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E5701C9"/>
    <w:multiLevelType w:val="multilevel"/>
    <w:tmpl w:val="29EC90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48E79F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nsid w:val="6B777CA5"/>
    <w:multiLevelType w:val="multilevel"/>
    <w:tmpl w:val="D2D24E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2">
    <w:nsid w:val="6E7B285C"/>
    <w:multiLevelType w:val="hybridMultilevel"/>
    <w:tmpl w:val="072EDD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F3049A8"/>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2225D98"/>
    <w:multiLevelType w:val="hybridMultilevel"/>
    <w:tmpl w:val="F4E0BDE6"/>
    <w:lvl w:ilvl="0" w:tplc="F684CA20">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nsid w:val="7373491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5463CE0"/>
    <w:multiLevelType w:val="hybridMultilevel"/>
    <w:tmpl w:val="2CAC172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97D704C"/>
    <w:multiLevelType w:val="multilevel"/>
    <w:tmpl w:val="7ECE49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7A130F6B"/>
    <w:multiLevelType w:val="hybridMultilevel"/>
    <w:tmpl w:val="4A34FA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B2E5739"/>
    <w:multiLevelType w:val="hybridMultilevel"/>
    <w:tmpl w:val="44027F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lvlOverride w:ilvl="0">
      <w:lvl w:ilvl="0">
        <w:start w:val="1"/>
        <w:numFmt w:val="bullet"/>
        <w:lvlText w:val=""/>
        <w:legacy w:legacy="1" w:legacySpace="0" w:legacyIndent="283"/>
        <w:lvlJc w:val="left"/>
        <w:pPr>
          <w:ind w:left="1003" w:hanging="283"/>
        </w:pPr>
        <w:rPr>
          <w:rFonts w:ascii="Symbol" w:hAnsi="Symbol" w:hint="default"/>
        </w:rPr>
      </w:lvl>
    </w:lvlOverride>
  </w:num>
  <w:num w:numId="3">
    <w:abstractNumId w:val="9"/>
    <w:lvlOverride w:ilvl="0">
      <w:lvl w:ilvl="0">
        <w:start w:val="1"/>
        <w:numFmt w:val="bullet"/>
        <w:lvlText w:val=""/>
        <w:legacy w:legacy="1" w:legacySpace="0" w:legacyIndent="283"/>
        <w:lvlJc w:val="left"/>
        <w:pPr>
          <w:ind w:left="1276" w:hanging="283"/>
        </w:pPr>
        <w:rPr>
          <w:rFonts w:ascii="Symbol" w:hAnsi="Symbol" w:hint="default"/>
        </w:rPr>
      </w:lvl>
    </w:lvlOverride>
  </w:num>
  <w:num w:numId="4">
    <w:abstractNumId w:val="9"/>
    <w:lvlOverride w:ilvl="0">
      <w:lvl w:ilvl="0">
        <w:start w:val="1"/>
        <w:numFmt w:val="bullet"/>
        <w:lvlText w:val=""/>
        <w:legacy w:legacy="1" w:legacySpace="0" w:legacyIndent="283"/>
        <w:lvlJc w:val="left"/>
        <w:pPr>
          <w:ind w:left="719" w:hanging="283"/>
        </w:pPr>
        <w:rPr>
          <w:rFonts w:ascii="Arial" w:hAnsi="Arial" w:hint="default"/>
        </w:rPr>
      </w:lvl>
    </w:lvlOverride>
  </w:num>
  <w:num w:numId="5">
    <w:abstractNumId w:val="22"/>
  </w:num>
  <w:num w:numId="6">
    <w:abstractNumId w:val="30"/>
  </w:num>
  <w:num w:numId="7">
    <w:abstractNumId w:val="9"/>
    <w:lvlOverride w:ilvl="0">
      <w:lvl w:ilvl="0">
        <w:start w:val="1"/>
        <w:numFmt w:val="bullet"/>
        <w:lvlText w:val=""/>
        <w:legacy w:legacy="1" w:legacySpace="0" w:legacyIndent="283"/>
        <w:lvlJc w:val="left"/>
        <w:pPr>
          <w:ind w:left="283" w:hanging="283"/>
        </w:pPr>
        <w:rPr>
          <w:rFonts w:ascii="Helvetica" w:hAnsi="Helvetica" w:hint="default"/>
        </w:rPr>
      </w:lvl>
    </w:lvlOverride>
  </w:num>
  <w:num w:numId="8">
    <w:abstractNumId w:val="9"/>
    <w:lvlOverride w:ilvl="0">
      <w:lvl w:ilvl="0">
        <w:start w:val="1"/>
        <w:numFmt w:val="bullet"/>
        <w:lvlText w:val="–"/>
        <w:legacy w:legacy="1" w:legacySpace="0" w:legacyIndent="360"/>
        <w:lvlJc w:val="left"/>
        <w:pPr>
          <w:ind w:left="720" w:hanging="360"/>
        </w:pPr>
        <w:rPr>
          <w:rFonts w:ascii="Times New Roman" w:hAnsi="Times New Roman" w:hint="default"/>
        </w:rPr>
      </w:lvl>
    </w:lvlOverride>
  </w:num>
  <w:num w:numId="9">
    <w:abstractNumId w:val="9"/>
    <w:lvlOverride w:ilvl="0">
      <w:lvl w:ilvl="0">
        <w:start w:val="1"/>
        <w:numFmt w:val="bullet"/>
        <w:lvlText w:val=""/>
        <w:legacy w:legacy="1" w:legacySpace="0" w:legacyIndent="360"/>
        <w:lvlJc w:val="left"/>
        <w:pPr>
          <w:ind w:left="936" w:hanging="360"/>
        </w:pPr>
        <w:rPr>
          <w:rFonts w:ascii="Helvetica" w:hAnsi="Helvetica" w:hint="default"/>
        </w:rPr>
      </w:lvl>
    </w:lvlOverride>
  </w:num>
  <w:num w:numId="10">
    <w:abstractNumId w:val="37"/>
  </w:num>
  <w:num w:numId="11">
    <w:abstractNumId w:val="8"/>
  </w:num>
  <w:num w:numId="12">
    <w:abstractNumId w:val="6"/>
  </w:num>
  <w:num w:numId="13">
    <w:abstractNumId w:val="5"/>
  </w:num>
  <w:num w:numId="14">
    <w:abstractNumId w:val="4"/>
  </w:num>
  <w:num w:numId="15">
    <w:abstractNumId w:val="7"/>
  </w:num>
  <w:num w:numId="16">
    <w:abstractNumId w:val="3"/>
  </w:num>
  <w:num w:numId="17">
    <w:abstractNumId w:val="2"/>
  </w:num>
  <w:num w:numId="18">
    <w:abstractNumId w:val="1"/>
  </w:num>
  <w:num w:numId="19">
    <w:abstractNumId w:val="0"/>
  </w:num>
  <w:num w:numId="20">
    <w:abstractNumId w:val="36"/>
  </w:num>
  <w:num w:numId="21">
    <w:abstractNumId w:val="25"/>
  </w:num>
  <w:num w:numId="22">
    <w:abstractNumId w:val="20"/>
  </w:num>
  <w:num w:numId="23">
    <w:abstractNumId w:val="39"/>
  </w:num>
  <w:num w:numId="24">
    <w:abstractNumId w:val="17"/>
  </w:num>
  <w:num w:numId="25">
    <w:abstractNumId w:val="12"/>
  </w:num>
  <w:num w:numId="26">
    <w:abstractNumId w:val="29"/>
  </w:num>
  <w:num w:numId="27">
    <w:abstractNumId w:val="35"/>
  </w:num>
  <w:num w:numId="28">
    <w:abstractNumId w:val="34"/>
  </w:num>
  <w:num w:numId="29">
    <w:abstractNumId w:val="33"/>
  </w:num>
  <w:num w:numId="30">
    <w:abstractNumId w:val="23"/>
  </w:num>
  <w:num w:numId="31">
    <w:abstractNumId w:val="21"/>
  </w:num>
  <w:num w:numId="32">
    <w:abstractNumId w:val="31"/>
  </w:num>
  <w:num w:numId="33">
    <w:abstractNumId w:val="11"/>
  </w:num>
  <w:num w:numId="34">
    <w:abstractNumId w:val="13"/>
  </w:num>
  <w:num w:numId="35">
    <w:abstractNumId w:val="27"/>
  </w:num>
  <w:num w:numId="36">
    <w:abstractNumId w:val="26"/>
  </w:num>
  <w:num w:numId="37">
    <w:abstractNumId w:val="15"/>
  </w:num>
  <w:num w:numId="38">
    <w:abstractNumId w:val="28"/>
  </w:num>
  <w:num w:numId="39">
    <w:abstractNumId w:val="16"/>
  </w:num>
  <w:num w:numId="40">
    <w:abstractNumId w:val="10"/>
  </w:num>
  <w:num w:numId="41">
    <w:abstractNumId w:val="18"/>
  </w:num>
  <w:num w:numId="42">
    <w:abstractNumId w:val="38"/>
  </w:num>
  <w:num w:numId="43">
    <w:abstractNumId w:val="19"/>
  </w:num>
  <w:num w:numId="44">
    <w:abstractNumId w:val="24"/>
  </w:num>
  <w:num w:numId="45">
    <w:abstractNumId w:val="3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GrammaticalErrors/>
  <w:activeWritingStyle w:appName="MSWord" w:lang="de-CH"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CH" w:vendorID="64" w:dllVersion="131078" w:nlCheck="1" w:checkStyle="1"/>
  <w:activeWritingStyle w:appName="MSWord" w:lang="de-CH" w:vendorID="9" w:dllVersion="512"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rawingGridHorizontalSpacing w:val="28"/>
  <w:drawingGridVerticalSpacing w:val="28"/>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560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62B"/>
    <w:rsid w:val="00002D70"/>
    <w:rsid w:val="000168BD"/>
    <w:rsid w:val="00021F88"/>
    <w:rsid w:val="000230E2"/>
    <w:rsid w:val="00030C73"/>
    <w:rsid w:val="00035F85"/>
    <w:rsid w:val="000379A5"/>
    <w:rsid w:val="000456F7"/>
    <w:rsid w:val="00054C3E"/>
    <w:rsid w:val="00054C7E"/>
    <w:rsid w:val="00062025"/>
    <w:rsid w:val="00065A4B"/>
    <w:rsid w:val="00067C62"/>
    <w:rsid w:val="00074759"/>
    <w:rsid w:val="00081D4E"/>
    <w:rsid w:val="0009166B"/>
    <w:rsid w:val="0009190D"/>
    <w:rsid w:val="00095DB5"/>
    <w:rsid w:val="0009646B"/>
    <w:rsid w:val="000A2696"/>
    <w:rsid w:val="000A4572"/>
    <w:rsid w:val="000A5C04"/>
    <w:rsid w:val="000B3277"/>
    <w:rsid w:val="000B5E50"/>
    <w:rsid w:val="000C0388"/>
    <w:rsid w:val="000C259B"/>
    <w:rsid w:val="000C7A25"/>
    <w:rsid w:val="000F525F"/>
    <w:rsid w:val="001009BB"/>
    <w:rsid w:val="00101D52"/>
    <w:rsid w:val="00116FC9"/>
    <w:rsid w:val="0011756B"/>
    <w:rsid w:val="00120B9A"/>
    <w:rsid w:val="0012467D"/>
    <w:rsid w:val="00157018"/>
    <w:rsid w:val="001627E2"/>
    <w:rsid w:val="001675E7"/>
    <w:rsid w:val="00171750"/>
    <w:rsid w:val="00172477"/>
    <w:rsid w:val="00173526"/>
    <w:rsid w:val="00182369"/>
    <w:rsid w:val="001838EF"/>
    <w:rsid w:val="00184671"/>
    <w:rsid w:val="0019601C"/>
    <w:rsid w:val="001A1AFA"/>
    <w:rsid w:val="001A70DB"/>
    <w:rsid w:val="001B4EB0"/>
    <w:rsid w:val="001C6EED"/>
    <w:rsid w:val="001D70E0"/>
    <w:rsid w:val="001E3C1F"/>
    <w:rsid w:val="001E5417"/>
    <w:rsid w:val="001E65A7"/>
    <w:rsid w:val="001E7864"/>
    <w:rsid w:val="001F0670"/>
    <w:rsid w:val="001F1566"/>
    <w:rsid w:val="00201DC9"/>
    <w:rsid w:val="00202EF8"/>
    <w:rsid w:val="00204D5F"/>
    <w:rsid w:val="00206669"/>
    <w:rsid w:val="0021413E"/>
    <w:rsid w:val="00215B95"/>
    <w:rsid w:val="0022412B"/>
    <w:rsid w:val="002249CE"/>
    <w:rsid w:val="00225C96"/>
    <w:rsid w:val="00233108"/>
    <w:rsid w:val="00233176"/>
    <w:rsid w:val="002457B6"/>
    <w:rsid w:val="00257E17"/>
    <w:rsid w:val="002637C3"/>
    <w:rsid w:val="002659D6"/>
    <w:rsid w:val="00266784"/>
    <w:rsid w:val="00285852"/>
    <w:rsid w:val="00294836"/>
    <w:rsid w:val="002A44DA"/>
    <w:rsid w:val="002B06D9"/>
    <w:rsid w:val="002B0FEE"/>
    <w:rsid w:val="002B5FEA"/>
    <w:rsid w:val="002C2652"/>
    <w:rsid w:val="002C7B4C"/>
    <w:rsid w:val="002D339A"/>
    <w:rsid w:val="002D3D27"/>
    <w:rsid w:val="002D62AD"/>
    <w:rsid w:val="002E2BB8"/>
    <w:rsid w:val="002F5544"/>
    <w:rsid w:val="002F5DC8"/>
    <w:rsid w:val="002F721A"/>
    <w:rsid w:val="003022E6"/>
    <w:rsid w:val="0031100D"/>
    <w:rsid w:val="003141D9"/>
    <w:rsid w:val="0031475F"/>
    <w:rsid w:val="00321829"/>
    <w:rsid w:val="003331DC"/>
    <w:rsid w:val="00334B62"/>
    <w:rsid w:val="0035481C"/>
    <w:rsid w:val="00361B3F"/>
    <w:rsid w:val="003841D4"/>
    <w:rsid w:val="00384AE7"/>
    <w:rsid w:val="00385F33"/>
    <w:rsid w:val="0039106A"/>
    <w:rsid w:val="0039339F"/>
    <w:rsid w:val="00393EEC"/>
    <w:rsid w:val="00394B70"/>
    <w:rsid w:val="0039697A"/>
    <w:rsid w:val="003A1185"/>
    <w:rsid w:val="003C3B09"/>
    <w:rsid w:val="003C7742"/>
    <w:rsid w:val="003D10D0"/>
    <w:rsid w:val="003F5CA4"/>
    <w:rsid w:val="0041586D"/>
    <w:rsid w:val="004313BE"/>
    <w:rsid w:val="00432562"/>
    <w:rsid w:val="00432888"/>
    <w:rsid w:val="00434DB3"/>
    <w:rsid w:val="0044140A"/>
    <w:rsid w:val="00445E8D"/>
    <w:rsid w:val="004474F9"/>
    <w:rsid w:val="004522F5"/>
    <w:rsid w:val="0045574E"/>
    <w:rsid w:val="00456346"/>
    <w:rsid w:val="00473C0A"/>
    <w:rsid w:val="0047718C"/>
    <w:rsid w:val="00480CFA"/>
    <w:rsid w:val="004855CD"/>
    <w:rsid w:val="00491902"/>
    <w:rsid w:val="00493EC5"/>
    <w:rsid w:val="00496BCB"/>
    <w:rsid w:val="004A13FD"/>
    <w:rsid w:val="004A328F"/>
    <w:rsid w:val="004A3E9E"/>
    <w:rsid w:val="004C6645"/>
    <w:rsid w:val="004D0636"/>
    <w:rsid w:val="004E06B4"/>
    <w:rsid w:val="004E0A54"/>
    <w:rsid w:val="004E2173"/>
    <w:rsid w:val="004E2E80"/>
    <w:rsid w:val="004F0151"/>
    <w:rsid w:val="004F0417"/>
    <w:rsid w:val="004F0914"/>
    <w:rsid w:val="00501798"/>
    <w:rsid w:val="005047FF"/>
    <w:rsid w:val="00507348"/>
    <w:rsid w:val="00511BDE"/>
    <w:rsid w:val="00514A7F"/>
    <w:rsid w:val="00516594"/>
    <w:rsid w:val="00525125"/>
    <w:rsid w:val="00535F47"/>
    <w:rsid w:val="00542698"/>
    <w:rsid w:val="00556D7D"/>
    <w:rsid w:val="00557DBA"/>
    <w:rsid w:val="00564118"/>
    <w:rsid w:val="005733F9"/>
    <w:rsid w:val="005804EE"/>
    <w:rsid w:val="0058240F"/>
    <w:rsid w:val="0059601F"/>
    <w:rsid w:val="005962AD"/>
    <w:rsid w:val="005A5D31"/>
    <w:rsid w:val="005B02C8"/>
    <w:rsid w:val="005B7A61"/>
    <w:rsid w:val="005C4913"/>
    <w:rsid w:val="005D0162"/>
    <w:rsid w:val="005D0699"/>
    <w:rsid w:val="005D2478"/>
    <w:rsid w:val="005D4FB4"/>
    <w:rsid w:val="005D533F"/>
    <w:rsid w:val="005D5D20"/>
    <w:rsid w:val="005E131D"/>
    <w:rsid w:val="005E7642"/>
    <w:rsid w:val="005E7BF8"/>
    <w:rsid w:val="005F682B"/>
    <w:rsid w:val="005F6EC7"/>
    <w:rsid w:val="00601DAA"/>
    <w:rsid w:val="00602528"/>
    <w:rsid w:val="00602D64"/>
    <w:rsid w:val="00613B4E"/>
    <w:rsid w:val="006244E9"/>
    <w:rsid w:val="00627A17"/>
    <w:rsid w:val="006305E8"/>
    <w:rsid w:val="00630FE0"/>
    <w:rsid w:val="00641FE9"/>
    <w:rsid w:val="006470D2"/>
    <w:rsid w:val="00647463"/>
    <w:rsid w:val="00653EEF"/>
    <w:rsid w:val="00657F5C"/>
    <w:rsid w:val="00663BB9"/>
    <w:rsid w:val="00670FEA"/>
    <w:rsid w:val="0067189B"/>
    <w:rsid w:val="00677D2D"/>
    <w:rsid w:val="006906B7"/>
    <w:rsid w:val="006959C4"/>
    <w:rsid w:val="006C0BBD"/>
    <w:rsid w:val="006C4103"/>
    <w:rsid w:val="006C5174"/>
    <w:rsid w:val="006C5F75"/>
    <w:rsid w:val="006D34B5"/>
    <w:rsid w:val="006D527C"/>
    <w:rsid w:val="006E2C50"/>
    <w:rsid w:val="006E4F2C"/>
    <w:rsid w:val="006F33D1"/>
    <w:rsid w:val="0070070C"/>
    <w:rsid w:val="00714504"/>
    <w:rsid w:val="0072489B"/>
    <w:rsid w:val="007258B8"/>
    <w:rsid w:val="007305DC"/>
    <w:rsid w:val="0073288E"/>
    <w:rsid w:val="00745FF2"/>
    <w:rsid w:val="0075049E"/>
    <w:rsid w:val="00754D59"/>
    <w:rsid w:val="007554F6"/>
    <w:rsid w:val="0076050C"/>
    <w:rsid w:val="007775C2"/>
    <w:rsid w:val="00780204"/>
    <w:rsid w:val="0079079E"/>
    <w:rsid w:val="00791A03"/>
    <w:rsid w:val="007A14F4"/>
    <w:rsid w:val="007B2027"/>
    <w:rsid w:val="007B39E7"/>
    <w:rsid w:val="007C02F0"/>
    <w:rsid w:val="007C09D1"/>
    <w:rsid w:val="007C38C8"/>
    <w:rsid w:val="007C7428"/>
    <w:rsid w:val="007D348F"/>
    <w:rsid w:val="007E2C86"/>
    <w:rsid w:val="007E423A"/>
    <w:rsid w:val="007F660E"/>
    <w:rsid w:val="007F7929"/>
    <w:rsid w:val="0080044A"/>
    <w:rsid w:val="00801BDA"/>
    <w:rsid w:val="008123A1"/>
    <w:rsid w:val="008138CA"/>
    <w:rsid w:val="00813A5B"/>
    <w:rsid w:val="00815CB6"/>
    <w:rsid w:val="008306F5"/>
    <w:rsid w:val="00831F09"/>
    <w:rsid w:val="00844847"/>
    <w:rsid w:val="00857435"/>
    <w:rsid w:val="008632D7"/>
    <w:rsid w:val="0087751F"/>
    <w:rsid w:val="008778AE"/>
    <w:rsid w:val="00885E92"/>
    <w:rsid w:val="008944B2"/>
    <w:rsid w:val="008A1962"/>
    <w:rsid w:val="008A611B"/>
    <w:rsid w:val="008B4E96"/>
    <w:rsid w:val="008C2935"/>
    <w:rsid w:val="008C7D35"/>
    <w:rsid w:val="008D312A"/>
    <w:rsid w:val="008D5231"/>
    <w:rsid w:val="008E01C7"/>
    <w:rsid w:val="008F7A15"/>
    <w:rsid w:val="009078D6"/>
    <w:rsid w:val="009125E1"/>
    <w:rsid w:val="0091382E"/>
    <w:rsid w:val="00930FA0"/>
    <w:rsid w:val="00940036"/>
    <w:rsid w:val="00943A2D"/>
    <w:rsid w:val="00961055"/>
    <w:rsid w:val="009659FD"/>
    <w:rsid w:val="00971497"/>
    <w:rsid w:val="0097171F"/>
    <w:rsid w:val="00972559"/>
    <w:rsid w:val="00976CB2"/>
    <w:rsid w:val="00980042"/>
    <w:rsid w:val="009821E9"/>
    <w:rsid w:val="00997E51"/>
    <w:rsid w:val="00997F1C"/>
    <w:rsid w:val="009A4F63"/>
    <w:rsid w:val="009B0308"/>
    <w:rsid w:val="009B065F"/>
    <w:rsid w:val="009B2960"/>
    <w:rsid w:val="009B7A6D"/>
    <w:rsid w:val="009C58D2"/>
    <w:rsid w:val="009D17CB"/>
    <w:rsid w:val="009E10DE"/>
    <w:rsid w:val="009E1A8A"/>
    <w:rsid w:val="009E50E3"/>
    <w:rsid w:val="009F1C16"/>
    <w:rsid w:val="00A036FB"/>
    <w:rsid w:val="00A214BC"/>
    <w:rsid w:val="00A33E71"/>
    <w:rsid w:val="00A36B10"/>
    <w:rsid w:val="00A444DB"/>
    <w:rsid w:val="00A60C75"/>
    <w:rsid w:val="00A639DF"/>
    <w:rsid w:val="00A64420"/>
    <w:rsid w:val="00A65295"/>
    <w:rsid w:val="00A6621F"/>
    <w:rsid w:val="00A826D6"/>
    <w:rsid w:val="00A96551"/>
    <w:rsid w:val="00AA1B65"/>
    <w:rsid w:val="00AA52A1"/>
    <w:rsid w:val="00AA58BF"/>
    <w:rsid w:val="00AB0E8B"/>
    <w:rsid w:val="00AB4B21"/>
    <w:rsid w:val="00AB6689"/>
    <w:rsid w:val="00AB697C"/>
    <w:rsid w:val="00AC5CD9"/>
    <w:rsid w:val="00AC75A5"/>
    <w:rsid w:val="00AC7DCB"/>
    <w:rsid w:val="00AD00D7"/>
    <w:rsid w:val="00AD2A48"/>
    <w:rsid w:val="00AD711F"/>
    <w:rsid w:val="00AE0E8B"/>
    <w:rsid w:val="00AF50CA"/>
    <w:rsid w:val="00B07F7C"/>
    <w:rsid w:val="00B2614C"/>
    <w:rsid w:val="00B30EF1"/>
    <w:rsid w:val="00B33281"/>
    <w:rsid w:val="00B35AB4"/>
    <w:rsid w:val="00B35CFC"/>
    <w:rsid w:val="00B37C0D"/>
    <w:rsid w:val="00B44538"/>
    <w:rsid w:val="00B5143D"/>
    <w:rsid w:val="00B53D41"/>
    <w:rsid w:val="00B60E3F"/>
    <w:rsid w:val="00B6677D"/>
    <w:rsid w:val="00B74D10"/>
    <w:rsid w:val="00B915AE"/>
    <w:rsid w:val="00B91A67"/>
    <w:rsid w:val="00B92498"/>
    <w:rsid w:val="00B96C9B"/>
    <w:rsid w:val="00BA0020"/>
    <w:rsid w:val="00BA5C6D"/>
    <w:rsid w:val="00BB7853"/>
    <w:rsid w:val="00BC348E"/>
    <w:rsid w:val="00BC39A9"/>
    <w:rsid w:val="00BC3C03"/>
    <w:rsid w:val="00BC3FD1"/>
    <w:rsid w:val="00BC598E"/>
    <w:rsid w:val="00BD6625"/>
    <w:rsid w:val="00BD662B"/>
    <w:rsid w:val="00BE54B4"/>
    <w:rsid w:val="00BE56BB"/>
    <w:rsid w:val="00BF1E67"/>
    <w:rsid w:val="00BF5887"/>
    <w:rsid w:val="00BF6B3F"/>
    <w:rsid w:val="00C06C1D"/>
    <w:rsid w:val="00C07468"/>
    <w:rsid w:val="00C112D8"/>
    <w:rsid w:val="00C201CC"/>
    <w:rsid w:val="00C206CB"/>
    <w:rsid w:val="00C424C3"/>
    <w:rsid w:val="00C6019A"/>
    <w:rsid w:val="00C81021"/>
    <w:rsid w:val="00C81C88"/>
    <w:rsid w:val="00C854D1"/>
    <w:rsid w:val="00C91853"/>
    <w:rsid w:val="00C94764"/>
    <w:rsid w:val="00CA0ADE"/>
    <w:rsid w:val="00CB17A1"/>
    <w:rsid w:val="00CB3D83"/>
    <w:rsid w:val="00CB6495"/>
    <w:rsid w:val="00CB760C"/>
    <w:rsid w:val="00CC6113"/>
    <w:rsid w:val="00CD2E8E"/>
    <w:rsid w:val="00CD5384"/>
    <w:rsid w:val="00CD6AAF"/>
    <w:rsid w:val="00CE134C"/>
    <w:rsid w:val="00CE7557"/>
    <w:rsid w:val="00CF26D4"/>
    <w:rsid w:val="00CF5F57"/>
    <w:rsid w:val="00D01EFC"/>
    <w:rsid w:val="00D02C52"/>
    <w:rsid w:val="00D057CA"/>
    <w:rsid w:val="00D11466"/>
    <w:rsid w:val="00D139C8"/>
    <w:rsid w:val="00D16784"/>
    <w:rsid w:val="00D321BD"/>
    <w:rsid w:val="00D339DE"/>
    <w:rsid w:val="00D36427"/>
    <w:rsid w:val="00D41124"/>
    <w:rsid w:val="00D428FD"/>
    <w:rsid w:val="00D43EE5"/>
    <w:rsid w:val="00D577B0"/>
    <w:rsid w:val="00D618DC"/>
    <w:rsid w:val="00D622BE"/>
    <w:rsid w:val="00D64E66"/>
    <w:rsid w:val="00D67591"/>
    <w:rsid w:val="00D70A15"/>
    <w:rsid w:val="00D904D0"/>
    <w:rsid w:val="00D92E08"/>
    <w:rsid w:val="00D96168"/>
    <w:rsid w:val="00DA39DD"/>
    <w:rsid w:val="00DB5E2D"/>
    <w:rsid w:val="00DC024F"/>
    <w:rsid w:val="00DC0C28"/>
    <w:rsid w:val="00DD22E8"/>
    <w:rsid w:val="00DD607F"/>
    <w:rsid w:val="00DD7799"/>
    <w:rsid w:val="00DE4FAD"/>
    <w:rsid w:val="00E153EA"/>
    <w:rsid w:val="00E258BF"/>
    <w:rsid w:val="00E337C7"/>
    <w:rsid w:val="00E34006"/>
    <w:rsid w:val="00E41E4B"/>
    <w:rsid w:val="00E571AE"/>
    <w:rsid w:val="00E622CC"/>
    <w:rsid w:val="00E77D73"/>
    <w:rsid w:val="00E85574"/>
    <w:rsid w:val="00E87449"/>
    <w:rsid w:val="00EA1D32"/>
    <w:rsid w:val="00EA4A8A"/>
    <w:rsid w:val="00EA6B77"/>
    <w:rsid w:val="00EB17F9"/>
    <w:rsid w:val="00EB272C"/>
    <w:rsid w:val="00EB310F"/>
    <w:rsid w:val="00EB401E"/>
    <w:rsid w:val="00EC03BA"/>
    <w:rsid w:val="00EC5A73"/>
    <w:rsid w:val="00EC74A1"/>
    <w:rsid w:val="00ED303A"/>
    <w:rsid w:val="00ED37E5"/>
    <w:rsid w:val="00ED67B6"/>
    <w:rsid w:val="00ED7131"/>
    <w:rsid w:val="00ED7D2C"/>
    <w:rsid w:val="00EE4AF5"/>
    <w:rsid w:val="00EE7493"/>
    <w:rsid w:val="00EE7986"/>
    <w:rsid w:val="00EF5DA7"/>
    <w:rsid w:val="00F0791A"/>
    <w:rsid w:val="00F16364"/>
    <w:rsid w:val="00F42061"/>
    <w:rsid w:val="00F52629"/>
    <w:rsid w:val="00F60F68"/>
    <w:rsid w:val="00F70676"/>
    <w:rsid w:val="00F71B09"/>
    <w:rsid w:val="00FA1851"/>
    <w:rsid w:val="00FB4FA3"/>
    <w:rsid w:val="00FB5D50"/>
    <w:rsid w:val="00FB61E4"/>
    <w:rsid w:val="00FD0826"/>
    <w:rsid w:val="00FD6CD6"/>
    <w:rsid w:val="00FF69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2696"/>
    <w:rPr>
      <w:rFonts w:asciiTheme="minorHAnsi" w:hAnsiTheme="minorHAnsi"/>
      <w:sz w:val="22"/>
      <w:lang w:eastAsia="de-DE"/>
    </w:rPr>
  </w:style>
  <w:style w:type="paragraph" w:styleId="berschrift1">
    <w:name w:val="heading 1"/>
    <w:next w:val="Textkrper"/>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berschrift2">
    <w:name w:val="heading 2"/>
    <w:basedOn w:val="berschrift1"/>
    <w:next w:val="Textkrper"/>
    <w:qFormat/>
    <w:rsid w:val="000A2696"/>
    <w:pPr>
      <w:numPr>
        <w:ilvl w:val="1"/>
      </w:numPr>
      <w:tabs>
        <w:tab w:val="clear" w:pos="0"/>
      </w:tabs>
      <w:spacing w:before="120" w:after="120"/>
      <w:outlineLvl w:val="1"/>
    </w:pPr>
    <w:rPr>
      <w:sz w:val="24"/>
    </w:rPr>
  </w:style>
  <w:style w:type="paragraph" w:styleId="berschrift3">
    <w:name w:val="heading 3"/>
    <w:basedOn w:val="berschrift1"/>
    <w:next w:val="Textkrper"/>
    <w:qFormat/>
    <w:rsid w:val="003A1185"/>
    <w:pPr>
      <w:numPr>
        <w:ilvl w:val="2"/>
      </w:numPr>
      <w:spacing w:before="120" w:after="120"/>
      <w:outlineLvl w:val="2"/>
    </w:pPr>
    <w:rPr>
      <w:b w:val="0"/>
      <w:sz w:val="22"/>
      <w:u w:val="single"/>
    </w:rPr>
  </w:style>
  <w:style w:type="paragraph" w:styleId="berschrift4">
    <w:name w:val="heading 4"/>
    <w:basedOn w:val="Standard"/>
    <w:next w:val="Textkrper"/>
    <w:qFormat/>
    <w:rsid w:val="007D348F"/>
    <w:pPr>
      <w:numPr>
        <w:ilvl w:val="3"/>
        <w:numId w:val="25"/>
      </w:numPr>
      <w:spacing w:before="120"/>
      <w:outlineLvl w:val="3"/>
    </w:pPr>
  </w:style>
  <w:style w:type="paragraph" w:styleId="berschrift5">
    <w:name w:val="heading 5"/>
    <w:basedOn w:val="Standard"/>
    <w:next w:val="Textkrper"/>
    <w:qFormat/>
    <w:rsid w:val="007D348F"/>
    <w:pPr>
      <w:numPr>
        <w:ilvl w:val="4"/>
        <w:numId w:val="25"/>
      </w:numPr>
      <w:spacing w:before="60"/>
      <w:outlineLvl w:val="4"/>
    </w:pPr>
  </w:style>
  <w:style w:type="paragraph" w:styleId="berschrift6">
    <w:name w:val="heading 6"/>
    <w:basedOn w:val="Standard"/>
    <w:next w:val="Textkrper"/>
    <w:qFormat/>
    <w:rsid w:val="007D348F"/>
    <w:pPr>
      <w:numPr>
        <w:ilvl w:val="5"/>
        <w:numId w:val="25"/>
      </w:numPr>
      <w:spacing w:before="60"/>
      <w:outlineLvl w:val="5"/>
    </w:pPr>
  </w:style>
  <w:style w:type="paragraph" w:styleId="berschrift7">
    <w:name w:val="heading 7"/>
    <w:basedOn w:val="Standard"/>
    <w:next w:val="Standard"/>
    <w:qFormat/>
    <w:rsid w:val="009125E1"/>
    <w:pPr>
      <w:numPr>
        <w:ilvl w:val="6"/>
        <w:numId w:val="25"/>
      </w:numPr>
      <w:outlineLvl w:val="6"/>
    </w:pPr>
    <w:rPr>
      <w:i/>
      <w:sz w:val="20"/>
    </w:rPr>
  </w:style>
  <w:style w:type="paragraph" w:styleId="berschrift8">
    <w:name w:val="heading 8"/>
    <w:basedOn w:val="Standard"/>
    <w:next w:val="Standard"/>
    <w:qFormat/>
    <w:rsid w:val="009125E1"/>
    <w:pPr>
      <w:numPr>
        <w:ilvl w:val="7"/>
        <w:numId w:val="25"/>
      </w:numPr>
      <w:outlineLvl w:val="7"/>
    </w:pPr>
    <w:rPr>
      <w:i/>
      <w:sz w:val="20"/>
    </w:rPr>
  </w:style>
  <w:style w:type="paragraph" w:styleId="berschrift9">
    <w:name w:val="heading 9"/>
    <w:basedOn w:val="Standard"/>
    <w:next w:val="Standard"/>
    <w:qFormat/>
    <w:rsid w:val="009125E1"/>
    <w:pPr>
      <w:numPr>
        <w:ilvl w:val="8"/>
        <w:numId w:val="25"/>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7F7929"/>
    <w:pPr>
      <w:tabs>
        <w:tab w:val="center" w:pos="4320"/>
        <w:tab w:val="right" w:pos="8640"/>
      </w:tabs>
      <w:jc w:val="right"/>
    </w:pPr>
    <w:rPr>
      <w:i/>
      <w:iCs/>
      <w:color w:val="293C55"/>
      <w:sz w:val="17"/>
    </w:rPr>
  </w:style>
  <w:style w:type="paragraph" w:styleId="Kopfzeile">
    <w:name w:val="header"/>
    <w:basedOn w:val="Standard"/>
    <w:rsid w:val="004855CD"/>
    <w:pPr>
      <w:tabs>
        <w:tab w:val="center" w:pos="4320"/>
        <w:tab w:val="right" w:pos="8640"/>
      </w:tabs>
    </w:pPr>
  </w:style>
  <w:style w:type="character" w:styleId="Funotenzeichen">
    <w:name w:val="footnote reference"/>
    <w:basedOn w:val="Absatz-Standardschriftart"/>
    <w:semiHidden/>
    <w:rsid w:val="004855CD"/>
    <w:rPr>
      <w:position w:val="6"/>
      <w:sz w:val="16"/>
    </w:rPr>
  </w:style>
  <w:style w:type="paragraph" w:styleId="Funotentext">
    <w:name w:val="footnote text"/>
    <w:basedOn w:val="Standard"/>
    <w:semiHidden/>
    <w:rsid w:val="004855CD"/>
    <w:rPr>
      <w:sz w:val="20"/>
    </w:rPr>
  </w:style>
  <w:style w:type="paragraph" w:styleId="Verzeichnis1">
    <w:name w:val="toc 1"/>
    <w:basedOn w:val="Standard"/>
    <w:next w:val="Standard"/>
    <w:uiPriority w:val="39"/>
    <w:rsid w:val="009659FD"/>
    <w:pPr>
      <w:spacing w:before="120" w:after="120"/>
    </w:pPr>
    <w:rPr>
      <w:b/>
      <w:bCs/>
      <w:caps/>
    </w:rPr>
  </w:style>
  <w:style w:type="paragraph" w:styleId="Verzeichnis2">
    <w:name w:val="toc 2"/>
    <w:basedOn w:val="Standard"/>
    <w:next w:val="Standard"/>
    <w:uiPriority w:val="39"/>
    <w:rsid w:val="004855CD"/>
    <w:pPr>
      <w:ind w:left="200"/>
    </w:pPr>
    <w:rPr>
      <w:rFonts w:ascii="Times New Roman" w:hAnsi="Times New Roman"/>
      <w:smallCaps/>
    </w:rPr>
  </w:style>
  <w:style w:type="paragraph" w:styleId="Verzeichnis3">
    <w:name w:val="toc 3"/>
    <w:basedOn w:val="Standard"/>
    <w:next w:val="Standard"/>
    <w:uiPriority w:val="39"/>
    <w:rsid w:val="004855CD"/>
    <w:pPr>
      <w:ind w:left="400"/>
    </w:pPr>
    <w:rPr>
      <w:rFonts w:ascii="Times New Roman" w:hAnsi="Times New Roman"/>
      <w:i/>
      <w:iCs/>
    </w:rPr>
  </w:style>
  <w:style w:type="paragraph" w:styleId="Verzeichnis4">
    <w:name w:val="toc 4"/>
    <w:basedOn w:val="Standard"/>
    <w:next w:val="Standard"/>
    <w:semiHidden/>
    <w:rsid w:val="004855CD"/>
    <w:pPr>
      <w:ind w:left="600"/>
    </w:pPr>
    <w:rPr>
      <w:rFonts w:ascii="Times New Roman" w:hAnsi="Times New Roman"/>
      <w:sz w:val="18"/>
      <w:szCs w:val="18"/>
    </w:rPr>
  </w:style>
  <w:style w:type="paragraph" w:styleId="Verzeichnis5">
    <w:name w:val="toc 5"/>
    <w:basedOn w:val="Standard"/>
    <w:next w:val="Standard"/>
    <w:semiHidden/>
    <w:rsid w:val="004855CD"/>
    <w:pPr>
      <w:ind w:left="800"/>
    </w:pPr>
    <w:rPr>
      <w:rFonts w:ascii="Times New Roman" w:hAnsi="Times New Roman"/>
      <w:sz w:val="18"/>
      <w:szCs w:val="18"/>
    </w:rPr>
  </w:style>
  <w:style w:type="paragraph" w:styleId="Verzeichnis6">
    <w:name w:val="toc 6"/>
    <w:basedOn w:val="Standard"/>
    <w:next w:val="Standard"/>
    <w:semiHidden/>
    <w:rsid w:val="004855CD"/>
    <w:pPr>
      <w:ind w:left="1000"/>
    </w:pPr>
    <w:rPr>
      <w:rFonts w:ascii="Times New Roman" w:hAnsi="Times New Roman"/>
      <w:sz w:val="18"/>
      <w:szCs w:val="18"/>
    </w:rPr>
  </w:style>
  <w:style w:type="paragraph" w:styleId="Verzeichnis7">
    <w:name w:val="toc 7"/>
    <w:basedOn w:val="Standard"/>
    <w:next w:val="Standard"/>
    <w:semiHidden/>
    <w:rsid w:val="004855CD"/>
    <w:pPr>
      <w:ind w:left="1200"/>
    </w:pPr>
    <w:rPr>
      <w:rFonts w:ascii="Times New Roman" w:hAnsi="Times New Roman"/>
      <w:sz w:val="18"/>
      <w:szCs w:val="18"/>
    </w:rPr>
  </w:style>
  <w:style w:type="paragraph" w:styleId="Verzeichnis8">
    <w:name w:val="toc 8"/>
    <w:basedOn w:val="Standard"/>
    <w:next w:val="Standard"/>
    <w:semiHidden/>
    <w:rsid w:val="004855CD"/>
    <w:pPr>
      <w:ind w:left="1400"/>
    </w:pPr>
    <w:rPr>
      <w:rFonts w:ascii="Times New Roman" w:hAnsi="Times New Roman"/>
      <w:sz w:val="18"/>
      <w:szCs w:val="18"/>
    </w:rPr>
  </w:style>
  <w:style w:type="paragraph" w:styleId="Verzeichnis9">
    <w:name w:val="toc 9"/>
    <w:basedOn w:val="Standard"/>
    <w:next w:val="Standard"/>
    <w:semiHidden/>
    <w:rsid w:val="004855CD"/>
    <w:pPr>
      <w:ind w:left="1600"/>
    </w:pPr>
    <w:rPr>
      <w:rFonts w:ascii="Times New Roman" w:hAnsi="Times New Roman"/>
      <w:sz w:val="18"/>
      <w:szCs w:val="18"/>
    </w:rPr>
  </w:style>
  <w:style w:type="paragraph" w:styleId="Index1">
    <w:name w:val="index 1"/>
    <w:basedOn w:val="Standard"/>
    <w:next w:val="Standard"/>
    <w:semiHidden/>
    <w:rsid w:val="004855CD"/>
    <w:pPr>
      <w:tabs>
        <w:tab w:val="right" w:pos="9749"/>
      </w:tabs>
      <w:ind w:left="240" w:hanging="240"/>
    </w:pPr>
    <w:rPr>
      <w:rFonts w:ascii="Times New Roman" w:hAnsi="Times New Roman"/>
      <w:sz w:val="18"/>
    </w:rPr>
  </w:style>
  <w:style w:type="paragraph" w:styleId="Index2">
    <w:name w:val="index 2"/>
    <w:basedOn w:val="Standard"/>
    <w:next w:val="Standard"/>
    <w:semiHidden/>
    <w:rsid w:val="004855CD"/>
    <w:pPr>
      <w:tabs>
        <w:tab w:val="right" w:pos="9749"/>
      </w:tabs>
      <w:ind w:left="480" w:hanging="240"/>
    </w:pPr>
    <w:rPr>
      <w:rFonts w:ascii="Times New Roman" w:hAnsi="Times New Roman"/>
      <w:sz w:val="18"/>
    </w:rPr>
  </w:style>
  <w:style w:type="paragraph" w:styleId="Index3">
    <w:name w:val="index 3"/>
    <w:basedOn w:val="Standard"/>
    <w:next w:val="Standard"/>
    <w:semiHidden/>
    <w:rsid w:val="004855CD"/>
    <w:pPr>
      <w:tabs>
        <w:tab w:val="right" w:pos="9749"/>
      </w:tabs>
      <w:ind w:left="720" w:hanging="240"/>
    </w:pPr>
    <w:rPr>
      <w:rFonts w:ascii="Times New Roman" w:hAnsi="Times New Roman"/>
      <w:sz w:val="18"/>
    </w:rPr>
  </w:style>
  <w:style w:type="paragraph" w:styleId="Index4">
    <w:name w:val="index 4"/>
    <w:basedOn w:val="Standard"/>
    <w:next w:val="Standard"/>
    <w:semiHidden/>
    <w:rsid w:val="004855CD"/>
    <w:pPr>
      <w:tabs>
        <w:tab w:val="right" w:pos="9749"/>
      </w:tabs>
      <w:ind w:left="960" w:hanging="240"/>
    </w:pPr>
    <w:rPr>
      <w:rFonts w:ascii="Times New Roman" w:hAnsi="Times New Roman"/>
      <w:sz w:val="18"/>
    </w:rPr>
  </w:style>
  <w:style w:type="paragraph" w:styleId="Index5">
    <w:name w:val="index 5"/>
    <w:basedOn w:val="Standard"/>
    <w:next w:val="Standard"/>
    <w:semiHidden/>
    <w:rsid w:val="004855CD"/>
    <w:pPr>
      <w:tabs>
        <w:tab w:val="right" w:pos="9749"/>
      </w:tabs>
      <w:ind w:left="1200" w:hanging="240"/>
    </w:pPr>
    <w:rPr>
      <w:rFonts w:ascii="Times New Roman" w:hAnsi="Times New Roman"/>
      <w:sz w:val="18"/>
    </w:rPr>
  </w:style>
  <w:style w:type="paragraph" w:styleId="Index6">
    <w:name w:val="index 6"/>
    <w:basedOn w:val="Standard"/>
    <w:next w:val="Standard"/>
    <w:semiHidden/>
    <w:rsid w:val="004855CD"/>
    <w:pPr>
      <w:tabs>
        <w:tab w:val="right" w:pos="9749"/>
      </w:tabs>
      <w:ind w:left="1440" w:hanging="240"/>
    </w:pPr>
    <w:rPr>
      <w:rFonts w:ascii="Times New Roman" w:hAnsi="Times New Roman"/>
      <w:sz w:val="18"/>
    </w:rPr>
  </w:style>
  <w:style w:type="paragraph" w:styleId="Index7">
    <w:name w:val="index 7"/>
    <w:basedOn w:val="Standard"/>
    <w:next w:val="Standard"/>
    <w:semiHidden/>
    <w:rsid w:val="004855CD"/>
    <w:pPr>
      <w:tabs>
        <w:tab w:val="right" w:pos="9749"/>
      </w:tabs>
      <w:ind w:left="1680" w:hanging="240"/>
    </w:pPr>
    <w:rPr>
      <w:rFonts w:ascii="Times New Roman" w:hAnsi="Times New Roman"/>
      <w:sz w:val="18"/>
    </w:rPr>
  </w:style>
  <w:style w:type="paragraph" w:styleId="Index8">
    <w:name w:val="index 8"/>
    <w:basedOn w:val="Standard"/>
    <w:next w:val="Standard"/>
    <w:semiHidden/>
    <w:rsid w:val="004855CD"/>
    <w:pPr>
      <w:tabs>
        <w:tab w:val="right" w:pos="9749"/>
      </w:tabs>
      <w:ind w:left="1920" w:hanging="240"/>
    </w:pPr>
    <w:rPr>
      <w:rFonts w:ascii="Times New Roman" w:hAnsi="Times New Roman"/>
      <w:sz w:val="18"/>
    </w:rPr>
  </w:style>
  <w:style w:type="paragraph" w:styleId="Index9">
    <w:name w:val="index 9"/>
    <w:basedOn w:val="Standard"/>
    <w:next w:val="Standard"/>
    <w:semiHidden/>
    <w:rsid w:val="004855CD"/>
    <w:pPr>
      <w:tabs>
        <w:tab w:val="right" w:pos="9749"/>
      </w:tabs>
      <w:ind w:left="2160" w:hanging="240"/>
    </w:pPr>
    <w:rPr>
      <w:rFonts w:ascii="Times New Roman" w:hAnsi="Times New Roman"/>
      <w:sz w:val="18"/>
    </w:rPr>
  </w:style>
  <w:style w:type="character" w:styleId="Seitenzahl">
    <w:name w:val="page number"/>
    <w:basedOn w:val="Absatz-Standardschriftart"/>
    <w:rsid w:val="00ED7D2C"/>
    <w:rPr>
      <w:rFonts w:ascii="Arial" w:hAnsi="Arial"/>
      <w:sz w:val="16"/>
    </w:rPr>
  </w:style>
  <w:style w:type="paragraph" w:styleId="Indexberschrift">
    <w:name w:val="index heading"/>
    <w:basedOn w:val="Standard"/>
    <w:next w:val="Index1"/>
    <w:semiHidden/>
    <w:rsid w:val="004855CD"/>
    <w:pPr>
      <w:spacing w:before="240" w:after="120"/>
      <w:jc w:val="center"/>
    </w:pPr>
    <w:rPr>
      <w:rFonts w:ascii="Times New Roman" w:hAnsi="Times New Roman"/>
      <w:b/>
      <w:sz w:val="26"/>
    </w:rPr>
  </w:style>
  <w:style w:type="paragraph" w:styleId="Beschriftung">
    <w:name w:val="caption"/>
    <w:basedOn w:val="Standard"/>
    <w:next w:val="Standard"/>
    <w:qFormat/>
    <w:rsid w:val="004855CD"/>
    <w:pPr>
      <w:tabs>
        <w:tab w:val="left" w:pos="864"/>
      </w:tabs>
      <w:spacing w:before="120" w:after="240"/>
      <w:ind w:left="1984" w:hanging="1406"/>
    </w:pPr>
    <w:rPr>
      <w:b/>
      <w:sz w:val="20"/>
      <w:lang w:val="de-DE"/>
    </w:rPr>
  </w:style>
  <w:style w:type="paragraph" w:customStyle="1" w:styleId="Tabellentext">
    <w:name w:val="Tabellentext"/>
    <w:basedOn w:val="Standard"/>
    <w:rsid w:val="00ED7D2C"/>
    <w:pPr>
      <w:tabs>
        <w:tab w:val="left" w:pos="864"/>
      </w:tabs>
      <w:spacing w:before="40" w:after="80"/>
      <w:ind w:left="113"/>
    </w:pPr>
  </w:style>
  <w:style w:type="paragraph" w:styleId="Aufzhlungszeichen">
    <w:name w:val="List Bullet"/>
    <w:basedOn w:val="Standard"/>
    <w:rsid w:val="004855CD"/>
    <w:pPr>
      <w:ind w:left="283" w:hanging="283"/>
    </w:pPr>
  </w:style>
  <w:style w:type="paragraph" w:styleId="Dokumentstruktur">
    <w:name w:val="Document Map"/>
    <w:basedOn w:val="Standard"/>
    <w:semiHidden/>
    <w:rsid w:val="004855CD"/>
    <w:pPr>
      <w:shd w:val="clear" w:color="auto" w:fill="000080"/>
    </w:pPr>
    <w:rPr>
      <w:rFonts w:ascii="Tahoma" w:hAnsi="Tahoma"/>
    </w:rPr>
  </w:style>
  <w:style w:type="paragraph" w:styleId="Textkrper-Zeileneinzug">
    <w:name w:val="Body Text Indent"/>
    <w:basedOn w:val="Standard"/>
    <w:rsid w:val="004855CD"/>
    <w:pPr>
      <w:ind w:left="709"/>
    </w:pPr>
  </w:style>
  <w:style w:type="character" w:styleId="Hyperlink">
    <w:name w:val="Hyperlink"/>
    <w:basedOn w:val="Absatz-Standardschriftart"/>
    <w:uiPriority w:val="99"/>
    <w:rsid w:val="000A2696"/>
    <w:rPr>
      <w:rFonts w:asciiTheme="minorHAnsi" w:hAnsiTheme="minorHAnsi"/>
      <w:color w:val="0000FF"/>
      <w:sz w:val="20"/>
      <w:szCs w:val="20"/>
      <w:u w:val="single"/>
    </w:rPr>
  </w:style>
  <w:style w:type="paragraph" w:styleId="Sprechblasentext">
    <w:name w:val="Balloon Text"/>
    <w:basedOn w:val="Standard"/>
    <w:semiHidden/>
    <w:rsid w:val="00507348"/>
    <w:rPr>
      <w:rFonts w:ascii="Tahoma" w:hAnsi="Tahoma" w:cs="Tahoma"/>
      <w:sz w:val="16"/>
      <w:szCs w:val="16"/>
    </w:rPr>
  </w:style>
  <w:style w:type="paragraph" w:styleId="Textkrper">
    <w:name w:val="Body Text"/>
    <w:basedOn w:val="Standard"/>
    <w:link w:val="TextkrperZchn"/>
    <w:rsid w:val="004855CD"/>
    <w:pPr>
      <w:spacing w:after="120"/>
    </w:pPr>
  </w:style>
  <w:style w:type="paragraph" w:customStyle="1" w:styleId="Dokumentyp">
    <w:name w:val="Dokumentyp"/>
    <w:basedOn w:val="Textkrper"/>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Standard"/>
    <w:rsid w:val="00B35AB4"/>
  </w:style>
  <w:style w:type="paragraph" w:styleId="Titel">
    <w:name w:val="Title"/>
    <w:aliases w:val="Titel Bold"/>
    <w:basedOn w:val="Standard"/>
    <w:next w:val="Textkrper"/>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Standard"/>
    <w:rsid w:val="009659FD"/>
    <w:pPr>
      <w:spacing w:before="240" w:after="120"/>
    </w:pPr>
    <w:rPr>
      <w:b/>
      <w:sz w:val="24"/>
      <w:szCs w:val="24"/>
    </w:rPr>
  </w:style>
  <w:style w:type="table" w:styleId="Tabellenraster">
    <w:name w:val="Table Grid"/>
    <w:basedOn w:val="NormaleTabelle"/>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TextkrperZchn">
    <w:name w:val="Textkörper Zchn"/>
    <w:basedOn w:val="Absatz-Standardschriftart"/>
    <w:link w:val="Textkrper"/>
    <w:rsid w:val="00EB310F"/>
    <w:rPr>
      <w:rFonts w:asciiTheme="minorHAnsi" w:hAnsiTheme="minorHAnsi"/>
      <w:sz w:val="22"/>
      <w:lang w:eastAsia="de-DE"/>
    </w:rPr>
  </w:style>
  <w:style w:type="character" w:customStyle="1" w:styleId="DokumentypZchn">
    <w:name w:val="Dokumentyp Zchn"/>
    <w:basedOn w:val="TextkrperZchn"/>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Listenabsatz">
    <w:name w:val="List Paragraph"/>
    <w:basedOn w:val="Standard"/>
    <w:uiPriority w:val="34"/>
    <w:qFormat/>
    <w:rsid w:val="00361B3F"/>
    <w:pPr>
      <w:tabs>
        <w:tab w:val="left" w:pos="5387"/>
      </w:tabs>
      <w:spacing w:line="244" w:lineRule="atLeast"/>
      <w:ind w:left="720"/>
      <w:contextualSpacing/>
    </w:pPr>
    <w:rPr>
      <w:rFonts w:eastAsiaTheme="minorHAnsi" w:cstheme="minorBidi"/>
      <w:sz w:val="19"/>
      <w:lang w:val="en-GB" w:eastAsia="en-US"/>
    </w:rPr>
  </w:style>
  <w:style w:type="paragraph" w:styleId="StandardWeb">
    <w:name w:val="Normal (Web)"/>
    <w:basedOn w:val="Standard"/>
    <w:uiPriority w:val="99"/>
    <w:semiHidden/>
    <w:unhideWhenUsed/>
    <w:rsid w:val="00D92E08"/>
    <w:pPr>
      <w:spacing w:before="100" w:beforeAutospacing="1" w:after="100" w:afterAutospacing="1"/>
    </w:pPr>
    <w:rPr>
      <w:rFonts w:ascii="Times New Roman" w:eastAsiaTheme="minorEastAsia" w:hAnsi="Times New Roman"/>
      <w:sz w:val="24"/>
      <w:szCs w:val="24"/>
      <w:lang w:eastAsia="de-CH"/>
    </w:rPr>
  </w:style>
  <w:style w:type="character" w:styleId="Platzhaltertext">
    <w:name w:val="Placeholder Text"/>
    <w:basedOn w:val="Absatz-Standardschriftart"/>
    <w:uiPriority w:val="99"/>
    <w:semiHidden/>
    <w:rsid w:val="008C29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2696"/>
    <w:rPr>
      <w:rFonts w:asciiTheme="minorHAnsi" w:hAnsiTheme="minorHAnsi"/>
      <w:sz w:val="22"/>
      <w:lang w:eastAsia="de-DE"/>
    </w:rPr>
  </w:style>
  <w:style w:type="paragraph" w:styleId="berschrift1">
    <w:name w:val="heading 1"/>
    <w:next w:val="Textkrper"/>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berschrift2">
    <w:name w:val="heading 2"/>
    <w:basedOn w:val="berschrift1"/>
    <w:next w:val="Textkrper"/>
    <w:qFormat/>
    <w:rsid w:val="000A2696"/>
    <w:pPr>
      <w:numPr>
        <w:ilvl w:val="1"/>
      </w:numPr>
      <w:tabs>
        <w:tab w:val="clear" w:pos="0"/>
      </w:tabs>
      <w:spacing w:before="120" w:after="120"/>
      <w:outlineLvl w:val="1"/>
    </w:pPr>
    <w:rPr>
      <w:sz w:val="24"/>
    </w:rPr>
  </w:style>
  <w:style w:type="paragraph" w:styleId="berschrift3">
    <w:name w:val="heading 3"/>
    <w:basedOn w:val="berschrift1"/>
    <w:next w:val="Textkrper"/>
    <w:qFormat/>
    <w:rsid w:val="003A1185"/>
    <w:pPr>
      <w:numPr>
        <w:ilvl w:val="2"/>
      </w:numPr>
      <w:spacing w:before="120" w:after="120"/>
      <w:outlineLvl w:val="2"/>
    </w:pPr>
    <w:rPr>
      <w:b w:val="0"/>
      <w:sz w:val="22"/>
      <w:u w:val="single"/>
    </w:rPr>
  </w:style>
  <w:style w:type="paragraph" w:styleId="berschrift4">
    <w:name w:val="heading 4"/>
    <w:basedOn w:val="Standard"/>
    <w:next w:val="Textkrper"/>
    <w:qFormat/>
    <w:rsid w:val="007D348F"/>
    <w:pPr>
      <w:numPr>
        <w:ilvl w:val="3"/>
        <w:numId w:val="25"/>
      </w:numPr>
      <w:spacing w:before="120"/>
      <w:outlineLvl w:val="3"/>
    </w:pPr>
  </w:style>
  <w:style w:type="paragraph" w:styleId="berschrift5">
    <w:name w:val="heading 5"/>
    <w:basedOn w:val="Standard"/>
    <w:next w:val="Textkrper"/>
    <w:qFormat/>
    <w:rsid w:val="007D348F"/>
    <w:pPr>
      <w:numPr>
        <w:ilvl w:val="4"/>
        <w:numId w:val="25"/>
      </w:numPr>
      <w:spacing w:before="60"/>
      <w:outlineLvl w:val="4"/>
    </w:pPr>
  </w:style>
  <w:style w:type="paragraph" w:styleId="berschrift6">
    <w:name w:val="heading 6"/>
    <w:basedOn w:val="Standard"/>
    <w:next w:val="Textkrper"/>
    <w:qFormat/>
    <w:rsid w:val="007D348F"/>
    <w:pPr>
      <w:numPr>
        <w:ilvl w:val="5"/>
        <w:numId w:val="25"/>
      </w:numPr>
      <w:spacing w:before="60"/>
      <w:outlineLvl w:val="5"/>
    </w:pPr>
  </w:style>
  <w:style w:type="paragraph" w:styleId="berschrift7">
    <w:name w:val="heading 7"/>
    <w:basedOn w:val="Standard"/>
    <w:next w:val="Standard"/>
    <w:qFormat/>
    <w:rsid w:val="009125E1"/>
    <w:pPr>
      <w:numPr>
        <w:ilvl w:val="6"/>
        <w:numId w:val="25"/>
      </w:numPr>
      <w:outlineLvl w:val="6"/>
    </w:pPr>
    <w:rPr>
      <w:i/>
      <w:sz w:val="20"/>
    </w:rPr>
  </w:style>
  <w:style w:type="paragraph" w:styleId="berschrift8">
    <w:name w:val="heading 8"/>
    <w:basedOn w:val="Standard"/>
    <w:next w:val="Standard"/>
    <w:qFormat/>
    <w:rsid w:val="009125E1"/>
    <w:pPr>
      <w:numPr>
        <w:ilvl w:val="7"/>
        <w:numId w:val="25"/>
      </w:numPr>
      <w:outlineLvl w:val="7"/>
    </w:pPr>
    <w:rPr>
      <w:i/>
      <w:sz w:val="20"/>
    </w:rPr>
  </w:style>
  <w:style w:type="paragraph" w:styleId="berschrift9">
    <w:name w:val="heading 9"/>
    <w:basedOn w:val="Standard"/>
    <w:next w:val="Standard"/>
    <w:qFormat/>
    <w:rsid w:val="009125E1"/>
    <w:pPr>
      <w:numPr>
        <w:ilvl w:val="8"/>
        <w:numId w:val="25"/>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7F7929"/>
    <w:pPr>
      <w:tabs>
        <w:tab w:val="center" w:pos="4320"/>
        <w:tab w:val="right" w:pos="8640"/>
      </w:tabs>
      <w:jc w:val="right"/>
    </w:pPr>
    <w:rPr>
      <w:i/>
      <w:iCs/>
      <w:color w:val="293C55"/>
      <w:sz w:val="17"/>
    </w:rPr>
  </w:style>
  <w:style w:type="paragraph" w:styleId="Kopfzeile">
    <w:name w:val="header"/>
    <w:basedOn w:val="Standard"/>
    <w:rsid w:val="004855CD"/>
    <w:pPr>
      <w:tabs>
        <w:tab w:val="center" w:pos="4320"/>
        <w:tab w:val="right" w:pos="8640"/>
      </w:tabs>
    </w:pPr>
  </w:style>
  <w:style w:type="character" w:styleId="Funotenzeichen">
    <w:name w:val="footnote reference"/>
    <w:basedOn w:val="Absatz-Standardschriftart"/>
    <w:semiHidden/>
    <w:rsid w:val="004855CD"/>
    <w:rPr>
      <w:position w:val="6"/>
      <w:sz w:val="16"/>
    </w:rPr>
  </w:style>
  <w:style w:type="paragraph" w:styleId="Funotentext">
    <w:name w:val="footnote text"/>
    <w:basedOn w:val="Standard"/>
    <w:semiHidden/>
    <w:rsid w:val="004855CD"/>
    <w:rPr>
      <w:sz w:val="20"/>
    </w:rPr>
  </w:style>
  <w:style w:type="paragraph" w:styleId="Verzeichnis1">
    <w:name w:val="toc 1"/>
    <w:basedOn w:val="Standard"/>
    <w:next w:val="Standard"/>
    <w:uiPriority w:val="39"/>
    <w:rsid w:val="009659FD"/>
    <w:pPr>
      <w:spacing w:before="120" w:after="120"/>
    </w:pPr>
    <w:rPr>
      <w:b/>
      <w:bCs/>
      <w:caps/>
    </w:rPr>
  </w:style>
  <w:style w:type="paragraph" w:styleId="Verzeichnis2">
    <w:name w:val="toc 2"/>
    <w:basedOn w:val="Standard"/>
    <w:next w:val="Standard"/>
    <w:uiPriority w:val="39"/>
    <w:rsid w:val="004855CD"/>
    <w:pPr>
      <w:ind w:left="200"/>
    </w:pPr>
    <w:rPr>
      <w:rFonts w:ascii="Times New Roman" w:hAnsi="Times New Roman"/>
      <w:smallCaps/>
    </w:rPr>
  </w:style>
  <w:style w:type="paragraph" w:styleId="Verzeichnis3">
    <w:name w:val="toc 3"/>
    <w:basedOn w:val="Standard"/>
    <w:next w:val="Standard"/>
    <w:uiPriority w:val="39"/>
    <w:rsid w:val="004855CD"/>
    <w:pPr>
      <w:ind w:left="400"/>
    </w:pPr>
    <w:rPr>
      <w:rFonts w:ascii="Times New Roman" w:hAnsi="Times New Roman"/>
      <w:i/>
      <w:iCs/>
    </w:rPr>
  </w:style>
  <w:style w:type="paragraph" w:styleId="Verzeichnis4">
    <w:name w:val="toc 4"/>
    <w:basedOn w:val="Standard"/>
    <w:next w:val="Standard"/>
    <w:semiHidden/>
    <w:rsid w:val="004855CD"/>
    <w:pPr>
      <w:ind w:left="600"/>
    </w:pPr>
    <w:rPr>
      <w:rFonts w:ascii="Times New Roman" w:hAnsi="Times New Roman"/>
      <w:sz w:val="18"/>
      <w:szCs w:val="18"/>
    </w:rPr>
  </w:style>
  <w:style w:type="paragraph" w:styleId="Verzeichnis5">
    <w:name w:val="toc 5"/>
    <w:basedOn w:val="Standard"/>
    <w:next w:val="Standard"/>
    <w:semiHidden/>
    <w:rsid w:val="004855CD"/>
    <w:pPr>
      <w:ind w:left="800"/>
    </w:pPr>
    <w:rPr>
      <w:rFonts w:ascii="Times New Roman" w:hAnsi="Times New Roman"/>
      <w:sz w:val="18"/>
      <w:szCs w:val="18"/>
    </w:rPr>
  </w:style>
  <w:style w:type="paragraph" w:styleId="Verzeichnis6">
    <w:name w:val="toc 6"/>
    <w:basedOn w:val="Standard"/>
    <w:next w:val="Standard"/>
    <w:semiHidden/>
    <w:rsid w:val="004855CD"/>
    <w:pPr>
      <w:ind w:left="1000"/>
    </w:pPr>
    <w:rPr>
      <w:rFonts w:ascii="Times New Roman" w:hAnsi="Times New Roman"/>
      <w:sz w:val="18"/>
      <w:szCs w:val="18"/>
    </w:rPr>
  </w:style>
  <w:style w:type="paragraph" w:styleId="Verzeichnis7">
    <w:name w:val="toc 7"/>
    <w:basedOn w:val="Standard"/>
    <w:next w:val="Standard"/>
    <w:semiHidden/>
    <w:rsid w:val="004855CD"/>
    <w:pPr>
      <w:ind w:left="1200"/>
    </w:pPr>
    <w:rPr>
      <w:rFonts w:ascii="Times New Roman" w:hAnsi="Times New Roman"/>
      <w:sz w:val="18"/>
      <w:szCs w:val="18"/>
    </w:rPr>
  </w:style>
  <w:style w:type="paragraph" w:styleId="Verzeichnis8">
    <w:name w:val="toc 8"/>
    <w:basedOn w:val="Standard"/>
    <w:next w:val="Standard"/>
    <w:semiHidden/>
    <w:rsid w:val="004855CD"/>
    <w:pPr>
      <w:ind w:left="1400"/>
    </w:pPr>
    <w:rPr>
      <w:rFonts w:ascii="Times New Roman" w:hAnsi="Times New Roman"/>
      <w:sz w:val="18"/>
      <w:szCs w:val="18"/>
    </w:rPr>
  </w:style>
  <w:style w:type="paragraph" w:styleId="Verzeichnis9">
    <w:name w:val="toc 9"/>
    <w:basedOn w:val="Standard"/>
    <w:next w:val="Standard"/>
    <w:semiHidden/>
    <w:rsid w:val="004855CD"/>
    <w:pPr>
      <w:ind w:left="1600"/>
    </w:pPr>
    <w:rPr>
      <w:rFonts w:ascii="Times New Roman" w:hAnsi="Times New Roman"/>
      <w:sz w:val="18"/>
      <w:szCs w:val="18"/>
    </w:rPr>
  </w:style>
  <w:style w:type="paragraph" w:styleId="Index1">
    <w:name w:val="index 1"/>
    <w:basedOn w:val="Standard"/>
    <w:next w:val="Standard"/>
    <w:semiHidden/>
    <w:rsid w:val="004855CD"/>
    <w:pPr>
      <w:tabs>
        <w:tab w:val="right" w:pos="9749"/>
      </w:tabs>
      <w:ind w:left="240" w:hanging="240"/>
    </w:pPr>
    <w:rPr>
      <w:rFonts w:ascii="Times New Roman" w:hAnsi="Times New Roman"/>
      <w:sz w:val="18"/>
    </w:rPr>
  </w:style>
  <w:style w:type="paragraph" w:styleId="Index2">
    <w:name w:val="index 2"/>
    <w:basedOn w:val="Standard"/>
    <w:next w:val="Standard"/>
    <w:semiHidden/>
    <w:rsid w:val="004855CD"/>
    <w:pPr>
      <w:tabs>
        <w:tab w:val="right" w:pos="9749"/>
      </w:tabs>
      <w:ind w:left="480" w:hanging="240"/>
    </w:pPr>
    <w:rPr>
      <w:rFonts w:ascii="Times New Roman" w:hAnsi="Times New Roman"/>
      <w:sz w:val="18"/>
    </w:rPr>
  </w:style>
  <w:style w:type="paragraph" w:styleId="Index3">
    <w:name w:val="index 3"/>
    <w:basedOn w:val="Standard"/>
    <w:next w:val="Standard"/>
    <w:semiHidden/>
    <w:rsid w:val="004855CD"/>
    <w:pPr>
      <w:tabs>
        <w:tab w:val="right" w:pos="9749"/>
      </w:tabs>
      <w:ind w:left="720" w:hanging="240"/>
    </w:pPr>
    <w:rPr>
      <w:rFonts w:ascii="Times New Roman" w:hAnsi="Times New Roman"/>
      <w:sz w:val="18"/>
    </w:rPr>
  </w:style>
  <w:style w:type="paragraph" w:styleId="Index4">
    <w:name w:val="index 4"/>
    <w:basedOn w:val="Standard"/>
    <w:next w:val="Standard"/>
    <w:semiHidden/>
    <w:rsid w:val="004855CD"/>
    <w:pPr>
      <w:tabs>
        <w:tab w:val="right" w:pos="9749"/>
      </w:tabs>
      <w:ind w:left="960" w:hanging="240"/>
    </w:pPr>
    <w:rPr>
      <w:rFonts w:ascii="Times New Roman" w:hAnsi="Times New Roman"/>
      <w:sz w:val="18"/>
    </w:rPr>
  </w:style>
  <w:style w:type="paragraph" w:styleId="Index5">
    <w:name w:val="index 5"/>
    <w:basedOn w:val="Standard"/>
    <w:next w:val="Standard"/>
    <w:semiHidden/>
    <w:rsid w:val="004855CD"/>
    <w:pPr>
      <w:tabs>
        <w:tab w:val="right" w:pos="9749"/>
      </w:tabs>
      <w:ind w:left="1200" w:hanging="240"/>
    </w:pPr>
    <w:rPr>
      <w:rFonts w:ascii="Times New Roman" w:hAnsi="Times New Roman"/>
      <w:sz w:val="18"/>
    </w:rPr>
  </w:style>
  <w:style w:type="paragraph" w:styleId="Index6">
    <w:name w:val="index 6"/>
    <w:basedOn w:val="Standard"/>
    <w:next w:val="Standard"/>
    <w:semiHidden/>
    <w:rsid w:val="004855CD"/>
    <w:pPr>
      <w:tabs>
        <w:tab w:val="right" w:pos="9749"/>
      </w:tabs>
      <w:ind w:left="1440" w:hanging="240"/>
    </w:pPr>
    <w:rPr>
      <w:rFonts w:ascii="Times New Roman" w:hAnsi="Times New Roman"/>
      <w:sz w:val="18"/>
    </w:rPr>
  </w:style>
  <w:style w:type="paragraph" w:styleId="Index7">
    <w:name w:val="index 7"/>
    <w:basedOn w:val="Standard"/>
    <w:next w:val="Standard"/>
    <w:semiHidden/>
    <w:rsid w:val="004855CD"/>
    <w:pPr>
      <w:tabs>
        <w:tab w:val="right" w:pos="9749"/>
      </w:tabs>
      <w:ind w:left="1680" w:hanging="240"/>
    </w:pPr>
    <w:rPr>
      <w:rFonts w:ascii="Times New Roman" w:hAnsi="Times New Roman"/>
      <w:sz w:val="18"/>
    </w:rPr>
  </w:style>
  <w:style w:type="paragraph" w:styleId="Index8">
    <w:name w:val="index 8"/>
    <w:basedOn w:val="Standard"/>
    <w:next w:val="Standard"/>
    <w:semiHidden/>
    <w:rsid w:val="004855CD"/>
    <w:pPr>
      <w:tabs>
        <w:tab w:val="right" w:pos="9749"/>
      </w:tabs>
      <w:ind w:left="1920" w:hanging="240"/>
    </w:pPr>
    <w:rPr>
      <w:rFonts w:ascii="Times New Roman" w:hAnsi="Times New Roman"/>
      <w:sz w:val="18"/>
    </w:rPr>
  </w:style>
  <w:style w:type="paragraph" w:styleId="Index9">
    <w:name w:val="index 9"/>
    <w:basedOn w:val="Standard"/>
    <w:next w:val="Standard"/>
    <w:semiHidden/>
    <w:rsid w:val="004855CD"/>
    <w:pPr>
      <w:tabs>
        <w:tab w:val="right" w:pos="9749"/>
      </w:tabs>
      <w:ind w:left="2160" w:hanging="240"/>
    </w:pPr>
    <w:rPr>
      <w:rFonts w:ascii="Times New Roman" w:hAnsi="Times New Roman"/>
      <w:sz w:val="18"/>
    </w:rPr>
  </w:style>
  <w:style w:type="character" w:styleId="Seitenzahl">
    <w:name w:val="page number"/>
    <w:basedOn w:val="Absatz-Standardschriftart"/>
    <w:rsid w:val="00ED7D2C"/>
    <w:rPr>
      <w:rFonts w:ascii="Arial" w:hAnsi="Arial"/>
      <w:sz w:val="16"/>
    </w:rPr>
  </w:style>
  <w:style w:type="paragraph" w:styleId="Indexberschrift">
    <w:name w:val="index heading"/>
    <w:basedOn w:val="Standard"/>
    <w:next w:val="Index1"/>
    <w:semiHidden/>
    <w:rsid w:val="004855CD"/>
    <w:pPr>
      <w:spacing w:before="240" w:after="120"/>
      <w:jc w:val="center"/>
    </w:pPr>
    <w:rPr>
      <w:rFonts w:ascii="Times New Roman" w:hAnsi="Times New Roman"/>
      <w:b/>
      <w:sz w:val="26"/>
    </w:rPr>
  </w:style>
  <w:style w:type="paragraph" w:styleId="Beschriftung">
    <w:name w:val="caption"/>
    <w:basedOn w:val="Standard"/>
    <w:next w:val="Standard"/>
    <w:qFormat/>
    <w:rsid w:val="004855CD"/>
    <w:pPr>
      <w:tabs>
        <w:tab w:val="left" w:pos="864"/>
      </w:tabs>
      <w:spacing w:before="120" w:after="240"/>
      <w:ind w:left="1984" w:hanging="1406"/>
    </w:pPr>
    <w:rPr>
      <w:b/>
      <w:sz w:val="20"/>
      <w:lang w:val="de-DE"/>
    </w:rPr>
  </w:style>
  <w:style w:type="paragraph" w:customStyle="1" w:styleId="Tabellentext">
    <w:name w:val="Tabellentext"/>
    <w:basedOn w:val="Standard"/>
    <w:rsid w:val="00ED7D2C"/>
    <w:pPr>
      <w:tabs>
        <w:tab w:val="left" w:pos="864"/>
      </w:tabs>
      <w:spacing w:before="40" w:after="80"/>
      <w:ind w:left="113"/>
    </w:pPr>
  </w:style>
  <w:style w:type="paragraph" w:styleId="Aufzhlungszeichen">
    <w:name w:val="List Bullet"/>
    <w:basedOn w:val="Standard"/>
    <w:rsid w:val="004855CD"/>
    <w:pPr>
      <w:ind w:left="283" w:hanging="283"/>
    </w:pPr>
  </w:style>
  <w:style w:type="paragraph" w:styleId="Dokumentstruktur">
    <w:name w:val="Document Map"/>
    <w:basedOn w:val="Standard"/>
    <w:semiHidden/>
    <w:rsid w:val="004855CD"/>
    <w:pPr>
      <w:shd w:val="clear" w:color="auto" w:fill="000080"/>
    </w:pPr>
    <w:rPr>
      <w:rFonts w:ascii="Tahoma" w:hAnsi="Tahoma"/>
    </w:rPr>
  </w:style>
  <w:style w:type="paragraph" w:styleId="Textkrper-Zeileneinzug">
    <w:name w:val="Body Text Indent"/>
    <w:basedOn w:val="Standard"/>
    <w:rsid w:val="004855CD"/>
    <w:pPr>
      <w:ind w:left="709"/>
    </w:pPr>
  </w:style>
  <w:style w:type="character" w:styleId="Hyperlink">
    <w:name w:val="Hyperlink"/>
    <w:basedOn w:val="Absatz-Standardschriftart"/>
    <w:uiPriority w:val="99"/>
    <w:rsid w:val="000A2696"/>
    <w:rPr>
      <w:rFonts w:asciiTheme="minorHAnsi" w:hAnsiTheme="minorHAnsi"/>
      <w:color w:val="0000FF"/>
      <w:sz w:val="20"/>
      <w:szCs w:val="20"/>
      <w:u w:val="single"/>
    </w:rPr>
  </w:style>
  <w:style w:type="paragraph" w:styleId="Sprechblasentext">
    <w:name w:val="Balloon Text"/>
    <w:basedOn w:val="Standard"/>
    <w:semiHidden/>
    <w:rsid w:val="00507348"/>
    <w:rPr>
      <w:rFonts w:ascii="Tahoma" w:hAnsi="Tahoma" w:cs="Tahoma"/>
      <w:sz w:val="16"/>
      <w:szCs w:val="16"/>
    </w:rPr>
  </w:style>
  <w:style w:type="paragraph" w:styleId="Textkrper">
    <w:name w:val="Body Text"/>
    <w:basedOn w:val="Standard"/>
    <w:link w:val="TextkrperZchn"/>
    <w:rsid w:val="004855CD"/>
    <w:pPr>
      <w:spacing w:after="120"/>
    </w:pPr>
  </w:style>
  <w:style w:type="paragraph" w:customStyle="1" w:styleId="Dokumentyp">
    <w:name w:val="Dokumentyp"/>
    <w:basedOn w:val="Textkrper"/>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Standard"/>
    <w:rsid w:val="00B35AB4"/>
  </w:style>
  <w:style w:type="paragraph" w:styleId="Titel">
    <w:name w:val="Title"/>
    <w:aliases w:val="Titel Bold"/>
    <w:basedOn w:val="Standard"/>
    <w:next w:val="Textkrper"/>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Standard"/>
    <w:rsid w:val="009659FD"/>
    <w:pPr>
      <w:spacing w:before="240" w:after="120"/>
    </w:pPr>
    <w:rPr>
      <w:b/>
      <w:sz w:val="24"/>
      <w:szCs w:val="24"/>
    </w:rPr>
  </w:style>
  <w:style w:type="table" w:styleId="Tabellenraster">
    <w:name w:val="Table Grid"/>
    <w:basedOn w:val="NormaleTabelle"/>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TextkrperZchn">
    <w:name w:val="Textkörper Zchn"/>
    <w:basedOn w:val="Absatz-Standardschriftart"/>
    <w:link w:val="Textkrper"/>
    <w:rsid w:val="00EB310F"/>
    <w:rPr>
      <w:rFonts w:asciiTheme="minorHAnsi" w:hAnsiTheme="minorHAnsi"/>
      <w:sz w:val="22"/>
      <w:lang w:eastAsia="de-DE"/>
    </w:rPr>
  </w:style>
  <w:style w:type="character" w:customStyle="1" w:styleId="DokumentypZchn">
    <w:name w:val="Dokumentyp Zchn"/>
    <w:basedOn w:val="TextkrperZchn"/>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Listenabsatz">
    <w:name w:val="List Paragraph"/>
    <w:basedOn w:val="Standard"/>
    <w:uiPriority w:val="34"/>
    <w:qFormat/>
    <w:rsid w:val="00361B3F"/>
    <w:pPr>
      <w:tabs>
        <w:tab w:val="left" w:pos="5387"/>
      </w:tabs>
      <w:spacing w:line="244" w:lineRule="atLeast"/>
      <w:ind w:left="720"/>
      <w:contextualSpacing/>
    </w:pPr>
    <w:rPr>
      <w:rFonts w:eastAsiaTheme="minorHAnsi" w:cstheme="minorBidi"/>
      <w:sz w:val="19"/>
      <w:lang w:val="en-GB" w:eastAsia="en-US"/>
    </w:rPr>
  </w:style>
  <w:style w:type="paragraph" w:styleId="StandardWeb">
    <w:name w:val="Normal (Web)"/>
    <w:basedOn w:val="Standard"/>
    <w:uiPriority w:val="99"/>
    <w:semiHidden/>
    <w:unhideWhenUsed/>
    <w:rsid w:val="00D92E08"/>
    <w:pPr>
      <w:spacing w:before="100" w:beforeAutospacing="1" w:after="100" w:afterAutospacing="1"/>
    </w:pPr>
    <w:rPr>
      <w:rFonts w:ascii="Times New Roman" w:eastAsiaTheme="minorEastAsia" w:hAnsi="Times New Roman"/>
      <w:sz w:val="24"/>
      <w:szCs w:val="24"/>
      <w:lang w:eastAsia="de-CH"/>
    </w:rPr>
  </w:style>
  <w:style w:type="character" w:styleId="Platzhaltertext">
    <w:name w:val="Placeholder Text"/>
    <w:basedOn w:val="Absatz-Standardschriftart"/>
    <w:uiPriority w:val="99"/>
    <w:semiHidden/>
    <w:rsid w:val="008C29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75153">
      <w:bodyDiv w:val="1"/>
      <w:marLeft w:val="0"/>
      <w:marRight w:val="0"/>
      <w:marTop w:val="0"/>
      <w:marBottom w:val="0"/>
      <w:divBdr>
        <w:top w:val="none" w:sz="0" w:space="0" w:color="auto"/>
        <w:left w:val="none" w:sz="0" w:space="0" w:color="auto"/>
        <w:bottom w:val="none" w:sz="0" w:space="0" w:color="auto"/>
        <w:right w:val="none" w:sz="0" w:space="0" w:color="auto"/>
      </w:divBdr>
    </w:div>
    <w:div w:id="185142323">
      <w:bodyDiv w:val="1"/>
      <w:marLeft w:val="0"/>
      <w:marRight w:val="0"/>
      <w:marTop w:val="0"/>
      <w:marBottom w:val="0"/>
      <w:divBdr>
        <w:top w:val="none" w:sz="0" w:space="0" w:color="auto"/>
        <w:left w:val="none" w:sz="0" w:space="0" w:color="auto"/>
        <w:bottom w:val="none" w:sz="0" w:space="0" w:color="auto"/>
        <w:right w:val="none" w:sz="0" w:space="0" w:color="auto"/>
      </w:divBdr>
    </w:div>
    <w:div w:id="521820848">
      <w:bodyDiv w:val="1"/>
      <w:marLeft w:val="0"/>
      <w:marRight w:val="0"/>
      <w:marTop w:val="0"/>
      <w:marBottom w:val="0"/>
      <w:divBdr>
        <w:top w:val="none" w:sz="0" w:space="0" w:color="auto"/>
        <w:left w:val="none" w:sz="0" w:space="0" w:color="auto"/>
        <w:bottom w:val="none" w:sz="0" w:space="0" w:color="auto"/>
        <w:right w:val="none" w:sz="0" w:space="0" w:color="auto"/>
      </w:divBdr>
    </w:div>
    <w:div w:id="763496702">
      <w:bodyDiv w:val="1"/>
      <w:marLeft w:val="0"/>
      <w:marRight w:val="0"/>
      <w:marTop w:val="0"/>
      <w:marBottom w:val="0"/>
      <w:divBdr>
        <w:top w:val="none" w:sz="0" w:space="0" w:color="auto"/>
        <w:left w:val="none" w:sz="0" w:space="0" w:color="auto"/>
        <w:bottom w:val="none" w:sz="0" w:space="0" w:color="auto"/>
        <w:right w:val="none" w:sz="0" w:space="0" w:color="auto"/>
      </w:divBdr>
    </w:div>
    <w:div w:id="1060784689">
      <w:bodyDiv w:val="1"/>
      <w:marLeft w:val="0"/>
      <w:marRight w:val="0"/>
      <w:marTop w:val="0"/>
      <w:marBottom w:val="0"/>
      <w:divBdr>
        <w:top w:val="none" w:sz="0" w:space="0" w:color="auto"/>
        <w:left w:val="none" w:sz="0" w:space="0" w:color="auto"/>
        <w:bottom w:val="none" w:sz="0" w:space="0" w:color="auto"/>
        <w:right w:val="none" w:sz="0" w:space="0" w:color="auto"/>
      </w:divBdr>
    </w:div>
    <w:div w:id="1078134156">
      <w:bodyDiv w:val="1"/>
      <w:marLeft w:val="0"/>
      <w:marRight w:val="0"/>
      <w:marTop w:val="0"/>
      <w:marBottom w:val="0"/>
      <w:divBdr>
        <w:top w:val="none" w:sz="0" w:space="0" w:color="auto"/>
        <w:left w:val="none" w:sz="0" w:space="0" w:color="auto"/>
        <w:bottom w:val="none" w:sz="0" w:space="0" w:color="auto"/>
        <w:right w:val="none" w:sz="0" w:space="0" w:color="auto"/>
      </w:divBdr>
    </w:div>
    <w:div w:id="1275332308">
      <w:bodyDiv w:val="1"/>
      <w:marLeft w:val="0"/>
      <w:marRight w:val="0"/>
      <w:marTop w:val="0"/>
      <w:marBottom w:val="0"/>
      <w:divBdr>
        <w:top w:val="none" w:sz="0" w:space="0" w:color="auto"/>
        <w:left w:val="none" w:sz="0" w:space="0" w:color="auto"/>
        <w:bottom w:val="none" w:sz="0" w:space="0" w:color="auto"/>
        <w:right w:val="none" w:sz="0" w:space="0" w:color="auto"/>
      </w:divBdr>
    </w:div>
    <w:div w:id="1292320254">
      <w:bodyDiv w:val="1"/>
      <w:marLeft w:val="0"/>
      <w:marRight w:val="0"/>
      <w:marTop w:val="0"/>
      <w:marBottom w:val="0"/>
      <w:divBdr>
        <w:top w:val="none" w:sz="0" w:space="0" w:color="auto"/>
        <w:left w:val="none" w:sz="0" w:space="0" w:color="auto"/>
        <w:bottom w:val="none" w:sz="0" w:space="0" w:color="auto"/>
        <w:right w:val="none" w:sz="0" w:space="0" w:color="auto"/>
      </w:divBdr>
    </w:div>
    <w:div w:id="1551384120">
      <w:bodyDiv w:val="1"/>
      <w:marLeft w:val="0"/>
      <w:marRight w:val="0"/>
      <w:marTop w:val="0"/>
      <w:marBottom w:val="0"/>
      <w:divBdr>
        <w:top w:val="none" w:sz="0" w:space="0" w:color="auto"/>
        <w:left w:val="none" w:sz="0" w:space="0" w:color="auto"/>
        <w:bottom w:val="none" w:sz="0" w:space="0" w:color="auto"/>
        <w:right w:val="none" w:sz="0" w:space="0" w:color="auto"/>
      </w:divBdr>
    </w:div>
    <w:div w:id="1575432826">
      <w:bodyDiv w:val="1"/>
      <w:marLeft w:val="0"/>
      <w:marRight w:val="0"/>
      <w:marTop w:val="0"/>
      <w:marBottom w:val="0"/>
      <w:divBdr>
        <w:top w:val="none" w:sz="0" w:space="0" w:color="auto"/>
        <w:left w:val="none" w:sz="0" w:space="0" w:color="auto"/>
        <w:bottom w:val="none" w:sz="0" w:space="0" w:color="auto"/>
        <w:right w:val="none" w:sz="0" w:space="0" w:color="auto"/>
      </w:divBdr>
    </w:div>
    <w:div w:id="1674717999">
      <w:bodyDiv w:val="1"/>
      <w:marLeft w:val="0"/>
      <w:marRight w:val="0"/>
      <w:marTop w:val="0"/>
      <w:marBottom w:val="0"/>
      <w:divBdr>
        <w:top w:val="none" w:sz="0" w:space="0" w:color="auto"/>
        <w:left w:val="none" w:sz="0" w:space="0" w:color="auto"/>
        <w:bottom w:val="none" w:sz="0" w:space="0" w:color="auto"/>
        <w:right w:val="none" w:sz="0" w:space="0" w:color="auto"/>
      </w:divBdr>
    </w:div>
    <w:div w:id="1674843995">
      <w:bodyDiv w:val="1"/>
      <w:marLeft w:val="0"/>
      <w:marRight w:val="0"/>
      <w:marTop w:val="0"/>
      <w:marBottom w:val="0"/>
      <w:divBdr>
        <w:top w:val="none" w:sz="0" w:space="0" w:color="auto"/>
        <w:left w:val="none" w:sz="0" w:space="0" w:color="auto"/>
        <w:bottom w:val="none" w:sz="0" w:space="0" w:color="auto"/>
        <w:right w:val="none" w:sz="0" w:space="0" w:color="auto"/>
      </w:divBdr>
    </w:div>
    <w:div w:id="1978795867">
      <w:bodyDiv w:val="1"/>
      <w:marLeft w:val="0"/>
      <w:marRight w:val="0"/>
      <w:marTop w:val="0"/>
      <w:marBottom w:val="0"/>
      <w:divBdr>
        <w:top w:val="none" w:sz="0" w:space="0" w:color="auto"/>
        <w:left w:val="none" w:sz="0" w:space="0" w:color="auto"/>
        <w:bottom w:val="none" w:sz="0" w:space="0" w:color="auto"/>
        <w:right w:val="none" w:sz="0" w:space="0" w:color="auto"/>
      </w:divBdr>
    </w:div>
    <w:div w:id="2026515776">
      <w:bodyDiv w:val="1"/>
      <w:marLeft w:val="0"/>
      <w:marRight w:val="0"/>
      <w:marTop w:val="0"/>
      <w:marBottom w:val="0"/>
      <w:divBdr>
        <w:top w:val="none" w:sz="0" w:space="0" w:color="auto"/>
        <w:left w:val="none" w:sz="0" w:space="0" w:color="auto"/>
        <w:bottom w:val="none" w:sz="0" w:space="0" w:color="auto"/>
        <w:right w:val="none" w:sz="0" w:space="0" w:color="auto"/>
      </w:divBdr>
    </w:div>
    <w:div w:id="205739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me.agilent.com/agilent/editorial.jspx?cc=CH&amp;lc=ger&amp;ckey=698734-1-eng&amp;nid=-33257.922596.00&amp;id=698734-1-eng" TargetMode="External"/><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uelec\Desktop\IEM\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28575"/>
      </a:spPr>
      <a:bodyPr/>
      <a:lstStyle/>
      <a:style>
        <a:lnRef idx="1">
          <a:schemeClr val="dk1"/>
        </a:lnRef>
        <a:fillRef idx="0">
          <a:schemeClr val="dk1"/>
        </a:fillRef>
        <a:effectRef idx="0">
          <a:schemeClr val="dk1"/>
        </a:effectRef>
        <a:fontRef idx="minor">
          <a:schemeClr val="tx1"/>
        </a:fontRef>
      </a:style>
    </a:lnDef>
    <a:txDef>
      <a:spPr>
        <a:noFill/>
        <a:ln w="6350">
          <a:noFill/>
        </a:ln>
        <a:effectLst/>
      </a:spPr>
      <a:bodyPr rot="0" spcFirstLastPara="0" vert="horz" wrap="non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D096A-FE8D-49ED-8719-C595B6AAB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0</TotalTime>
  <Pages>14</Pages>
  <Words>2268</Words>
  <Characters>14916</Characters>
  <Application>Microsoft Office Word</Application>
  <DocSecurity>0</DocSecurity>
  <Lines>124</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0000x3x00x40x0y0y1xDesign</vt:lpstr>
      <vt:lpstr>0000x3x00x40x0y0y1xDesign</vt:lpstr>
    </vt:vector>
  </TitlesOfParts>
  <Company>drivetek ag</Company>
  <LinksUpToDate>false</LinksUpToDate>
  <CharactersWithSpaces>17150</CharactersWithSpaces>
  <SharedDoc>false</SharedDoc>
  <HLinks>
    <vt:vector size="42" baseType="variant">
      <vt:variant>
        <vt:i4>1966133</vt:i4>
      </vt:variant>
      <vt:variant>
        <vt:i4>38</vt:i4>
      </vt:variant>
      <vt:variant>
        <vt:i4>0</vt:i4>
      </vt:variant>
      <vt:variant>
        <vt:i4>5</vt:i4>
      </vt:variant>
      <vt:variant>
        <vt:lpwstr/>
      </vt:variant>
      <vt:variant>
        <vt:lpwstr>_Toc162429420</vt:lpwstr>
      </vt:variant>
      <vt:variant>
        <vt:i4>1900597</vt:i4>
      </vt:variant>
      <vt:variant>
        <vt:i4>32</vt:i4>
      </vt:variant>
      <vt:variant>
        <vt:i4>0</vt:i4>
      </vt:variant>
      <vt:variant>
        <vt:i4>5</vt:i4>
      </vt:variant>
      <vt:variant>
        <vt:lpwstr/>
      </vt:variant>
      <vt:variant>
        <vt:lpwstr>_Toc162429419</vt:lpwstr>
      </vt:variant>
      <vt:variant>
        <vt:i4>1900597</vt:i4>
      </vt:variant>
      <vt:variant>
        <vt:i4>26</vt:i4>
      </vt:variant>
      <vt:variant>
        <vt:i4>0</vt:i4>
      </vt:variant>
      <vt:variant>
        <vt:i4>5</vt:i4>
      </vt:variant>
      <vt:variant>
        <vt:lpwstr/>
      </vt:variant>
      <vt:variant>
        <vt:lpwstr>_Toc162429418</vt:lpwstr>
      </vt:variant>
      <vt:variant>
        <vt:i4>1900597</vt:i4>
      </vt:variant>
      <vt:variant>
        <vt:i4>20</vt:i4>
      </vt:variant>
      <vt:variant>
        <vt:i4>0</vt:i4>
      </vt:variant>
      <vt:variant>
        <vt:i4>5</vt:i4>
      </vt:variant>
      <vt:variant>
        <vt:lpwstr/>
      </vt:variant>
      <vt:variant>
        <vt:lpwstr>_Toc162429417</vt:lpwstr>
      </vt:variant>
      <vt:variant>
        <vt:i4>1900597</vt:i4>
      </vt:variant>
      <vt:variant>
        <vt:i4>14</vt:i4>
      </vt:variant>
      <vt:variant>
        <vt:i4>0</vt:i4>
      </vt:variant>
      <vt:variant>
        <vt:i4>5</vt:i4>
      </vt:variant>
      <vt:variant>
        <vt:lpwstr/>
      </vt:variant>
      <vt:variant>
        <vt:lpwstr>_Toc162429416</vt:lpwstr>
      </vt:variant>
      <vt:variant>
        <vt:i4>1900597</vt:i4>
      </vt:variant>
      <vt:variant>
        <vt:i4>8</vt:i4>
      </vt:variant>
      <vt:variant>
        <vt:i4>0</vt:i4>
      </vt:variant>
      <vt:variant>
        <vt:i4>5</vt:i4>
      </vt:variant>
      <vt:variant>
        <vt:lpwstr/>
      </vt:variant>
      <vt:variant>
        <vt:lpwstr>_Toc162429415</vt:lpwstr>
      </vt:variant>
      <vt:variant>
        <vt:i4>1900597</vt:i4>
      </vt:variant>
      <vt:variant>
        <vt:i4>2</vt:i4>
      </vt:variant>
      <vt:variant>
        <vt:i4>0</vt:i4>
      </vt:variant>
      <vt:variant>
        <vt:i4>5</vt:i4>
      </vt:variant>
      <vt:variant>
        <vt:lpwstr/>
      </vt:variant>
      <vt:variant>
        <vt:lpwstr>_Toc162429414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0000x3x00x40x0y0y1xDesign</dc:title>
  <dc:subject/>
  <dc:creator>Induelec</dc:creator>
  <cp:keywords/>
  <dc:description/>
  <cp:lastModifiedBy>Induelec</cp:lastModifiedBy>
  <cp:revision>1</cp:revision>
  <cp:lastPrinted>2006-05-08T13:27:00Z</cp:lastPrinted>
  <dcterms:created xsi:type="dcterms:W3CDTF">2014-04-14T08:01:00Z</dcterms:created>
  <dcterms:modified xsi:type="dcterms:W3CDTF">2014-04-17T12:37:00Z</dcterms:modified>
</cp:coreProperties>
</file>