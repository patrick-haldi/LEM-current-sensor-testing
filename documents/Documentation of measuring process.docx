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C372F6" w:rsidRDefault="007C38C8" w:rsidP="007E423A">
      <w:pPr>
        <w:pStyle w:val="Dokumentyp"/>
        <w:rPr>
          <w:lang w:val="en-GB"/>
        </w:rPr>
      </w:pPr>
    </w:p>
    <w:p w:rsidR="008B4E96" w:rsidRPr="00C372F6" w:rsidRDefault="00EC74A1" w:rsidP="00EB310F">
      <w:pPr>
        <w:pStyle w:val="TitelLight"/>
        <w:rPr>
          <w:lang w:val="en-GB"/>
        </w:rPr>
      </w:pPr>
      <w:r w:rsidRPr="00C372F6">
        <w:rPr>
          <w:lang w:val="en-GB"/>
        </w:rPr>
        <w:t>Design</w:t>
      </w:r>
      <w:r w:rsidR="00F52629" w:rsidRPr="00C372F6">
        <w:rPr>
          <w:lang w:val="en-GB"/>
        </w:rPr>
        <w:t xml:space="preserve"> D</w:t>
      </w:r>
      <w:r w:rsidR="00943A2D" w:rsidRPr="00C372F6">
        <w:rPr>
          <w:lang w:val="en-GB"/>
        </w:rPr>
        <w:t>ocumentation</w:t>
      </w:r>
    </w:p>
    <w:p w:rsidR="000A2696" w:rsidRPr="00C372F6" w:rsidRDefault="00AD5526" w:rsidP="000A2696">
      <w:pPr>
        <w:pStyle w:val="Titel"/>
        <w:rPr>
          <w:lang w:val="en-GB"/>
        </w:rPr>
      </w:pPr>
      <w:bookmarkStart w:id="0" w:name="_Toc386463559"/>
      <w:r w:rsidRPr="00C372F6">
        <w:rPr>
          <w:lang w:val="en-GB"/>
        </w:rPr>
        <w:t>Measuring process of LEM sensors</w:t>
      </w:r>
      <w:bookmarkEnd w:id="0"/>
    </w:p>
    <w:p w:rsidR="005E7642" w:rsidRPr="00C372F6" w:rsidRDefault="005E7642" w:rsidP="007E423A">
      <w:pPr>
        <w:pStyle w:val="Titel"/>
        <w:rPr>
          <w:lang w:val="en-GB"/>
        </w:rPr>
      </w:pPr>
    </w:p>
    <w:p w:rsidR="00E77D73" w:rsidRPr="00C372F6" w:rsidRDefault="00E77D73" w:rsidP="007258B8">
      <w:pPr>
        <w:pStyle w:val="Textkrper"/>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C372F6">
        <w:tc>
          <w:tcPr>
            <w:tcW w:w="9356" w:type="dxa"/>
            <w:gridSpan w:val="3"/>
            <w:shd w:val="pct10" w:color="auto" w:fill="auto"/>
          </w:tcPr>
          <w:p w:rsidR="00E77D73" w:rsidRPr="00C372F6" w:rsidRDefault="00943A2D" w:rsidP="009659FD">
            <w:pPr>
              <w:pStyle w:val="Tabellentext"/>
              <w:jc w:val="center"/>
              <w:rPr>
                <w:lang w:val="en-GB"/>
              </w:rPr>
            </w:pPr>
            <w:r w:rsidRPr="00C372F6">
              <w:rPr>
                <w:b/>
                <w:lang w:val="en-GB"/>
              </w:rPr>
              <w:t>Approved</w:t>
            </w:r>
          </w:p>
        </w:tc>
      </w:tr>
      <w:tr w:rsidR="00E77D73" w:rsidRPr="00C372F6">
        <w:tc>
          <w:tcPr>
            <w:tcW w:w="2383" w:type="dxa"/>
            <w:shd w:val="pct10" w:color="auto" w:fill="auto"/>
          </w:tcPr>
          <w:p w:rsidR="00E77D73" w:rsidRPr="00C372F6" w:rsidRDefault="00E77D73" w:rsidP="009659FD">
            <w:pPr>
              <w:pStyle w:val="Tabellentext"/>
              <w:rPr>
                <w:lang w:val="en-GB"/>
              </w:rPr>
            </w:pPr>
          </w:p>
        </w:tc>
        <w:tc>
          <w:tcPr>
            <w:tcW w:w="4138" w:type="dxa"/>
            <w:shd w:val="pct10" w:color="auto" w:fill="auto"/>
          </w:tcPr>
          <w:p w:rsidR="00E77D73" w:rsidRPr="00C372F6" w:rsidRDefault="00E77D73" w:rsidP="009659FD">
            <w:pPr>
              <w:pStyle w:val="Tabellentext"/>
              <w:rPr>
                <w:lang w:val="en-GB"/>
              </w:rPr>
            </w:pPr>
            <w:r w:rsidRPr="00C372F6">
              <w:rPr>
                <w:lang w:val="en-GB"/>
              </w:rPr>
              <w:t>Name</w:t>
            </w:r>
          </w:p>
        </w:tc>
        <w:tc>
          <w:tcPr>
            <w:tcW w:w="2835" w:type="dxa"/>
            <w:shd w:val="pct10" w:color="auto" w:fill="auto"/>
          </w:tcPr>
          <w:p w:rsidR="00E77D73" w:rsidRPr="00C372F6" w:rsidRDefault="00943A2D" w:rsidP="009659FD">
            <w:pPr>
              <w:pStyle w:val="Tabellentext"/>
              <w:rPr>
                <w:lang w:val="en-GB"/>
              </w:rPr>
            </w:pPr>
            <w:r w:rsidRPr="00C372F6">
              <w:rPr>
                <w:lang w:val="en-GB"/>
              </w:rPr>
              <w:t>Signature</w:t>
            </w:r>
          </w:p>
        </w:tc>
      </w:tr>
      <w:tr w:rsidR="00E77D73" w:rsidRPr="00C372F6">
        <w:tc>
          <w:tcPr>
            <w:tcW w:w="2383" w:type="dxa"/>
            <w:shd w:val="pct10" w:color="auto" w:fill="auto"/>
          </w:tcPr>
          <w:p w:rsidR="00E77D73" w:rsidRPr="00C372F6" w:rsidRDefault="00EB310F" w:rsidP="009659FD">
            <w:pPr>
              <w:pStyle w:val="Tabellentext"/>
              <w:rPr>
                <w:lang w:val="en-GB"/>
              </w:rPr>
            </w:pPr>
            <w:r w:rsidRPr="00C372F6">
              <w:rPr>
                <w:lang w:val="en-GB"/>
              </w:rPr>
              <w:t>ennos gmbh</w:t>
            </w:r>
          </w:p>
        </w:tc>
        <w:tc>
          <w:tcPr>
            <w:tcW w:w="4138" w:type="dxa"/>
          </w:tcPr>
          <w:p w:rsidR="00E77D73" w:rsidRPr="00C372F6" w:rsidRDefault="00E77D73" w:rsidP="009659FD">
            <w:pPr>
              <w:pStyle w:val="Tabellentext"/>
              <w:rPr>
                <w:lang w:val="en-GB"/>
              </w:rPr>
            </w:pPr>
          </w:p>
        </w:tc>
        <w:tc>
          <w:tcPr>
            <w:tcW w:w="2835" w:type="dxa"/>
          </w:tcPr>
          <w:p w:rsidR="00E77D73" w:rsidRPr="00C372F6" w:rsidRDefault="00E77D73" w:rsidP="009659FD">
            <w:pPr>
              <w:pStyle w:val="Tabellentext"/>
              <w:rPr>
                <w:lang w:val="en-GB"/>
              </w:rPr>
            </w:pPr>
          </w:p>
        </w:tc>
      </w:tr>
      <w:tr w:rsidR="00E77D73" w:rsidRPr="00C372F6">
        <w:tc>
          <w:tcPr>
            <w:tcW w:w="2383" w:type="dxa"/>
            <w:shd w:val="pct10" w:color="auto" w:fill="auto"/>
          </w:tcPr>
          <w:p w:rsidR="00E77D73" w:rsidRPr="00C372F6" w:rsidRDefault="00EB310F" w:rsidP="009659FD">
            <w:pPr>
              <w:pStyle w:val="Tabellentext"/>
              <w:rPr>
                <w:lang w:val="en-GB"/>
              </w:rPr>
            </w:pPr>
            <w:r w:rsidRPr="00C372F6">
              <w:rPr>
                <w:lang w:val="en-GB"/>
              </w:rPr>
              <w:t>amrosolar</w:t>
            </w:r>
          </w:p>
        </w:tc>
        <w:tc>
          <w:tcPr>
            <w:tcW w:w="4138" w:type="dxa"/>
          </w:tcPr>
          <w:p w:rsidR="00E77D73" w:rsidRPr="00C372F6" w:rsidRDefault="00E77D73" w:rsidP="009659FD">
            <w:pPr>
              <w:pStyle w:val="Tabellentext"/>
              <w:rPr>
                <w:lang w:val="en-GB"/>
              </w:rPr>
            </w:pPr>
          </w:p>
        </w:tc>
        <w:tc>
          <w:tcPr>
            <w:tcW w:w="2835" w:type="dxa"/>
          </w:tcPr>
          <w:p w:rsidR="00E77D73" w:rsidRPr="00C372F6" w:rsidRDefault="00E77D73" w:rsidP="009659FD">
            <w:pPr>
              <w:pStyle w:val="Tabellentext"/>
              <w:rPr>
                <w:lang w:val="en-GB"/>
              </w:rPr>
            </w:pPr>
          </w:p>
        </w:tc>
      </w:tr>
    </w:tbl>
    <w:p w:rsidR="00E77D73" w:rsidRPr="00C372F6" w:rsidRDefault="00E77D73" w:rsidP="00E77D73">
      <w:pPr>
        <w:rPr>
          <w:lang w:val="en-GB"/>
        </w:rPr>
      </w:pPr>
    </w:p>
    <w:p w:rsidR="00E77D73" w:rsidRPr="00C372F6"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C372F6">
        <w:tc>
          <w:tcPr>
            <w:tcW w:w="9356" w:type="dxa"/>
            <w:gridSpan w:val="3"/>
            <w:shd w:val="pct10" w:color="auto" w:fill="auto"/>
          </w:tcPr>
          <w:p w:rsidR="00E77D73" w:rsidRPr="00C372F6" w:rsidRDefault="00943A2D" w:rsidP="009659FD">
            <w:pPr>
              <w:pStyle w:val="Tabellentext"/>
              <w:jc w:val="center"/>
              <w:rPr>
                <w:lang w:val="en-GB"/>
              </w:rPr>
            </w:pPr>
            <w:r w:rsidRPr="00C372F6">
              <w:rPr>
                <w:b/>
                <w:lang w:val="en-GB"/>
              </w:rPr>
              <w:t>Distribution</w:t>
            </w:r>
          </w:p>
        </w:tc>
      </w:tr>
      <w:tr w:rsidR="00E77D73" w:rsidRPr="00C372F6">
        <w:tc>
          <w:tcPr>
            <w:tcW w:w="2383" w:type="dxa"/>
            <w:shd w:val="pct10" w:color="auto" w:fill="auto"/>
          </w:tcPr>
          <w:p w:rsidR="00E77D73" w:rsidRPr="00C372F6" w:rsidRDefault="00943A2D" w:rsidP="009659FD">
            <w:pPr>
              <w:pStyle w:val="Tabellentext"/>
              <w:rPr>
                <w:lang w:val="en-GB"/>
              </w:rPr>
            </w:pPr>
            <w:r w:rsidRPr="00C372F6">
              <w:rPr>
                <w:lang w:val="en-GB"/>
              </w:rPr>
              <w:t>Company/Department</w:t>
            </w:r>
          </w:p>
        </w:tc>
        <w:tc>
          <w:tcPr>
            <w:tcW w:w="4138" w:type="dxa"/>
            <w:shd w:val="pct10" w:color="auto" w:fill="auto"/>
          </w:tcPr>
          <w:p w:rsidR="00E77D73" w:rsidRPr="00C372F6" w:rsidRDefault="00E77D73" w:rsidP="009659FD">
            <w:pPr>
              <w:pStyle w:val="Tabellentext"/>
              <w:rPr>
                <w:lang w:val="en-GB"/>
              </w:rPr>
            </w:pPr>
            <w:r w:rsidRPr="00C372F6">
              <w:rPr>
                <w:lang w:val="en-GB"/>
              </w:rPr>
              <w:t>Name</w:t>
            </w:r>
          </w:p>
        </w:tc>
        <w:tc>
          <w:tcPr>
            <w:tcW w:w="2835" w:type="dxa"/>
            <w:shd w:val="pct10" w:color="auto" w:fill="auto"/>
          </w:tcPr>
          <w:p w:rsidR="00E77D73" w:rsidRPr="00C372F6" w:rsidRDefault="00943A2D" w:rsidP="009659FD">
            <w:pPr>
              <w:pStyle w:val="Tabellentext"/>
              <w:rPr>
                <w:lang w:val="en-GB"/>
              </w:rPr>
            </w:pPr>
            <w:r w:rsidRPr="00C372F6">
              <w:rPr>
                <w:lang w:val="en-GB"/>
              </w:rPr>
              <w:t>Signature</w:t>
            </w:r>
          </w:p>
        </w:tc>
      </w:tr>
      <w:tr w:rsidR="00E77D73" w:rsidRPr="00C372F6">
        <w:tc>
          <w:tcPr>
            <w:tcW w:w="2383" w:type="dxa"/>
            <w:shd w:val="pct10" w:color="auto" w:fill="auto"/>
          </w:tcPr>
          <w:p w:rsidR="00E77D73" w:rsidRPr="00C372F6" w:rsidRDefault="00E77D73" w:rsidP="009659FD">
            <w:pPr>
              <w:pStyle w:val="Tabellentext"/>
              <w:rPr>
                <w:lang w:val="en-GB"/>
              </w:rPr>
            </w:pPr>
          </w:p>
        </w:tc>
        <w:tc>
          <w:tcPr>
            <w:tcW w:w="4138" w:type="dxa"/>
          </w:tcPr>
          <w:p w:rsidR="00E77D73" w:rsidRPr="00C372F6" w:rsidRDefault="00E77D73" w:rsidP="009659FD">
            <w:pPr>
              <w:pStyle w:val="Tabellentext"/>
              <w:rPr>
                <w:lang w:val="en-GB"/>
              </w:rPr>
            </w:pPr>
          </w:p>
        </w:tc>
        <w:tc>
          <w:tcPr>
            <w:tcW w:w="2835" w:type="dxa"/>
          </w:tcPr>
          <w:p w:rsidR="00E77D73" w:rsidRPr="00C372F6" w:rsidRDefault="00E77D73" w:rsidP="009659FD">
            <w:pPr>
              <w:pStyle w:val="Tabellentext"/>
              <w:rPr>
                <w:lang w:val="en-GB"/>
              </w:rPr>
            </w:pPr>
          </w:p>
        </w:tc>
      </w:tr>
      <w:tr w:rsidR="00E77D73" w:rsidRPr="00C372F6">
        <w:tc>
          <w:tcPr>
            <w:tcW w:w="2383" w:type="dxa"/>
            <w:shd w:val="pct10" w:color="auto" w:fill="auto"/>
          </w:tcPr>
          <w:p w:rsidR="00E77D73" w:rsidRPr="00C372F6" w:rsidRDefault="00E77D73" w:rsidP="009659FD">
            <w:pPr>
              <w:pStyle w:val="Tabellentext"/>
              <w:rPr>
                <w:lang w:val="en-GB"/>
              </w:rPr>
            </w:pPr>
          </w:p>
        </w:tc>
        <w:tc>
          <w:tcPr>
            <w:tcW w:w="4138" w:type="dxa"/>
          </w:tcPr>
          <w:p w:rsidR="00E77D73" w:rsidRPr="00C372F6" w:rsidRDefault="00E77D73" w:rsidP="009659FD">
            <w:pPr>
              <w:pStyle w:val="Tabellentext"/>
              <w:rPr>
                <w:lang w:val="en-GB"/>
              </w:rPr>
            </w:pPr>
          </w:p>
        </w:tc>
        <w:tc>
          <w:tcPr>
            <w:tcW w:w="2835" w:type="dxa"/>
          </w:tcPr>
          <w:p w:rsidR="00E77D73" w:rsidRPr="00C372F6" w:rsidRDefault="00E77D73" w:rsidP="009659FD">
            <w:pPr>
              <w:pStyle w:val="Tabellentext"/>
              <w:rPr>
                <w:lang w:val="en-GB"/>
              </w:rPr>
            </w:pPr>
          </w:p>
        </w:tc>
      </w:tr>
      <w:tr w:rsidR="00E77D73" w:rsidRPr="00C372F6">
        <w:tc>
          <w:tcPr>
            <w:tcW w:w="2383" w:type="dxa"/>
            <w:shd w:val="pct10" w:color="auto" w:fill="auto"/>
          </w:tcPr>
          <w:p w:rsidR="00E77D73" w:rsidRPr="00C372F6" w:rsidRDefault="00E77D73" w:rsidP="009659FD">
            <w:pPr>
              <w:pStyle w:val="Tabellentext"/>
              <w:rPr>
                <w:lang w:val="en-GB"/>
              </w:rPr>
            </w:pPr>
          </w:p>
        </w:tc>
        <w:tc>
          <w:tcPr>
            <w:tcW w:w="4138" w:type="dxa"/>
          </w:tcPr>
          <w:p w:rsidR="00E77D73" w:rsidRPr="00C372F6" w:rsidRDefault="00E77D73" w:rsidP="009659FD">
            <w:pPr>
              <w:pStyle w:val="Tabellentext"/>
              <w:rPr>
                <w:lang w:val="en-GB"/>
              </w:rPr>
            </w:pPr>
          </w:p>
        </w:tc>
        <w:tc>
          <w:tcPr>
            <w:tcW w:w="2835" w:type="dxa"/>
          </w:tcPr>
          <w:p w:rsidR="00E77D73" w:rsidRPr="00C372F6" w:rsidRDefault="00E77D73" w:rsidP="009659FD">
            <w:pPr>
              <w:pStyle w:val="Tabellentext"/>
              <w:rPr>
                <w:lang w:val="en-GB"/>
              </w:rPr>
            </w:pPr>
          </w:p>
        </w:tc>
      </w:tr>
      <w:tr w:rsidR="00E77D73" w:rsidRPr="00C372F6">
        <w:tc>
          <w:tcPr>
            <w:tcW w:w="2383" w:type="dxa"/>
            <w:shd w:val="pct10" w:color="auto" w:fill="auto"/>
          </w:tcPr>
          <w:p w:rsidR="00E77D73" w:rsidRPr="00C372F6" w:rsidRDefault="00E77D73" w:rsidP="009659FD">
            <w:pPr>
              <w:pStyle w:val="Tabellentext"/>
              <w:rPr>
                <w:lang w:val="en-GB"/>
              </w:rPr>
            </w:pPr>
          </w:p>
        </w:tc>
        <w:tc>
          <w:tcPr>
            <w:tcW w:w="4138" w:type="dxa"/>
          </w:tcPr>
          <w:p w:rsidR="00E77D73" w:rsidRPr="00C372F6" w:rsidRDefault="00E77D73" w:rsidP="009659FD">
            <w:pPr>
              <w:pStyle w:val="Tabellentext"/>
              <w:rPr>
                <w:lang w:val="en-GB"/>
              </w:rPr>
            </w:pPr>
          </w:p>
        </w:tc>
        <w:tc>
          <w:tcPr>
            <w:tcW w:w="2835" w:type="dxa"/>
          </w:tcPr>
          <w:p w:rsidR="00E77D73" w:rsidRPr="00C372F6" w:rsidRDefault="00E77D73" w:rsidP="009659FD">
            <w:pPr>
              <w:pStyle w:val="Tabellentext"/>
              <w:rPr>
                <w:lang w:val="en-GB"/>
              </w:rPr>
            </w:pPr>
          </w:p>
        </w:tc>
      </w:tr>
    </w:tbl>
    <w:p w:rsidR="00E77D73" w:rsidRPr="00C372F6" w:rsidRDefault="00E77D73"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602D64" w:rsidRPr="00C372F6" w:rsidRDefault="00602D64" w:rsidP="00E77D73">
      <w:pPr>
        <w:rPr>
          <w:lang w:val="en-GB"/>
        </w:rPr>
      </w:pPr>
    </w:p>
    <w:p w:rsidR="00E77D73" w:rsidRPr="00C372F6" w:rsidRDefault="00E77D73" w:rsidP="00602D64">
      <w:pPr>
        <w:tabs>
          <w:tab w:val="left" w:pos="567"/>
          <w:tab w:val="left" w:pos="1134"/>
          <w:tab w:val="left" w:pos="3261"/>
          <w:tab w:val="left" w:pos="4537"/>
          <w:tab w:val="left" w:pos="5245"/>
          <w:tab w:val="left" w:pos="5387"/>
          <w:tab w:val="left" w:pos="6521"/>
        </w:tabs>
        <w:rPr>
          <w:lang w:val="en-GB"/>
        </w:rPr>
      </w:pPr>
    </w:p>
    <w:p w:rsidR="00BB7853" w:rsidRPr="00C372F6" w:rsidRDefault="00BB7853" w:rsidP="00602D64">
      <w:pPr>
        <w:tabs>
          <w:tab w:val="left" w:pos="4111"/>
        </w:tabs>
        <w:ind w:left="3402"/>
        <w:rPr>
          <w:lang w:val="en-GB"/>
        </w:rPr>
      </w:pPr>
    </w:p>
    <w:p w:rsidR="00BB7853" w:rsidRPr="00C372F6" w:rsidRDefault="00BB7853" w:rsidP="00602D64">
      <w:pPr>
        <w:tabs>
          <w:tab w:val="left" w:pos="4111"/>
        </w:tabs>
        <w:ind w:left="3402"/>
        <w:rPr>
          <w:lang w:val="en-GB"/>
        </w:rPr>
      </w:pPr>
    </w:p>
    <w:p w:rsidR="00BB7853" w:rsidRPr="00C372F6" w:rsidRDefault="00BB7853" w:rsidP="00BB7853">
      <w:pPr>
        <w:tabs>
          <w:tab w:val="left" w:pos="4111"/>
        </w:tabs>
        <w:rPr>
          <w:lang w:val="en-GB"/>
        </w:rPr>
      </w:pPr>
    </w:p>
    <w:p w:rsidR="00BB7853" w:rsidRPr="00C372F6" w:rsidRDefault="00BB7853" w:rsidP="007E423A">
      <w:pPr>
        <w:pStyle w:val="Inhaltsverzeichnis"/>
        <w:rPr>
          <w:lang w:val="en-GB"/>
        </w:rPr>
      </w:pPr>
      <w:r w:rsidRPr="00C372F6">
        <w:rPr>
          <w:lang w:val="en-GB"/>
        </w:rPr>
        <w:br w:type="page"/>
      </w:r>
      <w:r w:rsidR="00E622CC" w:rsidRPr="00C372F6">
        <w:rPr>
          <w:lang w:val="en-GB"/>
        </w:rPr>
        <w:lastRenderedPageBreak/>
        <w:t>Table of content</w:t>
      </w:r>
    </w:p>
    <w:p w:rsidR="00BB7853" w:rsidRPr="00C372F6" w:rsidRDefault="00BB7853" w:rsidP="00BB7853">
      <w:pPr>
        <w:pStyle w:val="Textkrper"/>
        <w:rPr>
          <w:lang w:val="en-GB"/>
        </w:rPr>
      </w:pPr>
    </w:p>
    <w:p w:rsidR="00AD5526" w:rsidRPr="00C372F6" w:rsidRDefault="001627E2">
      <w:pPr>
        <w:pStyle w:val="Verzeichnis1"/>
        <w:tabs>
          <w:tab w:val="right" w:pos="9339"/>
        </w:tabs>
        <w:rPr>
          <w:rFonts w:eastAsiaTheme="minorEastAsia" w:cstheme="minorBidi"/>
          <w:b w:val="0"/>
          <w:bCs w:val="0"/>
          <w:caps w:val="0"/>
          <w:noProof/>
          <w:szCs w:val="22"/>
          <w:lang w:val="en-GB" w:eastAsia="de-CH"/>
        </w:rPr>
      </w:pPr>
      <w:r w:rsidRPr="00C372F6">
        <w:rPr>
          <w:lang w:val="en-GB"/>
        </w:rPr>
        <w:fldChar w:fldCharType="begin"/>
      </w:r>
      <w:r w:rsidR="000A2696" w:rsidRPr="00C372F6">
        <w:rPr>
          <w:lang w:val="en-GB"/>
        </w:rPr>
        <w:instrText xml:space="preserve"> TOC \o "1-3" \h \z \u </w:instrText>
      </w:r>
      <w:r w:rsidRPr="00C372F6">
        <w:rPr>
          <w:lang w:val="en-GB"/>
        </w:rPr>
        <w:fldChar w:fldCharType="separate"/>
      </w:r>
      <w:hyperlink w:anchor="_Toc386463559" w:history="1">
        <w:r w:rsidR="00AD5526" w:rsidRPr="00C372F6">
          <w:rPr>
            <w:rStyle w:val="Hyperlink"/>
            <w:noProof/>
            <w:lang w:val="en-GB"/>
          </w:rPr>
          <w:t>Measuring process of LEM sensors</w:t>
        </w:r>
        <w:r w:rsidR="00AD5526" w:rsidRPr="00C372F6">
          <w:rPr>
            <w:noProof/>
            <w:webHidden/>
            <w:lang w:val="en-GB"/>
          </w:rPr>
          <w:tab/>
        </w:r>
        <w:r w:rsidR="00AD5526" w:rsidRPr="00C372F6">
          <w:rPr>
            <w:noProof/>
            <w:webHidden/>
            <w:lang w:val="en-GB"/>
          </w:rPr>
          <w:fldChar w:fldCharType="begin"/>
        </w:r>
        <w:r w:rsidR="00AD5526" w:rsidRPr="00C372F6">
          <w:rPr>
            <w:noProof/>
            <w:webHidden/>
            <w:lang w:val="en-GB"/>
          </w:rPr>
          <w:instrText xml:space="preserve"> PAGEREF _Toc386463559 \h </w:instrText>
        </w:r>
        <w:r w:rsidR="00AD5526" w:rsidRPr="00C372F6">
          <w:rPr>
            <w:noProof/>
            <w:webHidden/>
            <w:lang w:val="en-GB"/>
          </w:rPr>
        </w:r>
        <w:r w:rsidR="00AD5526" w:rsidRPr="00C372F6">
          <w:rPr>
            <w:noProof/>
            <w:webHidden/>
            <w:lang w:val="en-GB"/>
          </w:rPr>
          <w:fldChar w:fldCharType="separate"/>
        </w:r>
        <w:r w:rsidR="00AD5526" w:rsidRPr="00C372F6">
          <w:rPr>
            <w:noProof/>
            <w:webHidden/>
            <w:lang w:val="en-GB"/>
          </w:rPr>
          <w:t>1</w:t>
        </w:r>
        <w:r w:rsidR="00AD5526" w:rsidRPr="00C372F6">
          <w:rPr>
            <w:noProof/>
            <w:webHidden/>
            <w:lang w:val="en-GB"/>
          </w:rPr>
          <w:fldChar w:fldCharType="end"/>
        </w:r>
      </w:hyperlink>
    </w:p>
    <w:p w:rsidR="00AD5526" w:rsidRPr="00C372F6" w:rsidRDefault="00AD5526">
      <w:pPr>
        <w:pStyle w:val="Verzeichnis1"/>
        <w:tabs>
          <w:tab w:val="left" w:pos="400"/>
          <w:tab w:val="right" w:pos="9339"/>
        </w:tabs>
        <w:rPr>
          <w:rFonts w:eastAsiaTheme="minorEastAsia" w:cstheme="minorBidi"/>
          <w:b w:val="0"/>
          <w:bCs w:val="0"/>
          <w:caps w:val="0"/>
          <w:noProof/>
          <w:szCs w:val="22"/>
          <w:lang w:val="en-GB" w:eastAsia="de-CH"/>
        </w:rPr>
      </w:pPr>
      <w:hyperlink w:anchor="_Toc386463560" w:history="1">
        <w:r w:rsidRPr="00C372F6">
          <w:rPr>
            <w:rStyle w:val="Hyperlink"/>
            <w:noProof/>
            <w:lang w:val="en-GB"/>
          </w:rPr>
          <w:t>1</w:t>
        </w:r>
        <w:r w:rsidRPr="00C372F6">
          <w:rPr>
            <w:rFonts w:eastAsiaTheme="minorEastAsia" w:cstheme="minorBidi"/>
            <w:b w:val="0"/>
            <w:bCs w:val="0"/>
            <w:caps w:val="0"/>
            <w:noProof/>
            <w:szCs w:val="22"/>
            <w:lang w:val="en-GB" w:eastAsia="de-CH"/>
          </w:rPr>
          <w:tab/>
        </w:r>
        <w:r w:rsidRPr="00C372F6">
          <w:rPr>
            <w:rStyle w:val="Hyperlink"/>
            <w:noProof/>
            <w:lang w:val="en-GB"/>
          </w:rPr>
          <w:t>History of Changes</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_Toc386463560 \h </w:instrText>
        </w:r>
        <w:r w:rsidRPr="00C372F6">
          <w:rPr>
            <w:noProof/>
            <w:webHidden/>
            <w:lang w:val="en-GB"/>
          </w:rPr>
        </w:r>
        <w:r w:rsidRPr="00C372F6">
          <w:rPr>
            <w:noProof/>
            <w:webHidden/>
            <w:lang w:val="en-GB"/>
          </w:rPr>
          <w:fldChar w:fldCharType="separate"/>
        </w:r>
        <w:r w:rsidRPr="00C372F6">
          <w:rPr>
            <w:noProof/>
            <w:webHidden/>
            <w:lang w:val="en-GB"/>
          </w:rPr>
          <w:t>3</w:t>
        </w:r>
        <w:r w:rsidRPr="00C372F6">
          <w:rPr>
            <w:noProof/>
            <w:webHidden/>
            <w:lang w:val="en-GB"/>
          </w:rPr>
          <w:fldChar w:fldCharType="end"/>
        </w:r>
      </w:hyperlink>
    </w:p>
    <w:p w:rsidR="00AD5526" w:rsidRPr="00C372F6" w:rsidRDefault="00AD5526">
      <w:pPr>
        <w:pStyle w:val="Verzeichnis1"/>
        <w:tabs>
          <w:tab w:val="left" w:pos="400"/>
          <w:tab w:val="right" w:pos="9339"/>
        </w:tabs>
        <w:rPr>
          <w:rFonts w:eastAsiaTheme="minorEastAsia" w:cstheme="minorBidi"/>
          <w:b w:val="0"/>
          <w:bCs w:val="0"/>
          <w:caps w:val="0"/>
          <w:noProof/>
          <w:szCs w:val="22"/>
          <w:lang w:val="en-GB" w:eastAsia="de-CH"/>
        </w:rPr>
      </w:pPr>
      <w:hyperlink w:anchor="_Toc386463561" w:history="1">
        <w:r w:rsidRPr="00C372F6">
          <w:rPr>
            <w:rStyle w:val="Hyperlink"/>
            <w:noProof/>
            <w:lang w:val="en-GB"/>
          </w:rPr>
          <w:t>2</w:t>
        </w:r>
        <w:r w:rsidRPr="00C372F6">
          <w:rPr>
            <w:rFonts w:eastAsiaTheme="minorEastAsia" w:cstheme="minorBidi"/>
            <w:b w:val="0"/>
            <w:bCs w:val="0"/>
            <w:caps w:val="0"/>
            <w:noProof/>
            <w:szCs w:val="22"/>
            <w:lang w:val="en-GB" w:eastAsia="de-CH"/>
          </w:rPr>
          <w:tab/>
        </w:r>
        <w:r w:rsidRPr="00C372F6">
          <w:rPr>
            <w:rStyle w:val="Hyperlink"/>
            <w:noProof/>
            <w:lang w:val="en-GB"/>
          </w:rPr>
          <w:t>Introduction</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_Toc386463561 \h </w:instrText>
        </w:r>
        <w:r w:rsidRPr="00C372F6">
          <w:rPr>
            <w:noProof/>
            <w:webHidden/>
            <w:lang w:val="en-GB"/>
          </w:rPr>
        </w:r>
        <w:r w:rsidRPr="00C372F6">
          <w:rPr>
            <w:noProof/>
            <w:webHidden/>
            <w:lang w:val="en-GB"/>
          </w:rPr>
          <w:fldChar w:fldCharType="separate"/>
        </w:r>
        <w:r w:rsidRPr="00C372F6">
          <w:rPr>
            <w:noProof/>
            <w:webHidden/>
            <w:lang w:val="en-GB"/>
          </w:rPr>
          <w:t>4</w:t>
        </w:r>
        <w:r w:rsidRPr="00C372F6">
          <w:rPr>
            <w:noProof/>
            <w:webHidden/>
            <w:lang w:val="en-GB"/>
          </w:rPr>
          <w:fldChar w:fldCharType="end"/>
        </w:r>
      </w:hyperlink>
    </w:p>
    <w:p w:rsidR="00AD5526" w:rsidRPr="00C372F6" w:rsidRDefault="00AD5526">
      <w:pPr>
        <w:pStyle w:val="Verzeichnis2"/>
        <w:tabs>
          <w:tab w:val="left" w:pos="800"/>
          <w:tab w:val="right" w:pos="9339"/>
        </w:tabs>
        <w:rPr>
          <w:rFonts w:asciiTheme="minorHAnsi" w:eastAsiaTheme="minorEastAsia" w:hAnsiTheme="minorHAnsi" w:cstheme="minorBidi"/>
          <w:smallCaps w:val="0"/>
          <w:noProof/>
          <w:szCs w:val="22"/>
          <w:lang w:val="en-GB" w:eastAsia="de-CH"/>
        </w:rPr>
      </w:pPr>
      <w:hyperlink w:anchor="_Toc386463562" w:history="1">
        <w:r w:rsidRPr="00C372F6">
          <w:rPr>
            <w:rStyle w:val="Hyperlink"/>
            <w:noProof/>
            <w:lang w:val="en-GB"/>
          </w:rPr>
          <w:t>2.1</w:t>
        </w:r>
        <w:r w:rsidRPr="00C372F6">
          <w:rPr>
            <w:rFonts w:asciiTheme="minorHAnsi" w:eastAsiaTheme="minorEastAsia" w:hAnsiTheme="minorHAnsi" w:cstheme="minorBidi"/>
            <w:smallCaps w:val="0"/>
            <w:noProof/>
            <w:szCs w:val="22"/>
            <w:lang w:val="en-GB" w:eastAsia="de-CH"/>
          </w:rPr>
          <w:tab/>
        </w:r>
        <w:r w:rsidRPr="00C372F6">
          <w:rPr>
            <w:rStyle w:val="Hyperlink"/>
            <w:noProof/>
            <w:lang w:val="en-GB"/>
          </w:rPr>
          <w:t>Purpose of this Document</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_Toc386463562 \h </w:instrText>
        </w:r>
        <w:r w:rsidRPr="00C372F6">
          <w:rPr>
            <w:noProof/>
            <w:webHidden/>
            <w:lang w:val="en-GB"/>
          </w:rPr>
        </w:r>
        <w:r w:rsidRPr="00C372F6">
          <w:rPr>
            <w:noProof/>
            <w:webHidden/>
            <w:lang w:val="en-GB"/>
          </w:rPr>
          <w:fldChar w:fldCharType="separate"/>
        </w:r>
        <w:r w:rsidRPr="00C372F6">
          <w:rPr>
            <w:noProof/>
            <w:webHidden/>
            <w:lang w:val="en-GB"/>
          </w:rPr>
          <w:t>4</w:t>
        </w:r>
        <w:r w:rsidRPr="00C372F6">
          <w:rPr>
            <w:noProof/>
            <w:webHidden/>
            <w:lang w:val="en-GB"/>
          </w:rPr>
          <w:fldChar w:fldCharType="end"/>
        </w:r>
      </w:hyperlink>
    </w:p>
    <w:p w:rsidR="00AD5526" w:rsidRPr="00C372F6" w:rsidRDefault="00AD5526">
      <w:pPr>
        <w:pStyle w:val="Verzeichnis2"/>
        <w:tabs>
          <w:tab w:val="left" w:pos="800"/>
          <w:tab w:val="right" w:pos="9339"/>
        </w:tabs>
        <w:rPr>
          <w:rFonts w:asciiTheme="minorHAnsi" w:eastAsiaTheme="minorEastAsia" w:hAnsiTheme="minorHAnsi" w:cstheme="minorBidi"/>
          <w:smallCaps w:val="0"/>
          <w:noProof/>
          <w:szCs w:val="22"/>
          <w:lang w:val="en-GB" w:eastAsia="de-CH"/>
        </w:rPr>
      </w:pPr>
      <w:hyperlink w:anchor="_Toc386463563" w:history="1">
        <w:r w:rsidRPr="00C372F6">
          <w:rPr>
            <w:rStyle w:val="Hyperlink"/>
            <w:noProof/>
            <w:lang w:val="en-GB"/>
          </w:rPr>
          <w:t>2.2</w:t>
        </w:r>
        <w:r w:rsidRPr="00C372F6">
          <w:rPr>
            <w:rFonts w:asciiTheme="minorHAnsi" w:eastAsiaTheme="minorEastAsia" w:hAnsiTheme="minorHAnsi" w:cstheme="minorBidi"/>
            <w:smallCaps w:val="0"/>
            <w:noProof/>
            <w:szCs w:val="22"/>
            <w:lang w:val="en-GB" w:eastAsia="de-CH"/>
          </w:rPr>
          <w:tab/>
        </w:r>
        <w:r w:rsidRPr="00C372F6">
          <w:rPr>
            <w:rStyle w:val="Hyperlink"/>
            <w:noProof/>
            <w:lang w:val="en-GB"/>
          </w:rPr>
          <w:t>Coverage of this Document</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_Toc386463563 \h </w:instrText>
        </w:r>
        <w:r w:rsidRPr="00C372F6">
          <w:rPr>
            <w:noProof/>
            <w:webHidden/>
            <w:lang w:val="en-GB"/>
          </w:rPr>
        </w:r>
        <w:r w:rsidRPr="00C372F6">
          <w:rPr>
            <w:noProof/>
            <w:webHidden/>
            <w:lang w:val="en-GB"/>
          </w:rPr>
          <w:fldChar w:fldCharType="separate"/>
        </w:r>
        <w:r w:rsidRPr="00C372F6">
          <w:rPr>
            <w:noProof/>
            <w:webHidden/>
            <w:lang w:val="en-GB"/>
          </w:rPr>
          <w:t>4</w:t>
        </w:r>
        <w:r w:rsidRPr="00C372F6">
          <w:rPr>
            <w:noProof/>
            <w:webHidden/>
            <w:lang w:val="en-GB"/>
          </w:rPr>
          <w:fldChar w:fldCharType="end"/>
        </w:r>
      </w:hyperlink>
    </w:p>
    <w:p w:rsidR="00AD5526" w:rsidRPr="00C372F6" w:rsidRDefault="00AD5526">
      <w:pPr>
        <w:pStyle w:val="Verzeichnis2"/>
        <w:tabs>
          <w:tab w:val="left" w:pos="800"/>
          <w:tab w:val="right" w:pos="9339"/>
        </w:tabs>
        <w:rPr>
          <w:rFonts w:asciiTheme="minorHAnsi" w:eastAsiaTheme="minorEastAsia" w:hAnsiTheme="minorHAnsi" w:cstheme="minorBidi"/>
          <w:smallCaps w:val="0"/>
          <w:noProof/>
          <w:szCs w:val="22"/>
          <w:lang w:val="en-GB" w:eastAsia="de-CH"/>
        </w:rPr>
      </w:pPr>
      <w:hyperlink w:anchor="_Toc386463564" w:history="1">
        <w:r w:rsidRPr="00C372F6">
          <w:rPr>
            <w:rStyle w:val="Hyperlink"/>
            <w:noProof/>
            <w:lang w:val="en-GB"/>
          </w:rPr>
          <w:t>2.3</w:t>
        </w:r>
        <w:r w:rsidRPr="00C372F6">
          <w:rPr>
            <w:rFonts w:asciiTheme="minorHAnsi" w:eastAsiaTheme="minorEastAsia" w:hAnsiTheme="minorHAnsi" w:cstheme="minorBidi"/>
            <w:smallCaps w:val="0"/>
            <w:noProof/>
            <w:szCs w:val="22"/>
            <w:lang w:val="en-GB" w:eastAsia="de-CH"/>
          </w:rPr>
          <w:tab/>
        </w:r>
        <w:r w:rsidRPr="00C372F6">
          <w:rPr>
            <w:rStyle w:val="Hyperlink"/>
            <w:noProof/>
            <w:lang w:val="en-GB"/>
          </w:rPr>
          <w:t>Terms, Definitions und Abbreviation</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_Toc386463564 \h </w:instrText>
        </w:r>
        <w:r w:rsidRPr="00C372F6">
          <w:rPr>
            <w:noProof/>
            <w:webHidden/>
            <w:lang w:val="en-GB"/>
          </w:rPr>
        </w:r>
        <w:r w:rsidRPr="00C372F6">
          <w:rPr>
            <w:noProof/>
            <w:webHidden/>
            <w:lang w:val="en-GB"/>
          </w:rPr>
          <w:fldChar w:fldCharType="separate"/>
        </w:r>
        <w:r w:rsidRPr="00C372F6">
          <w:rPr>
            <w:noProof/>
            <w:webHidden/>
            <w:lang w:val="en-GB"/>
          </w:rPr>
          <w:t>4</w:t>
        </w:r>
        <w:r w:rsidRPr="00C372F6">
          <w:rPr>
            <w:noProof/>
            <w:webHidden/>
            <w:lang w:val="en-GB"/>
          </w:rPr>
          <w:fldChar w:fldCharType="end"/>
        </w:r>
      </w:hyperlink>
    </w:p>
    <w:p w:rsidR="00AD5526" w:rsidRPr="00C372F6" w:rsidRDefault="00AD5526">
      <w:pPr>
        <w:pStyle w:val="Verzeichnis2"/>
        <w:tabs>
          <w:tab w:val="left" w:pos="800"/>
          <w:tab w:val="right" w:pos="9339"/>
        </w:tabs>
        <w:rPr>
          <w:rFonts w:asciiTheme="minorHAnsi" w:eastAsiaTheme="minorEastAsia" w:hAnsiTheme="minorHAnsi" w:cstheme="minorBidi"/>
          <w:smallCaps w:val="0"/>
          <w:noProof/>
          <w:szCs w:val="22"/>
          <w:lang w:val="en-GB" w:eastAsia="de-CH"/>
        </w:rPr>
      </w:pPr>
      <w:hyperlink w:anchor="_Toc386463565" w:history="1">
        <w:r w:rsidRPr="00C372F6">
          <w:rPr>
            <w:rStyle w:val="Hyperlink"/>
            <w:noProof/>
            <w:lang w:val="en-GB"/>
          </w:rPr>
          <w:t>2.4</w:t>
        </w:r>
        <w:r w:rsidRPr="00C372F6">
          <w:rPr>
            <w:rFonts w:asciiTheme="minorHAnsi" w:eastAsiaTheme="minorEastAsia" w:hAnsiTheme="minorHAnsi" w:cstheme="minorBidi"/>
            <w:smallCaps w:val="0"/>
            <w:noProof/>
            <w:szCs w:val="22"/>
            <w:lang w:val="en-GB" w:eastAsia="de-CH"/>
          </w:rPr>
          <w:tab/>
        </w:r>
        <w:r w:rsidRPr="00C372F6">
          <w:rPr>
            <w:rStyle w:val="Hyperlink"/>
            <w:noProof/>
            <w:lang w:val="en-GB"/>
          </w:rPr>
          <w:t>Related Documents</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_Toc386463565 \h </w:instrText>
        </w:r>
        <w:r w:rsidRPr="00C372F6">
          <w:rPr>
            <w:noProof/>
            <w:webHidden/>
            <w:lang w:val="en-GB"/>
          </w:rPr>
        </w:r>
        <w:r w:rsidRPr="00C372F6">
          <w:rPr>
            <w:noProof/>
            <w:webHidden/>
            <w:lang w:val="en-GB"/>
          </w:rPr>
          <w:fldChar w:fldCharType="separate"/>
        </w:r>
        <w:r w:rsidRPr="00C372F6">
          <w:rPr>
            <w:noProof/>
            <w:webHidden/>
            <w:lang w:val="en-GB"/>
          </w:rPr>
          <w:t>4</w:t>
        </w:r>
        <w:r w:rsidRPr="00C372F6">
          <w:rPr>
            <w:noProof/>
            <w:webHidden/>
            <w:lang w:val="en-GB"/>
          </w:rPr>
          <w:fldChar w:fldCharType="end"/>
        </w:r>
      </w:hyperlink>
    </w:p>
    <w:p w:rsidR="00AD5526" w:rsidRPr="00C372F6" w:rsidRDefault="00AD5526">
      <w:pPr>
        <w:pStyle w:val="Verzeichnis1"/>
        <w:tabs>
          <w:tab w:val="left" w:pos="400"/>
          <w:tab w:val="right" w:pos="9339"/>
        </w:tabs>
        <w:rPr>
          <w:rFonts w:eastAsiaTheme="minorEastAsia" w:cstheme="minorBidi"/>
          <w:b w:val="0"/>
          <w:bCs w:val="0"/>
          <w:caps w:val="0"/>
          <w:noProof/>
          <w:szCs w:val="22"/>
          <w:lang w:val="en-GB" w:eastAsia="de-CH"/>
        </w:rPr>
      </w:pPr>
      <w:hyperlink w:anchor="_Toc386463566" w:history="1">
        <w:r w:rsidRPr="00C372F6">
          <w:rPr>
            <w:rStyle w:val="Hyperlink"/>
            <w:noProof/>
            <w:lang w:val="en-GB"/>
          </w:rPr>
          <w:t>3</w:t>
        </w:r>
        <w:r w:rsidRPr="00C372F6">
          <w:rPr>
            <w:rFonts w:eastAsiaTheme="minorEastAsia" w:cstheme="minorBidi"/>
            <w:b w:val="0"/>
            <w:bCs w:val="0"/>
            <w:caps w:val="0"/>
            <w:noProof/>
            <w:szCs w:val="22"/>
            <w:lang w:val="en-GB" w:eastAsia="de-CH"/>
          </w:rPr>
          <w:tab/>
        </w:r>
        <w:r w:rsidRPr="00C372F6">
          <w:rPr>
            <w:rStyle w:val="Hyperlink"/>
            <w:noProof/>
            <w:lang w:val="en-GB"/>
          </w:rPr>
          <w:t>Global project description</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_Toc386463566 \h </w:instrText>
        </w:r>
        <w:r w:rsidRPr="00C372F6">
          <w:rPr>
            <w:noProof/>
            <w:webHidden/>
            <w:lang w:val="en-GB"/>
          </w:rPr>
        </w:r>
        <w:r w:rsidRPr="00C372F6">
          <w:rPr>
            <w:noProof/>
            <w:webHidden/>
            <w:lang w:val="en-GB"/>
          </w:rPr>
          <w:fldChar w:fldCharType="separate"/>
        </w:r>
        <w:r w:rsidRPr="00C372F6">
          <w:rPr>
            <w:noProof/>
            <w:webHidden/>
            <w:lang w:val="en-GB"/>
          </w:rPr>
          <w:t>6</w:t>
        </w:r>
        <w:r w:rsidRPr="00C372F6">
          <w:rPr>
            <w:noProof/>
            <w:webHidden/>
            <w:lang w:val="en-GB"/>
          </w:rPr>
          <w:fldChar w:fldCharType="end"/>
        </w:r>
      </w:hyperlink>
    </w:p>
    <w:p w:rsidR="00AD5526" w:rsidRPr="00C372F6" w:rsidRDefault="00AD5526">
      <w:pPr>
        <w:pStyle w:val="Verzeichnis2"/>
        <w:tabs>
          <w:tab w:val="left" w:pos="800"/>
          <w:tab w:val="right" w:pos="9339"/>
        </w:tabs>
        <w:rPr>
          <w:rFonts w:asciiTheme="minorHAnsi" w:eastAsiaTheme="minorEastAsia" w:hAnsiTheme="minorHAnsi" w:cstheme="minorBidi"/>
          <w:smallCaps w:val="0"/>
          <w:noProof/>
          <w:szCs w:val="22"/>
          <w:lang w:val="en-GB" w:eastAsia="de-CH"/>
        </w:rPr>
      </w:pPr>
      <w:hyperlink w:anchor="_Toc386463567" w:history="1">
        <w:r w:rsidRPr="00C372F6">
          <w:rPr>
            <w:rStyle w:val="Hyperlink"/>
            <w:noProof/>
            <w:lang w:val="en-GB"/>
          </w:rPr>
          <w:t>3.1</w:t>
        </w:r>
        <w:r w:rsidRPr="00C372F6">
          <w:rPr>
            <w:rFonts w:asciiTheme="minorHAnsi" w:eastAsiaTheme="minorEastAsia" w:hAnsiTheme="minorHAnsi" w:cstheme="minorBidi"/>
            <w:smallCaps w:val="0"/>
            <w:noProof/>
            <w:szCs w:val="22"/>
            <w:lang w:val="en-GB" w:eastAsia="de-CH"/>
          </w:rPr>
          <w:tab/>
        </w:r>
        <w:r w:rsidRPr="00C372F6">
          <w:rPr>
            <w:rStyle w:val="Hyperlink"/>
            <w:noProof/>
            <w:lang w:val="en-GB"/>
          </w:rPr>
          <w:t>Introduction</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_Toc386463567 \h </w:instrText>
        </w:r>
        <w:r w:rsidRPr="00C372F6">
          <w:rPr>
            <w:noProof/>
            <w:webHidden/>
            <w:lang w:val="en-GB"/>
          </w:rPr>
        </w:r>
        <w:r w:rsidRPr="00C372F6">
          <w:rPr>
            <w:noProof/>
            <w:webHidden/>
            <w:lang w:val="en-GB"/>
          </w:rPr>
          <w:fldChar w:fldCharType="separate"/>
        </w:r>
        <w:r w:rsidRPr="00C372F6">
          <w:rPr>
            <w:noProof/>
            <w:webHidden/>
            <w:lang w:val="en-GB"/>
          </w:rPr>
          <w:t>6</w:t>
        </w:r>
        <w:r w:rsidRPr="00C372F6">
          <w:rPr>
            <w:noProof/>
            <w:webHidden/>
            <w:lang w:val="en-GB"/>
          </w:rPr>
          <w:fldChar w:fldCharType="end"/>
        </w:r>
      </w:hyperlink>
    </w:p>
    <w:p w:rsidR="00AD5526" w:rsidRPr="00C372F6" w:rsidRDefault="00AD5526">
      <w:pPr>
        <w:pStyle w:val="Verzeichnis2"/>
        <w:tabs>
          <w:tab w:val="left" w:pos="800"/>
          <w:tab w:val="right" w:pos="9339"/>
        </w:tabs>
        <w:rPr>
          <w:rFonts w:asciiTheme="minorHAnsi" w:eastAsiaTheme="minorEastAsia" w:hAnsiTheme="minorHAnsi" w:cstheme="minorBidi"/>
          <w:smallCaps w:val="0"/>
          <w:noProof/>
          <w:szCs w:val="22"/>
          <w:lang w:val="en-GB" w:eastAsia="de-CH"/>
        </w:rPr>
      </w:pPr>
      <w:hyperlink w:anchor="_Toc386463568" w:history="1">
        <w:r w:rsidRPr="00C372F6">
          <w:rPr>
            <w:rStyle w:val="Hyperlink"/>
            <w:noProof/>
            <w:lang w:val="en-GB"/>
          </w:rPr>
          <w:t>3.2</w:t>
        </w:r>
        <w:r w:rsidRPr="00C372F6">
          <w:rPr>
            <w:rFonts w:asciiTheme="minorHAnsi" w:eastAsiaTheme="minorEastAsia" w:hAnsiTheme="minorHAnsi" w:cstheme="minorBidi"/>
            <w:smallCaps w:val="0"/>
            <w:noProof/>
            <w:szCs w:val="22"/>
            <w:lang w:val="en-GB" w:eastAsia="de-CH"/>
          </w:rPr>
          <w:tab/>
        </w:r>
        <w:r w:rsidRPr="00C372F6">
          <w:rPr>
            <w:rStyle w:val="Hyperlink"/>
            <w:noProof/>
            <w:lang w:val="en-GB"/>
          </w:rPr>
          <w:t>System Overview</w:t>
        </w:r>
        <w:r w:rsidRPr="00C372F6">
          <w:rPr>
            <w:noProof/>
            <w:webHidden/>
            <w:lang w:val="en-GB"/>
          </w:rPr>
          <w:tab/>
        </w:r>
        <w:r w:rsidRPr="00C372F6">
          <w:rPr>
            <w:noProof/>
            <w:webHidden/>
            <w:lang w:val="en-GB"/>
          </w:rPr>
          <w:fldChar w:fldCharType="begin"/>
        </w:r>
        <w:r w:rsidRPr="00C372F6">
          <w:rPr>
            <w:noProof/>
            <w:webHidden/>
            <w:lang w:val="en-GB"/>
          </w:rPr>
          <w:instrText xml:space="preserve"> PAGEREF _Toc386463568 \h </w:instrText>
        </w:r>
        <w:r w:rsidRPr="00C372F6">
          <w:rPr>
            <w:noProof/>
            <w:webHidden/>
            <w:lang w:val="en-GB"/>
          </w:rPr>
        </w:r>
        <w:r w:rsidRPr="00C372F6">
          <w:rPr>
            <w:noProof/>
            <w:webHidden/>
            <w:lang w:val="en-GB"/>
          </w:rPr>
          <w:fldChar w:fldCharType="separate"/>
        </w:r>
        <w:r w:rsidRPr="00C372F6">
          <w:rPr>
            <w:noProof/>
            <w:webHidden/>
            <w:lang w:val="en-GB"/>
          </w:rPr>
          <w:t>6</w:t>
        </w:r>
        <w:r w:rsidRPr="00C372F6">
          <w:rPr>
            <w:noProof/>
            <w:webHidden/>
            <w:lang w:val="en-GB"/>
          </w:rPr>
          <w:fldChar w:fldCharType="end"/>
        </w:r>
      </w:hyperlink>
    </w:p>
    <w:p w:rsidR="00BB7853" w:rsidRPr="00C372F6" w:rsidRDefault="001627E2" w:rsidP="00BB7853">
      <w:pPr>
        <w:pStyle w:val="Textkrper"/>
        <w:rPr>
          <w:lang w:val="en-GB"/>
        </w:rPr>
      </w:pPr>
      <w:r w:rsidRPr="00C372F6">
        <w:rPr>
          <w:lang w:val="en-GB"/>
        </w:rPr>
        <w:fldChar w:fldCharType="end"/>
      </w:r>
    </w:p>
    <w:p w:rsidR="00BB7853" w:rsidRPr="00C372F6" w:rsidRDefault="00BB7853" w:rsidP="00BB7853">
      <w:pPr>
        <w:pStyle w:val="Textkrper"/>
        <w:rPr>
          <w:lang w:val="en-GB"/>
        </w:rPr>
      </w:pPr>
    </w:p>
    <w:p w:rsidR="00BB7853" w:rsidRPr="00C372F6" w:rsidRDefault="00BB7853" w:rsidP="00BB7853">
      <w:pPr>
        <w:pStyle w:val="Textkrper"/>
        <w:rPr>
          <w:lang w:val="en-GB"/>
        </w:rPr>
      </w:pPr>
    </w:p>
    <w:p w:rsidR="00BB7853" w:rsidRPr="00C372F6" w:rsidRDefault="00BB7853" w:rsidP="00BB7853">
      <w:pPr>
        <w:pStyle w:val="Textkrper"/>
        <w:rPr>
          <w:lang w:val="en-GB"/>
        </w:rPr>
      </w:pPr>
    </w:p>
    <w:p w:rsidR="00BB7853" w:rsidRPr="00C372F6" w:rsidRDefault="00BB7853" w:rsidP="000A2696">
      <w:pPr>
        <w:pStyle w:val="berschrift1"/>
        <w:rPr>
          <w:lang w:val="en-GB"/>
        </w:rPr>
      </w:pPr>
      <w:r w:rsidRPr="00C372F6">
        <w:rPr>
          <w:lang w:val="en-GB"/>
        </w:rPr>
        <w:br w:type="page"/>
      </w:r>
      <w:bookmarkStart w:id="1" w:name="_Toc150663241"/>
      <w:bookmarkStart w:id="2" w:name="_Toc162429414"/>
      <w:bookmarkStart w:id="3" w:name="_Toc208115653"/>
      <w:bookmarkStart w:id="4" w:name="_Toc386463560"/>
      <w:r w:rsidR="002B0FEE" w:rsidRPr="00C372F6">
        <w:rPr>
          <w:lang w:val="en-GB"/>
        </w:rPr>
        <w:lastRenderedPageBreak/>
        <w:t>History of Changes</w:t>
      </w:r>
      <w:bookmarkEnd w:id="1"/>
      <w:bookmarkEnd w:id="2"/>
      <w:bookmarkEnd w:id="3"/>
      <w:bookmarkEnd w:id="4"/>
    </w:p>
    <w:p w:rsidR="00202EF8" w:rsidRPr="00C372F6" w:rsidRDefault="008E01C7" w:rsidP="00202EF8">
      <w:pPr>
        <w:pStyle w:val="Textkrper"/>
        <w:rPr>
          <w:lang w:val="en-GB"/>
        </w:rPr>
      </w:pPr>
      <w:r w:rsidRPr="00C372F6">
        <w:rPr>
          <w:lang w:val="en-GB"/>
        </w:rPr>
        <w:t>The changes were inscribed from the first approved version (1.0.0)</w:t>
      </w:r>
      <w:r w:rsidR="00202EF8" w:rsidRPr="00C372F6">
        <w:rPr>
          <w:lang w:val="en-GB"/>
        </w:rPr>
        <w:t>.</w:t>
      </w:r>
      <w:r w:rsidRPr="00C372F6">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C372F6">
        <w:tc>
          <w:tcPr>
            <w:tcW w:w="1134" w:type="dxa"/>
            <w:shd w:val="pct20" w:color="auto" w:fill="auto"/>
          </w:tcPr>
          <w:p w:rsidR="00202EF8" w:rsidRPr="00C372F6" w:rsidRDefault="008E01C7" w:rsidP="00202EF8">
            <w:pPr>
              <w:pStyle w:val="Tabellentext"/>
              <w:rPr>
                <w:lang w:val="en-GB"/>
              </w:rPr>
            </w:pPr>
            <w:r w:rsidRPr="00C372F6">
              <w:rPr>
                <w:lang w:val="en-GB"/>
              </w:rPr>
              <w:t>Number</w:t>
            </w:r>
          </w:p>
        </w:tc>
        <w:tc>
          <w:tcPr>
            <w:tcW w:w="2075" w:type="dxa"/>
            <w:shd w:val="pct20" w:color="auto" w:fill="auto"/>
          </w:tcPr>
          <w:p w:rsidR="00202EF8" w:rsidRPr="00C372F6" w:rsidRDefault="008E01C7" w:rsidP="00202EF8">
            <w:pPr>
              <w:pStyle w:val="Tabellentext"/>
              <w:rPr>
                <w:lang w:val="en-GB"/>
              </w:rPr>
            </w:pPr>
            <w:r w:rsidRPr="00C372F6">
              <w:rPr>
                <w:lang w:val="en-GB"/>
              </w:rPr>
              <w:t>Page</w:t>
            </w:r>
            <w:r w:rsidR="00202EF8" w:rsidRPr="00C372F6">
              <w:rPr>
                <w:lang w:val="en-GB"/>
              </w:rPr>
              <w:t xml:space="preserve"> / </w:t>
            </w:r>
            <w:r w:rsidRPr="00C372F6">
              <w:rPr>
                <w:lang w:val="en-GB"/>
              </w:rPr>
              <w:t>Chapter</w:t>
            </w:r>
          </w:p>
        </w:tc>
        <w:tc>
          <w:tcPr>
            <w:tcW w:w="3454" w:type="dxa"/>
            <w:shd w:val="pct20" w:color="auto" w:fill="auto"/>
          </w:tcPr>
          <w:p w:rsidR="00202EF8" w:rsidRPr="00C372F6" w:rsidRDefault="008E01C7" w:rsidP="00202EF8">
            <w:pPr>
              <w:pStyle w:val="Tabellentext"/>
              <w:rPr>
                <w:lang w:val="en-GB"/>
              </w:rPr>
            </w:pPr>
            <w:r w:rsidRPr="00C372F6">
              <w:rPr>
                <w:lang w:val="en-GB"/>
              </w:rPr>
              <w:t>Description</w:t>
            </w:r>
          </w:p>
        </w:tc>
        <w:tc>
          <w:tcPr>
            <w:tcW w:w="1275" w:type="dxa"/>
            <w:shd w:val="pct20" w:color="auto" w:fill="auto"/>
          </w:tcPr>
          <w:p w:rsidR="00202EF8" w:rsidRPr="00C372F6" w:rsidRDefault="008E01C7" w:rsidP="00202EF8">
            <w:pPr>
              <w:pStyle w:val="Tabellentext"/>
              <w:rPr>
                <w:lang w:val="en-GB"/>
              </w:rPr>
            </w:pPr>
            <w:r w:rsidRPr="00C372F6">
              <w:rPr>
                <w:lang w:val="en-GB"/>
              </w:rPr>
              <w:t>Date</w:t>
            </w:r>
          </w:p>
        </w:tc>
        <w:tc>
          <w:tcPr>
            <w:tcW w:w="1418" w:type="dxa"/>
            <w:shd w:val="pct20" w:color="auto" w:fill="auto"/>
          </w:tcPr>
          <w:p w:rsidR="00202EF8" w:rsidRPr="00C372F6" w:rsidRDefault="00202EF8" w:rsidP="00202EF8">
            <w:pPr>
              <w:pStyle w:val="Tabellentext"/>
              <w:rPr>
                <w:lang w:val="en-GB"/>
              </w:rPr>
            </w:pPr>
            <w:r w:rsidRPr="00C372F6">
              <w:rPr>
                <w:lang w:val="en-GB"/>
              </w:rPr>
              <w:t>Name</w:t>
            </w:r>
          </w:p>
        </w:tc>
      </w:tr>
      <w:tr w:rsidR="00202EF8" w:rsidRPr="00C372F6">
        <w:tc>
          <w:tcPr>
            <w:tcW w:w="1134" w:type="dxa"/>
          </w:tcPr>
          <w:p w:rsidR="00202EF8" w:rsidRPr="00C372F6" w:rsidRDefault="00202EF8" w:rsidP="00202EF8">
            <w:pPr>
              <w:pStyle w:val="Tabellentext"/>
              <w:rPr>
                <w:lang w:val="en-GB"/>
              </w:rPr>
            </w:pPr>
            <w:r w:rsidRPr="00C372F6">
              <w:rPr>
                <w:lang w:val="en-GB"/>
              </w:rPr>
              <w:t>1</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r w:rsidRPr="00C372F6">
              <w:rPr>
                <w:lang w:val="en-GB"/>
              </w:rPr>
              <w:t xml:space="preserve">Version 1.0.0 </w:t>
            </w:r>
            <w:r w:rsidR="00B96C9B" w:rsidRPr="00C372F6">
              <w:rPr>
                <w:lang w:val="en-GB"/>
              </w:rPr>
              <w:t>prepared</w:t>
            </w: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3</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4</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5</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6</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7</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8</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9</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10</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11</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12</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13</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14</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15</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16</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17</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18</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19</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20</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21</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22</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23</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24</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25</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26</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27</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28</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29</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r w:rsidRPr="00C372F6">
              <w:rPr>
                <w:lang w:val="en-GB"/>
              </w:rPr>
              <w:t>30</w:t>
            </w:r>
          </w:p>
        </w:tc>
        <w:tc>
          <w:tcPr>
            <w:tcW w:w="2075" w:type="dxa"/>
          </w:tcPr>
          <w:p w:rsidR="00202EF8" w:rsidRPr="00C372F6" w:rsidRDefault="00202EF8" w:rsidP="00202EF8">
            <w:pPr>
              <w:pStyle w:val="Tabellentext"/>
              <w:rPr>
                <w:lang w:val="en-GB"/>
              </w:rPr>
            </w:pPr>
          </w:p>
        </w:tc>
        <w:tc>
          <w:tcPr>
            <w:tcW w:w="3454" w:type="dxa"/>
          </w:tcPr>
          <w:p w:rsidR="00202EF8" w:rsidRPr="00C372F6" w:rsidRDefault="00202EF8" w:rsidP="00202EF8">
            <w:pPr>
              <w:pStyle w:val="Tabellentext"/>
              <w:rPr>
                <w:lang w:val="en-GB"/>
              </w:rPr>
            </w:pPr>
          </w:p>
        </w:tc>
        <w:tc>
          <w:tcPr>
            <w:tcW w:w="1275" w:type="dxa"/>
          </w:tcPr>
          <w:p w:rsidR="00202EF8" w:rsidRPr="00C372F6" w:rsidRDefault="00202EF8" w:rsidP="00202EF8">
            <w:pPr>
              <w:pStyle w:val="Tabellentext"/>
              <w:rPr>
                <w:lang w:val="en-GB"/>
              </w:rPr>
            </w:pPr>
          </w:p>
        </w:tc>
        <w:tc>
          <w:tcPr>
            <w:tcW w:w="1418" w:type="dxa"/>
          </w:tcPr>
          <w:p w:rsidR="00202EF8" w:rsidRPr="00C372F6" w:rsidRDefault="00202EF8" w:rsidP="00202EF8">
            <w:pPr>
              <w:pStyle w:val="Tabellentext"/>
              <w:rPr>
                <w:lang w:val="en-GB"/>
              </w:rPr>
            </w:pPr>
          </w:p>
        </w:tc>
      </w:tr>
    </w:tbl>
    <w:p w:rsidR="005A5D31" w:rsidRPr="00C372F6" w:rsidRDefault="005A5D31" w:rsidP="005A5D31">
      <w:pPr>
        <w:pStyle w:val="berschrift1"/>
        <w:rPr>
          <w:lang w:val="en-GB"/>
        </w:rPr>
      </w:pPr>
      <w:r w:rsidRPr="00C372F6">
        <w:rPr>
          <w:lang w:val="en-GB"/>
        </w:rPr>
        <w:br w:type="page"/>
      </w:r>
      <w:bookmarkStart w:id="5" w:name="_Toc150663242"/>
      <w:bookmarkStart w:id="6" w:name="_Toc162429415"/>
      <w:bookmarkStart w:id="7" w:name="_Toc208115654"/>
      <w:bookmarkStart w:id="8" w:name="_Toc386463561"/>
      <w:r w:rsidR="002B0FEE" w:rsidRPr="00C372F6">
        <w:rPr>
          <w:lang w:val="en-GB"/>
        </w:rPr>
        <w:t>Introduction</w:t>
      </w:r>
      <w:bookmarkEnd w:id="5"/>
      <w:bookmarkEnd w:id="6"/>
      <w:bookmarkEnd w:id="7"/>
      <w:bookmarkEnd w:id="8"/>
    </w:p>
    <w:p w:rsidR="005A5D31" w:rsidRPr="00C372F6" w:rsidRDefault="000A2696" w:rsidP="005A5D31">
      <w:pPr>
        <w:pStyle w:val="Textkrper"/>
        <w:spacing w:before="60" w:after="60"/>
        <w:rPr>
          <w:lang w:val="en-GB"/>
        </w:rPr>
      </w:pPr>
      <w:r w:rsidRPr="00C372F6">
        <w:rPr>
          <w:lang w:val="en-GB"/>
        </w:rPr>
        <w:t xml:space="preserve">This </w:t>
      </w:r>
      <w:r w:rsidR="00AD5526" w:rsidRPr="00C372F6">
        <w:rPr>
          <w:lang w:val="en-GB"/>
        </w:rPr>
        <w:t>document is a manual to show how to perform measurements for current sensors. It addresses oneself to bfh technicians who will perform future measurements.</w:t>
      </w:r>
    </w:p>
    <w:p w:rsidR="005A5D31" w:rsidRPr="00C372F6" w:rsidRDefault="002B0FEE" w:rsidP="005A5D31">
      <w:pPr>
        <w:pStyle w:val="berschrift2"/>
        <w:rPr>
          <w:lang w:val="en-GB"/>
        </w:rPr>
      </w:pPr>
      <w:bookmarkStart w:id="9" w:name="_Toc342724927"/>
      <w:bookmarkStart w:id="10" w:name="_Toc350687636"/>
      <w:bookmarkStart w:id="11" w:name="_Toc350687842"/>
      <w:bookmarkStart w:id="12" w:name="_Toc350689140"/>
      <w:bookmarkStart w:id="13" w:name="_Toc350692187"/>
      <w:bookmarkStart w:id="14" w:name="_Toc350692755"/>
      <w:bookmarkStart w:id="15" w:name="_Toc350692878"/>
      <w:bookmarkStart w:id="16" w:name="_Toc350693830"/>
      <w:bookmarkStart w:id="17" w:name="_Toc350694003"/>
      <w:bookmarkStart w:id="18" w:name="_Toc350694326"/>
      <w:bookmarkStart w:id="19" w:name="_Toc350694575"/>
      <w:bookmarkStart w:id="20" w:name="_Toc350695008"/>
      <w:bookmarkStart w:id="21" w:name="_Toc350695079"/>
      <w:bookmarkStart w:id="22" w:name="_Toc350695150"/>
      <w:bookmarkStart w:id="23" w:name="_Toc350695239"/>
      <w:bookmarkStart w:id="24" w:name="_Toc350858683"/>
      <w:bookmarkStart w:id="25" w:name="_Toc350859213"/>
      <w:bookmarkStart w:id="26" w:name="_Toc350859399"/>
      <w:bookmarkStart w:id="27" w:name="_Toc350859691"/>
      <w:bookmarkStart w:id="28" w:name="_Toc350859755"/>
      <w:bookmarkStart w:id="29" w:name="_Toc350859832"/>
      <w:bookmarkStart w:id="30" w:name="_Toc350859980"/>
      <w:bookmarkStart w:id="31" w:name="_Toc350860299"/>
      <w:bookmarkStart w:id="32" w:name="_Toc350862488"/>
      <w:bookmarkStart w:id="33" w:name="_Toc350863151"/>
      <w:bookmarkStart w:id="34" w:name="_Toc351547431"/>
      <w:bookmarkStart w:id="35" w:name="_Toc351549631"/>
      <w:bookmarkStart w:id="36" w:name="_Toc351549844"/>
      <w:bookmarkStart w:id="37" w:name="_Toc351550080"/>
      <w:bookmarkStart w:id="38" w:name="_Toc351550850"/>
      <w:bookmarkStart w:id="39" w:name="_Toc351868062"/>
      <w:bookmarkStart w:id="40" w:name="_Toc351882142"/>
      <w:bookmarkStart w:id="41" w:name="_Toc351882203"/>
      <w:bookmarkStart w:id="42" w:name="_Toc351883537"/>
      <w:bookmarkStart w:id="43" w:name="_Toc351883671"/>
      <w:bookmarkStart w:id="44" w:name="_Toc351897971"/>
      <w:bookmarkStart w:id="45" w:name="_Toc351900443"/>
      <w:bookmarkStart w:id="46" w:name="_Toc355575271"/>
      <w:bookmarkStart w:id="47" w:name="_Toc355584277"/>
      <w:bookmarkStart w:id="48" w:name="_Toc355584353"/>
      <w:bookmarkStart w:id="49" w:name="_Toc355587095"/>
      <w:bookmarkStart w:id="50" w:name="_Toc355588185"/>
      <w:bookmarkStart w:id="51" w:name="_Toc355590642"/>
      <w:bookmarkStart w:id="52" w:name="_Toc355591027"/>
      <w:bookmarkStart w:id="53" w:name="_Toc355591392"/>
      <w:bookmarkStart w:id="54" w:name="_Toc355593435"/>
      <w:bookmarkStart w:id="55" w:name="_Toc355593519"/>
      <w:bookmarkStart w:id="56" w:name="_Toc355594952"/>
      <w:bookmarkStart w:id="57" w:name="_Toc355595654"/>
      <w:bookmarkStart w:id="58" w:name="_Toc355596856"/>
      <w:bookmarkStart w:id="59" w:name="_Toc355597295"/>
      <w:bookmarkStart w:id="60" w:name="_Toc355610017"/>
      <w:bookmarkStart w:id="61" w:name="_Toc355660107"/>
      <w:bookmarkStart w:id="62" w:name="_Toc355662221"/>
      <w:bookmarkStart w:id="63" w:name="_Toc355676360"/>
      <w:bookmarkStart w:id="64" w:name="_Toc355679363"/>
      <w:bookmarkStart w:id="65" w:name="_Toc355680133"/>
      <w:bookmarkStart w:id="66" w:name="_Toc355681934"/>
      <w:bookmarkStart w:id="67" w:name="_Toc356632303"/>
      <w:bookmarkStart w:id="68" w:name="_Toc356633188"/>
      <w:bookmarkStart w:id="69" w:name="_Toc359895975"/>
      <w:bookmarkStart w:id="70" w:name="_Toc359901524"/>
      <w:bookmarkStart w:id="71" w:name="_Toc359905049"/>
      <w:bookmarkStart w:id="72" w:name="_Toc360325806"/>
      <w:bookmarkStart w:id="73" w:name="_Toc360327724"/>
      <w:bookmarkStart w:id="74" w:name="_Toc360333859"/>
      <w:bookmarkStart w:id="75" w:name="_Toc360446946"/>
      <w:bookmarkStart w:id="76" w:name="_Toc360533217"/>
      <w:bookmarkStart w:id="77" w:name="_Toc362342919"/>
      <w:bookmarkStart w:id="78" w:name="_Toc370704155"/>
      <w:bookmarkStart w:id="79" w:name="_Toc370704197"/>
      <w:bookmarkStart w:id="80" w:name="_Toc370725282"/>
      <w:bookmarkStart w:id="81" w:name="_Toc150663245"/>
      <w:bookmarkStart w:id="82" w:name="_Toc162429418"/>
      <w:bookmarkStart w:id="83" w:name="_Toc208115445"/>
      <w:bookmarkStart w:id="84" w:name="_Toc208115657"/>
      <w:bookmarkStart w:id="85" w:name="_Toc386463564"/>
      <w:r w:rsidRPr="00C372F6">
        <w:rPr>
          <w:lang w:val="en-GB"/>
        </w:rPr>
        <w:t xml:space="preserve">Terms, </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C372F6">
        <w:rPr>
          <w:lang w:val="en-GB"/>
        </w:rPr>
        <w:t>Definitions und Abbreviation</w:t>
      </w:r>
      <w:bookmarkEnd w:id="81"/>
      <w:bookmarkEnd w:id="82"/>
      <w:bookmarkEnd w:id="83"/>
      <w:bookmarkEnd w:id="84"/>
      <w:bookmarkEnd w:id="85"/>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C372F6">
        <w:tc>
          <w:tcPr>
            <w:tcW w:w="992" w:type="dxa"/>
            <w:shd w:val="pct20" w:color="auto" w:fill="auto"/>
          </w:tcPr>
          <w:p w:rsidR="00B60E3F" w:rsidRPr="00C372F6" w:rsidRDefault="002B0FEE" w:rsidP="009659FD">
            <w:pPr>
              <w:pStyle w:val="Tabellentext"/>
              <w:rPr>
                <w:lang w:val="en-GB"/>
              </w:rPr>
            </w:pPr>
            <w:r w:rsidRPr="00C372F6">
              <w:rPr>
                <w:lang w:val="en-GB"/>
              </w:rPr>
              <w:t>Abbr.</w:t>
            </w:r>
          </w:p>
        </w:tc>
        <w:tc>
          <w:tcPr>
            <w:tcW w:w="6379" w:type="dxa"/>
            <w:shd w:val="pct20" w:color="auto" w:fill="auto"/>
          </w:tcPr>
          <w:p w:rsidR="00B60E3F" w:rsidRPr="00C372F6" w:rsidRDefault="002B0FEE" w:rsidP="009659FD">
            <w:pPr>
              <w:pStyle w:val="Tabellentext"/>
              <w:rPr>
                <w:lang w:val="en-GB"/>
              </w:rPr>
            </w:pPr>
            <w:r w:rsidRPr="00C372F6">
              <w:rPr>
                <w:lang w:val="en-GB"/>
              </w:rPr>
              <w:t>Description</w:t>
            </w: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r w:rsidR="00B60E3F" w:rsidRPr="00C372F6">
        <w:tc>
          <w:tcPr>
            <w:tcW w:w="992" w:type="dxa"/>
          </w:tcPr>
          <w:p w:rsidR="00B60E3F" w:rsidRPr="00C372F6" w:rsidRDefault="00B60E3F" w:rsidP="009659FD">
            <w:pPr>
              <w:pStyle w:val="Tabellentext"/>
              <w:rPr>
                <w:lang w:val="en-GB"/>
              </w:rPr>
            </w:pPr>
          </w:p>
        </w:tc>
        <w:tc>
          <w:tcPr>
            <w:tcW w:w="6379" w:type="dxa"/>
          </w:tcPr>
          <w:p w:rsidR="00B60E3F" w:rsidRPr="00C372F6" w:rsidRDefault="00B60E3F" w:rsidP="009659FD">
            <w:pPr>
              <w:pStyle w:val="Tabellentext"/>
              <w:rPr>
                <w:lang w:val="en-GB"/>
              </w:rPr>
            </w:pPr>
          </w:p>
        </w:tc>
      </w:tr>
    </w:tbl>
    <w:p w:rsidR="00B35CFC" w:rsidRPr="00C372F6" w:rsidRDefault="00B35CFC" w:rsidP="00B35CFC">
      <w:pPr>
        <w:pStyle w:val="Textkrper"/>
        <w:rPr>
          <w:lang w:val="en-GB"/>
        </w:rPr>
      </w:pPr>
      <w:bookmarkStart w:id="86" w:name="_Toc134926455"/>
    </w:p>
    <w:p w:rsidR="00202EF8" w:rsidRPr="00C372F6" w:rsidRDefault="008E01C7" w:rsidP="00202EF8">
      <w:pPr>
        <w:pStyle w:val="berschrift2"/>
        <w:rPr>
          <w:lang w:val="en-GB"/>
        </w:rPr>
      </w:pPr>
      <w:bookmarkStart w:id="87" w:name="_Toc150663246"/>
      <w:bookmarkStart w:id="88" w:name="_Toc162429419"/>
      <w:bookmarkStart w:id="89" w:name="_Toc208115446"/>
      <w:bookmarkStart w:id="90" w:name="_Toc208115658"/>
      <w:bookmarkStart w:id="91" w:name="_Toc386463565"/>
      <w:bookmarkEnd w:id="86"/>
      <w:r w:rsidRPr="00C372F6">
        <w:rPr>
          <w:lang w:val="en-GB"/>
        </w:rPr>
        <w:t>Related Documents</w:t>
      </w:r>
      <w:bookmarkEnd w:id="87"/>
      <w:bookmarkEnd w:id="88"/>
      <w:bookmarkEnd w:id="89"/>
      <w:bookmarkEnd w:id="90"/>
      <w:bookmarkEnd w:id="91"/>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C372F6">
        <w:tc>
          <w:tcPr>
            <w:tcW w:w="1134" w:type="dxa"/>
            <w:shd w:val="pct20" w:color="auto" w:fill="auto"/>
          </w:tcPr>
          <w:p w:rsidR="00202EF8" w:rsidRPr="00C372F6" w:rsidRDefault="00202EF8" w:rsidP="00202EF8">
            <w:pPr>
              <w:pStyle w:val="Tabellentext"/>
              <w:rPr>
                <w:lang w:val="en-GB"/>
              </w:rPr>
            </w:pPr>
            <w:r w:rsidRPr="00C372F6">
              <w:rPr>
                <w:lang w:val="en-GB"/>
              </w:rPr>
              <w:t>Ref.</w:t>
            </w:r>
            <w:r w:rsidR="008E01C7" w:rsidRPr="00C372F6">
              <w:rPr>
                <w:lang w:val="en-GB"/>
              </w:rPr>
              <w:t xml:space="preserve"> </w:t>
            </w:r>
            <w:r w:rsidRPr="00C372F6">
              <w:rPr>
                <w:lang w:val="en-GB"/>
              </w:rPr>
              <w:t>Nr.</w:t>
            </w:r>
          </w:p>
        </w:tc>
        <w:tc>
          <w:tcPr>
            <w:tcW w:w="1985" w:type="dxa"/>
            <w:shd w:val="pct20" w:color="auto" w:fill="auto"/>
          </w:tcPr>
          <w:p w:rsidR="00202EF8" w:rsidRPr="00C372F6" w:rsidRDefault="008E01C7" w:rsidP="00202EF8">
            <w:pPr>
              <w:pStyle w:val="Tabellentext"/>
              <w:rPr>
                <w:lang w:val="en-GB"/>
              </w:rPr>
            </w:pPr>
            <w:r w:rsidRPr="00C372F6">
              <w:rPr>
                <w:lang w:val="en-GB"/>
              </w:rPr>
              <w:t>Document</w:t>
            </w:r>
          </w:p>
        </w:tc>
        <w:tc>
          <w:tcPr>
            <w:tcW w:w="4252" w:type="dxa"/>
            <w:shd w:val="pct20" w:color="auto" w:fill="auto"/>
          </w:tcPr>
          <w:p w:rsidR="00202EF8" w:rsidRPr="00C372F6" w:rsidRDefault="008E01C7" w:rsidP="00202EF8">
            <w:pPr>
              <w:pStyle w:val="Tabellentext"/>
              <w:rPr>
                <w:lang w:val="en-GB"/>
              </w:rPr>
            </w:pPr>
            <w:r w:rsidRPr="00C372F6">
              <w:rPr>
                <w:lang w:val="en-GB"/>
              </w:rPr>
              <w:t>Description</w:t>
            </w:r>
          </w:p>
        </w:tc>
        <w:tc>
          <w:tcPr>
            <w:tcW w:w="1985" w:type="dxa"/>
            <w:shd w:val="pct20" w:color="auto" w:fill="auto"/>
          </w:tcPr>
          <w:p w:rsidR="00202EF8" w:rsidRPr="00C372F6" w:rsidRDefault="00202EF8" w:rsidP="00202EF8">
            <w:pPr>
              <w:pStyle w:val="Tabellentext"/>
              <w:rPr>
                <w:lang w:val="en-GB"/>
              </w:rPr>
            </w:pPr>
            <w:r w:rsidRPr="00C372F6">
              <w:rPr>
                <w:lang w:val="en-GB"/>
              </w:rPr>
              <w:t>Aut</w:t>
            </w:r>
            <w:r w:rsidR="008E01C7" w:rsidRPr="00C372F6">
              <w:rPr>
                <w:lang w:val="en-GB"/>
              </w:rPr>
              <w:t>h</w:t>
            </w:r>
            <w:r w:rsidRPr="00C372F6">
              <w:rPr>
                <w:lang w:val="en-GB"/>
              </w:rPr>
              <w:t>or</w:t>
            </w: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i/>
                <w:lang w:val="en-GB"/>
              </w:rPr>
            </w:pPr>
          </w:p>
        </w:tc>
        <w:tc>
          <w:tcPr>
            <w:tcW w:w="1985" w:type="dxa"/>
          </w:tcPr>
          <w:p w:rsidR="00202EF8" w:rsidRPr="00C372F6" w:rsidRDefault="00202EF8" w:rsidP="00202EF8">
            <w:pPr>
              <w:pStyle w:val="Tabellentext"/>
              <w:rPr>
                <w:i/>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r w:rsidR="00202EF8" w:rsidRPr="00C372F6">
        <w:tc>
          <w:tcPr>
            <w:tcW w:w="1134"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c>
          <w:tcPr>
            <w:tcW w:w="4252" w:type="dxa"/>
          </w:tcPr>
          <w:p w:rsidR="00202EF8" w:rsidRPr="00C372F6" w:rsidRDefault="00202EF8" w:rsidP="00202EF8">
            <w:pPr>
              <w:pStyle w:val="Tabellentext"/>
              <w:rPr>
                <w:lang w:val="en-GB"/>
              </w:rPr>
            </w:pPr>
          </w:p>
        </w:tc>
        <w:tc>
          <w:tcPr>
            <w:tcW w:w="1985" w:type="dxa"/>
          </w:tcPr>
          <w:p w:rsidR="00202EF8" w:rsidRPr="00C372F6" w:rsidRDefault="00202EF8" w:rsidP="00202EF8">
            <w:pPr>
              <w:pStyle w:val="Tabellentext"/>
              <w:rPr>
                <w:lang w:val="en-GB"/>
              </w:rPr>
            </w:pPr>
          </w:p>
        </w:tc>
      </w:tr>
    </w:tbl>
    <w:p w:rsidR="005A5D31" w:rsidRPr="00C372F6" w:rsidRDefault="005A5D31" w:rsidP="005A5D31">
      <w:pPr>
        <w:pStyle w:val="Textkrper"/>
        <w:spacing w:before="60" w:after="60"/>
        <w:rPr>
          <w:lang w:val="en-GB"/>
        </w:rPr>
      </w:pPr>
    </w:p>
    <w:p w:rsidR="005A5D31" w:rsidRPr="00C372F6" w:rsidRDefault="005A5D31" w:rsidP="005A5D31">
      <w:pPr>
        <w:pStyle w:val="Textkrper"/>
        <w:spacing w:before="60" w:after="60"/>
        <w:rPr>
          <w:lang w:val="en-GB"/>
        </w:rPr>
      </w:pPr>
    </w:p>
    <w:p w:rsidR="00225C96" w:rsidRPr="00C372F6" w:rsidRDefault="00225C96" w:rsidP="005A5D31">
      <w:pPr>
        <w:pStyle w:val="Textkrper"/>
        <w:spacing w:before="60" w:after="60"/>
        <w:rPr>
          <w:lang w:val="en-GB"/>
        </w:rPr>
      </w:pPr>
    </w:p>
    <w:p w:rsidR="009E50E3" w:rsidRPr="00C372F6" w:rsidRDefault="00393EEC" w:rsidP="009E50E3">
      <w:pPr>
        <w:pStyle w:val="berschrift1"/>
        <w:pageBreakBefore/>
        <w:rPr>
          <w:lang w:val="en-GB"/>
        </w:rPr>
      </w:pPr>
      <w:r w:rsidRPr="00C372F6">
        <w:rPr>
          <w:lang w:val="en-GB"/>
        </w:rPr>
        <w:br w:type="page"/>
      </w:r>
      <w:bookmarkStart w:id="92" w:name="_Toc131219321"/>
      <w:bookmarkStart w:id="93" w:name="_Toc208115659"/>
      <w:bookmarkStart w:id="94" w:name="_Toc386463566"/>
      <w:r w:rsidR="009E50E3" w:rsidRPr="00C372F6">
        <w:rPr>
          <w:lang w:val="en-GB"/>
        </w:rPr>
        <w:t>Global project description</w:t>
      </w:r>
      <w:bookmarkEnd w:id="92"/>
      <w:bookmarkEnd w:id="94"/>
    </w:p>
    <w:p w:rsidR="009E50E3" w:rsidRPr="00C372F6" w:rsidRDefault="009E50E3" w:rsidP="009E50E3">
      <w:pPr>
        <w:pStyle w:val="berschrift2"/>
        <w:rPr>
          <w:lang w:val="en-GB"/>
        </w:rPr>
      </w:pPr>
      <w:bookmarkStart w:id="95" w:name="_Toc131219322"/>
      <w:bookmarkStart w:id="96" w:name="_Toc386463567"/>
      <w:r w:rsidRPr="00C372F6">
        <w:rPr>
          <w:lang w:val="en-GB"/>
        </w:rPr>
        <w:t>Introduction</w:t>
      </w:r>
      <w:bookmarkEnd w:id="95"/>
      <w:bookmarkEnd w:id="96"/>
    </w:p>
    <w:p w:rsidR="00AD5526" w:rsidRPr="00C372F6" w:rsidRDefault="00C372F6" w:rsidP="00C372F6">
      <w:pPr>
        <w:rPr>
          <w:lang w:val="en-GB"/>
        </w:rPr>
      </w:pPr>
      <w:bookmarkStart w:id="97" w:name="_Toc131219323"/>
      <w:bookmarkStart w:id="98" w:name="_Toc386463568"/>
      <w:r w:rsidRPr="00C372F6">
        <w:rPr>
          <w:lang w:val="en-GB"/>
        </w:rPr>
        <w:t>LEM wants to test several of their current sensors in order to determine their behavio</w:t>
      </w:r>
      <w:r>
        <w:rPr>
          <w:lang w:val="en-GB"/>
        </w:rPr>
        <w:t>u</w:t>
      </w:r>
      <w:r w:rsidRPr="00C372F6">
        <w:rPr>
          <w:lang w:val="en-GB"/>
        </w:rPr>
        <w:t xml:space="preserve">r </w:t>
      </w:r>
      <w:r>
        <w:rPr>
          <w:lang w:val="en-GB"/>
        </w:rPr>
        <w:t xml:space="preserve">under realistic conditions as they happen in an electric vehicle. This means that not only a constant current is applied to the sensors, but a complete current-over-time profile. One main purpose of the current sensors is the calculation of the SoC of the battery. For this, there is a small tolerance of offset current, because already small errors will accumulate to big charge differences, biasing SoC calculation. Because of this, the main output of these measurements is the Charge difference between the device under test and a reference sensor. </w:t>
      </w:r>
    </w:p>
    <w:p w:rsidR="009E50E3" w:rsidRPr="00C372F6" w:rsidRDefault="009E50E3" w:rsidP="009E50E3">
      <w:pPr>
        <w:pStyle w:val="berschrift2"/>
        <w:rPr>
          <w:lang w:val="en-GB"/>
        </w:rPr>
      </w:pPr>
      <w:r w:rsidRPr="00C372F6">
        <w:rPr>
          <w:lang w:val="en-GB"/>
        </w:rPr>
        <w:t>System Overview</w:t>
      </w:r>
      <w:bookmarkEnd w:id="97"/>
      <w:bookmarkEnd w:id="98"/>
    </w:p>
    <w:p w:rsidR="00EB310F" w:rsidRDefault="00C372F6" w:rsidP="00EB310F">
      <w:pPr>
        <w:pStyle w:val="Textkrper"/>
        <w:rPr>
          <w:lang w:val="en-GB"/>
        </w:rPr>
      </w:pPr>
      <w:r>
        <w:rPr>
          <w:lang w:val="en-GB"/>
        </w:rPr>
        <w:t>The following parts are taken from the document “</w:t>
      </w:r>
      <w:r w:rsidRPr="00C372F6">
        <w:rPr>
          <w:lang w:val="en-GB"/>
        </w:rPr>
        <w:t>2014-02-21 Technical Proposal_1.4.docx</w:t>
      </w:r>
      <w:r>
        <w:rPr>
          <w:lang w:val="en-GB"/>
        </w:rPr>
        <w:t>”, which described the measuring process in the first place.</w:t>
      </w:r>
    </w:p>
    <w:p w:rsidR="00C372F6" w:rsidRPr="00F42061" w:rsidRDefault="00C372F6" w:rsidP="00C372F6">
      <w:pPr>
        <w:pStyle w:val="Textkrper"/>
        <w:rPr>
          <w:lang w:val="en-GB"/>
        </w:rPr>
      </w:pPr>
      <w:r w:rsidRPr="00F42061">
        <w:rPr>
          <w:noProof/>
          <w:lang w:eastAsia="de-CH"/>
        </w:rPr>
        <mc:AlternateContent>
          <mc:Choice Requires="wpc">
            <w:drawing>
              <wp:inline distT="0" distB="0" distL="0" distR="0" wp14:anchorId="05C3598E" wp14:editId="324F603F">
                <wp:extent cx="6525158" cy="4367174"/>
                <wp:effectExtent l="0" t="0" r="0" b="14605"/>
                <wp:docPr id="91" name="Zeichenbereich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reihandform 3"/>
                        <wps:cNvSpPr/>
                        <wps:spPr>
                          <a:xfrm>
                            <a:off x="382427" y="196404"/>
                            <a:ext cx="2117324" cy="1884613"/>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632208 w 2098913"/>
                              <a:gd name="connsiteY0" fmla="*/ 70343 h 1795660"/>
                              <a:gd name="connsiteX1" fmla="*/ 1252156 w 2098913"/>
                              <a:gd name="connsiteY1" fmla="*/ 387389 h 1795660"/>
                              <a:gd name="connsiteX2" fmla="*/ 1477428 w 2098913"/>
                              <a:gd name="connsiteY2" fmla="*/ 566248 h 1795660"/>
                              <a:gd name="connsiteX3" fmla="*/ 1963615 w 2098913"/>
                              <a:gd name="connsiteY3" fmla="*/ 589548 h 1795660"/>
                              <a:gd name="connsiteX4" fmla="*/ 1990964 w 2098913"/>
                              <a:gd name="connsiteY4" fmla="*/ 742892 h 1795660"/>
                              <a:gd name="connsiteX5" fmla="*/ 781616 w 2098913"/>
                              <a:gd name="connsiteY5" fmla="*/ 838128 h 1795660"/>
                              <a:gd name="connsiteX6" fmla="*/ 108 w 2098913"/>
                              <a:gd name="connsiteY6" fmla="*/ 1795660 h 1795660"/>
                              <a:gd name="connsiteX7" fmla="*/ 67779 w 2098913"/>
                              <a:gd name="connsiteY7" fmla="*/ 733989 h 1795660"/>
                              <a:gd name="connsiteX8" fmla="*/ 1142549 w 2098913"/>
                              <a:gd name="connsiteY8" fmla="*/ 430381 h 1795660"/>
                              <a:gd name="connsiteX9" fmla="*/ 1142317 w 2098913"/>
                              <a:gd name="connsiteY9" fmla="*/ 147174 h 1795660"/>
                              <a:gd name="connsiteX10" fmla="*/ 1403136 w 2098913"/>
                              <a:gd name="connsiteY10" fmla="*/ 0 h 1795660"/>
                              <a:gd name="connsiteX11" fmla="*/ 1632208 w 2098913"/>
                              <a:gd name="connsiteY11" fmla="*/ 0 h 1795660"/>
                              <a:gd name="connsiteX0" fmla="*/ 1632208 w 2143479"/>
                              <a:gd name="connsiteY0" fmla="*/ 70343 h 1925057"/>
                              <a:gd name="connsiteX1" fmla="*/ 1252156 w 2143479"/>
                              <a:gd name="connsiteY1" fmla="*/ 387389 h 1925057"/>
                              <a:gd name="connsiteX2" fmla="*/ 1477428 w 2143479"/>
                              <a:gd name="connsiteY2" fmla="*/ 566248 h 1925057"/>
                              <a:gd name="connsiteX3" fmla="*/ 1963615 w 2143479"/>
                              <a:gd name="connsiteY3" fmla="*/ 589548 h 1925057"/>
                              <a:gd name="connsiteX4" fmla="*/ 1990964 w 2143479"/>
                              <a:gd name="connsiteY4" fmla="*/ 742892 h 1925057"/>
                              <a:gd name="connsiteX5" fmla="*/ 74250 w 2143479"/>
                              <a:gd name="connsiteY5" fmla="*/ 1925057 h 1925057"/>
                              <a:gd name="connsiteX6" fmla="*/ 108 w 2143479"/>
                              <a:gd name="connsiteY6" fmla="*/ 1795660 h 1925057"/>
                              <a:gd name="connsiteX7" fmla="*/ 67779 w 2143479"/>
                              <a:gd name="connsiteY7" fmla="*/ 733989 h 1925057"/>
                              <a:gd name="connsiteX8" fmla="*/ 1142549 w 2143479"/>
                              <a:gd name="connsiteY8" fmla="*/ 430381 h 1925057"/>
                              <a:gd name="connsiteX9" fmla="*/ 1142317 w 2143479"/>
                              <a:gd name="connsiteY9" fmla="*/ 147174 h 1925057"/>
                              <a:gd name="connsiteX10" fmla="*/ 1403136 w 2143479"/>
                              <a:gd name="connsiteY10" fmla="*/ 0 h 1925057"/>
                              <a:gd name="connsiteX11" fmla="*/ 1632208 w 2143479"/>
                              <a:gd name="connsiteY11" fmla="*/ 0 h 1925057"/>
                              <a:gd name="connsiteX0" fmla="*/ 1632208 w 2097119"/>
                              <a:gd name="connsiteY0" fmla="*/ 70343 h 1925057"/>
                              <a:gd name="connsiteX1" fmla="*/ 1252156 w 2097119"/>
                              <a:gd name="connsiteY1" fmla="*/ 387389 h 1925057"/>
                              <a:gd name="connsiteX2" fmla="*/ 1477428 w 2097119"/>
                              <a:gd name="connsiteY2" fmla="*/ 566248 h 1925057"/>
                              <a:gd name="connsiteX3" fmla="*/ 1963615 w 2097119"/>
                              <a:gd name="connsiteY3" fmla="*/ 589548 h 1925057"/>
                              <a:gd name="connsiteX4" fmla="*/ 1990964 w 2097119"/>
                              <a:gd name="connsiteY4" fmla="*/ 742892 h 1925057"/>
                              <a:gd name="connsiteX5" fmla="*/ 704275 w 2097119"/>
                              <a:gd name="connsiteY5" fmla="*/ 1477121 h 1925057"/>
                              <a:gd name="connsiteX6" fmla="*/ 74250 w 2097119"/>
                              <a:gd name="connsiteY6" fmla="*/ 1925057 h 1925057"/>
                              <a:gd name="connsiteX7" fmla="*/ 108 w 2097119"/>
                              <a:gd name="connsiteY7" fmla="*/ 1795660 h 1925057"/>
                              <a:gd name="connsiteX8" fmla="*/ 67779 w 2097119"/>
                              <a:gd name="connsiteY8" fmla="*/ 733989 h 1925057"/>
                              <a:gd name="connsiteX9" fmla="*/ 1142549 w 2097119"/>
                              <a:gd name="connsiteY9" fmla="*/ 430381 h 1925057"/>
                              <a:gd name="connsiteX10" fmla="*/ 1142317 w 2097119"/>
                              <a:gd name="connsiteY10" fmla="*/ 147174 h 1925057"/>
                              <a:gd name="connsiteX11" fmla="*/ 1403136 w 2097119"/>
                              <a:gd name="connsiteY11" fmla="*/ 0 h 1925057"/>
                              <a:gd name="connsiteX12" fmla="*/ 1632208 w 2097119"/>
                              <a:gd name="connsiteY12" fmla="*/ 0 h 1925057"/>
                              <a:gd name="connsiteX0" fmla="*/ 1632208 w 2122481"/>
                              <a:gd name="connsiteY0" fmla="*/ 70343 h 1925057"/>
                              <a:gd name="connsiteX1" fmla="*/ 1252156 w 2122481"/>
                              <a:gd name="connsiteY1" fmla="*/ 387389 h 1925057"/>
                              <a:gd name="connsiteX2" fmla="*/ 1477428 w 2122481"/>
                              <a:gd name="connsiteY2" fmla="*/ 566248 h 1925057"/>
                              <a:gd name="connsiteX3" fmla="*/ 1963615 w 2122481"/>
                              <a:gd name="connsiteY3" fmla="*/ 589548 h 1925057"/>
                              <a:gd name="connsiteX4" fmla="*/ 1990964 w 2122481"/>
                              <a:gd name="connsiteY4" fmla="*/ 742892 h 1925057"/>
                              <a:gd name="connsiteX5" fmla="*/ 359218 w 2122481"/>
                              <a:gd name="connsiteY5" fmla="*/ 856019 h 1925057"/>
                              <a:gd name="connsiteX6" fmla="*/ 74250 w 2122481"/>
                              <a:gd name="connsiteY6" fmla="*/ 1925057 h 1925057"/>
                              <a:gd name="connsiteX7" fmla="*/ 108 w 2122481"/>
                              <a:gd name="connsiteY7" fmla="*/ 1795660 h 1925057"/>
                              <a:gd name="connsiteX8" fmla="*/ 67779 w 2122481"/>
                              <a:gd name="connsiteY8" fmla="*/ 733989 h 1925057"/>
                              <a:gd name="connsiteX9" fmla="*/ 1142549 w 2122481"/>
                              <a:gd name="connsiteY9" fmla="*/ 430381 h 1925057"/>
                              <a:gd name="connsiteX10" fmla="*/ 1142317 w 2122481"/>
                              <a:gd name="connsiteY10" fmla="*/ 147174 h 1925057"/>
                              <a:gd name="connsiteX11" fmla="*/ 1403136 w 2122481"/>
                              <a:gd name="connsiteY11" fmla="*/ 0 h 1925057"/>
                              <a:gd name="connsiteX12" fmla="*/ 1632208 w 2122481"/>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4477 w 2122708"/>
                              <a:gd name="connsiteY6" fmla="*/ 1890551 h 1890551"/>
                              <a:gd name="connsiteX7" fmla="*/ 335 w 2122708"/>
                              <a:gd name="connsiteY7" fmla="*/ 1795660 h 1890551"/>
                              <a:gd name="connsiteX8" fmla="*/ 16248 w 2122708"/>
                              <a:gd name="connsiteY8" fmla="*/ 1562125 h 1890551"/>
                              <a:gd name="connsiteX9" fmla="*/ 1142776 w 2122708"/>
                              <a:gd name="connsiteY9" fmla="*/ 430381 h 1890551"/>
                              <a:gd name="connsiteX10" fmla="*/ 1142544 w 2122708"/>
                              <a:gd name="connsiteY10" fmla="*/ 147174 h 1890551"/>
                              <a:gd name="connsiteX11" fmla="*/ 1403363 w 2122708"/>
                              <a:gd name="connsiteY11" fmla="*/ 0 h 1890551"/>
                              <a:gd name="connsiteX12" fmla="*/ 1632435 w 2122708"/>
                              <a:gd name="connsiteY12"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26532 w 2122708"/>
                              <a:gd name="connsiteY6" fmla="*/ 1735913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959052"/>
                              <a:gd name="connsiteX1" fmla="*/ 1252383 w 2122708"/>
                              <a:gd name="connsiteY1" fmla="*/ 387389 h 1959052"/>
                              <a:gd name="connsiteX2" fmla="*/ 1477655 w 2122708"/>
                              <a:gd name="connsiteY2" fmla="*/ 566248 h 1959052"/>
                              <a:gd name="connsiteX3" fmla="*/ 1963842 w 2122708"/>
                              <a:gd name="connsiteY3" fmla="*/ 589548 h 1959052"/>
                              <a:gd name="connsiteX4" fmla="*/ 1991191 w 2122708"/>
                              <a:gd name="connsiteY4" fmla="*/ 742892 h 1959052"/>
                              <a:gd name="connsiteX5" fmla="*/ 359445 w 2122708"/>
                              <a:gd name="connsiteY5" fmla="*/ 856019 h 1959052"/>
                              <a:gd name="connsiteX6" fmla="*/ 704502 w 2122708"/>
                              <a:gd name="connsiteY6" fmla="*/ 1882562 h 1959052"/>
                              <a:gd name="connsiteX7" fmla="*/ 74477 w 2122708"/>
                              <a:gd name="connsiteY7" fmla="*/ 1890551 h 1959052"/>
                              <a:gd name="connsiteX8" fmla="*/ 335 w 2122708"/>
                              <a:gd name="connsiteY8" fmla="*/ 1795660 h 1959052"/>
                              <a:gd name="connsiteX9" fmla="*/ 16248 w 2122708"/>
                              <a:gd name="connsiteY9" fmla="*/ 1562125 h 1959052"/>
                              <a:gd name="connsiteX10" fmla="*/ 1142776 w 2122708"/>
                              <a:gd name="connsiteY10" fmla="*/ 430381 h 1959052"/>
                              <a:gd name="connsiteX11" fmla="*/ 1142544 w 2122708"/>
                              <a:gd name="connsiteY11" fmla="*/ 147174 h 1959052"/>
                              <a:gd name="connsiteX12" fmla="*/ 1403363 w 2122708"/>
                              <a:gd name="connsiteY12" fmla="*/ 0 h 1959052"/>
                              <a:gd name="connsiteX13" fmla="*/ 1632435 w 2122708"/>
                              <a:gd name="connsiteY13" fmla="*/ 0 h 1959052"/>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497468 w 2122708"/>
                              <a:gd name="connsiteY6" fmla="*/ 1485747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17324" h="1884613">
                                <a:moveTo>
                                  <a:pt x="1632435" y="70343"/>
                                </a:moveTo>
                                <a:cubicBezTo>
                                  <a:pt x="1140916" y="85965"/>
                                  <a:pt x="1257708" y="195556"/>
                                  <a:pt x="1252383" y="387389"/>
                                </a:cubicBezTo>
                                <a:cubicBezTo>
                                  <a:pt x="1247058" y="579222"/>
                                  <a:pt x="1311578" y="556306"/>
                                  <a:pt x="1477655" y="566248"/>
                                </a:cubicBezTo>
                                <a:cubicBezTo>
                                  <a:pt x="1643732" y="576190"/>
                                  <a:pt x="1878253" y="560107"/>
                                  <a:pt x="1963842" y="589548"/>
                                </a:cubicBezTo>
                                <a:cubicBezTo>
                                  <a:pt x="2049431" y="618989"/>
                                  <a:pt x="2246398" y="719207"/>
                                  <a:pt x="1991191" y="742892"/>
                                </a:cubicBezTo>
                                <a:cubicBezTo>
                                  <a:pt x="1735984" y="766577"/>
                                  <a:pt x="922952" y="717580"/>
                                  <a:pt x="432597" y="731661"/>
                                </a:cubicBezTo>
                                <a:cubicBezTo>
                                  <a:pt x="190959" y="731111"/>
                                  <a:pt x="103528" y="1513064"/>
                                  <a:pt x="161038" y="1684155"/>
                                </a:cubicBezTo>
                                <a:cubicBezTo>
                                  <a:pt x="227174" y="1820740"/>
                                  <a:pt x="697362" y="1633940"/>
                                  <a:pt x="704502" y="1882562"/>
                                </a:cubicBezTo>
                                <a:cubicBezTo>
                                  <a:pt x="355082" y="1865203"/>
                                  <a:pt x="249889" y="1880593"/>
                                  <a:pt x="21038" y="1884613"/>
                                </a:cubicBezTo>
                                <a:lnTo>
                                  <a:pt x="335" y="1795660"/>
                                </a:lnTo>
                                <a:cubicBezTo>
                                  <a:pt x="-2987" y="1760947"/>
                                  <a:pt x="19570" y="1596838"/>
                                  <a:pt x="16248" y="1562125"/>
                                </a:cubicBezTo>
                                <a:cubicBezTo>
                                  <a:pt x="21406" y="106867"/>
                                  <a:pt x="1152568" y="723616"/>
                                  <a:pt x="1142776" y="430381"/>
                                </a:cubicBezTo>
                                <a:cubicBezTo>
                                  <a:pt x="1139979" y="130369"/>
                                  <a:pt x="1152073" y="440874"/>
                                  <a:pt x="1142544" y="147174"/>
                                </a:cubicBezTo>
                                <a:cubicBezTo>
                                  <a:pt x="1142367" y="-6773"/>
                                  <a:pt x="1348474" y="3662"/>
                                  <a:pt x="1403363" y="0"/>
                                </a:cubicBezTo>
                                <a:cubicBezTo>
                                  <a:pt x="1652839" y="3003"/>
                                  <a:pt x="1230801" y="8061"/>
                                  <a:pt x="1632435" y="0"/>
                                </a:cubicBezTo>
                              </a:path>
                            </a:pathLst>
                          </a:custGeom>
                          <a:noFill/>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bgerundetes Rechteck 4"/>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winkelte Verbindung 6"/>
                        <wps:cNvCnPr>
                          <a:stCxn id="5"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7" name="Gerade Verbindung 7"/>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 name="Gerade Verbindung 9"/>
                        <wps:cNvCnPr>
                          <a:stCxn id="5"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 name="Gerade Verbindung 10"/>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1" name="Gerade Verbindung 11"/>
                        <wps:cNvCnPr/>
                        <wps:spPr>
                          <a:xfrm>
                            <a:off x="294504" y="207015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 name="Gerade Verbindung 12"/>
                        <wps:cNvCnPr/>
                        <wps:spPr>
                          <a:xfrm>
                            <a:off x="294504" y="264651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 name="Gerade Verbindung 13"/>
                        <wps:cNvCnPr/>
                        <wps:spPr>
                          <a:xfrm flipV="1">
                            <a:off x="1213928" y="207263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 name="Rechteck 14"/>
                        <wps:cNvSpPr/>
                        <wps:spPr>
                          <a:xfrm>
                            <a:off x="353744" y="212241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54986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756696"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97751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Gerade Verbindung 18"/>
                        <wps:cNvCnPr/>
                        <wps:spPr>
                          <a:xfrm flipV="1">
                            <a:off x="251386" y="206970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9" name="Rechteck 19"/>
                        <wps:cNvSpPr/>
                        <wps:spPr>
                          <a:xfrm>
                            <a:off x="319625" y="196556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20"/>
                        <wps:cNvSpPr/>
                        <wps:spPr>
                          <a:xfrm>
                            <a:off x="1063244" y="196556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Abgerundetes Rechteck 22"/>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C372F6" w:rsidRDefault="00C372F6" w:rsidP="00C372F6">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Gerade Verbindung mit Pfeil 23"/>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4" name="Gewinkelte Verbindung 24"/>
                        <wps:cNvCnPr>
                          <a:stCxn id="22" idx="2"/>
                          <a:endCxn id="27"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25" name="Rechteck 25"/>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arallelogramm 26"/>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Gerade Verbindung 28"/>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9" name="Gewinkelte Verbindung 29"/>
                        <wps:cNvCnPr>
                          <a:endCxn id="26"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30"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Rechteck 31"/>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sidRPr="002D339A">
                                <w:t>CAN</w:t>
                              </w:r>
                              <w:r>
                                <w:t xml:space="preserve">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Gerade Verbindung 34"/>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35" name="Gerade Verbindung 35"/>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36" name="Gerade Verbindung 36"/>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7" name="Gerade Verbindung 37"/>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8" name="Gerade Verbindung 38"/>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9" name="Gerade Verbindung 39"/>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0" name="Gerade Verbindung 40"/>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1" name="Gerade Verbindung 41"/>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42" name="Gerade Verbindung 42"/>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43" name="Gerade Verbindung 43"/>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44"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sidRPr="002D339A">
                                <w:t>PWM</w:t>
                              </w:r>
                              <w:r>
                                <w:t xml:space="preserve">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Gerade Verbindung 46"/>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rade Verbindung 47"/>
                        <wps:cNvCnPr/>
                        <wps:spPr>
                          <a:xfrm flipH="1" flipV="1">
                            <a:off x="4735027" y="1474668"/>
                            <a:ext cx="1" cy="1575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8" name="Gerade Verbindung 48"/>
                        <wps:cNvCnPr/>
                        <wps:spPr>
                          <a:xfrm>
                            <a:off x="4724400" y="1467951"/>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9" name="Gerade Verbindung 49"/>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0" name="Gerade Verbindung 50"/>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1" name="Gerade Verbindung 51"/>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2" name="Rechteck 5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Gerade Verbindung 5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4" name="Textfeld 5"/>
                        <wps:cNvSpPr txBox="1"/>
                        <wps:spPr>
                          <a:xfrm>
                            <a:off x="3003383" y="90652"/>
                            <a:ext cx="84836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pPr>
                                <w:rPr>
                                  <w:szCs w:val="22"/>
                                </w:rPr>
                              </w:pPr>
                              <w:r>
                                <w:rPr>
                                  <w:szCs w:val="22"/>
                                </w:rPr>
                                <w:t>Evaluator-B</w:t>
                              </w:r>
                            </w:p>
                            <w:p w:rsidR="00C372F6" w:rsidRDefault="00C372F6" w:rsidP="00C372F6">
                              <w:pPr>
                                <w:rPr>
                                  <w:szCs w:val="22"/>
                                </w:rPr>
                              </w:pPr>
                              <w:r>
                                <w:rPr>
                                  <w:szCs w:val="22"/>
                                </w:rPr>
                                <w:t>Test bench</w:t>
                              </w:r>
                            </w:p>
                            <w:p w:rsidR="00C372F6" w:rsidRDefault="00C372F6" w:rsidP="00C372F6">
                              <w:pPr>
                                <w:rPr>
                                  <w:szCs w:val="22"/>
                                </w:rPr>
                              </w:pPr>
                              <w:r>
                                <w:rPr>
                                  <w:szCs w:val="22"/>
                                </w:rPr>
                                <w:t>0..5V</w:t>
                              </w:r>
                            </w:p>
                            <w:p w:rsidR="00C372F6" w:rsidRDefault="00C372F6" w:rsidP="00C372F6">
                              <w:r>
                                <w:rPr>
                                  <w:szCs w:val="22"/>
                                </w:rPr>
                                <w:t>0..600A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sidRPr="001E3C1F">
                                <w:t>Temperature</w:t>
                              </w:r>
                              <w:r>
                                <w:t xml:space="preserve"> </w:t>
                              </w:r>
                              <w:r w:rsidRPr="002D339A">
                                <w:t>chamber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7"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pPr>
                                <w:pStyle w:val="Standard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Analogue voltage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feld 5"/>
                        <wps:cNvSpPr txBox="1"/>
                        <wps:spPr>
                          <a:xfrm flipH="1">
                            <a:off x="5548630" y="895236"/>
                            <a:ext cx="97917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 xml:space="preserve">Laptop </w:t>
                              </w:r>
                            </w:p>
                            <w:p w:rsidR="00C372F6" w:rsidRDefault="00C372F6" w:rsidP="00C372F6">
                              <w:r>
                                <w:t>with LabVIEW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Gerade Verbindung 61"/>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62" name="Rechteck 62"/>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eck 63"/>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eck 64"/>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7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71"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Pr="00980042" w:rsidRDefault="00C372F6" w:rsidP="00C372F6">
                              <w:pPr>
                                <w:pStyle w:val="Standard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73"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74"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75"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76"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77"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Analogue</w:t>
                              </w:r>
                            </w:p>
                            <w:p w:rsidR="00C372F6" w:rsidRDefault="00C372F6" w:rsidP="00C372F6">
                              <w:r>
                                <w:t>current</w:t>
                              </w:r>
                            </w:p>
                            <w:p w:rsidR="00C372F6" w:rsidRDefault="00C372F6" w:rsidP="00C372F6">
                              <w:r>
                                <w:t>output</w:t>
                              </w:r>
                            </w:p>
                            <w:p w:rsidR="00C372F6" w:rsidRDefault="00C372F6" w:rsidP="00C372F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8"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9"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0" name="Gerade Verbindung 69"/>
                        <wps:cNvCnPr/>
                        <wps:spPr>
                          <a:xfrm>
                            <a:off x="1455724" y="4220159"/>
                            <a:ext cx="1693787"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1" name="Rechteck 45"/>
                        <wps:cNvSpPr/>
                        <wps:spPr>
                          <a:xfrm flipH="1">
                            <a:off x="3150603" y="4042861"/>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C372F6" w:rsidRDefault="00C372F6" w:rsidP="00C372F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46"/>
                        <wps:cNvCnPr/>
                        <wps:spPr>
                          <a:xfrm flipV="1">
                            <a:off x="3150321" y="4042619"/>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3" name="Textfeld 5"/>
                        <wps:cNvSpPr txBox="1"/>
                        <wps:spPr>
                          <a:xfrm flipH="1">
                            <a:off x="3646603" y="3991043"/>
                            <a:ext cx="4191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Pr>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Textfeld 5"/>
                        <wps:cNvSpPr txBox="1"/>
                        <wps:spPr>
                          <a:xfrm flipH="1">
                            <a:off x="1563380" y="3991487"/>
                            <a:ext cx="79248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t>LIN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Textfeld 5"/>
                        <wps:cNvSpPr txBox="1"/>
                        <wps:spPr>
                          <a:xfrm flipH="1">
                            <a:off x="2866663" y="3765226"/>
                            <a:ext cx="90233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72F6" w:rsidRDefault="00C372F6" w:rsidP="00C372F6">
                              <w:r w:rsidRPr="000C259B">
                                <w:t>NI USB-9866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Gerade Verbindung 63"/>
                        <wps:cNvCnPr/>
                        <wps:spPr>
                          <a:xfrm flipV="1">
                            <a:off x="1461796" y="998969"/>
                            <a:ext cx="0" cy="3220800"/>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87" name="Gerade Verbindung 69"/>
                        <wps:cNvCnPr/>
                        <wps:spPr>
                          <a:xfrm>
                            <a:off x="1455605" y="1000298"/>
                            <a:ext cx="5606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8" name="Gerade Verbindung 69"/>
                        <wps:cNvCnPr/>
                        <wps:spPr>
                          <a:xfrm>
                            <a:off x="3476953" y="4215474"/>
                            <a:ext cx="136461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9" name="Gerade Verbindung 70"/>
                        <wps:cNvCnPr/>
                        <wps:spPr>
                          <a:xfrm flipV="1">
                            <a:off x="4841937" y="1527426"/>
                            <a:ext cx="0" cy="269572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0" name="Gerade Verbindung 71"/>
                        <wps:cNvCnPr/>
                        <wps:spPr>
                          <a:xfrm>
                            <a:off x="4841563" y="1520612"/>
                            <a:ext cx="358992" cy="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91" o:spid="_x0000_s1026" editas="canvas" style="width:513.8pt;height:343.85pt;mso-position-horizontal-relative:char;mso-position-vertical-relative:line" coordsize="65246,4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46;height:43668;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3" o:spid="_x0000_s1029" style="position:absolute;left:3824;top:1964;width:21173;height:18846;visibility:visible;mso-wrap-style:square;v-text-anchor:middle" coordsize="2117324,18846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FncMA&#10;AADaAAAADwAAAGRycy9kb3ducmV2LnhtbESPUWvCMBSF34X9h3AHvs10DmVUo2zChg9OXPUHXJpr&#10;WtbclCRrq7/eDAY+Hs453+Es14NtREc+1I4VPE8yEMSl0zUbBafjx9MriBCRNTaOScGFAqxXD6Ml&#10;5tr1/E1dEY1IEA45KqhibHMpQ1mRxTBxLXHyzs5bjEl6I7XHPsFtI6dZNpcWa04LFba0qaj8KX6t&#10;Ave1o332bg69uXzuZ33n5/rqlRo/Dm8LEJGGeA//t7d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tFncMAAADaAAAADwAAAAAAAAAAAAAAAACYAgAAZHJzL2Rv&#10;d25yZXYueG1sUEsFBgAAAAAEAAQA9QAAAIgDAAAAAA==&#10;" adj="-11796480,,5400" path="m1632435,70343c1140916,85965,1257708,195556,1252383,387389v-5325,191833,59195,168917,225272,178859c1643732,576190,1878253,560107,1963842,589548v85589,29441,282556,129659,27349,153344c1735984,766577,922952,717580,432597,731661v-241638,-550,-329069,781403,-271559,952494c227174,1820740,697362,1633940,704502,1882562v-349420,-17359,-454613,-1969,-683464,2051l335,1795660v-3322,-34713,19235,-198822,15913,-233535c21406,106867,1152568,723616,1142776,430381v-2797,-300012,9297,10493,-232,-283207c1142367,-6773,1348474,3662,1403363,v249476,3003,-172562,8061,229072,e" filled="f" strokecolor="black [3200]" strokeweight="2pt">
                  <v:stroke joinstyle="miter"/>
                  <v:formulas/>
                  <v:path arrowok="t" o:connecttype="custom" o:connectlocs="1632435,70343;1252383,387389;1477655,566248;1963842,589548;1991191,742892;432597,731661;161038,1684155;704502,1882562;21038,1884613;335,1795660;16248,1562125;1142776,430381;1142544,147174;1403363,0;1632435,0" o:connectangles="0,0,0,0,0,0,0,0,0,0,0,0,0,0,0" textboxrect="0,0,2117324,1884613"/>
                  <v:textbox>
                    <w:txbxContent>
                      <w:p w:rsidR="00C372F6" w:rsidRDefault="00C372F6" w:rsidP="00C372F6"/>
                    </w:txbxContent>
                  </v:textbox>
                </v:shape>
                <v:roundrect id="Abgerundetes Rechteck 4"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eD38EA&#10;AADaAAAADwAAAGRycy9kb3ducmV2LnhtbESPT4vCMBTE74LfIbyFvWm6ruhSjaKC4kn8sxdvj+Zt&#10;WzZ5qU2s9dsbQfA4zMxvmOm8tUY0VPvSsYKvfgKCOHO65FzB72nd+wHhA7JG45gU3MnDfNbtTDHV&#10;7sYHao4hFxHCPkUFRQhVKqXPCrLo+64ijt6fqy2GKOtc6hpvEW6NHCTJSFosOS4UWNGqoOz/eLUK&#10;xvvmzBfON7j8rrTbrcw9WxqlPj/axQREoDa8w6/2VisYwvNKvA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Xg9/BAAAA2gAAAA8AAAAAAAAAAAAAAAAAmAIAAGRycy9kb3du&#10;cmV2LnhtbFBLBQYAAAAABAAEAPUAAACGAwAAAAA=&#10;" fillcolor="yellow" strokecolor="black [3200]" strokeweight="2pt">
                  <v:textbox>
                    <w:txbxContent>
                      <w:p w:rsidR="00C372F6" w:rsidRDefault="00C372F6" w:rsidP="00C372F6"/>
                    </w:txbxContent>
                  </v:textbox>
                </v:roundrect>
                <v:rect id="Rechteck 5"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6"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4jesEAAADaAAAADwAAAGRycy9kb3ducmV2LnhtbESPX2vCMBTF34V9h3AHvmm6CUU6o7iN&#10;wV7XibC3S3Ntqs1Nm2Rt9+2NMPDxcP78OJvdZFsxkA+NYwVPywwEceV0w7WCw/fHYg0iRGSNrWNS&#10;8EcBdtuH2QYL7Ub+oqGMtUgjHApUYGLsCilDZchiWLqOOHkn5y3GJH0ttccxjdtWPmdZLi02nAgG&#10;O3ozVF3KX5sg577ypT2iPxk6vPY/51qu3pWaP077FxCRpngP/7c/tYIcblfSDZDb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iN6wQAAANoAAAAPAAAAAAAAAAAAAAAA&#10;AKECAABkcnMvZG93bnJldi54bWxQSwUGAAAAAAQABAD5AAAAjwMAAAAA&#10;" strokecolor="red" strokeweight="2.25pt"/>
                <v:line id="Gerade Verbindung 7"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cSsMAAADaAAAADwAAAGRycy9kb3ducmV2LnhtbESP0WrCQBRE3wv+w3KFvohurGg1ugaR&#10;Flr0pTEfcMlek2D2bshuTPx7t1Do4zAzZ5hdMpha3Kl1lWUF81kEgji3uuJCQXb5nK5BOI+ssbZM&#10;Ch7kINmPXnYYa9vzD91TX4gAYRejgtL7JpbS5SUZdDPbEAfvaluDPsi2kLrFPsBNLd+iaCUNVhwW&#10;SmzoWFJ+SzujwFF39k1/fGxO18Vk+M4/smUdKfU6Hg5bEJ4G/x/+a39pBe/weyXc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mXErDAAAA2gAAAA8AAAAAAAAAAAAA&#10;AAAAoQIAAGRycy9kb3ducmV2LnhtbFBLBQYAAAAABAAEAPkAAACRAwAAAAA=&#10;" strokecolor="black [3040]" strokeweight="2.25pt"/>
                <v:line id="Gerade Verbindung 9"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Ui8IAAADaAAAADwAAAGRycy9kb3ducmV2LnhtbESPQWsCMRSE74X+h/AK3rpZrZS6GqVU&#10;KvZYXajHx+a5Wdy8LElcV399Uyh4HGbmG2axGmwrevKhcaxgnOUgiCunG64VlPvP5zcQISJrbB2T&#10;gisFWC0fHxZYaHfhb+p3sRYJwqFABSbGrpAyVIYshsx1xMk7Om8xJulrqT1eEty2cpLnr9Jiw2nB&#10;YEcfhqrT7mwVHDamrNa1/5r+5IdJzy8nf8NSqdHT8D4HEWmI9/B/e6sVzO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Ui8IAAADaAAAADwAAAAAAAAAAAAAA&#10;AAChAgAAZHJzL2Rvd25yZXYueG1sUEsFBgAAAAAEAAQA+QAAAJADAAAAAA==&#10;" strokecolor="black [3040]" strokeweight="2.25pt"/>
                <v:line id="Gerade Verbindung 10"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zisUAAADbAAAADwAAAGRycy9kb3ducmV2LnhtbESPzWrDQAyE74W+w6JCLyVZNyGlcbMx&#10;xaSQklya5gGEV7FNvVrjXf/k7aNDoDeJGc182mSTa9RAXag9G3idJ6CIC29rLg2cf79m76BCRLbY&#10;eCYDVwqQbR8fNphaP/IPDadYKgnhkKKBKsY21ToUFTkMc98Si3bxncMoa1dq2+Eo4a7RiyR50w5r&#10;loYKW8orKv5OvTMQqD/Gdsyv68Nl+TJ9F7vzqkmMeX6aPj9ARZriv/l+vbeCL/Tyiwygt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TzisUAAADbAAAADwAAAAAAAAAA&#10;AAAAAAChAgAAZHJzL2Rvd25yZXYueG1sUEsFBgAAAAAEAAQA+QAAAJMDAAAAAA==&#10;" strokecolor="black [3040]" strokeweight="2.25pt"/>
                <v:line id="Gerade Verbindung 11" o:spid="_x0000_s1036" style="position:absolute;visibility:visible;mso-wrap-style:square" from="2945,20701" to="2945,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Oe8AAAADbAAAADwAAAGRycy9kb3ducmV2LnhtbERPTWsCMRC9F/wPYQRvNauWIlujFKWi&#10;R3WhHofNdLO4mSxJuq7+elMQepvH+5zFqreN6MiH2rGCyTgDQVw6XXOloDh9vc5BhIissXFMCm4U&#10;YLUcvCww1+7KB+qOsRIphEOOCkyMbS5lKA1ZDGPXEifux3mLMUFfSe3xmsJtI6dZ9i4t1pwaDLa0&#10;NlRejr9WwXlrinJT+f3bd3aedjy7+DsWSo2G/ecHiEh9/Bc/3Tud5k/g75d0g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RznvAAAAA2wAAAA8AAAAAAAAAAAAAAAAA&#10;oQIAAGRycy9kb3ducmV2LnhtbFBLBQYAAAAABAAEAPkAAACOAwAAAAA=&#10;" strokecolor="black [3040]" strokeweight="2.25pt"/>
                <v:line id="Gerade Verbindung 12" o:spid="_x0000_s1037" style="position:absolute;visibility:visible;mso-wrap-style:square" from="2945,26465"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QDMAAAADbAAAADwAAAGRycy9kb3ducmV2LnhtbERP32vCMBB+H/g/hBN8m6l1DKlGEWWy&#10;PU4L+ng0Z1NsLiXJat1fvwwGe7uP7+etNoNtRU8+NI4VzKYZCOLK6YZrBeXp7XkBIkRkja1jUvCg&#10;AJv16GmFhXZ3/qT+GGuRQjgUqMDE2BVShsqQxTB1HXHirs5bjAn6WmqP9xRuW5ln2au02HBqMNjR&#10;zlB1O35ZBZeDKat97T9eztkl73l+899YKjUZD9sliEhD/Bf/ud91mp/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DUAzAAAAA2wAAAA8AAAAAAAAAAAAAAAAA&#10;oQIAAGRycy9kb3ducmV2LnhtbFBLBQYAAAAABAAEAPkAAACOAwAAAAA=&#10;" strokecolor="black [3040]" strokeweight="2.25pt"/>
                <v:line id="Gerade Verbindung 13" o:spid="_x0000_s1038" style="position:absolute;flip:y;visibility:visible;mso-wrap-style:square" from="12139,20726"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t/cEAAADbAAAADwAAAGRycy9kb3ducmV2LnhtbERPzWrCQBC+F3yHZQQvpdmoVGzqKhIU&#10;lHpR8wBDdkxCs7MhuzHx7V2h0Nt8fL+z2gymFndqXWVZwTSKQRDnVldcKMiu+48lCOeRNdaWScGD&#10;HGzWo7cVJtr2fKb7xRcihLBLUEHpfZNI6fKSDLrINsSBu9nWoA+wLaRusQ/hppazOF5IgxWHhhIb&#10;SkvKfy+dUeCoO/mmTx9fP7f5+3DMd9lnHSs1GQ/bbxCeBv8v/nMfdJg/h9cv4Q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Fm39wQAAANsAAAAPAAAAAAAAAAAAAAAA&#10;AKECAABkcnMvZG93bnJldi54bWxQSwUGAAAAAAQABAD5AAAAjwMAAAAA&#10;" strokecolor="black [3040]" strokeweight="2.25pt"/>
                <v:rect id="Rechteck 14" o:spid="_x0000_s1039" style="position:absolute;left:3537;top:21224;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b+fsEA&#10;AADbAAAADwAAAGRycy9kb3ducmV2LnhtbERPTYvCMBC9L/gfwix4WTS1yKpdo4giiCe1HvY4NGNb&#10;tpnUJtb6740g7G0e73Pmy85UoqXGlZYVjIYRCOLM6pJzBed0O5iCcB5ZY2WZFDzIwXLR+5hjou2d&#10;j9SefC5CCLsEFRTe14mULivIoBvamjhwF9sY9AE2udQN3kO4qWQcRd/SYMmhocCa1gVlf6ebUTDd&#10;f/1eN5mhNE4n5tCOZpe4ninV/+xWPyA8df5f/HbvdJg/htcv4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n7BAAAA2wAAAA8AAAAAAAAAAAAAAAAAmAIAAGRycy9kb3du&#10;cmV2LnhtbFBLBQYAAAAABAAEAPUAAACGAwAAAAA=&#10;" fillcolor="#a5a5a5 [2092]" strokecolor="black [3200]" strokeweight="2pt"/>
                <v:rect id="Rechteck 15" o:spid="_x0000_s1040" style="position:absolute;left:5498;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b5cEA&#10;AADbAAAADwAAAGRycy9kb3ducmV2LnhtbERPTYvCMBC9L/gfwix4WTS14Kpdo4giiCe1HvY4NGNb&#10;tpnUJtb6740g7G0e73Pmy85UoqXGlZYVjIYRCOLM6pJzBed0O5iCcB5ZY2WZFDzIwXLR+5hjou2d&#10;j9SefC5CCLsEFRTe14mULivIoBvamjhwF9sY9AE2udQN3kO4qWQcRd/SYMmhocCa1gVlf6ebUTDd&#10;f/1eN5mhNE4n5tCOZpe4ninV/+xWPyA8df5f/HbvdJg/htcv4Q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aW+XBAAAA2wAAAA8AAAAAAAAAAAAAAAAAmAIAAGRycy9kb3du&#10;cmV2LnhtbFBLBQYAAAAABAAEAPUAAACGAwAAAAA=&#10;" fillcolor="#a5a5a5 [2092]" strokecolor="black [3200]" strokeweight="2pt">
                  <v:textbox>
                    <w:txbxContent>
                      <w:p w:rsidR="00C372F6" w:rsidRDefault="00C372F6" w:rsidP="00C372F6"/>
                    </w:txbxContent>
                  </v:textbox>
                </v:rect>
                <v:rect id="Rechteck 16" o:spid="_x0000_s1041" style="position:absolute;left:7566;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FksEA&#10;AADbAAAADwAAAGRycy9kb3ducmV2LnhtbERPS4vCMBC+C/6HMAt7kTW1Bx9do4jLgnjS1oPHoRnb&#10;ss2kNtla/70RBG/z8T1nue5NLTpqXWVZwWQcgSDOra64UHDKfr/mIJxH1lhbJgV3crBeDQdLTLS9&#10;8ZG61BcihLBLUEHpfZNI6fKSDLqxbYgDd7GtQR9gW0jd4i2Em1rGUTSVBisODSU2tC0p/0v/jYL5&#10;fnS+/uSGsjibmUM3WVziZqHU50e/+Qbhqfdv8cu902H+FJ6/h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xZLBAAAA2wAAAA8AAAAAAAAAAAAAAAAAmAIAAGRycy9kb3du&#10;cmV2LnhtbFBLBQYAAAAABAAEAPUAAACGAwAAAAA=&#10;" fillcolor="#a5a5a5 [2092]" strokecolor="black [3200]" strokeweight="2pt">
                  <v:textbox>
                    <w:txbxContent>
                      <w:p w:rsidR="00C372F6" w:rsidRDefault="00C372F6" w:rsidP="00C372F6"/>
                    </w:txbxContent>
                  </v:textbox>
                </v:rect>
                <v:rect id="Rechteck 17" o:spid="_x0000_s1042" style="position:absolute;left:9775;top:21226;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gCcIA&#10;AADbAAAADwAAAGRycy9kb3ducmV2LnhtbERPS2vCQBC+F/wPyxS8lGZjDlXTbEQqgniqpoceh+zk&#10;QbOzaXaN8d+7hYK3+fiek20m04mRBtdaVrCIYhDEpdUt1wq+iv3rCoTzyBo7y6TgRg42+ewpw1Tb&#10;K59oPPtahBB2KSpovO9TKV3ZkEEX2Z44cJUdDPoAh1rqAa8h3HQyieM3abDl0NBgTx8NlT/ni1Gw&#10;Or58/+5KQ0VSLM3nuFhXSb9Wav48bd9BeJr8Q/zvPugwfwl/v4QDZH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GAJwgAAANsAAAAPAAAAAAAAAAAAAAAAAJgCAABkcnMvZG93&#10;bnJldi54bWxQSwUGAAAAAAQABAD1AAAAhwMAAAAA&#10;" fillcolor="#a5a5a5 [2092]" strokecolor="black [3200]" strokeweight="2pt">
                  <v:textbox>
                    <w:txbxContent>
                      <w:p w:rsidR="00C372F6" w:rsidRDefault="00C372F6" w:rsidP="00C372F6"/>
                    </w:txbxContent>
                  </v:textbox>
                </v:rect>
                <v:line id="Gerade Verbindung 18" o:spid="_x0000_s1043" style="position:absolute;flip:y;visibility:visible;mso-wrap-style:square" from="2513,20697" to="12691,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L/jMUAAADbAAAADwAAAGRycy9kb3ducmV2LnhtbESPzWrDQAyE74W+w6JCLyVZNyGlcbMx&#10;xaSQklya5gGEV7FNvVrjXf/k7aNDoDeJGc182mSTa9RAXag9G3idJ6CIC29rLg2cf79m76BCRLbY&#10;eCYDVwqQbR8fNphaP/IPDadYKgnhkKKBKsY21ToUFTkMc98Si3bxncMoa1dq2+Eo4a7RiyR50w5r&#10;loYKW8orKv5OvTMQqD/Gdsyv68Nl+TJ9F7vzqkmMeX6aPj9ARZriv/l+vbeCL7Dyiwygt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L/jMUAAADbAAAADwAAAAAAAAAA&#10;AAAAAAChAgAAZHJzL2Rvd25yZXYueG1sUEsFBgAAAAAEAAQA+QAAAJMDAAAAAA==&#10;" strokecolor="black [3040]" strokeweight="2.25pt"/>
                <v:rect id="Rechteck 19" o:spid="_x0000_s1044" style="position:absolute;left:3196;top:19655;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rect id="Rechteck 20" o:spid="_x0000_s1045" style="position:absolute;left:10632;top:19655;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C372F6" w:rsidRDefault="00C372F6" w:rsidP="00C372F6"/>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C372F6" w:rsidRDefault="00C372F6" w:rsidP="00C372F6">
                        <w:r>
                          <w:rPr>
                            <w:szCs w:val="22"/>
                          </w:rPr>
                          <w:t>R</w:t>
                        </w:r>
                      </w:p>
                    </w:txbxContent>
                  </v:textbox>
                </v:shape>
                <v:roundrect id="Abgerundetes Rechteck 22"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eX8EA&#10;AADbAAAADwAAAGRycy9kb3ducmV2LnhtbESPQYvCMBSE7wv+h/CEva2pXXClGkUFZU/iqhdvj+bZ&#10;FpOX2sRa//1GEDwOM/MNM5131oiWGl85VjAcJCCIc6crLhQcD+uvMQgfkDUax6TgQR7ms97HFDPt&#10;7vxH7T4UIkLYZ6igDKHOpPR5SRb9wNXE0Tu7xmKIsimkbvAe4dbINElG0mLFcaHEmlYl5Zf9zSr4&#10;2bUnvnKxweV3rd12ZR750ij12e8WExCBuvAOv9q/WkGawvNL/A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2Xl/BAAAA2wAAAA8AAAAAAAAAAAAAAAAAmAIAAGRycy9kb3du&#10;cmV2LnhtbFBLBQYAAAAABAAEAPUAAACGAwAAAAA=&#10;" fillcolor="yellow" strokecolor="black [3200]" strokeweight="2pt">
                  <v:textbox>
                    <w:txbxContent>
                      <w:p w:rsidR="00C372F6" w:rsidRDefault="00C372F6" w:rsidP="00C372F6">
                        <w:pPr>
                          <w:pStyle w:val="Standard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23"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MS58MAAADbAAAADwAAAGRycy9kb3ducmV2LnhtbESPQWsCMRSE7wX/Q3hCL6LZKhS7NbuI&#10;ULBH7Rbr7bF53V3dvCxJqum/N0Khx2FmvmFWZTS9uJDznWUFT7MMBHFtdceNgurjbboE4QOyxt4y&#10;KfglD2Uxelhhru2Vd3TZh0YkCPscFbQhDLmUvm7JoJ/ZgTh539YZDEm6RmqH1wQ3vZxn2bM02HFa&#10;aHGgTUv1ef9jFEw+34M7mclX9SIPQ4XbeOwoKvU4jutXEIFi+A//tbdawXwB9y/pB8j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zEufDAAAA2wAAAA8AAAAAAAAAAAAA&#10;AAAAoQIAAGRycy9kb3ducmV2LnhtbFBLBQYAAAAABAAEAPkAAACRAw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24"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hacsQAAADbAAAADwAAAGRycy9kb3ducmV2LnhtbESPW4vCMBSE3wX/QzjCvsiaelukaxRZ&#10;EFwQ8Yr7eGiObbE5qU1W6783guDjMDPfMONpbQpxpcrllhV0OxEI4sTqnFMF+938cwTCeWSNhWVS&#10;cCcH00mzMcZY2xtv6Lr1qQgQdjEqyLwvYyldkpFB17ElcfBOtjLog6xSqSu8BbgpZC+KvqTBnMNC&#10;hiX9ZJSct/9Gwd/SX35X68UhH7aL/QYvfZ4fj0p9tOrZNwhPtX+HX+2FVtAbwPNL+AFy8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yFpyxAAAANsAAAAPAAAAAAAAAAAA&#10;AAAAAKECAABkcnMvZG93bnJldi54bWxQSwUGAAAAAAQABAD5AAAAkgMAAAAA&#10;" strokecolor="black [3040]" strokeweight="2.25pt"/>
                <v:rect id="Rechteck 25"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Ef8QA&#10;AADbAAAADwAAAGRycy9kb3ducmV2LnhtbESPQWvCQBSE74L/YXlCb81GoRJjVimFQi+lGj3Y22v2&#10;mQ3Nvg3ZrUn7612h4HGYmW+YYjvaVlyo941jBfMkBUFcOd1wreB4eH3MQPiArLF1TAp+ycN2M50U&#10;mGs38J4uZahFhLDPUYEJocul9JUhiz5xHXH0zq63GKLsa6l7HCLctnKRpktpseG4YLCjF0PVd/lj&#10;FexPevfFdaDhI/3D9/kqM+2nV+phNj6vQQQawz38337TChZPcPsSf4D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iBH/EAAAA2wAAAA8AAAAAAAAAAAAAAAAAmAIAAGRycy9k&#10;b3ducmV2LnhtbFBLBQYAAAAABAAEAPUAAACJAwAAAAA=&#10;" fillcolor="white [3201]" strokecolor="black [3200]" strokeweight="2pt">
                  <v:textbox>
                    <w:txbxContent>
                      <w:p w:rsidR="00C372F6" w:rsidRDefault="00C372F6" w:rsidP="00C372F6"/>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26"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DqcQA&#10;AADbAAAADwAAAGRycy9kb3ducmV2LnhtbESPQWsCMRSE74L/ITyhN812qVK2RimC4kGQbgu1t8fm&#10;ubu4eQlJdNd/bwqFHoeZ+YZZrgfTiRv50FpW8DzLQBBXVrdcK/j63E5fQYSIrLGzTAruFGC9Go+W&#10;WGjb8wfdyliLBOFQoIImRldIGaqGDIaZdcTJO1tvMCbpa6k99gluOpln2UIabDktNOho01B1Ka9G&#10;wVyWu967OnyXWb57ObrTYf5zUuppMry/gYg0xP/wX3uvFeQL+P2Sf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VA6nEAAAA2wAAAA8AAAAAAAAAAAAAAAAAmAIAAGRycy9k&#10;b3ducmV2LnhtbFBLBQYAAAAABAAEAPUAAACJAwAAAAA=&#10;" adj="3795" fillcolor="white [3201]" strokecolor="black [3200]" strokeweight="2pt">
                  <v:textbox>
                    <w:txbxContent>
                      <w:p w:rsidR="00C372F6" w:rsidRDefault="00C372F6" w:rsidP="00C372F6"/>
                    </w:txbxContent>
                  </v:textbox>
                </v:shape>
                <v:rect id="Rechteck 27"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k8QA&#10;AADbAAAADwAAAGRycy9kb3ducmV2LnhtbESPQWvCQBSE74L/YXlCb81GDzXGrFIKhV5KNXqwt9fs&#10;MxuafRuyW5P217tCweMwM98wxXa0rbhQ7xvHCuZJCoK4crrhWsHx8PqYgfABWWPrmBT8koftZjop&#10;MNdu4D1dylCLCGGfowITQpdL6StDFn3iOuLonV1vMUTZ11L3OES4beUiTZ+kxYbjgsGOXgxV3+WP&#10;VbA/6d0X14GGj/QP3+erzLSfXqmH2fi8BhFoDPfwf/tNK1gs4fYl/g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8P5PEAAAA2wAAAA8AAAAAAAAAAAAAAAAAmAIAAGRycy9k&#10;b3ducmV2LnhtbFBLBQYAAAAABAAEAPUAAACJAwAAAAA=&#10;" fillcolor="white [3201]" strokecolor="black [3200]" strokeweight="2pt">
                  <v:textbox>
                    <w:txbxContent>
                      <w:p w:rsidR="00C372F6" w:rsidRDefault="00C372F6" w:rsidP="00C372F6"/>
                    </w:txbxContent>
                  </v:textbox>
                </v:rect>
                <v:line id="Gerade Verbindung 28"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41Mb0AAADbAAAADwAAAGRycy9kb3ducmV2LnhtbERPSwrCMBDdC94hjOBGNFVRtBpFREHR&#10;jZ8DDM3YFptJaaKttzcLweXj/ZfrxhTiTZXLLSsYDiIQxInVOacK7rd9fwbCeWSNhWVS8CEH61W7&#10;tcRY25ov9L76VIQQdjEqyLwvYyldkpFBN7AlceAetjLoA6xSqSusQ7gp5CiKptJgzqEhw5K2GSXP&#10;68socPQ6+7Lefuanx7jXHJPdfVJESnU7zWYBwlPj/+Kf+6AVj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3eNTG9AAAA2wAAAA8AAAAAAAAAAAAAAAAAoQIA&#10;AGRycy9kb3ducmV2LnhtbFBLBQYAAAAABAAEAPkAAACLAwAAAAA=&#10;" strokecolor="black [3040]" strokeweight="2.25pt"/>
                <v:shape id="Gewinkelte Verbindung 29"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P08MAAADbAAAADwAAAGRycy9kb3ducmV2LnhtbESPzYrCQBCE74LvMLTgRdaJHlbNOooK&#10;ul48+PMAvZneJJrpCZnRRJ/eEQSPRVV9RU3njSnEjSqXW1Yw6EcgiBOrc04VnI7rrzEI55E1FpZJ&#10;wZ0czGft1hRjbWve0+3gUxEg7GJUkHlfxlK6JCODrm9L4uD928qgD7JKpa6wDnBTyGEUfUuDOYeF&#10;DEtaZZRcDlej4LdX/21wZMrrMp2cR2x2/kE7pbqdZvEDwlPjP+F3e6sVDCfw+hJ+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5T9PDAAAA2wAAAA8AAAAAAAAAAAAA&#10;AAAAoQIAAGRycy9kb3ducmV2LnhtbFBLBQYAAAAABAAEAPkAAACRAw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MAK8IA&#10;AADbAAAADwAAAGRycy9kb3ducmV2LnhtbERPXWvCMBR9H+w/hDvwbabboEg1LTIUxtCJ3RAfL821&#10;jTY3pYla//3yIPh4ON+zYrCtuFDvjWMFb+MEBHHltOFawd/v8nUCwgdkja1jUnAjD0X+/DTDTLsr&#10;b+lShlrEEPYZKmhC6DIpfdWQRT92HXHkDq63GCLsa6l7vMZw28r3JEmlRcOxocGOPhuqTuXZKqjm&#10;1my23+UtXe3S/dHo9WTxo5UavQzzKYhAQ3iI7+4vreAjro9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wwArwgAAANsAAAAPAAAAAAAAAAAAAAAAAJgCAABkcnMvZG93&#10;bnJldi54bWxQSwUGAAAAAAQABAD1AAAAhwMAAAAA&#10;" filled="f" stroked="f" strokeweight=".5pt">
                  <v:textbox>
                    <w:txbxContent>
                      <w:p w:rsidR="00C372F6" w:rsidRDefault="00C372F6" w:rsidP="00C372F6">
                        <w:r>
                          <w:rPr>
                            <w:szCs w:val="22"/>
                          </w:rPr>
                          <w:t>PCMCIA</w:t>
                        </w:r>
                      </w:p>
                    </w:txbxContent>
                  </v:textbox>
                </v:shape>
                <v:rect id="Rechteck 31"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UocQA&#10;AADbAAAADwAAAGRycy9kb3ducmV2LnhtbESPzWrDMBCE74G8g9hAb7XsFELqRDEhEOilND89tLeN&#10;tbFMrJWxVNvt01eFQo7DzHzDrIvRNqKnzteOFWRJCoK4dLrmSsH7ef+4BOEDssbGMSn4Jg/FZjpZ&#10;Y67dwEfqT6ESEcI+RwUmhDaX0peGLPrEtcTRu7rOYoiyq6TucIhw28h5mi6kxZrjgsGWdobK2+nL&#10;Kjh+6MOFq0DDW/qDr9nz0jSfXqmH2bhdgQg0hnv4v/2iFTxl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KHEAAAA2wAAAA8AAAAAAAAAAAAAAAAAmAIAAGRycy9k&#10;b3ducmV2LnhtbFBLBQYAAAAABAAEAPUAAACJAwAAAAA=&#10;" fillcolor="white [3201]" strokecolor="black [3200]" strokeweight="2pt">
                  <v:textbox>
                    <w:txbxContent>
                      <w:p w:rsidR="00C372F6" w:rsidRDefault="00C372F6" w:rsidP="00C372F6">
                        <w:r>
                          <w:rPr>
                            <w:szCs w:val="22"/>
                          </w:rPr>
                          <w:t>Agilent 34972A 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07x8UA&#10;AADbAAAADwAAAGRycy9kb3ducmV2LnhtbESPQWvCQBSE74X+h+UVvNVNLQR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TvHxQAAANsAAAAPAAAAAAAAAAAAAAAAAJgCAABkcnMv&#10;ZG93bnJldi54bWxQSwUGAAAAAAQABAD1AAAAigMAAAAA&#10;" filled="f" stroked="f" strokeweight=".5pt">
                  <v:textbox>
                    <w:txbxContent>
                      <w:p w:rsidR="00C372F6" w:rsidRDefault="00C372F6" w:rsidP="00C372F6">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eXMUA&#10;AADbAAAADwAAAGRycy9kb3ducmV2LnhtbESPQWvCQBSE70L/w/KE3nRjhSDRTZDSQilaMUrp8ZF9&#10;TbbNvg3ZrcZ/3xUEj8PMfMOsisG24kS9N44VzKYJCOLKacO1guPhdbIA4QOyxtYxKbiQhyJ/GK0w&#10;0+7MezqVoRYRwj5DBU0IXSalrxqy6KeuI47et+sthij7WuoezxFuW/mUJKm0aDguNNjRc0PVb/ln&#10;FVRra3b79/KSbj7Trx+jt4uXD63U43hYL0EEGsI9fGu/aQXzOVy/xB8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Z5cxQAAANsAAAAPAAAAAAAAAAAAAAAAAJgCAABkcnMv&#10;ZG93bnJldi54bWxQSwUGAAAAAAQABAD1AAAAigMAAAAA&#10;" filled="f" stroked="f" strokeweight=".5pt">
                  <v:textbox>
                    <w:txbxContent>
                      <w:p w:rsidR="00C372F6" w:rsidRDefault="00C372F6" w:rsidP="00C372F6">
                        <w:r w:rsidRPr="002D339A">
                          <w:t>CAN</w:t>
                        </w:r>
                        <w:r>
                          <w:t xml:space="preserve"> output</w:t>
                        </w:r>
                      </w:p>
                    </w:txbxContent>
                  </v:textbox>
                </v:shape>
                <v:line id="Gerade Verbindung 34"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lq28UAAADbAAAADwAAAGRycy9kb3ducmV2LnhtbESPQWvCQBSE70L/w/IK3nSjFtHUVbS0&#10;1ZtoFeztNfuaRLNv0+wmpv++Kwg9DjPzDTNbtKYQDVUut6xg0I9AECdW55wqOHy89SYgnEfWWFgm&#10;Bb/kYDF/6Mww1vbKO2r2PhUBwi5GBZn3ZSylSzIy6Pq2JA7et60M+iCrVOoKrwFuCjmMorE0mHNY&#10;yLCkl4ySy742CsbN61rWl/Ppq9lOj5/83v7Ug5VS3cd2+QzCU+v/w/f2RisYPcHt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8lq28UAAADbAAAADwAAAAAAAAAA&#10;AAAAAAChAgAAZHJzL2Rvd25yZXYueG1sUEsFBgAAAAAEAAQA+QAAAJMDAAAAAA==&#10;" strokecolor="red" strokeweight="1pt"/>
                <v:line id="Gerade Verbindung 35"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N1fMQAAADbAAAADwAAAGRycy9kb3ducmV2LnhtbESPT4vCMBTE7wt+h/AEb2uq4q5Wo4gg&#10;iKyC1Yu3R/P6B5uX2kSt334jLOxxmJnfMPNlayrxoMaVlhUM+hEI4tTqknMF59PmcwLCeWSNlWVS&#10;8CIHy0XnY46xtk8+0iPxuQgQdjEqKLyvYyldWpBB17c1cfAy2xj0QTa51A0+A9xUchhFX9JgyWGh&#10;wJrWBaXX5G4U7E7TbP2z2x9e7nY5UPYdHcfJWalet13NQHhq/X/4r73VCkZ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c3V8xAAAANsAAAAPAAAAAAAAAAAA&#10;AAAAAKECAABkcnMvZG93bnJldi54bWxQSwUGAAAAAAQABAD5AAAAkgMAAAAA&#10;" strokecolor="black [3213]" strokeweight="1pt"/>
                <v:line id="Gerade Verbindung 36"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SSBcMAAADbAAAADwAAAGRycy9kb3ducmV2LnhtbESP3YrCMBSE7wXfIRzBG7HpKpa1GmUR&#10;hV30RtcHODSnP9iclCba+vabBcHLYWa+Ydbb3tTiQa2rLCv4iGIQxJnVFRcKrr+H6ScI55E11pZJ&#10;wZMcbDfDwRpTbTs+0+PiCxEg7FJUUHrfpFK6rCSDLrINcfBy2xr0QbaF1C12AW5qOYvjRBqsOCyU&#10;2NCupOx2uRsFju4n33S75/KYzyf9T7a/LupYqfGo/1qB8NT7d/jV/tYK5gn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UkgXDAAAA2wAAAA8AAAAAAAAAAAAA&#10;AAAAoQIAAGRycy9kb3ducmV2LnhtbFBLBQYAAAAABAAEAPkAAACRAwAAAAA=&#10;" strokecolor="black [3040]" strokeweight="2.25pt"/>
                <v:line id="Gerade Verbindung 37"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Gv9MMAAADbAAAADwAAAGRycy9kb3ducmV2LnhtbESPQWsCMRSE7wX/Q3hCbzWrliqrUaTF&#10;0h6rC3p8bJ6bxc3LksR19dc3hYLHYWa+YZbr3jaiIx9qxwrGowwEcel0zZWCYr99mYMIEVlj45gU&#10;3CjAejV4WmKu3ZV/qNvFSiQIhxwVmBjbXMpQGrIYRq4lTt7JeYsxSV9J7fGa4LaRkyx7kxZrTgsG&#10;W3o3VJ53F6vg+GmK8qPy36+H7DjpeHr2dyyUeh72mwWISH18hP/bX1rBdAZ/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Br/TDAAAA2wAAAA8AAAAAAAAAAAAA&#10;AAAAoQIAAGRycy9kb3ducmV2LnhtbFBLBQYAAAAABAAEAPkAAACRAwAAAAA=&#10;" strokecolor="black [3040]" strokeweight="2.25pt"/>
                <v:line id="Gerade Verbindung 38"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ej7L0AAADbAAAADwAAAGRycy9kb3ducmV2LnhtbERPSwrCMBDdC94hjOBGNFVRtBpFREHR&#10;jZ8DDM3YFptJaaKttzcLweXj/ZfrxhTiTZXLLSsYDiIQxInVOacK7rd9fwbCeWSNhWVS8CEH61W7&#10;tcRY25ov9L76VIQQdjEqyLwvYyldkpFBN7AlceAetjLoA6xSqSusQ7gp5CiKptJgzqEhw5K2GSXP&#10;68socPQ6+7Lefuanx7jXHJPdfVJESnU7zWYBwlPj/+Kf+6AVjMP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gHo+y9AAAA2wAAAA8AAAAAAAAAAAAAAAAAoQIA&#10;AGRycy9kb3ducmV2LnhtbFBLBQYAAAAABAAEAPkAAACLAwAAAAA=&#10;" strokecolor="black [3040]" strokeweight="2.25pt"/>
                <v:line id="Gerade Verbindung 39"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sGd8MAAADbAAAADwAAAGRycy9kb3ducmV2LnhtbESP3YrCMBSE7wXfIRzBG7HpKi5ajbKI&#10;wi56Y9cHODSnP9iclCba+vabBcHLYWa+YTa73tTiQa2rLCv4iGIQxJnVFRcKrr/H6RKE88gaa8uk&#10;4EkOdtvhYIOJth1f6JH6QgQIuwQVlN43iZQuK8mgi2xDHLzctgZ9kG0hdYtdgJtazuL4UxqsOCyU&#10;2NC+pOyW3o0CR/ezb7r9c3XK55P+JztcF3Ws1HjUf61BeOr9O/xqf2sF8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LBnfDAAAA2wAAAA8AAAAAAAAAAAAA&#10;AAAAoQIAAGRycy9kb3ducmV2LnhtbFBLBQYAAAAABAAEAPkAAACRAwAAAAA=&#10;" strokecolor="black [3040]" strokeweight="2.25pt"/>
                <v:line id="Gerade Verbindung 40"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fcl8EAAADbAAAADwAAAGRycy9kb3ducmV2LnhtbERPy2rCQBTdC/7DcAtuxExsrWjMJBSx&#10;UGk31XzAJXPzoJk7ITOa+PedRaHLw3mn+WQ6cafBtZYVrKMYBHFpdcu1guL6vtqBcB5ZY2eZFDzI&#10;QZ7NZykm2o78TfeLr0UIYZeggsb7PpHSlQ0ZdJHtiQNX2cGgD3CopR5wDOGmk89xvJUGWw4NDfZ0&#10;bKj8udyMAke3L9+Px8f+s3pZTufyVLx2sVKLp+ntAMLT5P/Ff+4PrWAT1ocv4Q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9yXwQAAANsAAAAPAAAAAAAAAAAAAAAA&#10;AKECAABkcnMvZG93bnJldi54bWxQSwUGAAAAAAQABAD5AAAAjwMAAAAA&#10;" strokecolor="black [3040]" strokeweight="2.25pt"/>
                <v:line id="Gerade Verbindung 41"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hZsIAAADbAAAADwAAAGRycy9kb3ducmV2LnhtbESPQWsCMRSE7wX/Q3hCbzWrlSKrUcSi&#10;1KO6oMfH5rlZ3LwsSbpu++sbQehxmJlvmMWqt43oyIfasYLxKANBXDpdc6WgOG3fZiBCRNbYOCYF&#10;PxRgtRy8LDDX7s4H6o6xEgnCIUcFJsY2lzKUhiyGkWuJk3d13mJM0ldSe7wnuG3kJMs+pMWa04LB&#10;ljaGytvx2yq47ExRflZ+Pz1nl0nH7zf/i4VSr8N+PQcRqY//4Wf7SyuYjuHxJf0A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LhZsIAAADbAAAADwAAAAAAAAAAAAAA&#10;AAChAgAAZHJzL2Rvd25yZXYueG1sUEsFBgAAAAAEAAQA+QAAAJADAAAAAA==&#10;" strokecolor="black [3040]" strokeweight="2.25pt"/>
                <v:line id="Gerade Verbindung 42"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7b08MAAADbAAAADwAAAGRycy9kb3ducmV2LnhtbESPQWvCQBSE70L/w/IKvZlNRbSkrlIK&#10;BU+VqAi9vWSfSWj2bdhdY/LvXUHwOMzMN8xqM5hW9OR8Y1nBe5KCIC6tbrhScDz8TD9A+ICssbVM&#10;CkbysFm/TFaYaXvlnPp9qESEsM9QQR1Cl0npy5oM+sR2xNE7W2cwROkqqR1eI9y0cpamC2mw4bhQ&#10;Y0ffNZX/+4tRsJRnOZ4KHm2/c/Pf4i8v8mpQ6u11+PoEEWgIz/CjvdUK5jO4f4k/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e29PDAAAA2wAAAA8AAAAAAAAAAAAA&#10;AAAAoQIAAGRycy9kb3ducmV2LnhtbFBLBQYAAAAABAAEAPkAAACRAwAAAAA=&#10;" strokecolor="black [3040]" strokeweight="2.25pt"/>
                <v:line id="Gerade Verbindung 43"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aisMAAADbAAAADwAAAGRycy9kb3ducmV2LnhtbESPT2sCMRTE7wW/Q3iCt5r1D0VWo4hS&#10;scfqgh4fm+dmcfOyJOm69tM3hUKPw8z8hlltetuIjnyoHSuYjDMQxKXTNVcKivP76wJEiMgaG8ek&#10;4EkBNuvBywpz7R78Sd0pViJBOOSowMTY5lKG0pDFMHYtcfJuzluMSfpKao+PBLeNnGbZm7RYc1ow&#10;2NLOUHk/fVkF14Mpyn3lP+aX7DrteHb331goNRr22yWISH38D/+1j1rBfAa/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82or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1VcUA&#10;AADbAAAADwAAAGRycy9kb3ducmV2LnhtbESPQWvCQBSE70L/w/KE3nRjkSDRTZDSQilaMUrp8ZF9&#10;TbbNvg3ZrcZ/3xUEj8PMfMOsisG24kS9N44VzKYJCOLKacO1guPhdbIA4QOyxtYxKbiQhyJ/GK0w&#10;0+7MezqVoRYRwj5DBU0IXSalrxqy6KeuI47et+sthij7WuoezxFuW/mUJKm0aDguNNjRc0PVb/ln&#10;FVRra3b79/KSbj7Trx+jt4uXD63U43hYL0EEGsI9fGu/aQXzOVy/xB8g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VxQAAANsAAAAPAAAAAAAAAAAAAAAAAJgCAABkcnMv&#10;ZG93bnJldi54bWxQSwUGAAAAAAQABAD1AAAAigMAAAAA&#10;" filled="f" stroked="f" strokeweight=".5pt">
                  <v:textbox>
                    <w:txbxContent>
                      <w:p w:rsidR="00C372F6" w:rsidRDefault="00C372F6" w:rsidP="00C372F6">
                        <w:r w:rsidRPr="002D339A">
                          <w:t>PWM</w:t>
                        </w:r>
                        <w:r>
                          <w:t xml:space="preserve"> output</w:t>
                        </w:r>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QzsQA&#10;AADbAAAADwAAAGRycy9kb3ducmV2LnhtbESPQWvCQBSE74L/YXmCN91YapDUVaS0UEqtmIr0+Mg+&#10;k9Xs25BdNf57Vyj0OMzMN8x82dlaXKj1xrGCyTgBQVw4bbhUsPt5H81A+ICssXZMCm7kYbno9+aY&#10;aXflLV3yUIoIYZ+hgiqEJpPSFxVZ9GPXEEfv4FqLIcq2lLrFa4TbWj4lSSotGo4LFTb0WlFxys9W&#10;QbGyZrP9zG/p1z79PRq9nr19a6WGg271AiJQF/7Df+0PreB5Co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0M7EAAAA2wAAAA8AAAAAAAAAAAAAAAAAmAIAAGRycy9k&#10;b3ducmV2LnhtbFBLBQYAAAAABAAEAPUAAACJAwAAAAA=&#10;" filled="f" stroked="f" strokeweight=".5pt">
                  <v:textbox>
                    <w:txbxContent>
                      <w:p w:rsidR="00C372F6" w:rsidRDefault="00C372F6" w:rsidP="00C372F6">
                        <w:r>
                          <w:t>Ethernet</w:t>
                        </w:r>
                      </w:p>
                    </w:txbxContent>
                  </v:textbox>
                </v:shape>
                <v:line id="Gerade Verbindung 46"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t5EsMAAADbAAAADwAAAGRycy9kb3ducmV2LnhtbESPT2sCMRTE7wW/Q3hCbzXrH0RWo4hS&#10;aY/VBT0+Ns/N4uZlSdJ120/fFASPw8z8hlltetuIjnyoHSsYjzIQxKXTNVcKitP72wJEiMgaG8ek&#10;4IcCbNaDlxXm2t35i7pjrESCcMhRgYmxzaUMpSGLYeRa4uRdnbcYk/SV1B7vCW4bOcmyubRYc1ow&#10;2NLOUHk7flsFl4Mpyn3lP2fn7DLpeHrzv1go9Trst0sQkfr4DD/aH1rBbA7/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LeRLDAAAA2wAAAA8AAAAAAAAAAAAA&#10;AAAAoQIAAGRycy9kb3ducmV2LnhtbFBLBQYAAAAABAAEAPkAAACRAwAAAAA=&#10;" strokecolor="black [3040]" strokeweight="2.25pt"/>
                <v:line id="Gerade Verbindung 47" o:spid="_x0000_s1072" style="position:absolute;flip:x y;visibility:visible;mso-wrap-style:square" from="47350,14746" to="47350,30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4S8MAAADbAAAADwAAAGRycy9kb3ducmV2LnhtbESPQWvCQBSE7wX/w/KE3urGIlWimyCC&#10;4MkSWwreXrLPJJh9G3a3Mfn33UKhx2FmvmF2+Wg6MZDzrWUFy0UCgriyuuVawefH8WUDwgdkjZ1l&#10;UjCRhzybPe0w1fbBBQ2XUIsIYZ+igiaEPpXSVw0Z9AvbE0fvZp3BEKWrpXb4iHDTydckeZMGW44L&#10;DfZ0aKi6X76NgrW8yemr5MkO7251Lq9FWdSjUs/zcb8FEWgM/+G/9kkrWK3h90v8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peEvDAAAA2wAAAA8AAAAAAAAAAAAA&#10;AAAAoQIAAGRycy9kb3ducmV2LnhtbFBLBQYAAAAABAAEAPkAAACRAwAAAAA=&#10;" strokecolor="black [3040]" strokeweight="2.25pt"/>
                <v:line id="Gerade Verbindung 48" o:spid="_x0000_s1073" style="position:absolute;visibility:visible;mso-wrap-style:square" from="47244,14679" to="51720,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hI+8AAAADbAAAADwAAAGRycy9kb3ducmV2LnhtbERPW2vCMBR+H/gfwhH2NlMvDKmmIspk&#10;e5wW9PHQHJvS5qQkWe3265eHwR4/vvt2N9pODORD41jBfJaBIK6cbrhWUF7eXtYgQkTW2DkmBd8U&#10;YFdMnraYa/fgTxrOsRYphEOOCkyMfS5lqAxZDDPXEyfu7rzFmKCvpfb4SOG2k4sse5UWG04NBns6&#10;GKra85dVcDuZsjrW/mN1zW6LgZet/8FSqefpuN+AiDTGf/Gf+10rWKWx6Uv6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YSPvAAAAA2wAAAA8AAAAAAAAAAAAAAAAA&#10;oQIAAGRycy9kb3ducmV2LnhtbFBLBQYAAAAABAAEAPkAAACOAwAAAAA=&#10;" strokecolor="black [3040]" strokeweight="2.25pt"/>
                <v:line id="Gerade Verbindung 49"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tYMMAAADbAAAADwAAAGRycy9kb3ducmV2LnhtbESPQWsCMRSE7wX/Q3hCbzWrlaKrUaTF&#10;Uo/VBT0+Ns/N4uZlSeK67a83hYLHYWa+YZbr3jaiIx9qxwrGowwEcel0zZWC4rB9mYEIEVlj45gU&#10;/FCA9WrwtMRcuxt/U7ePlUgQDjkqMDG2uZShNGQxjFxLnLyz8xZjkr6S2uMtwW0jJ1n2Ji3WnBYM&#10;tvRuqLzsr1bB6dMU5Ufld9Njdpp0/Hrxv1go9TzsNwsQkfr4CP+3v7SC6Rz+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U7WDDAAAA2wAAAA8AAAAAAAAAAAAA&#10;AAAAoQIAAGRycy9kb3ducmV2LnhtbFBLBQYAAAAABAAEAPkAAACRAwAAAAA=&#10;" strokecolor="black [3040]" strokeweight="2.25pt"/>
                <v:line id="Gerade Verbindung 50"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5KSr0AAADbAAAADwAAAGRycy9kb3ducmV2LnhtbERPSwrCMBDdC94hjOBGNFVRtBpFREHR&#10;jZ8DDM3YFptJaaKttzcLweXj/ZfrxhTiTZXLLSsYDiIQxInVOacK7rd9fwbCeWSNhWVS8CEH61W7&#10;tcRY25ov9L76VIQQdjEqyLwvYyldkpFBN7AlceAetjLoA6xSqSusQ7gp5CiKptJgzqEhw5K2GSXP&#10;68socPQ6+7Lefuanx7jXHJPdfVJESnU7zWYBwlPj/+Kf+6A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uSkq9AAAA2wAAAA8AAAAAAAAAAAAAAAAAoQIA&#10;AGRycy9kb3ducmV2LnhtbFBLBQYAAAAABAAEAPkAAACLAwAAAAA=&#10;" strokecolor="black [3040]" strokeweight="2.25pt"/>
                <v:line id="Gerade Verbindung 51"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Lv0cIAAADbAAAADwAAAGRycy9kb3ducmV2LnhtbESP0YrCMBRE3wX/IVzBF1lTFWW3axQR&#10;BUVfrH7Apbm2xeamNNHWvzeC4OMwM2eY+bI1pXhQ7QrLCkbDCARxanXBmYLLefvzC8J5ZI2lZVLw&#10;JAfLRbczx1jbhk/0SHwmAoRdjApy76tYSpfmZNANbUUcvKutDfog60zqGpsAN6UcR9FMGiw4LORY&#10;0Tqn9JbcjQJH96OvmvXz73CdDNp9urlMy0ipfq9d/YPw1Ppv+NPeaQX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Lv0cIAAADbAAAADwAAAAAAAAAAAAAA&#10;AAChAgAAZHJzL2Rvd25yZXYueG1sUEsFBgAAAAAEAAQA+QAAAJADAAAAAA==&#10;" strokecolor="black [3040]" strokeweight="2.25pt"/>
                <v:rect id="Rechteck 5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line id="Gerade Verbindung 5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olcQAAADbAAAADwAAAGRycy9kb3ducmV2LnhtbESPQWvCQBSE70L/w/IK3sym2toSXaUI&#10;hZ4qUSn09pJ9JsHs27C7jcm/7woFj8PMfMOst4NpRU/ON5YVPCUpCOLS6oYrBafjx+wNhA/IGlvL&#10;pGAkD9vNw2SNmbZXzqk/hEpECPsMFdQhdJmUvqzJoE9sRxy9s3UGQ5SuktrhNcJNK+dpupQGG44L&#10;NXa0q6m8HH6Ngld5luN3waPt9+75q/jJi7walJo+Du8rEIGGcA//tz+1gpcF3L7E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iVxAAAANsAAAAPAAAAAAAAAAAA&#10;AAAAAKECAABkcnMvZG93bnJldi54bWxQSwUGAAAAAAQABAD5AAAAkgMAAAAA&#10;" strokecolor="black [3040]" strokeweight="2.25pt"/>
                <v:shape id="Textfeld 5" o:spid="_x0000_s1079" type="#_x0000_t202" style="position:absolute;left:30033;top:906;width:8484;height:7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f8MUA&#10;AADbAAAADwAAAGRycy9kb3ducmV2LnhtbESPQWsCMRSE7wX/Q3iFXopmLSp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11/wxQAAANsAAAAPAAAAAAAAAAAAAAAAAJgCAABkcnMv&#10;ZG93bnJldi54bWxQSwUGAAAAAAQABAD1AAAAigMAAAAA&#10;" filled="f" stroked="f" strokeweight=".5pt">
                  <v:textbox>
                    <w:txbxContent>
                      <w:p w:rsidR="00C372F6" w:rsidRDefault="00C372F6" w:rsidP="00C372F6">
                        <w:pPr>
                          <w:rPr>
                            <w:szCs w:val="22"/>
                          </w:rPr>
                        </w:pPr>
                        <w:r>
                          <w:rPr>
                            <w:szCs w:val="22"/>
                          </w:rPr>
                          <w:t>Evaluator-B</w:t>
                        </w:r>
                      </w:p>
                      <w:p w:rsidR="00C372F6" w:rsidRDefault="00C372F6" w:rsidP="00C372F6">
                        <w:pPr>
                          <w:rPr>
                            <w:szCs w:val="22"/>
                          </w:rPr>
                        </w:pPr>
                        <w:r>
                          <w:rPr>
                            <w:szCs w:val="22"/>
                          </w:rPr>
                          <w:t>Test bench</w:t>
                        </w:r>
                      </w:p>
                      <w:p w:rsidR="00C372F6" w:rsidRDefault="00C372F6" w:rsidP="00C372F6">
                        <w:pPr>
                          <w:rPr>
                            <w:szCs w:val="22"/>
                          </w:rPr>
                        </w:pPr>
                        <w:r>
                          <w:rPr>
                            <w:szCs w:val="22"/>
                          </w:rPr>
                          <w:t>0..5V</w:t>
                        </w:r>
                      </w:p>
                      <w:p w:rsidR="00C372F6" w:rsidRDefault="00C372F6" w:rsidP="00C372F6">
                        <w:r>
                          <w:rPr>
                            <w:szCs w:val="22"/>
                          </w:rPr>
                          <w:t>0..600A</w:t>
                        </w:r>
                      </w:p>
                    </w:txbxContent>
                  </v:textbox>
                </v:shape>
                <v:line id="Gerade Verbindung 5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VesQAAADbAAAADwAAAGRycy9kb3ducmV2LnhtbESPQWvCQBSE70L/w/IK3nRTqW1Js5Ei&#10;CD1ZolLo7SX7TEKzb8PuGpN/3xWEHoeZ+YbJNqPpxEDOt5YVPC0TEMSV1S3XCk7H3eINhA/IGjvL&#10;pGAiD5v8YZZhqu2VCxoOoRYRwj5FBU0IfSqlrxoy6Je2J47e2TqDIUpXS+3wGuGmk6skeZEGW44L&#10;Dfa0baj6PVyMgld5ltN3yZMdvtzzvvwpyqIelZo/jh/vIAKN4T98b39qBes13L7EHy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tV6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C372F6" w:rsidRDefault="00C372F6" w:rsidP="00C372F6">
                        <w:r w:rsidRPr="001E3C1F">
                          <w:t>Temperature</w:t>
                        </w:r>
                        <w:r>
                          <w:t xml:space="preserve"> </w:t>
                        </w:r>
                        <w:r w:rsidRPr="002D339A">
                          <w:t>chamber</w:t>
                        </w:r>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9/8UA&#10;AADbAAAADwAAAGRycy9kb3ducmV2LnhtbESPQWvCQBSE7wX/w/KE3urGQtMQXUXEQiltxSji8ZF9&#10;JqvZtyG71fjvu4WCx2FmvmGm89424kKdN44VjEcJCOLSacOVgt327SkD4QOyxsYxKbiRh/ls8DDF&#10;XLsrb+hShEpECPscFdQhtLmUvqzJoh+5ljh6R9dZDFF2ldQdXiPcNvI5SVJp0XBcqLGlZU3lufix&#10;CsqFNevNR3FLP/fp4WT0V7b61ko9DvvFBESgPtzD/+13reDlFf6+x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9X3/xQAAANsAAAAPAAAAAAAAAAAAAAAAAJgCAABkcnMv&#10;ZG93bnJldi54bWxQSwUGAAAAAAQABAD1AAAAigMAAAAA&#10;" filled="f" stroked="f" strokeweight=".5pt">
                  <v:textbox>
                    <w:txbxContent>
                      <w:p w:rsidR="00C372F6" w:rsidRDefault="00C372F6" w:rsidP="00C372F6">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pjcIA&#10;AADbAAAADwAAAGRycy9kb3ducmV2LnhtbERPXWvCMBR9H+w/hDvwbaYbrE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aumNwgAAANsAAAAPAAAAAAAAAAAAAAAAAJgCAABkcnMvZG93&#10;bnJldi54bWxQSwUGAAAAAAQABAD1AAAAhwMAAAAA&#10;" filled="f" stroked="f" strokeweight=".5pt">
                  <v:textbox>
                    <w:txbxContent>
                      <w:p w:rsidR="00C372F6" w:rsidRDefault="00C372F6" w:rsidP="00C372F6">
                        <w:pPr>
                          <w:pStyle w:val="Standard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ZMFsUA&#10;AADbAAAADwAAAGRycy9kb3ducmV2LnhtbESPQWvCQBSE70L/w/IK3symBYNGV5FSQUqrGEV6fGRf&#10;k22zb0N2q/HfdwuCx2FmvmHmy9424kydN44VPCUpCOLSacOVguNhPZqA8AFZY+OYFFzJw3LxMJhj&#10;rt2F93QuQiUihH2OCuoQ2lxKX9Zk0SeuJY7el+sshii7SuoOLxFuG/mcppm0aDgu1NjSS03lT/Fr&#10;FZQra3b7t+KavZ+yz2+jPyavW63U8LFfzUAE6sM9fGtvtILxFP6/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kwWxQAAANsAAAAPAAAAAAAAAAAAAAAAAJgCAABkcnMv&#10;ZG93bnJldi54bWxQSwUGAAAAAAQABAD1AAAAigMAAAAA&#10;" filled="f" stroked="f" strokeweight=".5pt">
                  <v:textbox>
                    <w:txbxContent>
                      <w:p w:rsidR="00C372F6" w:rsidRDefault="00C372F6" w:rsidP="00C372F6">
                        <w:r>
                          <w:t>Analogue voltage output</w:t>
                        </w:r>
                      </w:p>
                    </w:txbxContent>
                  </v:textbox>
                </v:shape>
                <v:shape id="Textfeld 5" o:spid="_x0000_s1085" type="#_x0000_t202" style="position:absolute;left:55486;top:8952;width:9792;height:48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AvNsAA&#10;AADbAAAADwAAAGRycy9kb3ducmV2LnhtbERPTYvCMBC9L/gfwgje1lQPRapRZFEQUReryB6HZrbN&#10;2kxKE7X++81B8Ph437NFZ2txp9YbxwpGwwQEceG04VLB+bT+nIDwAVlj7ZgUPMnDYt77mGGm3YOP&#10;dM9DKWII+wwVVCE0mZS+qMiiH7qGOHK/rrUYImxLqVt8xHBby3GSpNKi4dhQYUNfFRXX/GYVFEtr&#10;vo/b/JnuLunPn9H7yeqglRr0u+UURKAuvMUv90YrSOP6+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AvNsAAAADbAAAADwAAAAAAAAAAAAAAAACYAgAAZHJzL2Rvd25y&#10;ZXYueG1sUEsFBgAAAAAEAAQA9QAAAIUDAAAAAA==&#10;" filled="f" stroked="f" strokeweight=".5pt">
                  <v:textbox>
                    <w:txbxContent>
                      <w:p w:rsidR="00C372F6" w:rsidRDefault="00C372F6" w:rsidP="00C372F6">
                        <w:r>
                          <w:t xml:space="preserve">Laptop </w:t>
                        </w:r>
                      </w:p>
                      <w:p w:rsidR="00C372F6" w:rsidRDefault="00C372F6" w:rsidP="00C372F6">
                        <w:r>
                          <w:t>with LabVIEW</w:t>
                        </w:r>
                      </w:p>
                    </w:txbxContent>
                  </v:textbox>
                </v:shape>
                <v:line id="Gerade Verbindung 61"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Up4cQAAADbAAAADwAAAGRycy9kb3ducmV2LnhtbESP3WrCQBSE7wu+w3IEb4rZVahozCpi&#10;MZRSEH8e4JA9JsHs2ZDdxvj23UKhl8PMfMNk28E2oqfO1441zBIFgrhwpuZSw/VymC5B+IBssHFM&#10;Gp7kYbsZvWSYGvfgE/XnUIoIYZ+ihiqENpXSFxVZ9IlriaN3c53FEGVXStPhI8JtI+dKLaTFmuNC&#10;hS3tKyru52+rQR7l6rNUB/taNMdnniv/9vXutZ6Mh90aRKAh/If/2h9Gw2IGv1/iD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SnhxAAAANsAAAAPAAAAAAAAAAAA&#10;AAAAAKECAABkcnMvZG93bnJldi54bWxQSwUGAAAAAAQABAD5AAAAkgMAAAAA&#10;" strokecolor="red" strokeweight="2.25pt"/>
                <v:rect id="Rechteck 62"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rect id="Rechteck 63"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rect id="Rechteck 64"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a4JsIA&#10;AADbAAAADwAAAGRycy9kb3ducmV2LnhtbESPQWsCMRSE7wX/Q3hCbzWrbVdZjaKFQvFWK54fm+dm&#10;dfOyJlHTf98UCj0OM/MNs1gl24kb+dA6VjAeFSCIa6dbbhTsv96fZiBCRNbYOSYF3xRgtRw8LLDS&#10;7s6fdNvFRmQIhwoVmBj7SspQG7IYRq4nzt7ReYsxS99I7fGe4baTk6IopcWW84LBnt4M1efd1Spo&#10;T9rrTbe9pOnhpTbP2/KA6aLU4zCt5yAipfgf/mt/aAXlK/x+yT9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rgmwgAAANsAAAAPAAAAAAAAAAAAAAAAAJgCAABkcnMvZG93&#10;bnJldi54bWxQSwUGAAAAAAQABAD1AAAAhwM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uocUA&#10;AADbAAAADwAAAGRycy9kb3ducmV2LnhtbESPT2sCMRTE7wW/Q3iFXkrN6mEpW6O0giJFK/5BPD42&#10;r5vFzcuSRF2/vREKPQ4z8xtmNOlsIy7kQ+1YwaCfgSAuna65UrDfzd7eQYSIrLFxTApuFGAy7j2N&#10;sNDuyhu6bGMlEoRDgQpMjG0hZSgNWQx91xIn79d5izFJX0nt8ZrgtpHDLMulxZrTgsGWpobK0/Zs&#10;FZzM9+s6m6++Dvni5n92Z3f0y6NSL8/d5weISF38D/+1F1pBnsPjS/o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6hxQAAANsAAAAPAAAAAAAAAAAAAAAAAJgCAABkcnMv&#10;ZG93bnJldi54bWxQSwUGAAAAAAQABAD1AAAAigMAAAAA&#10;" filled="f" stroked="f" strokeweight=".5pt">
                  <v:textbox>
                    <w:txbxContent>
                      <w:p w:rsidR="00C372F6" w:rsidRDefault="00C372F6" w:rsidP="00C372F6">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KA6cMAAADbAAAADwAAAGRycy9kb3ducmV2LnhtbESPQWsCMRSE7wX/Q3hCbzWrFZXVKNJi&#10;aY/VBT0+Ns/N4uZlSeK67a83hYLHYWa+YVab3jaiIx9qxwrGowwEcel0zZWC4rB7WYAIEVlj45gU&#10;/FCAzXrwtMJcuxt/U7ePlUgQDjkqMDG2uZShNGQxjFxLnLyz8xZjkr6S2uMtwW0jJ1k2kxZrTgsG&#10;W3ozVF72V6vg9GGK8r3yX9Njdpp0/Hrxv1go9Tzst0sQkfr4CP+3P7WC2Rz+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ygOnDAAAA2wAAAA8AAAAAAAAAAAAA&#10;AAAAoQIAAGRycy9kb3ducmV2LnhtbFBLBQYAAAAABAAEAPkAAACRAw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SIcAA&#10;AADbAAAADwAAAGRycy9kb3ducmV2LnhtbERPz2vCMBS+D/Y/hDfwNlM9iOtMiwwGXkTbeXC3Z/Ns&#10;is1LaaKt++uXg+Dx4/u9ykfbihv1vnGsYDZNQBBXTjdcKzj8fL8vQfiArLF1TAru5CHPXl9WmGo3&#10;cEG3MtQihrBPUYEJoUul9JUhi37qOuLInV1vMUTY11L3OMRw28p5kiykxYZjg8GOvgxVl/JqFRRH&#10;vT9xHWjYJX+4nX0sTfvrlZq8jetPEIHG8BQ/3ButYBHHxi/xB8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kSIcAAAADbAAAADwAAAAAAAAAAAAAAAACYAgAAZHJzL2Rvd25y&#10;ZXYueG1sUEsFBgAAAAAEAAQA9QAAAIUDAAAAAA==&#10;" fillcolor="white [3201]" strokecolor="black [3200]" strokeweight="2pt">
                  <v:textbox>
                    <w:txbxContent>
                      <w:p w:rsidR="00C372F6" w:rsidRDefault="00C372F6" w:rsidP="00C372F6">
                        <w:pPr>
                          <w:pStyle w:val="Standard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9TU8IAAADbAAAADwAAAGRycy9kb3ducmV2LnhtbESPzarCMBSE94LvEI5wd5oqKlqNIheE&#10;Llzc+rM/Nse22pyUJmp9+xtBcDnMzDfMct2aSjyocaVlBcNBBII4s7rkXMHxsO3PQDiPrLGyTApe&#10;5GC96naWGGv75JQee5+LAGEXo4LC+zqW0mUFGXQDWxMH72Ibgz7IJpe6wWeAm0qOomgqDZYcFgqs&#10;6beg7La/GwWT8faU/KWz4TVK8t059XJ8H0mlfnrtZgHCU+u/4U870Qqmc3h/C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9TU8IAAADbAAAADwAAAAAAAAAAAAAA&#10;AAChAgAAZHJzL2Rvd25yZXYueG1sUEsFBgAAAAAEAAQA+QAAAJADA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ZV74AAADbAAAADwAAAGRycy9kb3ducmV2LnhtbERPuwrCMBTdBf8hXMFFNFXERzWKCKKb&#10;WHVwuzTXttjclCZq/XszCI6H816uG1OKF9WusKxgOIhAEKdWF5wpuJx3/RkI55E1lpZJwYccrFft&#10;1hJjbd98olfiMxFC2MWoIPe+iqV0aU4G3cBWxIG729qgD7DOpK7xHcJNKUdRNJEGCw4NOVa0zSl9&#10;JE+jYBa53rVXHIf6M95vyuNBT/RtrlS302wWIDw1/i/+uQ9awTSsD1/CD5Cr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gxlXvgAAANsAAAAPAAAAAAAAAAAAAAAAAKEC&#10;AABkcnMvZG93bnJldi54bWxQSwUGAAAAAAQABAD5AAAAjA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gCMUA&#10;AADbAAAADwAAAGRycy9kb3ducmV2LnhtbESPQWsCMRSE74L/ITzBi9SsHrSsRmkLLVJapVrE42Pz&#10;ulncvCxJ1PXfN4LgcZiZb5j5srW1OJMPlWMFo2EGgrhwuuJSwe/u/ekZRIjIGmvHpOBKAZaLbmeO&#10;uXYX/qHzNpYiQTjkqMDE2ORShsKQxTB0DXHy/py3GJP0pdQeLwluaznOsom0WHFaMNjQm6HiuD1Z&#10;BUfzOdhkH9+v+8nq6te7kzv4r4NS/V77MgMRqY2P8L290gqm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aAIxQAAANsAAAAPAAAAAAAAAAAAAAAAAJgCAABkcnMv&#10;ZG93bnJldi54bWxQSwUGAAAAAAQABAD1AAAAigMAAAAA&#10;" filled="f" stroked="f" strokeweight=".5pt">
                  <v:textbox>
                    <w:txbxContent>
                      <w:p w:rsidR="00C372F6" w:rsidRPr="00980042" w:rsidRDefault="00C372F6" w:rsidP="00C372F6">
                        <w:pPr>
                          <w:pStyle w:val="Standard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JX/8MAAADbAAAADwAAAGRycy9kb3ducmV2LnhtbESPQYvCMBSE78L+h/AWvGlqUbdUoywL&#10;Qg8erK73Z/Nsu9u8lCZq/fdGEDwOM/MNs1z3phFX6lxtWcFkHIEgLqyuuVTwe9iMEhDOI2tsLJOC&#10;OzlYrz4GS0y1vXFO170vRYCwS1FB5X2bSumKigy6sW2Jg3e2nUEfZFdK3eEtwE0j4yiaS4M1h4UK&#10;W/qpqPjfX4yC2XRzzHZ5MvmLsnJ7yr2cXmKp1PCz/16A8NT7d/jVzrSCrxieX8IP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V//DAAAA2wAAAA8AAAAAAAAAAAAA&#10;AAAAoQIAAGRycy9kb3ducmV2LnhtbFBLBQYAAAAABAAEAPkAAACRAw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p+O8QAAADbAAAADwAAAGRycy9kb3ducmV2LnhtbESPQWvCQBSE7wX/w/IEb3XTSrVEVxGh&#10;IOTQRoXi7ZF9bkKzb8PuJqb/vlso9DjMzDfMZjfaVgzkQ+NYwdM8A0FcOd2wUXA5vz2+gggRWWPr&#10;mBR8U4DddvKwwVy7O5c0nKIRCcIhRwV1jF0uZahqshjmriNO3s15izFJb6T2eE9w28rnLFtKiw2n&#10;hRo7OtRUfZ16q8BlH9ejvy5fpJGfpgilfe8Lq9RsOu7XICKN8T/81z5qBasF/H5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n47xAAAANsAAAAPAAAAAAAAAAAA&#10;AAAAAKECAABkcnMvZG93bnJldi54bWxQSwUGAAAAAAQABAD5AAAAkgM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K/m8QAAADbAAAADwAAAGRycy9kb3ducmV2LnhtbESPQWsCMRSE7wX/Q3gFbzVbWdRujaKC&#10;IEgpbgu9PpPX3W03L8smavz3TUHwOMzMN8x8GW0rztT7xrGC51EGglg703Cl4PNj+zQD4QOywdYx&#10;KbiSh+Vi8DDHwrgLH+hchkokCPsCFdQhdIWUXtdk0Y9cR5y8b9dbDEn2lTQ9XhLctnKcZRNpseG0&#10;UGNHm5r0b3myCr5+Xo7vsdEm5+Nhn+98fNPrtVLDx7h6BREohnv41t4ZBdMc/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Yr+b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e5P8UAAADbAAAADwAAAGRycy9kb3ducmV2LnhtbESPzWrDMBCE74W+g9hCLqWRWnDTulFC&#10;abEJIWDy8wCLtbFNrJWx1MR++ygQ6HGYmW+Y+XKwrThT7xvHGl6nCgRx6UzDlYbDPnv5AOEDssHW&#10;MWkYycNy8fgwx9S4C2/pvAuViBD2KWqoQ+hSKX1Zk0U/dR1x9I6utxii7CtperxEuG3lm1Lv0mLD&#10;caHGjn5qKk+7P6tBFvJzXanMPpdtMea58snm12s9eRq+v0AEGsJ/+N5eGQ2zBG5f4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e5P8UAAADbAAAADwAAAAAAAAAA&#10;AAAAAAChAgAAZHJzL2Rvd25yZXYueG1sUEsFBgAAAAAEAAQA+QAAAJMDA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Ed8QAAADbAAAADwAAAGRycy9kb3ducmV2LnhtbESPQWsCMRSE74X+h/AK3mq2RaxdzUoV&#10;hIUiRS14fSbP3bWbl2UTNf33plDwOMzMN8xsHm0rLtT7xrGCl2EGglg703Cl4Hu3ep6A8AHZYOuY&#10;FPySh3nx+DDD3Lgrb+iyDZVIEPY5KqhD6HIpva7Joh+6jjh5R9dbDEn2lTQ9XhPctvI1y8bSYsNp&#10;ocaOljXpn+3ZKtif3g9fsdFmxIfN56j0ca0XC6UGT/FjCiJQDPfwf7s0Ct7G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R3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hn8UA&#10;AADbAAAADwAAAGRycy9kb3ducmV2LnhtbESPQWvCQBSE7wX/w/IK3uqmPURJ3QQRCyJqMS2lx0f2&#10;NdmafRuyq8Z/7xaEHoeZ+YaZF4NtxZl6bxwreJ4kIIgrpw3XCj4/3p5mIHxA1tg6JgVX8lDko4c5&#10;Ztpd+EDnMtQiQthnqKAJocuk9FVDFv3EdcTR+3G9xRBlX0vd4yXCbStfkiSVFg3HhQY7WjZUHcuT&#10;VVAtrHk/bMpruv1Kv3+N3s1We63U+HFYvIIINIT/8L291gqmU/j7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CGfxQAAANsAAAAPAAAAAAAAAAAAAAAAAJgCAABkcnMv&#10;ZG93bnJldi54bWxQSwUGAAAAAAQABAD1AAAAigMAAAAA&#10;" filled="f" stroked="f" strokeweight=".5pt">
                  <v:textbox>
                    <w:txbxContent>
                      <w:p w:rsidR="00C372F6" w:rsidRDefault="00C372F6" w:rsidP="00C372F6">
                        <w:r>
                          <w:t>Analogue</w:t>
                        </w:r>
                      </w:p>
                      <w:p w:rsidR="00C372F6" w:rsidRDefault="00C372F6" w:rsidP="00C372F6">
                        <w:r>
                          <w:t>current</w:t>
                        </w:r>
                      </w:p>
                      <w:p w:rsidR="00C372F6" w:rsidRDefault="00C372F6" w:rsidP="00C372F6">
                        <w:r>
                          <w:t>output</w:t>
                        </w:r>
                      </w:p>
                      <w:p w:rsidR="00C372F6" w:rsidRDefault="00C372F6" w:rsidP="00C372F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0aLMEAAADbAAAADwAAAGRycy9kb3ducmV2LnhtbERPy2rCQBTdC/7DcAtuxExssWrMJBSx&#10;UGk31XzAJXPzoJk7ITOa+PedRaHLw3mn+WQ6cafBtZYVrKMYBHFpdcu1guL6vtqBcB5ZY2eZFDzI&#10;QZ7NZykm2o78TfeLr0UIYZeggsb7PpHSlQ0ZdJHtiQNX2cGgD3CopR5wDOGmk89x/CoNthwaGuzp&#10;2FD5c7kZBY5uX74fj4/9Z/WynM7lqdh0sVKLp+ntAMLT5P/Ff+4PrWAbxoYv4QfI7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RoswQAAANs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G9FcUAAADbAAAADwAAAGRycy9kb3ducmV2LnhtbESP3WoCMRSE7wu+QzhC72pWL2xdjaKF&#10;otAK1fUBjpuzP7g5WZNUV5++EQq9HGbmG2a26EwjLuR8bVnBcJCAIM6trrlUcMg+Xt5A+ICssbFM&#10;Cm7kYTHvPc0w1fbKO7rsQykihH2KCqoQ2lRKn1dk0A9sSxy9wjqDIUpXSu3wGuGmkaMkGUuDNceF&#10;Clt6ryg/7X+MgmLznW2L9e385VbHgz1/Zncc3ZV67nfLKYhAXfgP/7U3WsHrBB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G9FcUAAADbAAAADwAAAAAAAAAA&#10;AAAAAAChAgAAZHJzL2Rvd25yZXYueG1sUEsFBgAAAAAEAAQA+QAAAJMDAAAAAA==&#10;" strokecolor="red" strokeweight="2.25pt">
                  <v:stroke endarrow="block"/>
                </v:shape>
                <v:line id="Gerade Verbindung 69" o:spid="_x0000_s1105" style="position:absolute;visibility:visible;mso-wrap-style:square" from="14557,42201" to="31495,4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Z78AAADbAAAADwAAAGRycy9kb3ducmV2LnhtbERPz2vCMBS+D/wfwhN2m6luSKlGEUXZ&#10;jtOCHh/Nsyk2LyWJtdtfvxwGHj++38v1YFvRkw+NYwXTSQaCuHK64VpBedq/5SBCRNbYOiYFPxRg&#10;vRq9LLHQ7sHf1B9jLVIIhwIVmBi7QspQGbIYJq4jTtzVeYsxQV9L7fGRwm0rZ1k2lxYbTg0GO9oa&#10;qm7Hu1VwOZiy2tX+6+OcXWY9v9/8L5ZKvY6HzQJEpCE+xf/uT60gT+vTl/QD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Jf+Z78AAADbAAAADwAAAAAAAAAAAAAAAACh&#10;AgAAZHJzL2Rvd25yZXYueG1sUEsFBgAAAAAEAAQA+QAAAI0DAAAAAA==&#10;" strokecolor="black [3040]" strokeweight="2.25pt"/>
                <v:rect id="Rechteck 45" o:spid="_x0000_s1106" style="position:absolute;left:31506;top:40428;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dRsMA&#10;AADbAAAADwAAAGRycy9kb3ducmV2LnhtbESPT2vCQBTE7wW/w/KE3ppNepA0uooIQi/FP/Wgt2f2&#10;mQ1m34bs1qR++m5B8DjMzG+Y2WKwjbhR52vHCrIkBUFcOl1zpeDwvX7LQfiArLFxTAp+ycNiPnqZ&#10;YaFdzzu67UMlIoR9gQpMCG0hpS8NWfSJa4mjd3GdxRBlV0ndYR/htpHvaTqRFmuOCwZbWhkqr/sf&#10;q2B31NszV4H6TXrHr+wjN83JK/U6HpZTEIGG8Aw/2p9aQZ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9dRsMAAADbAAAADwAAAAAAAAAAAAAAAACYAgAAZHJzL2Rv&#10;d25yZXYueG1sUEsFBgAAAAAEAAQA9QAAAIgDAAAAAA==&#10;" fillcolor="white [3201]" strokecolor="black [3200]" strokeweight="2pt">
                  <v:textbox>
                    <w:txbxContent>
                      <w:p w:rsidR="00C372F6" w:rsidRDefault="00C372F6" w:rsidP="00C372F6"/>
                    </w:txbxContent>
                  </v:textbox>
                </v:rect>
                <v:line id="Gerade Verbindung 46" o:spid="_x0000_s1107" style="position:absolute;flip:y;visibility:visible;mso-wrap-style:square" from="31503,40426" to="34744,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Bd4cMAAADbAAAADwAAAGRycy9kb3ducmV2LnhtbESP3YrCMBSE74V9h3AW9kZsuoqLVqMs&#10;soKiN3Z9gENz+oPNSWmirW9vBMHLYWa+YZbr3tTiRq2rLCv4jmIQxJnVFRcKzv/b0QyE88gaa8uk&#10;4E4O1quPwRITbTs+0S31hQgQdgkqKL1vEildVpJBF9mGOHi5bQ36INtC6ha7ADe1HMfxjzRYcVgo&#10;saFNSdklvRoFjq5H33Sb+/yQT4b9Pvs7T+tYqa/P/ncBwlPv3+FXe6cVzM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QXeHDAAAA2wAAAA8AAAAAAAAAAAAA&#10;AAAAoQIAAGRycy9kb3ducmV2LnhtbFBLBQYAAAAABAAEAPkAAACRAwAAAAA=&#10;" strokecolor="black [3040]" strokeweight="2.25pt"/>
                <v:shape id="Textfeld 5" o:spid="_x0000_s1108" type="#_x0000_t202" style="position:absolute;left:36466;top:39910;width:419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Xu8QA&#10;AADbAAAADwAAAGRycy9kb3ducmV2LnhtbESPQWvCQBSE7wX/w/IEb3VThRBSV5GiIKIW01J6fGRf&#10;k22zb0N21fjv3YLgcZiZb5jZoreNOFPnjWMFL+MEBHHptOFKwefH+jkD4QOyxsYxKbiSh8V88DTD&#10;XLsLH+lchEpECPscFdQhtLmUvqzJoh+7ljh6P66zGKLsKqk7vES4beQkSVJp0XBcqLGlt5rKv+Jk&#10;FZRLa96P2+Ka7r7S71+j99nqoJUaDfvlK4hAfXiE7+2NVpBN4f9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V7vEAAAA2wAAAA8AAAAAAAAAAAAAAAAAmAIAAGRycy9k&#10;b3ducmV2LnhtbFBLBQYAAAAABAAEAPUAAACJAwAAAAA=&#10;" filled="f" stroked="f" strokeweight=".5pt">
                  <v:textbox>
                    <w:txbxContent>
                      <w:p w:rsidR="00C372F6" w:rsidRDefault="00C372F6" w:rsidP="00C372F6">
                        <w:r>
                          <w:rPr>
                            <w:szCs w:val="22"/>
                          </w:rPr>
                          <w:t>USB</w:t>
                        </w:r>
                      </w:p>
                    </w:txbxContent>
                  </v:textbox>
                </v:shape>
                <v:shape id="Textfeld 5" o:spid="_x0000_s1109" type="#_x0000_t202" style="position:absolute;left:15633;top:39914;width:7925;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Pz8QA&#10;AADbAAAADwAAAGRycy9kb3ducmV2LnhtbESPQWvCQBSE7wX/w/IEb3VTkRBSV5GiIKIW01J6fGRf&#10;k22zb0N21fjv3YLgcZiZb5jZoreNOFPnjWMFL+MEBHHptOFKwefH+jkD4QOyxsYxKbiSh8V88DTD&#10;XLsLH+lchEpECPscFdQhtLmUvqzJoh+7ljh6P66zGKLsKqk7vES4beQkSVJp0XBcqLGlt5rKv+Jk&#10;FZRLa96P2+Ka7r7S71+j99nqoJUaDfvlK4hAfXiE7+2NVpBN4f9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Hz8/EAAAA2wAAAA8AAAAAAAAAAAAAAAAAmAIAAGRycy9k&#10;b3ducmV2LnhtbFBLBQYAAAAABAAEAPUAAACJAwAAAAA=&#10;" filled="f" stroked="f" strokeweight=".5pt">
                  <v:textbox>
                    <w:txbxContent>
                      <w:p w:rsidR="00C372F6" w:rsidRDefault="00C372F6" w:rsidP="00C372F6">
                        <w:r>
                          <w:t>LIN output</w:t>
                        </w:r>
                      </w:p>
                    </w:txbxContent>
                  </v:textbox>
                </v:shape>
                <v:shape id="Textfeld 5" o:spid="_x0000_s1110" type="#_x0000_t202" style="position:absolute;left:28666;top:37652;width:902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qVMQA&#10;AADbAAAADwAAAGRycy9kb3ducmV2LnhtbESPQWvCQBSE7wX/w/IEb3VTwRBSV5GiIKIW01J6fGRf&#10;k22zb0N21fjv3YLgcZiZb5jZoreNOFPnjWMFL+MEBHHptOFKwefH+jkD4QOyxsYxKbiSh8V88DTD&#10;XLsLH+lchEpECPscFdQhtLmUvqzJoh+7ljh6P66zGKLsKqk7vES4beQkSVJp0XBcqLGlt5rKv+Jk&#10;FZRLa96P2+Ka7r7S71+j99nqoJUaDfvlK4hAfXiE7+2NVpBN4f9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alTEAAAA2wAAAA8AAAAAAAAAAAAAAAAAmAIAAGRycy9k&#10;b3ducmV2LnhtbFBLBQYAAAAABAAEAPUAAACJAwAAAAA=&#10;" filled="f" stroked="f" strokeweight=".5pt">
                  <v:textbox>
                    <w:txbxContent>
                      <w:p w:rsidR="00C372F6" w:rsidRDefault="00C372F6" w:rsidP="00C372F6">
                        <w:r w:rsidRPr="000C259B">
                          <w:t>NI USB-9866</w:t>
                        </w:r>
                      </w:p>
                    </w:txbxContent>
                  </v:textbox>
                </v:shape>
                <v:line id="Gerade Verbindung 63" o:spid="_x0000_s1111" style="position:absolute;flip:y;visibility:visible;mso-wrap-style:square" from="14617,9989" to="14617,4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tb4sMAAADbAAAADwAAAGRycy9kb3ducmV2LnhtbESP3YrCMBSE7xd8h3AEbxZNVbZobRQR&#10;F1zWG38e4NCc/mBzUppo69tvFgQvh5n5hkk3vanFg1pXWVYwnUQgiDOrKy4UXC/f4wUI55E11pZJ&#10;wZMcbNaDjxQTbTs+0ePsCxEg7BJUUHrfJFK6rCSDbmIb4uDltjXog2wLqVvsAtzUchZFsTRYcVgo&#10;saFdSdntfDcKHN2Pvul2z+VvPv/sf7L99auOlBoN++0KhKfev8Ov9kErWMTw/yX8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rW+LDAAAA2wAAAA8AAAAAAAAAAAAA&#10;AAAAoQIAAGRycy9kb3ducmV2LnhtbFBLBQYAAAAABAAEAPkAAACRAwAAAAA=&#10;" strokecolor="black [3040]" strokeweight="2.25pt"/>
                <v:line id="Gerade Verbindung 69" o:spid="_x0000_s1112" style="position:absolute;visibility:visible;mso-wrap-style:square" from="14556,10002" to="15116,1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5mE8MAAADbAAAADwAAAGRycy9kb3ducmV2LnhtbESPQWsCMRSE74X+h/AK3mpWK1W2RhFL&#10;RY/VhXp8bJ6bxc3LkqTr6q83hYLHYWa+YebL3jaiIx9qxwpGwwwEcel0zZWC4vD1OgMRIrLGxjEp&#10;uFKA5eL5aY65dhf+pm4fK5EgHHJUYGJscylDachiGLqWOHkn5y3GJH0ltcdLgttGjrPsXVqsOS0Y&#10;bGltqDzvf62C48YU5Wfld5Of7Dju+O3sb1goNXjpVx8gIvXxEf5vb7WC2RT+vq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ZhPDAAAA2wAAAA8AAAAAAAAAAAAA&#10;AAAAoQIAAGRycy9kb3ducmV2LnhtbFBLBQYAAAAABAAEAPkAAACRAwAAAAA=&#10;" strokecolor="black [3040]" strokeweight="2.25pt"/>
                <v:line id="Gerade Verbindung 69" o:spid="_x0000_s1113" style="position:absolute;visibility:visible;mso-wrap-style:square" from="34769,42154" to="48415,4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HyYb8AAADbAAAADwAAAGRycy9kb3ducmV2LnhtbERPz2vCMBS+D/wfwhN2m6luSKlGEUXZ&#10;jtOCHh/Nsyk2LyWJtdtfvxwGHj++38v1YFvRkw+NYwXTSQaCuHK64VpBedq/5SBCRNbYOiYFPxRg&#10;vRq9LLHQ7sHf1B9jLVIIhwIVmBi7QspQGbIYJq4jTtzVeYsxQV9L7fGRwm0rZ1k2lxYbTg0GO9oa&#10;qm7Hu1VwOZiy2tX+6+OcXWY9v9/8L5ZKvY6HzQJEpCE+xf/uT60gT2PTl/QD5O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uHyYb8AAADbAAAADwAAAAAAAAAAAAAAAACh&#10;AgAAZHJzL2Rvd25yZXYueG1sUEsFBgAAAAAEAAQA+QAAAI0DAAAAAA==&#10;" strokecolor="black [3040]" strokeweight="2.25pt"/>
                <v:line id="Gerade Verbindung 70" o:spid="_x0000_s1114" style="position:absolute;flip:y;visibility:visible;mso-wrap-style:square" from="48419,15274" to="48419,4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TPkMQAAADbAAAADwAAAGRycy9kb3ducmV2LnhtbESPW2sCMRSE3wX/QzgFX6Rma1F0u1FE&#10;KlT0xcsPOGzOXujmZNnEvfx7IxT6OMzMN0yy7U0lWmpcaVnBxywCQZxaXXKu4H47vK9AOI+ssbJM&#10;CgZysN2MRwnG2nZ8ofbqcxEg7GJUUHhfx1K6tCCDbmZr4uBltjHog2xyqRvsAtxUch5FS2mw5LBQ&#10;YE37gtLf68MocPQ4+7rbD+tT9jntj+n3fVFFSk3e+t0XCE+9/w//tX+0gtUa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9M+QxAAAANsAAAAPAAAAAAAAAAAA&#10;AAAAAKECAABkcnMvZG93bnJldi54bWxQSwUGAAAAAAQABAD5AAAAkgMAAAAA&#10;" strokecolor="black [3040]" strokeweight="2.25pt"/>
                <v:line id="Gerade Verbindung 71" o:spid="_x0000_s1115" style="position:absolute;visibility:visible;mso-wrap-style:square" from="48415,15206" to="52005,1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5ousAAAADbAAAADwAAAGRycy9kb3ducmV2LnhtbERPz2vCMBS+D/wfwhO8zXQ6hutMRRRl&#10;O04Lenw0b01p81KSWLv99cthsOPH93u9GW0nBvKhcazgaZ6BIK6cbrhWUJ4PjysQISJr7ByTgm8K&#10;sCkmD2vMtbvzJw2nWIsUwiFHBSbGPpcyVIYshrnriRP35bzFmKCvpfZ4T+G2k4sse5EWG04NBnva&#10;Gara080quB5NWe1r//F8ya6LgZet/8FSqdl03L6BiDTGf/Gf+10reE3r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OaLrAAAAA2wAAAA8AAAAAAAAAAAAAAAAA&#10;oQIAAGRycy9kb3ducmV2LnhtbFBLBQYAAAAABAAEAPkAAACOAwAAAAA=&#10;" strokecolor="black [3040]" strokeweight="2.25pt"/>
                <w10:anchorlock/>
              </v:group>
            </w:pict>
          </mc:Fallback>
        </mc:AlternateContent>
      </w:r>
    </w:p>
    <w:p w:rsidR="009E50E3" w:rsidRDefault="009E50E3" w:rsidP="009E50E3">
      <w:pPr>
        <w:pStyle w:val="Beschriftung"/>
        <w:rPr>
          <w:lang w:val="en-GB"/>
        </w:rPr>
      </w:pPr>
      <w:r w:rsidRPr="00C372F6">
        <w:rPr>
          <w:lang w:val="en-GB"/>
        </w:rPr>
        <w:t xml:space="preserve">Figure </w:t>
      </w:r>
      <w:r w:rsidR="001627E2" w:rsidRPr="00C372F6">
        <w:rPr>
          <w:lang w:val="en-GB"/>
        </w:rPr>
        <w:fldChar w:fldCharType="begin"/>
      </w:r>
      <w:r w:rsidRPr="00C372F6">
        <w:rPr>
          <w:lang w:val="en-GB"/>
        </w:rPr>
        <w:instrText xml:space="preserve"> SEQ Figure \* ARABIC </w:instrText>
      </w:r>
      <w:r w:rsidR="001627E2" w:rsidRPr="00C372F6">
        <w:rPr>
          <w:lang w:val="en-GB"/>
        </w:rPr>
        <w:fldChar w:fldCharType="separate"/>
      </w:r>
      <w:r w:rsidR="00F93251" w:rsidRPr="00C372F6">
        <w:rPr>
          <w:noProof/>
          <w:lang w:val="en-GB"/>
        </w:rPr>
        <w:t>1</w:t>
      </w:r>
      <w:r w:rsidR="001627E2" w:rsidRPr="00C372F6">
        <w:rPr>
          <w:lang w:val="en-GB"/>
        </w:rPr>
        <w:fldChar w:fldCharType="end"/>
      </w:r>
      <w:r w:rsidRPr="00C372F6">
        <w:rPr>
          <w:lang w:val="en-GB"/>
        </w:rPr>
        <w:t xml:space="preserve"> System Overview</w:t>
      </w:r>
    </w:p>
    <w:p w:rsidR="00C372F6" w:rsidRDefault="00334C5D" w:rsidP="00C372F6">
      <w:pPr>
        <w:rPr>
          <w:lang w:val="en-GB"/>
        </w:rPr>
      </w:pPr>
      <w:r>
        <w:rPr>
          <w:lang w:val="en-GB"/>
        </w:rPr>
        <w:t>Basically, the system consists of one reference sensor and one or more devices under test, the Fuelcon test bench to generate the current profile and a laptop together with measurement equipment to get the results.</w:t>
      </w:r>
    </w:p>
    <w:p w:rsidR="00334C5D" w:rsidRDefault="00334C5D" w:rsidP="00C372F6">
      <w:pPr>
        <w:rPr>
          <w:lang w:val="en-GB"/>
        </w:rPr>
      </w:pPr>
      <w:r>
        <w:rPr>
          <w:lang w:val="en-GB"/>
        </w:rPr>
        <w:t xml:space="preserve">In order to use the Fuelcon test bench, a dummy battery has to be installed to generate the necessary minimum voltage higher than 1V. For this, a specially assembled battery block has been made, which can be reused. </w:t>
      </w:r>
    </w:p>
    <w:p w:rsidR="00334C5D" w:rsidRPr="00C372F6" w:rsidRDefault="00334C5D" w:rsidP="00C372F6">
      <w:pPr>
        <w:rPr>
          <w:lang w:val="en-GB"/>
        </w:rPr>
      </w:pPr>
      <w:r>
        <w:rPr>
          <w:lang w:val="en-GB"/>
        </w:rPr>
        <w:t>If the sensor has to be tested under different temperatures, a thermal chamber can be used. In this case, the device under test is put into the temperature chamber, while the reference sensor is kept outside it. This assures that the temperature drift of the reference sensor is kept minimal.</w:t>
      </w:r>
    </w:p>
    <w:bookmarkEnd w:id="93"/>
    <w:p w:rsidR="0009166B" w:rsidRDefault="00334C5D" w:rsidP="00334C5D">
      <w:pPr>
        <w:pStyle w:val="berschrift1"/>
        <w:rPr>
          <w:lang w:val="en-GB"/>
        </w:rPr>
      </w:pPr>
      <w:r>
        <w:rPr>
          <w:lang w:val="en-GB"/>
        </w:rPr>
        <w:t>Setup procedure</w:t>
      </w:r>
    </w:p>
    <w:p w:rsidR="00334C5D" w:rsidRDefault="00334C5D" w:rsidP="00334C5D">
      <w:pPr>
        <w:pStyle w:val="berschrift2"/>
        <w:rPr>
          <w:lang w:val="en-GB"/>
        </w:rPr>
      </w:pPr>
      <w:r>
        <w:rPr>
          <w:lang w:val="en-GB"/>
        </w:rPr>
        <w:t>Introduction</w:t>
      </w:r>
    </w:p>
    <w:p w:rsidR="00334C5D" w:rsidRDefault="00334C5D" w:rsidP="00334C5D">
      <w:pPr>
        <w:pStyle w:val="Textkrper"/>
        <w:rPr>
          <w:lang w:val="en-GB"/>
        </w:rPr>
      </w:pPr>
      <w:r>
        <w:rPr>
          <w:lang w:val="en-GB"/>
        </w:rPr>
        <w:t>This chapter proposes the necessary steps in the case that a new sensor provided by LEM will be tested. It tries to list the issues and pitfalls that occurred during the test of the first sensor (the CAB 300-C)</w:t>
      </w:r>
    </w:p>
    <w:p w:rsidR="00334C5D" w:rsidRDefault="00334C5D" w:rsidP="00334C5D">
      <w:pPr>
        <w:pStyle w:val="berschrift2"/>
        <w:rPr>
          <w:lang w:val="en-GB"/>
        </w:rPr>
      </w:pPr>
      <w:r>
        <w:rPr>
          <w:lang w:val="en-GB"/>
        </w:rPr>
        <w:t>Hardware installations</w:t>
      </w:r>
    </w:p>
    <w:p w:rsidR="00334C5D" w:rsidRDefault="00334C5D" w:rsidP="00334C5D">
      <w:pPr>
        <w:pStyle w:val="berschrift3"/>
        <w:rPr>
          <w:lang w:val="en-GB"/>
        </w:rPr>
      </w:pPr>
      <w:r>
        <w:rPr>
          <w:lang w:val="en-GB"/>
        </w:rPr>
        <w:t>Install new sensor</w:t>
      </w:r>
      <w:r w:rsidR="009D2990">
        <w:rPr>
          <w:lang w:val="en-GB"/>
        </w:rPr>
        <w:t xml:space="preserve"> under test</w:t>
      </w:r>
    </w:p>
    <w:p w:rsidR="00334C5D" w:rsidRDefault="009D2990" w:rsidP="00334C5D">
      <w:pPr>
        <w:pStyle w:val="berschrift3"/>
        <w:rPr>
          <w:lang w:val="en-GB"/>
        </w:rPr>
      </w:pPr>
      <w:r>
        <w:rPr>
          <w:lang w:val="en-GB"/>
        </w:rPr>
        <w:t>Install reference sensor</w:t>
      </w:r>
    </w:p>
    <w:p w:rsidR="009D2990" w:rsidRDefault="009D2990" w:rsidP="009D2990">
      <w:pPr>
        <w:pStyle w:val="berschrift3"/>
        <w:rPr>
          <w:lang w:val="en-GB"/>
        </w:rPr>
      </w:pPr>
      <w:r>
        <w:rPr>
          <w:lang w:val="en-GB"/>
        </w:rPr>
        <w:t>Install dummy battery</w:t>
      </w:r>
    </w:p>
    <w:p w:rsidR="009D2990" w:rsidRDefault="009D2990" w:rsidP="009D2990">
      <w:pPr>
        <w:pStyle w:val="berschrift3"/>
        <w:rPr>
          <w:lang w:val="en-GB"/>
        </w:rPr>
      </w:pPr>
      <w:r>
        <w:rPr>
          <w:lang w:val="en-GB"/>
        </w:rPr>
        <w:t>Cabling</w:t>
      </w:r>
    </w:p>
    <w:p w:rsidR="009D2990" w:rsidRDefault="009D2990" w:rsidP="009D2990">
      <w:pPr>
        <w:pStyle w:val="berschrift3"/>
        <w:rPr>
          <w:lang w:val="en-GB"/>
        </w:rPr>
      </w:pPr>
      <w:r>
        <w:rPr>
          <w:lang w:val="en-GB"/>
        </w:rPr>
        <w:t>Measurement for Fuelcon test stand</w:t>
      </w:r>
    </w:p>
    <w:p w:rsidR="009D2990" w:rsidRDefault="009D2990" w:rsidP="009D2990">
      <w:pPr>
        <w:pStyle w:val="berschrift2"/>
        <w:rPr>
          <w:lang w:val="en-GB"/>
        </w:rPr>
      </w:pPr>
      <w:r>
        <w:rPr>
          <w:lang w:val="en-GB"/>
        </w:rPr>
        <w:t>Software steps</w:t>
      </w:r>
    </w:p>
    <w:p w:rsidR="009D2990" w:rsidRPr="009D2990" w:rsidRDefault="009D2990" w:rsidP="009D2990">
      <w:pPr>
        <w:pStyle w:val="berschrift3"/>
        <w:rPr>
          <w:lang w:val="en-GB"/>
        </w:rPr>
      </w:pPr>
      <w:r>
        <w:rPr>
          <w:lang w:val="en-GB"/>
        </w:rPr>
        <w:t>Generate xml file from csv file</w:t>
      </w:r>
    </w:p>
    <w:p w:rsidR="009D2990" w:rsidRDefault="009D2990" w:rsidP="009D2990">
      <w:pPr>
        <w:pStyle w:val="berschrift3"/>
        <w:rPr>
          <w:lang w:val="en-GB"/>
        </w:rPr>
      </w:pPr>
      <w:r>
        <w:rPr>
          <w:lang w:val="en-GB"/>
        </w:rPr>
        <w:t>New LabVIEW code for sensor under test</w:t>
      </w:r>
    </w:p>
    <w:p w:rsidR="009D2990" w:rsidRPr="009D2990" w:rsidRDefault="00D84D5A" w:rsidP="009D2990">
      <w:pPr>
        <w:pStyle w:val="berschrift3"/>
        <w:rPr>
          <w:lang w:val="en-GB"/>
        </w:rPr>
      </w:pPr>
      <w:r>
        <w:rPr>
          <w:lang w:val="en-GB"/>
        </w:rPr>
        <w:t>Testworks adaptations</w:t>
      </w:r>
      <w:bookmarkStart w:id="99" w:name="_GoBack"/>
      <w:bookmarkEnd w:id="99"/>
    </w:p>
    <w:p w:rsidR="009D2990" w:rsidRPr="009D2990" w:rsidRDefault="009D2990" w:rsidP="009D2990">
      <w:pPr>
        <w:pStyle w:val="Textkrper"/>
        <w:rPr>
          <w:lang w:val="en-GB"/>
        </w:rPr>
      </w:pPr>
    </w:p>
    <w:sectPr w:rsidR="009D2990" w:rsidRPr="009D2990" w:rsidSect="007E423A">
      <w:headerReference w:type="default" r:id="rId9"/>
      <w:footerReference w:type="default" r:id="rId10"/>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251" w:rsidRDefault="00F93251">
      <w:r>
        <w:separator/>
      </w:r>
    </w:p>
  </w:endnote>
  <w:endnote w:type="continuationSeparator" w:id="0">
    <w:p w:rsidR="00F93251" w:rsidRDefault="00F93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428" w:rsidRPr="000A2696" w:rsidRDefault="007C7428" w:rsidP="00FA1851">
    <w:pPr>
      <w:pStyle w:val="Fuzeile"/>
      <w:tabs>
        <w:tab w:val="clear" w:pos="4320"/>
        <w:tab w:val="clear" w:pos="8640"/>
        <w:tab w:val="right" w:pos="9356"/>
      </w:tabs>
      <w:jc w:val="left"/>
      <w:rPr>
        <w:rStyle w:val="Seitenzahl"/>
        <w:sz w:val="17"/>
      </w:rPr>
    </w:pPr>
    <w:r w:rsidRPr="000A2696">
      <w:rPr>
        <w:szCs w:val="17"/>
      </w:rPr>
      <w:t xml:space="preserve">Page </w:t>
    </w:r>
    <w:r w:rsidR="001627E2" w:rsidRPr="000A2696">
      <w:rPr>
        <w:rStyle w:val="Seitenzahl"/>
        <w:rFonts w:asciiTheme="minorHAnsi" w:hAnsiTheme="minorHAnsi"/>
        <w:sz w:val="17"/>
        <w:szCs w:val="17"/>
        <w:lang w:val="en-US"/>
      </w:rPr>
      <w:fldChar w:fldCharType="begin"/>
    </w:r>
    <w:r w:rsidRPr="000A2696">
      <w:rPr>
        <w:rStyle w:val="Seitenzahl"/>
        <w:rFonts w:asciiTheme="minorHAnsi" w:hAnsiTheme="minorHAnsi"/>
        <w:sz w:val="17"/>
        <w:szCs w:val="17"/>
      </w:rPr>
      <w:instrText xml:space="preserve"> PAGE </w:instrText>
    </w:r>
    <w:r w:rsidR="001627E2" w:rsidRPr="000A2696">
      <w:rPr>
        <w:rStyle w:val="Seitenzahl"/>
        <w:rFonts w:asciiTheme="minorHAnsi" w:hAnsiTheme="minorHAnsi"/>
        <w:sz w:val="17"/>
        <w:szCs w:val="17"/>
        <w:lang w:val="en-US"/>
      </w:rPr>
      <w:fldChar w:fldCharType="separate"/>
    </w:r>
    <w:r w:rsidR="00D84D5A">
      <w:rPr>
        <w:rStyle w:val="Seitenzahl"/>
        <w:rFonts w:asciiTheme="minorHAnsi" w:hAnsiTheme="minorHAnsi"/>
        <w:noProof/>
        <w:sz w:val="17"/>
        <w:szCs w:val="17"/>
      </w:rPr>
      <w:t>7</w:t>
    </w:r>
    <w:r w:rsidR="001627E2" w:rsidRPr="000A2696">
      <w:rPr>
        <w:rStyle w:val="Seitenzahl"/>
        <w:rFonts w:asciiTheme="minorHAnsi" w:hAnsiTheme="minorHAnsi"/>
        <w:sz w:val="17"/>
        <w:szCs w:val="17"/>
        <w:lang w:val="en-US"/>
      </w:rPr>
      <w:fldChar w:fldCharType="end"/>
    </w:r>
    <w:r w:rsidRPr="000A2696">
      <w:rPr>
        <w:rStyle w:val="Seitenzahl"/>
        <w:rFonts w:asciiTheme="minorHAnsi" w:hAnsiTheme="minorHAnsi"/>
        <w:sz w:val="17"/>
        <w:szCs w:val="17"/>
      </w:rPr>
      <w:t xml:space="preserve"> of  </w:t>
    </w:r>
    <w:r w:rsidR="001627E2" w:rsidRPr="000A2696">
      <w:rPr>
        <w:rStyle w:val="Seitenzahl"/>
        <w:rFonts w:asciiTheme="minorHAnsi" w:hAnsiTheme="minorHAnsi"/>
        <w:sz w:val="17"/>
        <w:szCs w:val="17"/>
        <w:lang w:val="en-US"/>
      </w:rPr>
      <w:fldChar w:fldCharType="begin"/>
    </w:r>
    <w:r w:rsidRPr="000A2696">
      <w:rPr>
        <w:rStyle w:val="Seitenzahl"/>
        <w:rFonts w:asciiTheme="minorHAnsi" w:hAnsiTheme="minorHAnsi"/>
        <w:sz w:val="17"/>
        <w:szCs w:val="17"/>
      </w:rPr>
      <w:instrText xml:space="preserve"> NUMPAGES </w:instrText>
    </w:r>
    <w:r w:rsidR="001627E2" w:rsidRPr="000A2696">
      <w:rPr>
        <w:rStyle w:val="Seitenzahl"/>
        <w:rFonts w:asciiTheme="minorHAnsi" w:hAnsiTheme="minorHAnsi"/>
        <w:sz w:val="17"/>
        <w:szCs w:val="17"/>
        <w:lang w:val="en-US"/>
      </w:rPr>
      <w:fldChar w:fldCharType="separate"/>
    </w:r>
    <w:r w:rsidR="00D84D5A">
      <w:rPr>
        <w:rStyle w:val="Seitenzahl"/>
        <w:rFonts w:asciiTheme="minorHAnsi" w:hAnsiTheme="minorHAnsi"/>
        <w:noProof/>
        <w:sz w:val="17"/>
        <w:szCs w:val="17"/>
      </w:rPr>
      <w:t>7</w:t>
    </w:r>
    <w:r w:rsidR="001627E2" w:rsidRPr="000A2696">
      <w:rPr>
        <w:rStyle w:val="Seitenzahl"/>
        <w:rFonts w:asciiTheme="minorHAnsi" w:hAnsiTheme="minorHAnsi"/>
        <w:sz w:val="17"/>
        <w:szCs w:val="17"/>
        <w:lang w:val="en-US"/>
      </w:rPr>
      <w:fldChar w:fldCharType="end"/>
    </w:r>
    <w:r w:rsidRPr="000A2696" w:rsidDel="00DA39DD">
      <w:t xml:space="preserve"> </w:t>
    </w:r>
    <w:r w:rsidRPr="000A2696">
      <w:tab/>
    </w:r>
    <w:r w:rsidR="00AD5526">
      <w:t>Berner Fachhochschule Technik und Informatik, Quellgasse 21, CH-</w:t>
    </w:r>
    <w:r w:rsidRPr="000A2696">
      <w:t xml:space="preserve">2501 </w:t>
    </w:r>
    <w:r w:rsidR="00AD5526">
      <w:t>B</w:t>
    </w:r>
    <w:r w:rsidRPr="000A2696">
      <w:t>iel/</w:t>
    </w:r>
    <w:r w:rsidR="00AD5526">
      <w:t>B</w:t>
    </w:r>
    <w:r w:rsidRPr="000A2696">
      <w:t>ienne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251" w:rsidRDefault="00F93251">
      <w:r>
        <w:separator/>
      </w:r>
    </w:p>
  </w:footnote>
  <w:footnote w:type="continuationSeparator" w:id="0">
    <w:p w:rsidR="00F93251" w:rsidRDefault="00F932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428" w:rsidRPr="00943A2D" w:rsidRDefault="007C7428">
    <w:pPr>
      <w:pStyle w:val="Kopfzeile"/>
      <w:rPr>
        <w:sz w:val="16"/>
        <w:szCs w:val="16"/>
        <w:lang w:val="en-US"/>
      </w:rPr>
    </w:pPr>
  </w:p>
  <w:p w:rsidR="007C7428" w:rsidRPr="00943A2D" w:rsidRDefault="007C7428" w:rsidP="00815CB6">
    <w:pPr>
      <w:pStyle w:val="Kopfzeile"/>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sidR="00AD5526">
      <w:rPr>
        <w:sz w:val="16"/>
        <w:szCs w:val="16"/>
        <w:lang w:val="en-US"/>
      </w:rPr>
      <w:t>LEM current measurement</w:t>
    </w:r>
    <w:r w:rsidRPr="00943A2D">
      <w:rPr>
        <w:sz w:val="16"/>
        <w:szCs w:val="16"/>
        <w:lang w:val="en-US"/>
      </w:rPr>
      <w:tab/>
    </w:r>
  </w:p>
  <w:p w:rsidR="007C7428" w:rsidRPr="0009166B" w:rsidRDefault="007C7428" w:rsidP="00815CB6">
    <w:pPr>
      <w:pStyle w:val="Kopfzeile"/>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sidR="00AD5526">
      <w:rPr>
        <w:sz w:val="16"/>
        <w:szCs w:val="16"/>
        <w:lang w:val="en-US"/>
      </w:rPr>
      <w:t>hlp2</w:t>
    </w:r>
    <w:r>
      <w:rPr>
        <w:sz w:val="16"/>
        <w:szCs w:val="16"/>
        <w:lang w:val="en-US"/>
      </w:rPr>
      <w:t>@bfh.ch</w:t>
    </w:r>
    <w:r w:rsidRPr="0009166B">
      <w:rPr>
        <w:sz w:val="16"/>
        <w:szCs w:val="16"/>
        <w:lang w:val="en-US"/>
      </w:rPr>
      <w:tab/>
      <w:t>Date</w:t>
    </w:r>
    <w:r w:rsidRPr="0009166B">
      <w:rPr>
        <w:sz w:val="16"/>
        <w:szCs w:val="16"/>
        <w:lang w:val="en-US"/>
      </w:rPr>
      <w:tab/>
      <w:t>:</w:t>
    </w:r>
    <w:r w:rsidRPr="0009166B">
      <w:rPr>
        <w:sz w:val="16"/>
        <w:szCs w:val="16"/>
        <w:lang w:val="en-US"/>
      </w:rPr>
      <w:tab/>
    </w:r>
    <w:r w:rsidR="00AD5526">
      <w:rPr>
        <w:sz w:val="16"/>
        <w:szCs w:val="16"/>
        <w:lang w:val="en-US"/>
      </w:rPr>
      <w:t>28</w:t>
    </w:r>
    <w:r w:rsidRPr="0009166B">
      <w:rPr>
        <w:sz w:val="16"/>
        <w:szCs w:val="16"/>
        <w:lang w:val="en-US"/>
      </w:rPr>
      <w:t>.0</w:t>
    </w:r>
    <w:r w:rsidR="00EB310F">
      <w:rPr>
        <w:sz w:val="16"/>
        <w:szCs w:val="16"/>
        <w:lang w:val="en-US"/>
      </w:rPr>
      <w:t>4</w:t>
    </w:r>
    <w:r w:rsidRPr="0009166B">
      <w:rPr>
        <w:sz w:val="16"/>
        <w:szCs w:val="16"/>
        <w:lang w:val="en-US"/>
      </w:rPr>
      <w:t>.20</w:t>
    </w:r>
    <w:r w:rsidR="00EB310F">
      <w:rPr>
        <w:sz w:val="16"/>
        <w:szCs w:val="16"/>
        <w:lang w:val="en-US"/>
      </w:rPr>
      <w:t>1</w:t>
    </w:r>
    <w:r w:rsidR="00AD5526">
      <w:rPr>
        <w:sz w:val="16"/>
        <w:szCs w:val="16"/>
        <w:lang w:val="en-US"/>
      </w:rPr>
      <w:t>4</w:t>
    </w:r>
    <w:r w:rsidRPr="0009166B">
      <w:rPr>
        <w:sz w:val="16"/>
        <w:szCs w:val="16"/>
        <w:lang w:val="en-US"/>
      </w:rPr>
      <w:tab/>
    </w:r>
    <w:r w:rsidR="00AD5526">
      <w:rPr>
        <w:noProof/>
        <w:sz w:val="16"/>
        <w:szCs w:val="16"/>
        <w:lang w:eastAsia="de-CH"/>
      </w:rPr>
      <w:drawing>
        <wp:inline distT="0" distB="0" distL="0" distR="0" wp14:anchorId="1E5DC10F" wp14:editId="0DC42881">
          <wp:extent cx="1037816" cy="460732"/>
          <wp:effectExtent l="0" t="0" r="0" b="0"/>
          <wp:docPr id="1" name="Grafik 1" descr="C:\Users\Induelec\Desktop\BFH_TI_DE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uelec\Desktop\BFH_TI_DE (1).gif"/>
                  <pic:cNvPicPr>
                    <a:picLocks noChangeAspect="1" noChangeArrowheads="1"/>
                  </pic:cNvPicPr>
                </pic:nvPicPr>
                <pic:blipFill rotWithShape="1">
                  <a:blip r:embed="rId1">
                    <a:extLst>
                      <a:ext uri="{28A0092B-C50C-407E-A947-70E740481C1C}">
                        <a14:useLocalDpi xmlns:a14="http://schemas.microsoft.com/office/drawing/2010/main" val="0"/>
                      </a:ext>
                    </a:extLst>
                  </a:blip>
                  <a:srcRect r="65130"/>
                  <a:stretch/>
                </pic:blipFill>
                <pic:spPr bwMode="auto">
                  <a:xfrm>
                    <a:off x="0" y="0"/>
                    <a:ext cx="1045528" cy="46415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asciiTheme="minorHAnsi" w:hAnsiTheme="minorHAnsi" w:hint="default"/>
        <w:b w:val="0"/>
        <w:i w:val="0"/>
        <w:sz w:val="22"/>
        <w:szCs w:val="20"/>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0">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4">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19"/>
  </w:num>
  <w:num w:numId="6">
    <w:abstractNumId w:val="26"/>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2"/>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1"/>
  </w:num>
  <w:num w:numId="21">
    <w:abstractNumId w:val="21"/>
  </w:num>
  <w:num w:numId="22">
    <w:abstractNumId w:val="17"/>
  </w:num>
  <w:num w:numId="23">
    <w:abstractNumId w:val="33"/>
  </w:num>
  <w:num w:numId="24">
    <w:abstractNumId w:val="16"/>
  </w:num>
  <w:num w:numId="25">
    <w:abstractNumId w:val="12"/>
  </w:num>
  <w:num w:numId="26">
    <w:abstractNumId w:val="25"/>
  </w:num>
  <w:num w:numId="27">
    <w:abstractNumId w:val="30"/>
  </w:num>
  <w:num w:numId="28">
    <w:abstractNumId w:val="29"/>
  </w:num>
  <w:num w:numId="29">
    <w:abstractNumId w:val="28"/>
  </w:num>
  <w:num w:numId="30">
    <w:abstractNumId w:val="20"/>
  </w:num>
  <w:num w:numId="31">
    <w:abstractNumId w:val="18"/>
  </w:num>
  <w:num w:numId="32">
    <w:abstractNumId w:val="27"/>
  </w:num>
  <w:num w:numId="33">
    <w:abstractNumId w:val="11"/>
  </w:num>
  <w:num w:numId="34">
    <w:abstractNumId w:val="13"/>
  </w:num>
  <w:num w:numId="35">
    <w:abstractNumId w:val="23"/>
  </w:num>
  <w:num w:numId="36">
    <w:abstractNumId w:val="22"/>
  </w:num>
  <w:num w:numId="37">
    <w:abstractNumId w:val="14"/>
  </w:num>
  <w:num w:numId="38">
    <w:abstractNumId w:val="24"/>
  </w:num>
  <w:num w:numId="39">
    <w:abstractNumId w:val="1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51"/>
    <w:rsid w:val="000168BD"/>
    <w:rsid w:val="00021F88"/>
    <w:rsid w:val="000230E2"/>
    <w:rsid w:val="00030C73"/>
    <w:rsid w:val="00035F85"/>
    <w:rsid w:val="000379A5"/>
    <w:rsid w:val="00054C3E"/>
    <w:rsid w:val="00054C7E"/>
    <w:rsid w:val="00081D4E"/>
    <w:rsid w:val="0009166B"/>
    <w:rsid w:val="0009190D"/>
    <w:rsid w:val="00095DB5"/>
    <w:rsid w:val="0009646B"/>
    <w:rsid w:val="000A2696"/>
    <w:rsid w:val="000A4572"/>
    <w:rsid w:val="000A5C04"/>
    <w:rsid w:val="000B5E50"/>
    <w:rsid w:val="000C0388"/>
    <w:rsid w:val="000F525F"/>
    <w:rsid w:val="00101D52"/>
    <w:rsid w:val="00116FC9"/>
    <w:rsid w:val="00120B9A"/>
    <w:rsid w:val="0012467D"/>
    <w:rsid w:val="00157018"/>
    <w:rsid w:val="001627E2"/>
    <w:rsid w:val="001675E7"/>
    <w:rsid w:val="00171750"/>
    <w:rsid w:val="00172477"/>
    <w:rsid w:val="00182369"/>
    <w:rsid w:val="001838EF"/>
    <w:rsid w:val="0019601C"/>
    <w:rsid w:val="001A70DB"/>
    <w:rsid w:val="001C6EED"/>
    <w:rsid w:val="001D70E0"/>
    <w:rsid w:val="001E65A7"/>
    <w:rsid w:val="001F0670"/>
    <w:rsid w:val="00202EF8"/>
    <w:rsid w:val="0021413E"/>
    <w:rsid w:val="0022412B"/>
    <w:rsid w:val="002249CE"/>
    <w:rsid w:val="00225C96"/>
    <w:rsid w:val="00233108"/>
    <w:rsid w:val="002457B6"/>
    <w:rsid w:val="00257E17"/>
    <w:rsid w:val="002659D6"/>
    <w:rsid w:val="00266784"/>
    <w:rsid w:val="00285852"/>
    <w:rsid w:val="00294836"/>
    <w:rsid w:val="002A44DA"/>
    <w:rsid w:val="002B0FEE"/>
    <w:rsid w:val="002B5FEA"/>
    <w:rsid w:val="002D3D27"/>
    <w:rsid w:val="002F5544"/>
    <w:rsid w:val="002F5DC8"/>
    <w:rsid w:val="002F721A"/>
    <w:rsid w:val="003022E6"/>
    <w:rsid w:val="0031100D"/>
    <w:rsid w:val="003141D9"/>
    <w:rsid w:val="00321829"/>
    <w:rsid w:val="003331DC"/>
    <w:rsid w:val="00334B62"/>
    <w:rsid w:val="00334C5D"/>
    <w:rsid w:val="003841D4"/>
    <w:rsid w:val="00384AE7"/>
    <w:rsid w:val="00385F33"/>
    <w:rsid w:val="0039339F"/>
    <w:rsid w:val="00393EEC"/>
    <w:rsid w:val="0039697A"/>
    <w:rsid w:val="0041586D"/>
    <w:rsid w:val="00432562"/>
    <w:rsid w:val="00432888"/>
    <w:rsid w:val="00434DB3"/>
    <w:rsid w:val="0044140A"/>
    <w:rsid w:val="00445E8D"/>
    <w:rsid w:val="004474F9"/>
    <w:rsid w:val="004522F5"/>
    <w:rsid w:val="0045574E"/>
    <w:rsid w:val="00456346"/>
    <w:rsid w:val="00473C0A"/>
    <w:rsid w:val="0047718C"/>
    <w:rsid w:val="004855CD"/>
    <w:rsid w:val="00491902"/>
    <w:rsid w:val="00493EC5"/>
    <w:rsid w:val="00496BCB"/>
    <w:rsid w:val="004A13FD"/>
    <w:rsid w:val="004A3E9E"/>
    <w:rsid w:val="004C6645"/>
    <w:rsid w:val="004E06B4"/>
    <w:rsid w:val="004E0A54"/>
    <w:rsid w:val="004E2E80"/>
    <w:rsid w:val="004F0151"/>
    <w:rsid w:val="004F0417"/>
    <w:rsid w:val="004F0914"/>
    <w:rsid w:val="00501798"/>
    <w:rsid w:val="00507348"/>
    <w:rsid w:val="00514A7F"/>
    <w:rsid w:val="00516594"/>
    <w:rsid w:val="00542698"/>
    <w:rsid w:val="00557DBA"/>
    <w:rsid w:val="00564118"/>
    <w:rsid w:val="005733F9"/>
    <w:rsid w:val="005804EE"/>
    <w:rsid w:val="0059601F"/>
    <w:rsid w:val="005962AD"/>
    <w:rsid w:val="005A5D31"/>
    <w:rsid w:val="005B02C8"/>
    <w:rsid w:val="005B7A61"/>
    <w:rsid w:val="005D0162"/>
    <w:rsid w:val="005D0699"/>
    <w:rsid w:val="005D2478"/>
    <w:rsid w:val="005D4FB4"/>
    <w:rsid w:val="005D533F"/>
    <w:rsid w:val="005D5D20"/>
    <w:rsid w:val="005E7642"/>
    <w:rsid w:val="005F682B"/>
    <w:rsid w:val="00602D64"/>
    <w:rsid w:val="00613B4E"/>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5049E"/>
    <w:rsid w:val="007554F6"/>
    <w:rsid w:val="0076050C"/>
    <w:rsid w:val="007775C2"/>
    <w:rsid w:val="0079079E"/>
    <w:rsid w:val="00791A03"/>
    <w:rsid w:val="007A14F4"/>
    <w:rsid w:val="007B39E7"/>
    <w:rsid w:val="007C02F0"/>
    <w:rsid w:val="007C09D1"/>
    <w:rsid w:val="007C38C8"/>
    <w:rsid w:val="007C7428"/>
    <w:rsid w:val="007D348F"/>
    <w:rsid w:val="007E2C86"/>
    <w:rsid w:val="007E423A"/>
    <w:rsid w:val="007F660E"/>
    <w:rsid w:val="007F7929"/>
    <w:rsid w:val="0080044A"/>
    <w:rsid w:val="008123A1"/>
    <w:rsid w:val="008138CA"/>
    <w:rsid w:val="00815CB6"/>
    <w:rsid w:val="00831F09"/>
    <w:rsid w:val="00857435"/>
    <w:rsid w:val="0087751F"/>
    <w:rsid w:val="00885E92"/>
    <w:rsid w:val="008A1962"/>
    <w:rsid w:val="008A611B"/>
    <w:rsid w:val="008B4E96"/>
    <w:rsid w:val="008C7D35"/>
    <w:rsid w:val="008D312A"/>
    <w:rsid w:val="008E01C7"/>
    <w:rsid w:val="008F7A15"/>
    <w:rsid w:val="009078D6"/>
    <w:rsid w:val="009125E1"/>
    <w:rsid w:val="0091382E"/>
    <w:rsid w:val="00930FA0"/>
    <w:rsid w:val="00943A2D"/>
    <w:rsid w:val="00961055"/>
    <w:rsid w:val="009659FD"/>
    <w:rsid w:val="00971497"/>
    <w:rsid w:val="00972559"/>
    <w:rsid w:val="009821E9"/>
    <w:rsid w:val="00997E51"/>
    <w:rsid w:val="009A4F63"/>
    <w:rsid w:val="009B0308"/>
    <w:rsid w:val="009B065F"/>
    <w:rsid w:val="009B2960"/>
    <w:rsid w:val="009B7A6D"/>
    <w:rsid w:val="009C58D2"/>
    <w:rsid w:val="009D2990"/>
    <w:rsid w:val="009E10DE"/>
    <w:rsid w:val="009E1A8A"/>
    <w:rsid w:val="009E50E3"/>
    <w:rsid w:val="00A036FB"/>
    <w:rsid w:val="00A214BC"/>
    <w:rsid w:val="00A60C75"/>
    <w:rsid w:val="00A64420"/>
    <w:rsid w:val="00A65295"/>
    <w:rsid w:val="00A826D6"/>
    <w:rsid w:val="00A96551"/>
    <w:rsid w:val="00AA1B65"/>
    <w:rsid w:val="00AA52A1"/>
    <w:rsid w:val="00AB4B21"/>
    <w:rsid w:val="00AC5CD9"/>
    <w:rsid w:val="00AC7DCB"/>
    <w:rsid w:val="00AD5526"/>
    <w:rsid w:val="00AD711F"/>
    <w:rsid w:val="00AE0E8B"/>
    <w:rsid w:val="00AF50CA"/>
    <w:rsid w:val="00B07F7C"/>
    <w:rsid w:val="00B2614C"/>
    <w:rsid w:val="00B33281"/>
    <w:rsid w:val="00B35AB4"/>
    <w:rsid w:val="00B35CFC"/>
    <w:rsid w:val="00B37C0D"/>
    <w:rsid w:val="00B44538"/>
    <w:rsid w:val="00B5143D"/>
    <w:rsid w:val="00B53D41"/>
    <w:rsid w:val="00B60E3F"/>
    <w:rsid w:val="00B6677D"/>
    <w:rsid w:val="00B74D10"/>
    <w:rsid w:val="00B915AE"/>
    <w:rsid w:val="00B96C9B"/>
    <w:rsid w:val="00BB7853"/>
    <w:rsid w:val="00BC39A9"/>
    <w:rsid w:val="00BC3C03"/>
    <w:rsid w:val="00BC3FD1"/>
    <w:rsid w:val="00BC598E"/>
    <w:rsid w:val="00BD6625"/>
    <w:rsid w:val="00BE54B4"/>
    <w:rsid w:val="00BF1E67"/>
    <w:rsid w:val="00BF5887"/>
    <w:rsid w:val="00BF6B3F"/>
    <w:rsid w:val="00C07468"/>
    <w:rsid w:val="00C112D8"/>
    <w:rsid w:val="00C201CC"/>
    <w:rsid w:val="00C206CB"/>
    <w:rsid w:val="00C372F6"/>
    <w:rsid w:val="00C424C3"/>
    <w:rsid w:val="00C81C88"/>
    <w:rsid w:val="00C854D1"/>
    <w:rsid w:val="00CB17A1"/>
    <w:rsid w:val="00CB3D83"/>
    <w:rsid w:val="00CB6495"/>
    <w:rsid w:val="00CB760C"/>
    <w:rsid w:val="00CC6113"/>
    <w:rsid w:val="00CD2E8E"/>
    <w:rsid w:val="00CD5384"/>
    <w:rsid w:val="00CE134C"/>
    <w:rsid w:val="00CE7557"/>
    <w:rsid w:val="00CF26D4"/>
    <w:rsid w:val="00CF5F57"/>
    <w:rsid w:val="00D02C52"/>
    <w:rsid w:val="00D057CA"/>
    <w:rsid w:val="00D11466"/>
    <w:rsid w:val="00D139C8"/>
    <w:rsid w:val="00D41124"/>
    <w:rsid w:val="00D43EE5"/>
    <w:rsid w:val="00D577B0"/>
    <w:rsid w:val="00D618DC"/>
    <w:rsid w:val="00D622BE"/>
    <w:rsid w:val="00D64E66"/>
    <w:rsid w:val="00D67591"/>
    <w:rsid w:val="00D70A15"/>
    <w:rsid w:val="00D84D5A"/>
    <w:rsid w:val="00D904D0"/>
    <w:rsid w:val="00DA39DD"/>
    <w:rsid w:val="00DB5E2D"/>
    <w:rsid w:val="00DC0C28"/>
    <w:rsid w:val="00DD22E8"/>
    <w:rsid w:val="00DD7799"/>
    <w:rsid w:val="00E258BF"/>
    <w:rsid w:val="00E337C7"/>
    <w:rsid w:val="00E34006"/>
    <w:rsid w:val="00E41E4B"/>
    <w:rsid w:val="00E571AE"/>
    <w:rsid w:val="00E622CC"/>
    <w:rsid w:val="00E77D73"/>
    <w:rsid w:val="00EA1D32"/>
    <w:rsid w:val="00EA4A8A"/>
    <w:rsid w:val="00EA6B77"/>
    <w:rsid w:val="00EB310F"/>
    <w:rsid w:val="00EC03BA"/>
    <w:rsid w:val="00EC5A73"/>
    <w:rsid w:val="00EC74A1"/>
    <w:rsid w:val="00ED303A"/>
    <w:rsid w:val="00ED7131"/>
    <w:rsid w:val="00ED7D2C"/>
    <w:rsid w:val="00EE4AF5"/>
    <w:rsid w:val="00EE7986"/>
    <w:rsid w:val="00EF5DA7"/>
    <w:rsid w:val="00F16364"/>
    <w:rsid w:val="00F52629"/>
    <w:rsid w:val="00F60F68"/>
    <w:rsid w:val="00F71B09"/>
    <w:rsid w:val="00F93251"/>
    <w:rsid w:val="00FA1851"/>
    <w:rsid w:val="00FB4FA3"/>
    <w:rsid w:val="00FD0826"/>
    <w:rsid w:val="00FD6C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0A2696"/>
    <w:pPr>
      <w:numPr>
        <w:ilvl w:val="2"/>
      </w:numPr>
      <w:spacing w:before="120" w:after="120"/>
      <w:outlineLvl w:val="2"/>
    </w:pPr>
    <w:rPr>
      <w:b w:val="0"/>
      <w:sz w:val="22"/>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Zeileneinzug">
    <w:name w:val="Body Text Indent"/>
    <w:basedOn w:val="Standard"/>
    <w:rsid w:val="004855CD"/>
    <w:pPr>
      <w:ind w:left="709"/>
    </w:pPr>
  </w:style>
  <w:style w:type="character" w:styleId="Hyper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ch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chn">
    <w:name w:val="Textkörper Zch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ch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StandardWeb">
    <w:name w:val="Normal (Web)"/>
    <w:basedOn w:val="Standard"/>
    <w:uiPriority w:val="99"/>
    <w:semiHidden/>
    <w:unhideWhenUsed/>
    <w:rsid w:val="00C372F6"/>
    <w:pPr>
      <w:spacing w:before="100" w:beforeAutospacing="1" w:after="100" w:afterAutospacing="1"/>
    </w:pPr>
    <w:rPr>
      <w:rFonts w:ascii="Times New Roman" w:eastAsiaTheme="minorEastAsia" w:hAnsi="Times New Roman"/>
      <w:sz w:val="24"/>
      <w:szCs w:val="24"/>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0A2696"/>
    <w:pPr>
      <w:numPr>
        <w:ilvl w:val="2"/>
      </w:numPr>
      <w:spacing w:before="120" w:after="120"/>
      <w:outlineLvl w:val="2"/>
    </w:pPr>
    <w:rPr>
      <w:b w:val="0"/>
      <w:sz w:val="22"/>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Zeileneinzug">
    <w:name w:val="Body Text Indent"/>
    <w:basedOn w:val="Standard"/>
    <w:rsid w:val="004855CD"/>
    <w:pPr>
      <w:ind w:left="709"/>
    </w:pPr>
  </w:style>
  <w:style w:type="character" w:styleId="Hyper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ch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chn">
    <w:name w:val="Textkörper Zch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ch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StandardWeb">
    <w:name w:val="Normal (Web)"/>
    <w:basedOn w:val="Standard"/>
    <w:uiPriority w:val="99"/>
    <w:semiHidden/>
    <w:unhideWhenUsed/>
    <w:rsid w:val="00C372F6"/>
    <w:pPr>
      <w:spacing w:before="100" w:beforeAutospacing="1" w:after="100" w:afterAutospacing="1"/>
    </w:pPr>
    <w:rPr>
      <w:rFonts w:ascii="Times New Roman" w:eastAsiaTheme="minorEastAsia"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U:\IEM\Administrative\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3D7A2-E090-4F88-B7CE-B8A365FC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7</Pages>
  <Words>563</Words>
  <Characters>3553</Characters>
  <Application>Microsoft Office Word</Application>
  <DocSecurity>0</DocSecurity>
  <Lines>29</Lines>
  <Paragraphs>8</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0000x3x00x40x0y0y1xDesign</vt:lpstr>
      <vt:lpstr>0000x3x00x40x0y0y1xDesign</vt:lpstr>
      <vt:lpstr>Solar Water Pump Hardware Version 7.0</vt:lpstr>
      <vt:lpstr/>
      <vt:lpstr>History of Changes</vt:lpstr>
      <vt:lpstr>Introduction</vt:lpstr>
      <vt:lpstr>    Purpose of this Document</vt:lpstr>
      <vt:lpstr>    Coverage of this Document</vt:lpstr>
      <vt:lpstr>    Terms, Definitions und Abbreviation</vt:lpstr>
      <vt:lpstr>    Related Documents</vt:lpstr>
      <vt:lpstr>Hardware Design</vt:lpstr>
      <vt:lpstr>    Measurement Circuits</vt:lpstr>
      <vt:lpstr>        PV Panel DC Current Measurement</vt:lpstr>
      <vt:lpstr>        PV Panel Voltage Measurement</vt:lpstr>
      <vt:lpstr>        Motor Current Measurement Circuit</vt:lpstr>
      <vt:lpstr>        Boost Output Voltage Measurement Circuit</vt:lpstr>
      <vt:lpstr>    Power Stage</vt:lpstr>
      <vt:lpstr>    Protection Circuits</vt:lpstr>
      <vt:lpstr>        Float Sensors</vt:lpstr>
      <vt:lpstr>        Hall Sensors</vt:lpstr>
    </vt:vector>
  </TitlesOfParts>
  <Company>drivetek ag</Company>
  <LinksUpToDate>false</LinksUpToDate>
  <CharactersWithSpaces>4108</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creator>Induelec</dc:creator>
  <cp:lastModifiedBy>Induelec</cp:lastModifiedBy>
  <cp:revision>2</cp:revision>
  <cp:lastPrinted>2006-05-08T13:27:00Z</cp:lastPrinted>
  <dcterms:created xsi:type="dcterms:W3CDTF">2014-04-28T13:46:00Z</dcterms:created>
  <dcterms:modified xsi:type="dcterms:W3CDTF">2014-04-28T14:32:00Z</dcterms:modified>
</cp:coreProperties>
</file>